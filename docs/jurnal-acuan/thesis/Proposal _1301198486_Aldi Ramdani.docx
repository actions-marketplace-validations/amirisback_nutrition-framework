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2D1C2A" w14:textId="04607904" w:rsidR="00F62DA5" w:rsidRPr="005E1435" w:rsidRDefault="00A505FF" w:rsidP="004B5F58">
      <w:pPr>
        <w:spacing w:after="0" w:line="360" w:lineRule="auto"/>
        <w:contextualSpacing/>
        <w:jc w:val="center"/>
        <w:rPr>
          <w:rFonts w:ascii="Times New Roman" w:hAnsi="Times New Roman" w:cs="Times New Roman"/>
          <w:b/>
          <w:i/>
          <w:sz w:val="32"/>
          <w:szCs w:val="32"/>
        </w:rPr>
      </w:pPr>
      <w:r>
        <w:rPr>
          <w:rFonts w:ascii="Times New Roman" w:hAnsi="Times New Roman" w:cs="Times New Roman"/>
          <w:b/>
          <w:sz w:val="32"/>
          <w:szCs w:val="32"/>
        </w:rPr>
        <w:t>Identifikasi Penyakit Pada Stroberi Me</w:t>
      </w:r>
      <w:r w:rsidR="00A76BEF">
        <w:rPr>
          <w:rFonts w:ascii="Times New Roman" w:hAnsi="Times New Roman" w:cs="Times New Roman"/>
          <w:b/>
          <w:sz w:val="32"/>
          <w:szCs w:val="32"/>
        </w:rPr>
        <w:t>l</w:t>
      </w:r>
      <w:r>
        <w:rPr>
          <w:rFonts w:ascii="Times New Roman" w:hAnsi="Times New Roman" w:cs="Times New Roman"/>
          <w:b/>
          <w:sz w:val="32"/>
          <w:szCs w:val="32"/>
        </w:rPr>
        <w:t>alui Citra Daun Menggunakan Convolutional Neural Network</w:t>
      </w:r>
    </w:p>
    <w:p w14:paraId="039E5DEA" w14:textId="77777777" w:rsidR="00F62DA5" w:rsidRPr="005E1435" w:rsidRDefault="00F62DA5" w:rsidP="004B5F58">
      <w:pPr>
        <w:spacing w:after="0" w:line="360" w:lineRule="auto"/>
        <w:contextualSpacing/>
        <w:jc w:val="center"/>
        <w:rPr>
          <w:rFonts w:ascii="Times New Roman" w:hAnsi="Times New Roman" w:cs="Times New Roman"/>
          <w:b/>
          <w:sz w:val="32"/>
          <w:szCs w:val="24"/>
        </w:rPr>
      </w:pPr>
    </w:p>
    <w:p w14:paraId="6D8587A3" w14:textId="77777777" w:rsidR="00CA17A8" w:rsidRDefault="00357B92" w:rsidP="004B5F58">
      <w:pPr>
        <w:widowControl w:val="0"/>
        <w:autoSpaceDE w:val="0"/>
        <w:autoSpaceDN w:val="0"/>
        <w:adjustRightInd w:val="0"/>
        <w:spacing w:after="0" w:line="360" w:lineRule="auto"/>
        <w:contextualSpacing/>
        <w:jc w:val="center"/>
        <w:rPr>
          <w:rFonts w:ascii="Times New Roman" w:hAnsi="Times New Roman" w:cs="Times New Roman"/>
          <w:b/>
          <w:sz w:val="24"/>
          <w:szCs w:val="24"/>
        </w:rPr>
      </w:pPr>
      <w:r w:rsidRPr="006E04F1">
        <w:rPr>
          <w:rFonts w:ascii="Times New Roman" w:hAnsi="Times New Roman" w:cs="Times New Roman"/>
          <w:b/>
          <w:sz w:val="24"/>
          <w:szCs w:val="24"/>
        </w:rPr>
        <w:t>Proposal Tugas Akhir</w:t>
      </w:r>
    </w:p>
    <w:p w14:paraId="36B169CF" w14:textId="77777777" w:rsidR="0067277A" w:rsidRPr="00E9571B" w:rsidRDefault="0067277A" w:rsidP="004B5F58">
      <w:pPr>
        <w:widowControl w:val="0"/>
        <w:autoSpaceDE w:val="0"/>
        <w:autoSpaceDN w:val="0"/>
        <w:adjustRightInd w:val="0"/>
        <w:spacing w:after="0" w:line="360" w:lineRule="auto"/>
        <w:contextualSpacing/>
        <w:jc w:val="center"/>
        <w:rPr>
          <w:rFonts w:ascii="Times New Roman" w:hAnsi="Times New Roman" w:cs="Times New Roman"/>
          <w:b/>
          <w:sz w:val="24"/>
          <w:szCs w:val="24"/>
        </w:rPr>
      </w:pPr>
    </w:p>
    <w:p w14:paraId="4F34EBC3" w14:textId="77777777" w:rsidR="00CA17A8" w:rsidRDefault="0067277A" w:rsidP="004B5F58">
      <w:pPr>
        <w:widowControl w:val="0"/>
        <w:autoSpaceDE w:val="0"/>
        <w:autoSpaceDN w:val="0"/>
        <w:adjustRightInd w:val="0"/>
        <w:spacing w:after="0"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 xml:space="preserve">Kelas </w:t>
      </w:r>
      <w:r w:rsidR="00584043">
        <w:rPr>
          <w:rFonts w:ascii="Times New Roman" w:hAnsi="Times New Roman" w:cs="Times New Roman"/>
          <w:b/>
          <w:sz w:val="24"/>
          <w:szCs w:val="24"/>
        </w:rPr>
        <w:t>MK</w:t>
      </w:r>
      <w:r w:rsidR="00CA17A8" w:rsidRPr="00E9571B">
        <w:rPr>
          <w:rFonts w:ascii="Times New Roman" w:hAnsi="Times New Roman" w:cs="Times New Roman"/>
          <w:b/>
          <w:sz w:val="24"/>
          <w:szCs w:val="24"/>
        </w:rPr>
        <w:t xml:space="preserve"> </w:t>
      </w:r>
      <w:r w:rsidR="00A17FC3">
        <w:rPr>
          <w:rFonts w:ascii="Times New Roman" w:hAnsi="Times New Roman" w:cs="Times New Roman"/>
          <w:b/>
          <w:sz w:val="24"/>
          <w:szCs w:val="24"/>
        </w:rPr>
        <w:t xml:space="preserve">Penulisan </w:t>
      </w:r>
      <w:r w:rsidR="00A17FC3" w:rsidRPr="00A17FC3">
        <w:rPr>
          <w:rFonts w:ascii="Times New Roman" w:hAnsi="Times New Roman" w:cs="Times New Roman"/>
          <w:b/>
          <w:sz w:val="24"/>
          <w:szCs w:val="24"/>
        </w:rPr>
        <w:t>Proposal (CCH4A3)</w:t>
      </w:r>
    </w:p>
    <w:p w14:paraId="3C456F35" w14:textId="77777777" w:rsidR="0067277A" w:rsidRDefault="0067277A" w:rsidP="004B5F58">
      <w:pPr>
        <w:widowControl w:val="0"/>
        <w:autoSpaceDE w:val="0"/>
        <w:autoSpaceDN w:val="0"/>
        <w:adjustRightInd w:val="0"/>
        <w:spacing w:after="0" w:line="360" w:lineRule="auto"/>
        <w:contextualSpacing/>
        <w:jc w:val="center"/>
        <w:rPr>
          <w:rFonts w:ascii="Times New Roman" w:hAnsi="Times New Roman" w:cs="Times New Roman"/>
          <w:b/>
          <w:sz w:val="24"/>
          <w:szCs w:val="24"/>
        </w:rPr>
      </w:pPr>
    </w:p>
    <w:p w14:paraId="4EC81626" w14:textId="77777777" w:rsidR="00A17FC3" w:rsidRDefault="00F0406C" w:rsidP="004B5F58">
      <w:pPr>
        <w:widowControl w:val="0"/>
        <w:autoSpaceDE w:val="0"/>
        <w:autoSpaceDN w:val="0"/>
        <w:adjustRightInd w:val="0"/>
        <w:spacing w:after="0"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1301198486</w:t>
      </w:r>
    </w:p>
    <w:p w14:paraId="6D069E19" w14:textId="77777777" w:rsidR="00A17FC3" w:rsidRDefault="00F0406C" w:rsidP="004B5F58">
      <w:pPr>
        <w:widowControl w:val="0"/>
        <w:autoSpaceDE w:val="0"/>
        <w:autoSpaceDN w:val="0"/>
        <w:adjustRightInd w:val="0"/>
        <w:spacing w:after="0" w:line="360" w:lineRule="auto"/>
        <w:contextualSpacing/>
        <w:jc w:val="center"/>
        <w:rPr>
          <w:rFonts w:ascii="MS Mincho" w:eastAsia="MS Mincho" w:hAnsi="MS Mincho" w:cs="MS Mincho"/>
          <w:b/>
        </w:rPr>
      </w:pPr>
      <w:r>
        <w:rPr>
          <w:rFonts w:ascii="Times New Roman" w:hAnsi="Times New Roman" w:cs="Times New Roman"/>
          <w:b/>
          <w:sz w:val="24"/>
          <w:szCs w:val="24"/>
        </w:rPr>
        <w:t>Aldi Ramdani</w:t>
      </w:r>
    </w:p>
    <w:p w14:paraId="31EC0D4F" w14:textId="77777777" w:rsidR="00CA17A8" w:rsidRPr="008C1ACC" w:rsidRDefault="00CA17A8" w:rsidP="004B5F58">
      <w:pPr>
        <w:widowControl w:val="0"/>
        <w:autoSpaceDE w:val="0"/>
        <w:autoSpaceDN w:val="0"/>
        <w:adjustRightInd w:val="0"/>
        <w:spacing w:after="0" w:line="360" w:lineRule="auto"/>
        <w:contextualSpacing/>
        <w:jc w:val="center"/>
        <w:rPr>
          <w:rFonts w:ascii="MS Mincho" w:eastAsia="MS Mincho" w:hAnsi="MS Mincho" w:cs="MS Mincho"/>
          <w:b/>
        </w:rPr>
      </w:pPr>
      <w:r w:rsidRPr="00E9571B">
        <w:rPr>
          <w:rFonts w:ascii="MS Mincho" w:eastAsia="MS Mincho" w:hAnsi="MS Mincho" w:cs="MS Mincho"/>
          <w:b/>
          <w:sz w:val="24"/>
          <w:szCs w:val="24"/>
        </w:rPr>
        <w:t> </w:t>
      </w:r>
    </w:p>
    <w:p w14:paraId="47C75CA7" w14:textId="77777777" w:rsidR="009A0D77" w:rsidRPr="005E1435" w:rsidRDefault="009A0D77" w:rsidP="004B5F58">
      <w:pPr>
        <w:spacing w:after="0" w:line="360" w:lineRule="auto"/>
        <w:contextualSpacing/>
        <w:jc w:val="center"/>
        <w:rPr>
          <w:rFonts w:ascii="Times New Roman" w:hAnsi="Times New Roman" w:cs="Times New Roman"/>
          <w:b/>
          <w:sz w:val="24"/>
          <w:szCs w:val="24"/>
        </w:rPr>
      </w:pPr>
    </w:p>
    <w:p w14:paraId="463A3B0C" w14:textId="285A0A28" w:rsidR="009A0D77" w:rsidRPr="005E1435" w:rsidRDefault="0055277F" w:rsidP="004B5F58">
      <w:pPr>
        <w:spacing w:after="0" w:line="360" w:lineRule="auto"/>
        <w:contextualSpacing/>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A76F274" wp14:editId="5313596A">
            <wp:extent cx="1256030" cy="1677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6030" cy="1677670"/>
                    </a:xfrm>
                    <a:prstGeom prst="rect">
                      <a:avLst/>
                    </a:prstGeom>
                    <a:noFill/>
                    <a:ln>
                      <a:noFill/>
                    </a:ln>
                  </pic:spPr>
                </pic:pic>
              </a:graphicData>
            </a:graphic>
          </wp:inline>
        </w:drawing>
      </w:r>
    </w:p>
    <w:p w14:paraId="42F82708" w14:textId="77777777" w:rsidR="00C06D06" w:rsidRPr="005E1435" w:rsidRDefault="00C06D06" w:rsidP="004B5F58">
      <w:pPr>
        <w:autoSpaceDE w:val="0"/>
        <w:autoSpaceDN w:val="0"/>
        <w:adjustRightInd w:val="0"/>
        <w:spacing w:after="0" w:line="360" w:lineRule="auto"/>
        <w:contextualSpacing/>
        <w:jc w:val="center"/>
        <w:rPr>
          <w:rFonts w:ascii="Times New Roman" w:hAnsi="Times New Roman" w:cs="Times New Roman"/>
          <w:b/>
          <w:bCs/>
          <w:sz w:val="32"/>
          <w:szCs w:val="32"/>
        </w:rPr>
      </w:pPr>
    </w:p>
    <w:p w14:paraId="44FE386B" w14:textId="77777777" w:rsidR="005928DF" w:rsidRDefault="005928DF" w:rsidP="004B5F58">
      <w:pPr>
        <w:widowControl w:val="0"/>
        <w:autoSpaceDE w:val="0"/>
        <w:autoSpaceDN w:val="0"/>
        <w:adjustRightInd w:val="0"/>
        <w:spacing w:after="0" w:line="360" w:lineRule="auto"/>
        <w:contextualSpacing/>
        <w:jc w:val="center"/>
        <w:rPr>
          <w:rFonts w:ascii="Times New Roman" w:hAnsi="Times New Roman" w:cs="Times New Roman"/>
          <w:b/>
          <w:sz w:val="32"/>
          <w:szCs w:val="32"/>
        </w:rPr>
      </w:pPr>
      <w:r>
        <w:rPr>
          <w:rFonts w:ascii="Times New Roman" w:hAnsi="Times New Roman" w:cs="Times New Roman"/>
          <w:b/>
          <w:sz w:val="32"/>
          <w:szCs w:val="32"/>
        </w:rPr>
        <w:t>Program Studi Sarjana</w:t>
      </w:r>
      <w:r w:rsidR="00F0406C">
        <w:rPr>
          <w:rFonts w:ascii="Times New Roman" w:hAnsi="Times New Roman" w:cs="Times New Roman"/>
          <w:b/>
          <w:sz w:val="32"/>
          <w:szCs w:val="32"/>
        </w:rPr>
        <w:t xml:space="preserve"> Informatika</w:t>
      </w:r>
    </w:p>
    <w:p w14:paraId="67C74AE4" w14:textId="77777777" w:rsidR="00CA17A8" w:rsidRPr="000E6223" w:rsidRDefault="00CA17A8" w:rsidP="004B5F58">
      <w:pPr>
        <w:widowControl w:val="0"/>
        <w:autoSpaceDE w:val="0"/>
        <w:autoSpaceDN w:val="0"/>
        <w:adjustRightInd w:val="0"/>
        <w:spacing w:after="0" w:line="360" w:lineRule="auto"/>
        <w:contextualSpacing/>
        <w:jc w:val="center"/>
        <w:rPr>
          <w:rFonts w:ascii="Times New Roman" w:eastAsia="MS Mincho" w:hAnsi="Times New Roman" w:cs="Times New Roman"/>
          <w:b/>
          <w:sz w:val="32"/>
          <w:szCs w:val="32"/>
        </w:rPr>
      </w:pPr>
      <w:r w:rsidRPr="000E6223">
        <w:rPr>
          <w:rFonts w:ascii="Times New Roman" w:hAnsi="Times New Roman" w:cs="Times New Roman"/>
          <w:b/>
          <w:sz w:val="32"/>
          <w:szCs w:val="32"/>
        </w:rPr>
        <w:t>Fakultas Informatika</w:t>
      </w:r>
      <w:r w:rsidRPr="000E6223">
        <w:rPr>
          <w:rFonts w:ascii="MS Mincho" w:eastAsia="MS Mincho" w:hAnsi="MS Mincho" w:cs="MS Mincho"/>
          <w:b/>
          <w:sz w:val="32"/>
          <w:szCs w:val="32"/>
        </w:rPr>
        <w:t> </w:t>
      </w:r>
    </w:p>
    <w:p w14:paraId="63910DDA" w14:textId="77777777" w:rsidR="00CA17A4" w:rsidRDefault="00CC05AF" w:rsidP="004B5F58">
      <w:pPr>
        <w:widowControl w:val="0"/>
        <w:autoSpaceDE w:val="0"/>
        <w:autoSpaceDN w:val="0"/>
        <w:adjustRightInd w:val="0"/>
        <w:spacing w:after="0" w:line="360" w:lineRule="auto"/>
        <w:contextualSpacing/>
        <w:jc w:val="center"/>
        <w:rPr>
          <w:rFonts w:ascii="MS Mincho" w:eastAsia="MS Mincho" w:hAnsi="MS Mincho" w:cs="MS Mincho"/>
          <w:b/>
          <w:sz w:val="32"/>
          <w:szCs w:val="32"/>
        </w:rPr>
      </w:pPr>
      <w:r w:rsidRPr="00FD30AB">
        <w:rPr>
          <w:rFonts w:ascii="Times New Roman" w:hAnsi="Times New Roman" w:cs="Times New Roman"/>
          <w:b/>
          <w:sz w:val="32"/>
          <w:szCs w:val="32"/>
        </w:rPr>
        <w:t>Universitas Telkom</w:t>
      </w:r>
    </w:p>
    <w:p w14:paraId="4ECD5C28" w14:textId="77777777" w:rsidR="00CA17A8" w:rsidRPr="000E6223" w:rsidRDefault="004E02F7" w:rsidP="004B5F58">
      <w:pPr>
        <w:widowControl w:val="0"/>
        <w:autoSpaceDE w:val="0"/>
        <w:autoSpaceDN w:val="0"/>
        <w:adjustRightInd w:val="0"/>
        <w:spacing w:after="0" w:line="360" w:lineRule="auto"/>
        <w:contextualSpacing/>
        <w:jc w:val="center"/>
        <w:rPr>
          <w:rFonts w:ascii="Times New Roman" w:eastAsia="MS Mincho" w:hAnsi="Times New Roman" w:cs="Times New Roman"/>
          <w:b/>
          <w:sz w:val="32"/>
          <w:szCs w:val="32"/>
        </w:rPr>
      </w:pPr>
      <w:r w:rsidRPr="00077D25">
        <w:rPr>
          <w:rFonts w:ascii="Times New Roman" w:hAnsi="Times New Roman" w:cs="Times New Roman"/>
          <w:b/>
          <w:sz w:val="32"/>
          <w:szCs w:val="32"/>
        </w:rPr>
        <w:t>Bandung</w:t>
      </w:r>
    </w:p>
    <w:p w14:paraId="37553CF4" w14:textId="77777777" w:rsidR="00C06D06" w:rsidRPr="004E3933" w:rsidRDefault="00F0406C" w:rsidP="004B5F58">
      <w:pPr>
        <w:widowControl w:val="0"/>
        <w:autoSpaceDE w:val="0"/>
        <w:autoSpaceDN w:val="0"/>
        <w:adjustRightInd w:val="0"/>
        <w:spacing w:after="0" w:line="360" w:lineRule="auto"/>
        <w:contextualSpacing/>
        <w:jc w:val="center"/>
        <w:rPr>
          <w:rFonts w:ascii="Times New Roman" w:hAnsi="Times New Roman" w:cs="Times New Roman"/>
          <w:b/>
          <w:sz w:val="32"/>
          <w:szCs w:val="32"/>
        </w:rPr>
        <w:sectPr w:rsidR="00C06D06" w:rsidRPr="004E3933" w:rsidSect="00200B5B">
          <w:footerReference w:type="even" r:id="rId10"/>
          <w:pgSz w:w="11906" w:h="16838" w:code="9"/>
          <w:pgMar w:top="1701" w:right="1701" w:bottom="1701" w:left="2268" w:header="720" w:footer="720" w:gutter="0"/>
          <w:cols w:space="720"/>
          <w:docGrid w:linePitch="360"/>
        </w:sectPr>
      </w:pPr>
      <w:r>
        <w:rPr>
          <w:rFonts w:ascii="Times New Roman" w:hAnsi="Times New Roman" w:cs="Times New Roman"/>
          <w:b/>
          <w:sz w:val="32"/>
          <w:szCs w:val="32"/>
        </w:rPr>
        <w:t>2020</w:t>
      </w:r>
    </w:p>
    <w:p w14:paraId="5C102EFC" w14:textId="77777777" w:rsidR="009A0D77" w:rsidRDefault="00C911ED" w:rsidP="004B5F58">
      <w:pPr>
        <w:pStyle w:val="Heading1"/>
        <w:spacing w:before="0" w:line="360" w:lineRule="auto"/>
        <w:contextualSpacing/>
        <w:rPr>
          <w:rFonts w:ascii="Times New Roman" w:hAnsi="Times New Roman"/>
          <w:b/>
          <w:color w:val="auto"/>
        </w:rPr>
      </w:pPr>
      <w:bookmarkStart w:id="0" w:name="_Toc466580933"/>
      <w:bookmarkStart w:id="1" w:name="_Toc56151781"/>
      <w:r w:rsidRPr="005E1435">
        <w:rPr>
          <w:rFonts w:ascii="Times New Roman" w:hAnsi="Times New Roman"/>
          <w:b/>
          <w:color w:val="auto"/>
        </w:rPr>
        <w:lastRenderedPageBreak/>
        <w:t>Lembar Pe</w:t>
      </w:r>
      <w:bookmarkEnd w:id="0"/>
      <w:r>
        <w:rPr>
          <w:rFonts w:ascii="Times New Roman" w:hAnsi="Times New Roman"/>
          <w:b/>
          <w:color w:val="auto"/>
        </w:rPr>
        <w:t>rsetujuan</w:t>
      </w:r>
      <w:bookmarkEnd w:id="1"/>
    </w:p>
    <w:p w14:paraId="73E76B49" w14:textId="77777777" w:rsidR="006645DE" w:rsidRPr="006645DE" w:rsidRDefault="006645DE" w:rsidP="004B5F58">
      <w:pPr>
        <w:spacing w:after="0" w:line="360" w:lineRule="auto"/>
        <w:contextualSpacing/>
      </w:pPr>
    </w:p>
    <w:p w14:paraId="100BC563" w14:textId="77777777" w:rsidR="009A0D77" w:rsidRPr="005E1435" w:rsidRDefault="009A0D77" w:rsidP="004B5F58">
      <w:pPr>
        <w:spacing w:after="0" w:line="360" w:lineRule="auto"/>
        <w:contextualSpacing/>
        <w:jc w:val="center"/>
        <w:rPr>
          <w:rFonts w:ascii="Times New Roman" w:hAnsi="Times New Roman" w:cs="Times New Roman"/>
          <w:b/>
          <w:sz w:val="24"/>
          <w:szCs w:val="24"/>
        </w:rPr>
      </w:pPr>
    </w:p>
    <w:p w14:paraId="2EA00FCD" w14:textId="0AFE7CD2" w:rsidR="00153866" w:rsidRPr="00EC2450" w:rsidRDefault="00C67C78" w:rsidP="004B5F58">
      <w:pPr>
        <w:widowControl w:val="0"/>
        <w:autoSpaceDE w:val="0"/>
        <w:autoSpaceDN w:val="0"/>
        <w:adjustRightInd w:val="0"/>
        <w:spacing w:after="0" w:line="360" w:lineRule="auto"/>
        <w:contextualSpacing/>
        <w:jc w:val="center"/>
        <w:rPr>
          <w:rFonts w:ascii="Times New Roman" w:hAnsi="Times New Roman" w:cs="Times New Roman"/>
          <w:b/>
          <w:sz w:val="28"/>
          <w:szCs w:val="28"/>
        </w:rPr>
      </w:pPr>
      <w:r>
        <w:rPr>
          <w:rFonts w:ascii="Times New Roman" w:hAnsi="Times New Roman" w:cs="Times New Roman"/>
          <w:b/>
          <w:sz w:val="28"/>
          <w:szCs w:val="28"/>
        </w:rPr>
        <w:t>Identifikasi Penyakit Pada Stroberi Melalui Citra Daun Menggunakan Convolutional Neural Network</w:t>
      </w:r>
    </w:p>
    <w:p w14:paraId="4D8B0516" w14:textId="77777777" w:rsidR="00153866" w:rsidRPr="00EC2450" w:rsidRDefault="00153866" w:rsidP="004B5F58">
      <w:pPr>
        <w:widowControl w:val="0"/>
        <w:autoSpaceDE w:val="0"/>
        <w:autoSpaceDN w:val="0"/>
        <w:adjustRightInd w:val="0"/>
        <w:spacing w:after="0" w:line="360" w:lineRule="auto"/>
        <w:contextualSpacing/>
        <w:jc w:val="center"/>
        <w:rPr>
          <w:rFonts w:ascii="Times New Roman" w:hAnsi="Times New Roman" w:cs="Times New Roman"/>
          <w:b/>
          <w:sz w:val="28"/>
          <w:szCs w:val="28"/>
        </w:rPr>
      </w:pPr>
    </w:p>
    <w:p w14:paraId="694F001F" w14:textId="1944AF79" w:rsidR="00153866" w:rsidRPr="00EC2450" w:rsidRDefault="00363A21" w:rsidP="004B5F58">
      <w:pPr>
        <w:widowControl w:val="0"/>
        <w:autoSpaceDE w:val="0"/>
        <w:autoSpaceDN w:val="0"/>
        <w:adjustRightInd w:val="0"/>
        <w:spacing w:after="0" w:line="360" w:lineRule="auto"/>
        <w:contextualSpacing/>
        <w:jc w:val="center"/>
        <w:rPr>
          <w:rFonts w:ascii="Times New Roman" w:hAnsi="Times New Roman" w:cs="Times New Roman"/>
          <w:b/>
          <w:sz w:val="28"/>
          <w:szCs w:val="28"/>
        </w:rPr>
      </w:pPr>
      <w:r>
        <w:rPr>
          <w:rFonts w:ascii="Times New Roman" w:hAnsi="Times New Roman" w:cs="Times New Roman"/>
          <w:b/>
          <w:sz w:val="28"/>
          <w:szCs w:val="28"/>
        </w:rPr>
        <w:t>Strawberry Sickness Identification Through Leaf Images Using Convolutional Neural Network</w:t>
      </w:r>
    </w:p>
    <w:p w14:paraId="16C48B04" w14:textId="77777777" w:rsidR="00153866" w:rsidRPr="00EC2450" w:rsidRDefault="00153866" w:rsidP="004B5F58">
      <w:pPr>
        <w:widowControl w:val="0"/>
        <w:autoSpaceDE w:val="0"/>
        <w:autoSpaceDN w:val="0"/>
        <w:adjustRightInd w:val="0"/>
        <w:spacing w:after="0" w:line="360" w:lineRule="auto"/>
        <w:contextualSpacing/>
        <w:jc w:val="center"/>
        <w:rPr>
          <w:rFonts w:ascii="Times New Roman" w:hAnsi="Times New Roman" w:cs="Times New Roman"/>
          <w:b/>
          <w:sz w:val="28"/>
          <w:szCs w:val="28"/>
        </w:rPr>
      </w:pPr>
    </w:p>
    <w:p w14:paraId="0D15E58F" w14:textId="77777777" w:rsidR="00153866" w:rsidRDefault="00153866" w:rsidP="004B5F58">
      <w:pPr>
        <w:widowControl w:val="0"/>
        <w:autoSpaceDE w:val="0"/>
        <w:autoSpaceDN w:val="0"/>
        <w:adjustRightInd w:val="0"/>
        <w:spacing w:after="0" w:line="360" w:lineRule="auto"/>
        <w:contextualSpacing/>
        <w:jc w:val="center"/>
        <w:rPr>
          <w:rFonts w:ascii="Times New Roman" w:hAnsi="Times New Roman" w:cs="Times New Roman"/>
          <w:b/>
          <w:sz w:val="28"/>
          <w:szCs w:val="28"/>
        </w:rPr>
      </w:pPr>
      <w:r w:rsidRPr="00EC2450">
        <w:rPr>
          <w:rFonts w:ascii="Times New Roman" w:hAnsi="Times New Roman" w:cs="Times New Roman"/>
          <w:b/>
          <w:sz w:val="28"/>
          <w:szCs w:val="28"/>
        </w:rPr>
        <w:t>NIM :1</w:t>
      </w:r>
      <w:r w:rsidR="00F0406C">
        <w:rPr>
          <w:rFonts w:ascii="Times New Roman" w:hAnsi="Times New Roman" w:cs="Times New Roman"/>
          <w:b/>
          <w:sz w:val="28"/>
          <w:szCs w:val="28"/>
        </w:rPr>
        <w:t>301198486</w:t>
      </w:r>
    </w:p>
    <w:p w14:paraId="1C144EE8" w14:textId="77777777" w:rsidR="00A17FC3" w:rsidRPr="00EC2450" w:rsidRDefault="00F0406C" w:rsidP="004B5F58">
      <w:pPr>
        <w:widowControl w:val="0"/>
        <w:autoSpaceDE w:val="0"/>
        <w:autoSpaceDN w:val="0"/>
        <w:adjustRightInd w:val="0"/>
        <w:spacing w:after="0" w:line="360" w:lineRule="auto"/>
        <w:contextualSpacing/>
        <w:jc w:val="center"/>
        <w:rPr>
          <w:rFonts w:ascii="Times New Roman" w:hAnsi="Times New Roman" w:cs="Times New Roman"/>
          <w:b/>
          <w:sz w:val="28"/>
          <w:szCs w:val="28"/>
        </w:rPr>
      </w:pPr>
      <w:r>
        <w:rPr>
          <w:rFonts w:ascii="Times New Roman" w:hAnsi="Times New Roman" w:cs="Times New Roman"/>
          <w:b/>
          <w:sz w:val="28"/>
          <w:szCs w:val="28"/>
        </w:rPr>
        <w:t>Aldi Ramdani</w:t>
      </w:r>
    </w:p>
    <w:p w14:paraId="5223D759" w14:textId="77777777" w:rsidR="00A17FC3" w:rsidRPr="00EC2450" w:rsidRDefault="00A17FC3" w:rsidP="004B5F58">
      <w:pPr>
        <w:widowControl w:val="0"/>
        <w:autoSpaceDE w:val="0"/>
        <w:autoSpaceDN w:val="0"/>
        <w:adjustRightInd w:val="0"/>
        <w:spacing w:after="0" w:line="360" w:lineRule="auto"/>
        <w:contextualSpacing/>
        <w:jc w:val="center"/>
        <w:rPr>
          <w:rFonts w:ascii="Times New Roman" w:hAnsi="Times New Roman" w:cs="Times New Roman"/>
          <w:b/>
          <w:sz w:val="28"/>
          <w:szCs w:val="28"/>
        </w:rPr>
      </w:pPr>
    </w:p>
    <w:p w14:paraId="44094C98" w14:textId="77777777" w:rsidR="00153866" w:rsidRDefault="006645DE" w:rsidP="004B5F58">
      <w:pPr>
        <w:widowControl w:val="0"/>
        <w:autoSpaceDE w:val="0"/>
        <w:autoSpaceDN w:val="0"/>
        <w:adjustRightInd w:val="0"/>
        <w:spacing w:after="0" w:line="360" w:lineRule="auto"/>
        <w:contextualSpacing/>
        <w:jc w:val="center"/>
        <w:rPr>
          <w:rFonts w:ascii="Times New Roman" w:hAnsi="Times New Roman" w:cs="Times New Roman"/>
          <w:sz w:val="24"/>
          <w:szCs w:val="24"/>
        </w:rPr>
      </w:pPr>
      <w:r>
        <w:rPr>
          <w:rFonts w:ascii="Times New Roman" w:hAnsi="Times New Roman" w:cs="Times New Roman"/>
          <w:sz w:val="24"/>
          <w:szCs w:val="24"/>
        </w:rPr>
        <w:t>Proposal ini diajukan sebagai usulan pembuatan tugas akhir pada</w:t>
      </w:r>
    </w:p>
    <w:p w14:paraId="33CC4633" w14:textId="77777777" w:rsidR="006645DE" w:rsidRDefault="006645DE" w:rsidP="004B5F58">
      <w:pPr>
        <w:widowControl w:val="0"/>
        <w:autoSpaceDE w:val="0"/>
        <w:autoSpaceDN w:val="0"/>
        <w:adjustRightInd w:val="0"/>
        <w:spacing w:after="0" w:line="360" w:lineRule="auto"/>
        <w:contextualSpacing/>
        <w:jc w:val="center"/>
        <w:rPr>
          <w:rFonts w:ascii="Times New Roman" w:hAnsi="Times New Roman" w:cs="Times New Roman"/>
        </w:rPr>
      </w:pPr>
      <w:r>
        <w:rPr>
          <w:rFonts w:ascii="Times New Roman" w:hAnsi="Times New Roman" w:cs="Times New Roman"/>
          <w:sz w:val="24"/>
          <w:szCs w:val="24"/>
        </w:rPr>
        <w:t>Program Studi Sarjana</w:t>
      </w:r>
      <w:r w:rsidR="00F0406C">
        <w:rPr>
          <w:rFonts w:ascii="Times New Roman" w:hAnsi="Times New Roman" w:cs="Times New Roman"/>
          <w:sz w:val="24"/>
          <w:szCs w:val="24"/>
        </w:rPr>
        <w:t xml:space="preserve"> Informatika</w:t>
      </w:r>
    </w:p>
    <w:p w14:paraId="3EADEA58" w14:textId="77777777" w:rsidR="00153866" w:rsidRPr="000E6223" w:rsidRDefault="006645DE" w:rsidP="004B5F58">
      <w:pPr>
        <w:widowControl w:val="0"/>
        <w:autoSpaceDE w:val="0"/>
        <w:autoSpaceDN w:val="0"/>
        <w:adjustRightInd w:val="0"/>
        <w:spacing w:after="0" w:line="360" w:lineRule="auto"/>
        <w:contextualSpacing/>
        <w:jc w:val="center"/>
        <w:rPr>
          <w:rFonts w:ascii="Times New Roman" w:hAnsi="Times New Roman" w:cs="Times New Roman"/>
          <w:sz w:val="24"/>
          <w:szCs w:val="24"/>
        </w:rPr>
      </w:pPr>
      <w:r>
        <w:rPr>
          <w:rFonts w:ascii="Times New Roman" w:hAnsi="Times New Roman" w:cs="Times New Roman"/>
          <w:sz w:val="24"/>
          <w:szCs w:val="24"/>
        </w:rPr>
        <w:t>Fakultas Informatika Universitas Telkom</w:t>
      </w:r>
    </w:p>
    <w:p w14:paraId="31040750" w14:textId="77777777" w:rsidR="006645DE" w:rsidRDefault="006645DE" w:rsidP="004B5F58">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02995DA2" w14:textId="77777777" w:rsidR="006645DE" w:rsidRDefault="006645DE" w:rsidP="004B5F58">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50A9D3F6" w14:textId="77777777" w:rsidR="006645DE" w:rsidRDefault="006645DE" w:rsidP="004B5F58">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1E35627B" w14:textId="7112174E" w:rsidR="00153866" w:rsidRDefault="00153866" w:rsidP="004B5F58">
      <w:pPr>
        <w:widowControl w:val="0"/>
        <w:autoSpaceDE w:val="0"/>
        <w:autoSpaceDN w:val="0"/>
        <w:adjustRightInd w:val="0"/>
        <w:spacing w:after="0" w:line="360" w:lineRule="auto"/>
        <w:contextualSpacing/>
        <w:jc w:val="center"/>
        <w:rPr>
          <w:rFonts w:ascii="Times New Roman" w:hAnsi="Times New Roman" w:cs="Times New Roman"/>
        </w:rPr>
      </w:pPr>
      <w:r w:rsidRPr="000E6223">
        <w:rPr>
          <w:rFonts w:ascii="Times New Roman" w:hAnsi="Times New Roman" w:cs="Times New Roman"/>
          <w:sz w:val="24"/>
          <w:szCs w:val="24"/>
        </w:rPr>
        <w:t>Bandung,</w:t>
      </w:r>
      <w:r w:rsidR="00A702B3">
        <w:rPr>
          <w:rFonts w:ascii="Times New Roman" w:hAnsi="Times New Roman" w:cs="Times New Roman"/>
          <w:sz w:val="24"/>
          <w:szCs w:val="24"/>
        </w:rPr>
        <w:t xml:space="preserve"> 04</w:t>
      </w:r>
      <w:r w:rsidR="000B5C74">
        <w:rPr>
          <w:rFonts w:ascii="Times New Roman" w:hAnsi="Times New Roman" w:cs="Times New Roman"/>
          <w:sz w:val="24"/>
          <w:szCs w:val="24"/>
        </w:rPr>
        <w:t xml:space="preserve"> </w:t>
      </w:r>
      <w:r w:rsidR="00873A24">
        <w:rPr>
          <w:rFonts w:ascii="Times New Roman" w:hAnsi="Times New Roman" w:cs="Times New Roman"/>
          <w:sz w:val="24"/>
          <w:szCs w:val="24"/>
        </w:rPr>
        <w:t>November</w:t>
      </w:r>
      <w:r w:rsidR="000B5C74">
        <w:rPr>
          <w:rFonts w:ascii="Times New Roman" w:hAnsi="Times New Roman" w:cs="Times New Roman"/>
          <w:sz w:val="24"/>
          <w:szCs w:val="24"/>
        </w:rPr>
        <w:t xml:space="preserve"> </w:t>
      </w:r>
      <w:r w:rsidR="00A702B3">
        <w:rPr>
          <w:rFonts w:ascii="Times New Roman" w:hAnsi="Times New Roman" w:cs="Times New Roman"/>
          <w:sz w:val="24"/>
          <w:szCs w:val="24"/>
        </w:rPr>
        <w:t>2020</w:t>
      </w:r>
      <w:r w:rsidRPr="000E6223">
        <w:rPr>
          <w:rFonts w:ascii="Times New Roman" w:hAnsi="Times New Roman" w:cs="Times New Roman"/>
          <w:sz w:val="24"/>
          <w:szCs w:val="24"/>
        </w:rPr>
        <w:t xml:space="preserve"> </w:t>
      </w:r>
    </w:p>
    <w:p w14:paraId="010FD890" w14:textId="77777777" w:rsidR="00153866" w:rsidRDefault="00153866" w:rsidP="004B5F58">
      <w:pPr>
        <w:widowControl w:val="0"/>
        <w:autoSpaceDE w:val="0"/>
        <w:autoSpaceDN w:val="0"/>
        <w:adjustRightInd w:val="0"/>
        <w:spacing w:after="0" w:line="360" w:lineRule="auto"/>
        <w:contextualSpacing/>
        <w:jc w:val="center"/>
        <w:rPr>
          <w:rFonts w:ascii="Times New Roman" w:hAnsi="Times New Roman" w:cs="Times New Roman"/>
          <w:sz w:val="24"/>
          <w:szCs w:val="24"/>
        </w:rPr>
      </w:pPr>
      <w:r w:rsidRPr="000E6223">
        <w:rPr>
          <w:rFonts w:ascii="Times New Roman" w:hAnsi="Times New Roman" w:cs="Times New Roman"/>
          <w:sz w:val="24"/>
          <w:szCs w:val="24"/>
        </w:rPr>
        <w:t>Menyetujui</w:t>
      </w:r>
    </w:p>
    <w:p w14:paraId="57F3B18D" w14:textId="77777777" w:rsidR="006645DE" w:rsidRPr="00EC2450" w:rsidRDefault="006645DE" w:rsidP="004B5F58">
      <w:pPr>
        <w:widowControl w:val="0"/>
        <w:autoSpaceDE w:val="0"/>
        <w:autoSpaceDN w:val="0"/>
        <w:adjustRightInd w:val="0"/>
        <w:spacing w:after="0" w:line="360" w:lineRule="auto"/>
        <w:contextualSpacing/>
        <w:jc w:val="center"/>
        <w:rPr>
          <w:rFonts w:ascii="Times New Roman" w:hAnsi="Times New Roman" w:cs="Times New Roman"/>
        </w:rPr>
      </w:pPr>
    </w:p>
    <w:tbl>
      <w:tblPr>
        <w:tblpPr w:leftFromText="180" w:rightFromText="180" w:vertAnchor="text" w:horzAnchor="page" w:tblpXSpec="center" w:tblpY="323"/>
        <w:tblW w:w="0" w:type="auto"/>
        <w:tblLook w:val="04A0" w:firstRow="1" w:lastRow="0" w:firstColumn="1" w:lastColumn="0" w:noHBand="0" w:noVBand="1"/>
      </w:tblPr>
      <w:tblGrid>
        <w:gridCol w:w="3395"/>
        <w:gridCol w:w="992"/>
        <w:gridCol w:w="3535"/>
      </w:tblGrid>
      <w:tr w:rsidR="00584043" w:rsidRPr="00F6410A" w14:paraId="4B7399C6" w14:textId="77777777" w:rsidTr="00680757">
        <w:trPr>
          <w:trHeight w:val="190"/>
        </w:trPr>
        <w:tc>
          <w:tcPr>
            <w:tcW w:w="3395" w:type="dxa"/>
            <w:shd w:val="clear" w:color="auto" w:fill="auto"/>
          </w:tcPr>
          <w:p w14:paraId="3AEF52A1" w14:textId="77777777" w:rsidR="00153866" w:rsidRPr="00F6410A" w:rsidRDefault="00DA67A2" w:rsidP="00A932C8">
            <w:pPr>
              <w:widowControl w:val="0"/>
              <w:autoSpaceDE w:val="0"/>
              <w:autoSpaceDN w:val="0"/>
              <w:adjustRightInd w:val="0"/>
              <w:spacing w:after="0" w:line="360" w:lineRule="auto"/>
              <w:contextualSpacing/>
              <w:rPr>
                <w:rFonts w:ascii="Times New Roman" w:hAnsi="Times New Roman" w:cs="Times New Roman"/>
                <w:sz w:val="24"/>
                <w:szCs w:val="24"/>
              </w:rPr>
            </w:pPr>
            <w:r w:rsidRPr="00F6410A">
              <w:rPr>
                <w:rFonts w:ascii="Times New Roman" w:hAnsi="Times New Roman" w:cs="Times New Roman"/>
                <w:sz w:val="24"/>
                <w:szCs w:val="24"/>
              </w:rPr>
              <w:t xml:space="preserve">Calon </w:t>
            </w:r>
            <w:r w:rsidR="00153866" w:rsidRPr="00F6410A">
              <w:rPr>
                <w:rFonts w:ascii="Times New Roman" w:hAnsi="Times New Roman" w:cs="Times New Roman"/>
                <w:sz w:val="24"/>
                <w:szCs w:val="24"/>
              </w:rPr>
              <w:t>Pembimbing 1</w:t>
            </w:r>
          </w:p>
        </w:tc>
        <w:tc>
          <w:tcPr>
            <w:tcW w:w="992" w:type="dxa"/>
            <w:shd w:val="clear" w:color="auto" w:fill="auto"/>
          </w:tcPr>
          <w:p w14:paraId="0A41B8B8" w14:textId="77777777" w:rsidR="00153866" w:rsidRPr="00F6410A" w:rsidRDefault="00153866" w:rsidP="004B5F58">
            <w:pPr>
              <w:widowControl w:val="0"/>
              <w:autoSpaceDE w:val="0"/>
              <w:autoSpaceDN w:val="0"/>
              <w:adjustRightInd w:val="0"/>
              <w:spacing w:after="0" w:line="360" w:lineRule="auto"/>
              <w:contextualSpacing/>
              <w:jc w:val="center"/>
              <w:rPr>
                <w:rFonts w:ascii="Times New Roman" w:hAnsi="Times New Roman" w:cs="Times New Roman"/>
                <w:sz w:val="24"/>
                <w:szCs w:val="24"/>
              </w:rPr>
            </w:pPr>
          </w:p>
        </w:tc>
        <w:tc>
          <w:tcPr>
            <w:tcW w:w="3535" w:type="dxa"/>
            <w:shd w:val="clear" w:color="auto" w:fill="auto"/>
          </w:tcPr>
          <w:p w14:paraId="1658103C" w14:textId="77777777" w:rsidR="00153866" w:rsidRPr="00F6410A" w:rsidRDefault="00DA67A2" w:rsidP="004B5F58">
            <w:pPr>
              <w:widowControl w:val="0"/>
              <w:autoSpaceDE w:val="0"/>
              <w:autoSpaceDN w:val="0"/>
              <w:adjustRightInd w:val="0"/>
              <w:spacing w:after="0" w:line="360" w:lineRule="auto"/>
              <w:contextualSpacing/>
              <w:jc w:val="center"/>
              <w:rPr>
                <w:rFonts w:ascii="Times New Roman" w:hAnsi="Times New Roman" w:cs="Times New Roman"/>
                <w:sz w:val="24"/>
                <w:szCs w:val="24"/>
              </w:rPr>
            </w:pPr>
            <w:r w:rsidRPr="00F6410A">
              <w:rPr>
                <w:rFonts w:ascii="Times New Roman" w:hAnsi="Times New Roman" w:cs="Times New Roman"/>
                <w:sz w:val="24"/>
                <w:szCs w:val="24"/>
              </w:rPr>
              <w:t xml:space="preserve">Calon </w:t>
            </w:r>
            <w:r w:rsidR="00153866" w:rsidRPr="00F6410A">
              <w:rPr>
                <w:rFonts w:ascii="Times New Roman" w:hAnsi="Times New Roman" w:cs="Times New Roman"/>
                <w:sz w:val="24"/>
                <w:szCs w:val="24"/>
              </w:rPr>
              <w:t>Pembimbing 2</w:t>
            </w:r>
          </w:p>
        </w:tc>
      </w:tr>
      <w:tr w:rsidR="00584043" w:rsidRPr="00F6410A" w14:paraId="60C1A956" w14:textId="77777777" w:rsidTr="00680757">
        <w:trPr>
          <w:trHeight w:val="364"/>
        </w:trPr>
        <w:tc>
          <w:tcPr>
            <w:tcW w:w="3395" w:type="dxa"/>
            <w:shd w:val="clear" w:color="auto" w:fill="auto"/>
          </w:tcPr>
          <w:p w14:paraId="7C5EEFEB" w14:textId="26992E05" w:rsidR="006645DE" w:rsidRDefault="006922FD" w:rsidP="006922FD">
            <w:pPr>
              <w:widowControl w:val="0"/>
              <w:autoSpaceDE w:val="0"/>
              <w:autoSpaceDN w:val="0"/>
              <w:adjustRightInd w:val="0"/>
              <w:spacing w:after="0" w:line="360" w:lineRule="auto"/>
              <w:contextualSpacing/>
              <w:jc w:val="center"/>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5D872C83" wp14:editId="176961ED">
                  <wp:simplePos x="0" y="0"/>
                  <wp:positionH relativeFrom="column">
                    <wp:posOffset>403225</wp:posOffset>
                  </wp:positionH>
                  <wp:positionV relativeFrom="paragraph">
                    <wp:posOffset>0</wp:posOffset>
                  </wp:positionV>
                  <wp:extent cx="403225" cy="783590"/>
                  <wp:effectExtent l="0" t="0" r="0" b="0"/>
                  <wp:wrapSquare wrapText="bothSides"/>
                  <wp:docPr id="14" name="Picture 14" descr="D:\Portofolio CV\TandatanganSuyanto.png"/>
                  <wp:cNvGraphicFramePr/>
                  <a:graphic xmlns:a="http://schemas.openxmlformats.org/drawingml/2006/main">
                    <a:graphicData uri="http://schemas.openxmlformats.org/drawingml/2006/picture">
                      <pic:pic xmlns:pic="http://schemas.openxmlformats.org/drawingml/2006/picture">
                        <pic:nvPicPr>
                          <pic:cNvPr id="4" name="Picture 4" descr="D:\Portofolio CV\TandatanganSuyanto.png"/>
                          <pic:cNvPicPr/>
                        </pic:nvPicPr>
                        <pic:blipFill>
                          <a:blip r:embed="rId11" cstate="print">
                            <a:extLst>
                              <a:ext uri="{BEBA8EAE-BF5A-486C-A8C5-ECC9F3942E4B}">
                                <a14:imgProps xmlns:a14="http://schemas.microsoft.com/office/drawing/2010/main">
                                  <a14:imgLayer r:embed="rId12">
                                    <a14:imgEffect>
                                      <a14:brightnessContrast bright="17000" contrast="17000"/>
                                    </a14:imgEffect>
                                  </a14:imgLayer>
                                </a14:imgProps>
                              </a:ext>
                              <a:ext uri="{28A0092B-C50C-407E-A947-70E740481C1C}">
                                <a14:useLocalDpi xmlns:a14="http://schemas.microsoft.com/office/drawing/2010/main" val="0"/>
                              </a:ext>
                            </a:extLst>
                          </a:blip>
                          <a:srcRect/>
                          <a:stretch>
                            <a:fillRect/>
                          </a:stretch>
                        </pic:blipFill>
                        <pic:spPr bwMode="auto">
                          <a:xfrm>
                            <a:off x="0" y="0"/>
                            <a:ext cx="403225" cy="783590"/>
                          </a:xfrm>
                          <a:prstGeom prst="rect">
                            <a:avLst/>
                          </a:prstGeom>
                          <a:noFill/>
                          <a:ln>
                            <a:noFill/>
                          </a:ln>
                        </pic:spPr>
                      </pic:pic>
                    </a:graphicData>
                  </a:graphic>
                </wp:anchor>
              </w:drawing>
            </w:r>
          </w:p>
          <w:p w14:paraId="286D8138" w14:textId="7743BAB7" w:rsidR="006922FD" w:rsidRPr="00F6410A" w:rsidRDefault="006922FD" w:rsidP="004B5F58">
            <w:pPr>
              <w:widowControl w:val="0"/>
              <w:autoSpaceDE w:val="0"/>
              <w:autoSpaceDN w:val="0"/>
              <w:adjustRightInd w:val="0"/>
              <w:spacing w:after="0" w:line="360" w:lineRule="auto"/>
              <w:contextualSpacing/>
              <w:jc w:val="center"/>
              <w:rPr>
                <w:rFonts w:ascii="Times New Roman" w:hAnsi="Times New Roman" w:cs="Times New Roman"/>
                <w:sz w:val="24"/>
                <w:szCs w:val="24"/>
              </w:rPr>
            </w:pPr>
          </w:p>
        </w:tc>
        <w:tc>
          <w:tcPr>
            <w:tcW w:w="992" w:type="dxa"/>
            <w:shd w:val="clear" w:color="auto" w:fill="auto"/>
          </w:tcPr>
          <w:p w14:paraId="0C02FA98" w14:textId="77777777" w:rsidR="006645DE" w:rsidRPr="00F6410A" w:rsidRDefault="006645DE" w:rsidP="004B5F58">
            <w:pPr>
              <w:widowControl w:val="0"/>
              <w:autoSpaceDE w:val="0"/>
              <w:autoSpaceDN w:val="0"/>
              <w:adjustRightInd w:val="0"/>
              <w:spacing w:after="0" w:line="360" w:lineRule="auto"/>
              <w:contextualSpacing/>
              <w:jc w:val="center"/>
              <w:rPr>
                <w:rFonts w:ascii="Times New Roman" w:hAnsi="Times New Roman" w:cs="Times New Roman"/>
                <w:sz w:val="24"/>
                <w:szCs w:val="24"/>
              </w:rPr>
            </w:pPr>
          </w:p>
        </w:tc>
        <w:tc>
          <w:tcPr>
            <w:tcW w:w="3535" w:type="dxa"/>
            <w:shd w:val="clear" w:color="auto" w:fill="auto"/>
          </w:tcPr>
          <w:p w14:paraId="69544400" w14:textId="77777777" w:rsidR="006645DE" w:rsidRPr="00F6410A" w:rsidRDefault="006645DE" w:rsidP="004B5F58">
            <w:pPr>
              <w:widowControl w:val="0"/>
              <w:autoSpaceDE w:val="0"/>
              <w:autoSpaceDN w:val="0"/>
              <w:adjustRightInd w:val="0"/>
              <w:spacing w:after="0" w:line="360" w:lineRule="auto"/>
              <w:contextualSpacing/>
              <w:jc w:val="center"/>
              <w:rPr>
                <w:rFonts w:ascii="Times New Roman" w:hAnsi="Times New Roman" w:cs="Times New Roman"/>
                <w:sz w:val="24"/>
                <w:szCs w:val="24"/>
              </w:rPr>
            </w:pPr>
          </w:p>
        </w:tc>
      </w:tr>
      <w:tr w:rsidR="00584043" w:rsidRPr="00F6410A" w14:paraId="6029DFEC" w14:textId="77777777" w:rsidTr="00680757">
        <w:trPr>
          <w:trHeight w:val="238"/>
        </w:trPr>
        <w:tc>
          <w:tcPr>
            <w:tcW w:w="3395" w:type="dxa"/>
            <w:shd w:val="clear" w:color="auto" w:fill="auto"/>
          </w:tcPr>
          <w:p w14:paraId="008A3352" w14:textId="461A03C1" w:rsidR="00F0406C" w:rsidRDefault="00F0406C" w:rsidP="00A932C8">
            <w:pPr>
              <w:widowControl w:val="0"/>
              <w:autoSpaceDE w:val="0"/>
              <w:autoSpaceDN w:val="0"/>
              <w:adjustRightInd w:val="0"/>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Dr. Suyanto</w:t>
            </w:r>
            <w:r w:rsidR="00C67C78">
              <w:rPr>
                <w:rFonts w:ascii="Times New Roman" w:hAnsi="Times New Roman" w:cs="Times New Roman"/>
                <w:sz w:val="24"/>
                <w:szCs w:val="24"/>
              </w:rPr>
              <w:t>, S.T., M.Sc.</w:t>
            </w:r>
          </w:p>
          <w:p w14:paraId="50DF738E" w14:textId="528A91BF" w:rsidR="00153866" w:rsidRPr="00F6410A" w:rsidRDefault="002E5266" w:rsidP="00A932C8">
            <w:pPr>
              <w:widowControl w:val="0"/>
              <w:autoSpaceDE w:val="0"/>
              <w:autoSpaceDN w:val="0"/>
              <w:adjustRightInd w:val="0"/>
              <w:spacing w:after="0" w:line="360" w:lineRule="auto"/>
              <w:contextualSpacing/>
              <w:rPr>
                <w:rFonts w:ascii="Times" w:hAnsi="Times" w:cs="Times"/>
                <w:sz w:val="24"/>
                <w:szCs w:val="24"/>
              </w:rPr>
            </w:pPr>
            <w:r>
              <w:rPr>
                <w:rFonts w:ascii="Times New Roman" w:hAnsi="Times New Roman" w:cs="Times New Roman"/>
                <w:sz w:val="24"/>
                <w:szCs w:val="24"/>
              </w:rPr>
              <w:t>99740057</w:t>
            </w:r>
          </w:p>
        </w:tc>
        <w:tc>
          <w:tcPr>
            <w:tcW w:w="992" w:type="dxa"/>
            <w:shd w:val="clear" w:color="auto" w:fill="auto"/>
          </w:tcPr>
          <w:p w14:paraId="2760F338" w14:textId="77777777" w:rsidR="00153866" w:rsidRPr="00F6410A" w:rsidRDefault="00153866" w:rsidP="004B5F58">
            <w:pPr>
              <w:widowControl w:val="0"/>
              <w:autoSpaceDE w:val="0"/>
              <w:autoSpaceDN w:val="0"/>
              <w:adjustRightInd w:val="0"/>
              <w:spacing w:after="0" w:line="360" w:lineRule="auto"/>
              <w:contextualSpacing/>
              <w:rPr>
                <w:rFonts w:ascii="Times New Roman" w:hAnsi="Times New Roman" w:cs="Times New Roman"/>
                <w:sz w:val="24"/>
                <w:szCs w:val="24"/>
              </w:rPr>
            </w:pPr>
          </w:p>
        </w:tc>
        <w:tc>
          <w:tcPr>
            <w:tcW w:w="3535" w:type="dxa"/>
            <w:shd w:val="clear" w:color="auto" w:fill="auto"/>
          </w:tcPr>
          <w:p w14:paraId="3C03A83C" w14:textId="77777777" w:rsidR="00172140" w:rsidRDefault="00172140" w:rsidP="004B5F58">
            <w:pPr>
              <w:widowControl w:val="0"/>
              <w:autoSpaceDE w:val="0"/>
              <w:autoSpaceDN w:val="0"/>
              <w:adjustRightInd w:val="0"/>
              <w:spacing w:after="0" w:line="360" w:lineRule="auto"/>
              <w:contextualSpacing/>
              <w:rPr>
                <w:rFonts w:ascii="Times New Roman" w:hAnsi="Times New Roman" w:cs="Times New Roman"/>
                <w:sz w:val="24"/>
                <w:szCs w:val="24"/>
              </w:rPr>
            </w:pPr>
          </w:p>
          <w:p w14:paraId="4D5F681C" w14:textId="3B18A877" w:rsidR="00172140" w:rsidRPr="00F6410A" w:rsidRDefault="00172140" w:rsidP="004B5F58">
            <w:pPr>
              <w:widowControl w:val="0"/>
              <w:autoSpaceDE w:val="0"/>
              <w:autoSpaceDN w:val="0"/>
              <w:adjustRightInd w:val="0"/>
              <w:spacing w:after="0" w:line="360" w:lineRule="auto"/>
              <w:contextualSpacing/>
              <w:rPr>
                <w:rFonts w:ascii="Times New Roman" w:hAnsi="Times New Roman" w:cs="Times New Roman"/>
                <w:sz w:val="24"/>
                <w:szCs w:val="24"/>
              </w:rPr>
            </w:pPr>
          </w:p>
        </w:tc>
      </w:tr>
    </w:tbl>
    <w:p w14:paraId="4635FBCB" w14:textId="250DB3BE" w:rsidR="00A75BD3" w:rsidRDefault="00A75BD3" w:rsidP="006922FD">
      <w:pPr>
        <w:autoSpaceDE w:val="0"/>
        <w:autoSpaceDN w:val="0"/>
        <w:adjustRightInd w:val="0"/>
        <w:spacing w:after="0" w:line="360" w:lineRule="auto"/>
        <w:contextualSpacing/>
        <w:rPr>
          <w:rFonts w:ascii="Times New Roman" w:hAnsi="Times New Roman" w:cs="Times New Roman"/>
          <w:sz w:val="24"/>
          <w:szCs w:val="24"/>
        </w:rPr>
        <w:sectPr w:rsidR="00A75BD3" w:rsidSect="00172140">
          <w:footerReference w:type="default" r:id="rId13"/>
          <w:pgSz w:w="11906" w:h="16838" w:code="9"/>
          <w:pgMar w:top="1699" w:right="1699" w:bottom="1699" w:left="2275" w:header="720" w:footer="720" w:gutter="0"/>
          <w:pgNumType w:fmt="lowerRoman" w:start="1"/>
          <w:cols w:space="720"/>
          <w:docGrid w:linePitch="360"/>
        </w:sectPr>
      </w:pPr>
    </w:p>
    <w:p w14:paraId="50310AB1" w14:textId="7A40B426" w:rsidR="00BB6D5E" w:rsidRDefault="00BB6D5E" w:rsidP="00BB6D5E">
      <w:pPr>
        <w:pStyle w:val="Heading1"/>
        <w:spacing w:before="0" w:line="360" w:lineRule="auto"/>
        <w:contextualSpacing/>
        <w:rPr>
          <w:rFonts w:ascii="Times New Roman" w:hAnsi="Times New Roman"/>
          <w:b/>
          <w:color w:val="auto"/>
        </w:rPr>
      </w:pPr>
      <w:bookmarkStart w:id="2" w:name="_Toc56151782"/>
      <w:r>
        <w:rPr>
          <w:rFonts w:ascii="Times New Roman" w:hAnsi="Times New Roman"/>
          <w:b/>
          <w:color w:val="auto"/>
        </w:rPr>
        <w:lastRenderedPageBreak/>
        <w:t xml:space="preserve">Daftar </w:t>
      </w:r>
      <w:r w:rsidR="00ED6477">
        <w:rPr>
          <w:rFonts w:ascii="Times New Roman" w:hAnsi="Times New Roman"/>
          <w:b/>
          <w:color w:val="auto"/>
        </w:rPr>
        <w:t>Isi</w:t>
      </w:r>
      <w:bookmarkEnd w:id="2"/>
    </w:p>
    <w:sdt>
      <w:sdtPr>
        <w:rPr>
          <w:rFonts w:ascii="Calibri" w:eastAsia="Calibri" w:hAnsi="Calibri" w:cs="Arial"/>
          <w:color w:val="auto"/>
          <w:sz w:val="22"/>
          <w:szCs w:val="22"/>
        </w:rPr>
        <w:id w:val="-574204423"/>
        <w:docPartObj>
          <w:docPartGallery w:val="Table of Contents"/>
          <w:docPartUnique/>
        </w:docPartObj>
      </w:sdtPr>
      <w:sdtEndPr>
        <w:rPr>
          <w:b/>
          <w:bCs/>
          <w:noProof/>
        </w:rPr>
      </w:sdtEndPr>
      <w:sdtContent>
        <w:p w14:paraId="5A123FB2" w14:textId="48843F39" w:rsidR="00BB6D5E" w:rsidRDefault="00BB6D5E">
          <w:pPr>
            <w:pStyle w:val="TOCHeading"/>
          </w:pPr>
        </w:p>
        <w:p w14:paraId="5E01EAF7" w14:textId="35E48F0A" w:rsidR="00680757" w:rsidRPr="00680757" w:rsidRDefault="00BB6D5E">
          <w:pPr>
            <w:pStyle w:val="TOC1"/>
            <w:tabs>
              <w:tab w:val="right" w:leader="dot" w:pos="7922"/>
            </w:tabs>
            <w:rPr>
              <w:rFonts w:ascii="Times New Roman" w:eastAsiaTheme="minorEastAsia" w:hAnsi="Times New Roman" w:cs="Times New Roman"/>
              <w:noProof/>
              <w:sz w:val="24"/>
              <w:szCs w:val="24"/>
              <w:lang w:val="en-ID" w:eastAsia="en-ID"/>
            </w:rPr>
          </w:pPr>
          <w:r w:rsidRPr="00680757">
            <w:rPr>
              <w:rFonts w:ascii="Times New Roman" w:hAnsi="Times New Roman" w:cs="Times New Roman"/>
              <w:sz w:val="24"/>
              <w:szCs w:val="24"/>
            </w:rPr>
            <w:fldChar w:fldCharType="begin"/>
          </w:r>
          <w:r w:rsidRPr="00680757">
            <w:rPr>
              <w:rFonts w:ascii="Times New Roman" w:hAnsi="Times New Roman" w:cs="Times New Roman"/>
              <w:sz w:val="24"/>
              <w:szCs w:val="24"/>
            </w:rPr>
            <w:instrText xml:space="preserve"> TOC \o "1-3" \h \z \u </w:instrText>
          </w:r>
          <w:r w:rsidRPr="00680757">
            <w:rPr>
              <w:rFonts w:ascii="Times New Roman" w:hAnsi="Times New Roman" w:cs="Times New Roman"/>
              <w:sz w:val="24"/>
              <w:szCs w:val="24"/>
            </w:rPr>
            <w:fldChar w:fldCharType="separate"/>
          </w:r>
          <w:hyperlink w:anchor="_Toc56151781" w:history="1">
            <w:r w:rsidR="00680757" w:rsidRPr="00680757">
              <w:rPr>
                <w:rStyle w:val="Hyperlink"/>
                <w:rFonts w:ascii="Times New Roman" w:hAnsi="Times New Roman" w:cs="Times New Roman"/>
                <w:noProof/>
                <w:sz w:val="24"/>
                <w:szCs w:val="24"/>
              </w:rPr>
              <w:t>Lembar Persetujuan</w:t>
            </w:r>
            <w:r w:rsidR="00680757" w:rsidRPr="00680757">
              <w:rPr>
                <w:rFonts w:ascii="Times New Roman" w:hAnsi="Times New Roman" w:cs="Times New Roman"/>
                <w:noProof/>
                <w:webHidden/>
                <w:sz w:val="24"/>
                <w:szCs w:val="24"/>
              </w:rPr>
              <w:tab/>
            </w:r>
            <w:r w:rsidR="00680757" w:rsidRPr="00680757">
              <w:rPr>
                <w:rFonts w:ascii="Times New Roman" w:hAnsi="Times New Roman" w:cs="Times New Roman"/>
                <w:noProof/>
                <w:webHidden/>
                <w:sz w:val="24"/>
                <w:szCs w:val="24"/>
              </w:rPr>
              <w:fldChar w:fldCharType="begin"/>
            </w:r>
            <w:r w:rsidR="00680757" w:rsidRPr="00680757">
              <w:rPr>
                <w:rFonts w:ascii="Times New Roman" w:hAnsi="Times New Roman" w:cs="Times New Roman"/>
                <w:noProof/>
                <w:webHidden/>
                <w:sz w:val="24"/>
                <w:szCs w:val="24"/>
              </w:rPr>
              <w:instrText xml:space="preserve"> PAGEREF _Toc56151781 \h </w:instrText>
            </w:r>
            <w:r w:rsidR="00680757" w:rsidRPr="00680757">
              <w:rPr>
                <w:rFonts w:ascii="Times New Roman" w:hAnsi="Times New Roman" w:cs="Times New Roman"/>
                <w:noProof/>
                <w:webHidden/>
                <w:sz w:val="24"/>
                <w:szCs w:val="24"/>
              </w:rPr>
            </w:r>
            <w:r w:rsidR="00680757" w:rsidRPr="00680757">
              <w:rPr>
                <w:rFonts w:ascii="Times New Roman" w:hAnsi="Times New Roman" w:cs="Times New Roman"/>
                <w:noProof/>
                <w:webHidden/>
                <w:sz w:val="24"/>
                <w:szCs w:val="24"/>
              </w:rPr>
              <w:fldChar w:fldCharType="separate"/>
            </w:r>
            <w:r w:rsidR="00680757" w:rsidRPr="00680757">
              <w:rPr>
                <w:rFonts w:ascii="Times New Roman" w:hAnsi="Times New Roman" w:cs="Times New Roman"/>
                <w:noProof/>
                <w:webHidden/>
                <w:sz w:val="24"/>
                <w:szCs w:val="24"/>
              </w:rPr>
              <w:t>i</w:t>
            </w:r>
            <w:r w:rsidR="00680757" w:rsidRPr="00680757">
              <w:rPr>
                <w:rFonts w:ascii="Times New Roman" w:hAnsi="Times New Roman" w:cs="Times New Roman"/>
                <w:noProof/>
                <w:webHidden/>
                <w:sz w:val="24"/>
                <w:szCs w:val="24"/>
              </w:rPr>
              <w:fldChar w:fldCharType="end"/>
            </w:r>
          </w:hyperlink>
        </w:p>
        <w:p w14:paraId="0A9FE5A4" w14:textId="0CA26840" w:rsidR="00680757" w:rsidRPr="00680757" w:rsidRDefault="00680757">
          <w:pPr>
            <w:pStyle w:val="TOC1"/>
            <w:tabs>
              <w:tab w:val="right" w:leader="dot" w:pos="7922"/>
            </w:tabs>
            <w:rPr>
              <w:rFonts w:ascii="Times New Roman" w:eastAsiaTheme="minorEastAsia" w:hAnsi="Times New Roman" w:cs="Times New Roman"/>
              <w:noProof/>
              <w:sz w:val="24"/>
              <w:szCs w:val="24"/>
              <w:lang w:val="en-ID" w:eastAsia="en-ID"/>
            </w:rPr>
          </w:pPr>
          <w:hyperlink w:anchor="_Toc56151782" w:history="1">
            <w:r w:rsidRPr="00680757">
              <w:rPr>
                <w:rStyle w:val="Hyperlink"/>
                <w:rFonts w:ascii="Times New Roman" w:hAnsi="Times New Roman" w:cs="Times New Roman"/>
                <w:noProof/>
                <w:sz w:val="24"/>
                <w:szCs w:val="24"/>
              </w:rPr>
              <w:t>Daftar Isi</w:t>
            </w:r>
            <w:r w:rsidRPr="00680757">
              <w:rPr>
                <w:rFonts w:ascii="Times New Roman" w:hAnsi="Times New Roman" w:cs="Times New Roman"/>
                <w:noProof/>
                <w:webHidden/>
                <w:sz w:val="24"/>
                <w:szCs w:val="24"/>
              </w:rPr>
              <w:tab/>
            </w:r>
            <w:r w:rsidRPr="00680757">
              <w:rPr>
                <w:rFonts w:ascii="Times New Roman" w:hAnsi="Times New Roman" w:cs="Times New Roman"/>
                <w:noProof/>
                <w:webHidden/>
                <w:sz w:val="24"/>
                <w:szCs w:val="24"/>
              </w:rPr>
              <w:fldChar w:fldCharType="begin"/>
            </w:r>
            <w:r w:rsidRPr="00680757">
              <w:rPr>
                <w:rFonts w:ascii="Times New Roman" w:hAnsi="Times New Roman" w:cs="Times New Roman"/>
                <w:noProof/>
                <w:webHidden/>
                <w:sz w:val="24"/>
                <w:szCs w:val="24"/>
              </w:rPr>
              <w:instrText xml:space="preserve"> PAGEREF _Toc56151782 \h </w:instrText>
            </w:r>
            <w:r w:rsidRPr="00680757">
              <w:rPr>
                <w:rFonts w:ascii="Times New Roman" w:hAnsi="Times New Roman" w:cs="Times New Roman"/>
                <w:noProof/>
                <w:webHidden/>
                <w:sz w:val="24"/>
                <w:szCs w:val="24"/>
              </w:rPr>
            </w:r>
            <w:r w:rsidRPr="00680757">
              <w:rPr>
                <w:rFonts w:ascii="Times New Roman" w:hAnsi="Times New Roman" w:cs="Times New Roman"/>
                <w:noProof/>
                <w:webHidden/>
                <w:sz w:val="24"/>
                <w:szCs w:val="24"/>
              </w:rPr>
              <w:fldChar w:fldCharType="separate"/>
            </w:r>
            <w:r w:rsidRPr="00680757">
              <w:rPr>
                <w:rFonts w:ascii="Times New Roman" w:hAnsi="Times New Roman" w:cs="Times New Roman"/>
                <w:noProof/>
                <w:webHidden/>
                <w:sz w:val="24"/>
                <w:szCs w:val="24"/>
              </w:rPr>
              <w:t>ii</w:t>
            </w:r>
            <w:r w:rsidRPr="00680757">
              <w:rPr>
                <w:rFonts w:ascii="Times New Roman" w:hAnsi="Times New Roman" w:cs="Times New Roman"/>
                <w:noProof/>
                <w:webHidden/>
                <w:sz w:val="24"/>
                <w:szCs w:val="24"/>
              </w:rPr>
              <w:fldChar w:fldCharType="end"/>
            </w:r>
          </w:hyperlink>
        </w:p>
        <w:p w14:paraId="33398B3D" w14:textId="19E75ED8" w:rsidR="00680757" w:rsidRPr="00680757" w:rsidRDefault="00680757">
          <w:pPr>
            <w:pStyle w:val="TOC1"/>
            <w:tabs>
              <w:tab w:val="right" w:leader="dot" w:pos="7922"/>
            </w:tabs>
            <w:rPr>
              <w:rFonts w:ascii="Times New Roman" w:eastAsiaTheme="minorEastAsia" w:hAnsi="Times New Roman" w:cs="Times New Roman"/>
              <w:noProof/>
              <w:sz w:val="24"/>
              <w:szCs w:val="24"/>
              <w:lang w:val="en-ID" w:eastAsia="en-ID"/>
            </w:rPr>
          </w:pPr>
          <w:hyperlink w:anchor="_Toc56151783" w:history="1">
            <w:r w:rsidRPr="00680757">
              <w:rPr>
                <w:rStyle w:val="Hyperlink"/>
                <w:rFonts w:ascii="Times New Roman" w:hAnsi="Times New Roman" w:cs="Times New Roman"/>
                <w:noProof/>
                <w:sz w:val="24"/>
                <w:szCs w:val="24"/>
              </w:rPr>
              <w:t>Daftar Gambar</w:t>
            </w:r>
            <w:r w:rsidRPr="00680757">
              <w:rPr>
                <w:rFonts w:ascii="Times New Roman" w:hAnsi="Times New Roman" w:cs="Times New Roman"/>
                <w:noProof/>
                <w:webHidden/>
                <w:sz w:val="24"/>
                <w:szCs w:val="24"/>
              </w:rPr>
              <w:tab/>
            </w:r>
            <w:r w:rsidRPr="00680757">
              <w:rPr>
                <w:rFonts w:ascii="Times New Roman" w:hAnsi="Times New Roman" w:cs="Times New Roman"/>
                <w:noProof/>
                <w:webHidden/>
                <w:sz w:val="24"/>
                <w:szCs w:val="24"/>
              </w:rPr>
              <w:fldChar w:fldCharType="begin"/>
            </w:r>
            <w:r w:rsidRPr="00680757">
              <w:rPr>
                <w:rFonts w:ascii="Times New Roman" w:hAnsi="Times New Roman" w:cs="Times New Roman"/>
                <w:noProof/>
                <w:webHidden/>
                <w:sz w:val="24"/>
                <w:szCs w:val="24"/>
              </w:rPr>
              <w:instrText xml:space="preserve"> PAGEREF _Toc56151783 \h </w:instrText>
            </w:r>
            <w:r w:rsidRPr="00680757">
              <w:rPr>
                <w:rFonts w:ascii="Times New Roman" w:hAnsi="Times New Roman" w:cs="Times New Roman"/>
                <w:noProof/>
                <w:webHidden/>
                <w:sz w:val="24"/>
                <w:szCs w:val="24"/>
              </w:rPr>
            </w:r>
            <w:r w:rsidRPr="00680757">
              <w:rPr>
                <w:rFonts w:ascii="Times New Roman" w:hAnsi="Times New Roman" w:cs="Times New Roman"/>
                <w:noProof/>
                <w:webHidden/>
                <w:sz w:val="24"/>
                <w:szCs w:val="24"/>
              </w:rPr>
              <w:fldChar w:fldCharType="separate"/>
            </w:r>
            <w:r w:rsidRPr="00680757">
              <w:rPr>
                <w:rFonts w:ascii="Times New Roman" w:hAnsi="Times New Roman" w:cs="Times New Roman"/>
                <w:noProof/>
                <w:webHidden/>
                <w:sz w:val="24"/>
                <w:szCs w:val="24"/>
              </w:rPr>
              <w:t>ii</w:t>
            </w:r>
            <w:r w:rsidRPr="00680757">
              <w:rPr>
                <w:rFonts w:ascii="Times New Roman" w:hAnsi="Times New Roman" w:cs="Times New Roman"/>
                <w:noProof/>
                <w:webHidden/>
                <w:sz w:val="24"/>
                <w:szCs w:val="24"/>
              </w:rPr>
              <w:fldChar w:fldCharType="end"/>
            </w:r>
          </w:hyperlink>
        </w:p>
        <w:p w14:paraId="419F61A7" w14:textId="5F8CCF86" w:rsidR="00680757" w:rsidRPr="00680757" w:rsidRDefault="00680757">
          <w:pPr>
            <w:pStyle w:val="TOC1"/>
            <w:tabs>
              <w:tab w:val="right" w:leader="dot" w:pos="7922"/>
            </w:tabs>
            <w:rPr>
              <w:rFonts w:ascii="Times New Roman" w:eastAsiaTheme="minorEastAsia" w:hAnsi="Times New Roman" w:cs="Times New Roman"/>
              <w:noProof/>
              <w:sz w:val="24"/>
              <w:szCs w:val="24"/>
              <w:lang w:val="en-ID" w:eastAsia="en-ID"/>
            </w:rPr>
          </w:pPr>
          <w:hyperlink w:anchor="_Toc56151784" w:history="1">
            <w:r w:rsidRPr="00680757">
              <w:rPr>
                <w:rStyle w:val="Hyperlink"/>
                <w:rFonts w:ascii="Times New Roman" w:hAnsi="Times New Roman" w:cs="Times New Roman"/>
                <w:noProof/>
                <w:sz w:val="24"/>
                <w:szCs w:val="24"/>
              </w:rPr>
              <w:t>Daftar Tabel</w:t>
            </w:r>
            <w:r w:rsidRPr="00680757">
              <w:rPr>
                <w:rFonts w:ascii="Times New Roman" w:hAnsi="Times New Roman" w:cs="Times New Roman"/>
                <w:noProof/>
                <w:webHidden/>
                <w:sz w:val="24"/>
                <w:szCs w:val="24"/>
              </w:rPr>
              <w:tab/>
            </w:r>
            <w:r w:rsidRPr="00680757">
              <w:rPr>
                <w:rFonts w:ascii="Times New Roman" w:hAnsi="Times New Roman" w:cs="Times New Roman"/>
                <w:noProof/>
                <w:webHidden/>
                <w:sz w:val="24"/>
                <w:szCs w:val="24"/>
              </w:rPr>
              <w:fldChar w:fldCharType="begin"/>
            </w:r>
            <w:r w:rsidRPr="00680757">
              <w:rPr>
                <w:rFonts w:ascii="Times New Roman" w:hAnsi="Times New Roman" w:cs="Times New Roman"/>
                <w:noProof/>
                <w:webHidden/>
                <w:sz w:val="24"/>
                <w:szCs w:val="24"/>
              </w:rPr>
              <w:instrText xml:space="preserve"> PAGEREF _Toc56151784 \h </w:instrText>
            </w:r>
            <w:r w:rsidRPr="00680757">
              <w:rPr>
                <w:rFonts w:ascii="Times New Roman" w:hAnsi="Times New Roman" w:cs="Times New Roman"/>
                <w:noProof/>
                <w:webHidden/>
                <w:sz w:val="24"/>
                <w:szCs w:val="24"/>
              </w:rPr>
            </w:r>
            <w:r w:rsidRPr="00680757">
              <w:rPr>
                <w:rFonts w:ascii="Times New Roman" w:hAnsi="Times New Roman" w:cs="Times New Roman"/>
                <w:noProof/>
                <w:webHidden/>
                <w:sz w:val="24"/>
                <w:szCs w:val="24"/>
              </w:rPr>
              <w:fldChar w:fldCharType="separate"/>
            </w:r>
            <w:r w:rsidRPr="00680757">
              <w:rPr>
                <w:rFonts w:ascii="Times New Roman" w:hAnsi="Times New Roman" w:cs="Times New Roman"/>
                <w:noProof/>
                <w:webHidden/>
                <w:sz w:val="24"/>
                <w:szCs w:val="24"/>
              </w:rPr>
              <w:t>iv</w:t>
            </w:r>
            <w:r w:rsidRPr="00680757">
              <w:rPr>
                <w:rFonts w:ascii="Times New Roman" w:hAnsi="Times New Roman" w:cs="Times New Roman"/>
                <w:noProof/>
                <w:webHidden/>
                <w:sz w:val="24"/>
                <w:szCs w:val="24"/>
              </w:rPr>
              <w:fldChar w:fldCharType="end"/>
            </w:r>
          </w:hyperlink>
        </w:p>
        <w:p w14:paraId="1A7209E1" w14:textId="3DB25C26" w:rsidR="00680757" w:rsidRPr="00680757" w:rsidRDefault="00680757">
          <w:pPr>
            <w:pStyle w:val="TOC1"/>
            <w:tabs>
              <w:tab w:val="right" w:leader="dot" w:pos="7922"/>
            </w:tabs>
            <w:rPr>
              <w:rFonts w:ascii="Times New Roman" w:eastAsiaTheme="minorEastAsia" w:hAnsi="Times New Roman" w:cs="Times New Roman"/>
              <w:noProof/>
              <w:sz w:val="24"/>
              <w:szCs w:val="24"/>
              <w:lang w:val="en-ID" w:eastAsia="en-ID"/>
            </w:rPr>
          </w:pPr>
          <w:hyperlink w:anchor="_Toc56151785" w:history="1">
            <w:r w:rsidRPr="00680757">
              <w:rPr>
                <w:rStyle w:val="Hyperlink"/>
                <w:rFonts w:ascii="Times New Roman" w:hAnsi="Times New Roman" w:cs="Times New Roman"/>
                <w:noProof/>
                <w:sz w:val="24"/>
                <w:szCs w:val="24"/>
              </w:rPr>
              <w:t>ABSTRAK</w:t>
            </w:r>
            <w:r w:rsidRPr="00680757">
              <w:rPr>
                <w:rFonts w:ascii="Times New Roman" w:hAnsi="Times New Roman" w:cs="Times New Roman"/>
                <w:noProof/>
                <w:webHidden/>
                <w:sz w:val="24"/>
                <w:szCs w:val="24"/>
              </w:rPr>
              <w:tab/>
            </w:r>
            <w:r w:rsidRPr="00680757">
              <w:rPr>
                <w:rFonts w:ascii="Times New Roman" w:hAnsi="Times New Roman" w:cs="Times New Roman"/>
                <w:noProof/>
                <w:webHidden/>
                <w:sz w:val="24"/>
                <w:szCs w:val="24"/>
              </w:rPr>
              <w:fldChar w:fldCharType="begin"/>
            </w:r>
            <w:r w:rsidRPr="00680757">
              <w:rPr>
                <w:rFonts w:ascii="Times New Roman" w:hAnsi="Times New Roman" w:cs="Times New Roman"/>
                <w:noProof/>
                <w:webHidden/>
                <w:sz w:val="24"/>
                <w:szCs w:val="24"/>
              </w:rPr>
              <w:instrText xml:space="preserve"> PAGEREF _Toc56151785 \h </w:instrText>
            </w:r>
            <w:r w:rsidRPr="00680757">
              <w:rPr>
                <w:rFonts w:ascii="Times New Roman" w:hAnsi="Times New Roman" w:cs="Times New Roman"/>
                <w:noProof/>
                <w:webHidden/>
                <w:sz w:val="24"/>
                <w:szCs w:val="24"/>
              </w:rPr>
            </w:r>
            <w:r w:rsidRPr="00680757">
              <w:rPr>
                <w:rFonts w:ascii="Times New Roman" w:hAnsi="Times New Roman" w:cs="Times New Roman"/>
                <w:noProof/>
                <w:webHidden/>
                <w:sz w:val="24"/>
                <w:szCs w:val="24"/>
              </w:rPr>
              <w:fldChar w:fldCharType="separate"/>
            </w:r>
            <w:r w:rsidRPr="00680757">
              <w:rPr>
                <w:rFonts w:ascii="Times New Roman" w:hAnsi="Times New Roman" w:cs="Times New Roman"/>
                <w:noProof/>
                <w:webHidden/>
                <w:sz w:val="24"/>
                <w:szCs w:val="24"/>
              </w:rPr>
              <w:t>v</w:t>
            </w:r>
            <w:r w:rsidRPr="00680757">
              <w:rPr>
                <w:rFonts w:ascii="Times New Roman" w:hAnsi="Times New Roman" w:cs="Times New Roman"/>
                <w:noProof/>
                <w:webHidden/>
                <w:sz w:val="24"/>
                <w:szCs w:val="24"/>
              </w:rPr>
              <w:fldChar w:fldCharType="end"/>
            </w:r>
          </w:hyperlink>
        </w:p>
        <w:p w14:paraId="23F1B7C9" w14:textId="7A9536AD" w:rsidR="00680757" w:rsidRPr="00680757" w:rsidRDefault="00680757">
          <w:pPr>
            <w:pStyle w:val="TOC1"/>
            <w:tabs>
              <w:tab w:val="left" w:pos="440"/>
              <w:tab w:val="right" w:leader="dot" w:pos="7922"/>
            </w:tabs>
            <w:rPr>
              <w:rFonts w:ascii="Times New Roman" w:eastAsiaTheme="minorEastAsia" w:hAnsi="Times New Roman" w:cs="Times New Roman"/>
              <w:noProof/>
              <w:sz w:val="24"/>
              <w:szCs w:val="24"/>
              <w:lang w:val="en-ID" w:eastAsia="en-ID"/>
            </w:rPr>
          </w:pPr>
          <w:hyperlink w:anchor="_Toc56151786" w:history="1">
            <w:r w:rsidRPr="00680757">
              <w:rPr>
                <w:rStyle w:val="Hyperlink"/>
                <w:rFonts w:ascii="Times New Roman" w:hAnsi="Times New Roman" w:cs="Times New Roman"/>
                <w:noProof/>
                <w:sz w:val="24"/>
                <w:szCs w:val="24"/>
              </w:rPr>
              <w:t>1.</w:t>
            </w:r>
            <w:r w:rsidRPr="00680757">
              <w:rPr>
                <w:rFonts w:ascii="Times New Roman" w:eastAsiaTheme="minorEastAsia" w:hAnsi="Times New Roman" w:cs="Times New Roman"/>
                <w:noProof/>
                <w:sz w:val="24"/>
                <w:szCs w:val="24"/>
                <w:lang w:val="en-ID" w:eastAsia="en-ID"/>
              </w:rPr>
              <w:tab/>
            </w:r>
            <w:r w:rsidRPr="00680757">
              <w:rPr>
                <w:rStyle w:val="Hyperlink"/>
                <w:rFonts w:ascii="Times New Roman" w:hAnsi="Times New Roman" w:cs="Times New Roman"/>
                <w:noProof/>
                <w:sz w:val="24"/>
                <w:szCs w:val="24"/>
              </w:rPr>
              <w:t>PENDAHULUAN</w:t>
            </w:r>
            <w:r w:rsidRPr="00680757">
              <w:rPr>
                <w:rFonts w:ascii="Times New Roman" w:hAnsi="Times New Roman" w:cs="Times New Roman"/>
                <w:noProof/>
                <w:webHidden/>
                <w:sz w:val="24"/>
                <w:szCs w:val="24"/>
              </w:rPr>
              <w:tab/>
            </w:r>
            <w:r w:rsidRPr="00680757">
              <w:rPr>
                <w:rFonts w:ascii="Times New Roman" w:hAnsi="Times New Roman" w:cs="Times New Roman"/>
                <w:noProof/>
                <w:webHidden/>
                <w:sz w:val="24"/>
                <w:szCs w:val="24"/>
              </w:rPr>
              <w:fldChar w:fldCharType="begin"/>
            </w:r>
            <w:r w:rsidRPr="00680757">
              <w:rPr>
                <w:rFonts w:ascii="Times New Roman" w:hAnsi="Times New Roman" w:cs="Times New Roman"/>
                <w:noProof/>
                <w:webHidden/>
                <w:sz w:val="24"/>
                <w:szCs w:val="24"/>
              </w:rPr>
              <w:instrText xml:space="preserve"> PAGEREF _Toc56151786 \h </w:instrText>
            </w:r>
            <w:r w:rsidRPr="00680757">
              <w:rPr>
                <w:rFonts w:ascii="Times New Roman" w:hAnsi="Times New Roman" w:cs="Times New Roman"/>
                <w:noProof/>
                <w:webHidden/>
                <w:sz w:val="24"/>
                <w:szCs w:val="24"/>
              </w:rPr>
            </w:r>
            <w:r w:rsidRPr="00680757">
              <w:rPr>
                <w:rFonts w:ascii="Times New Roman" w:hAnsi="Times New Roman" w:cs="Times New Roman"/>
                <w:noProof/>
                <w:webHidden/>
                <w:sz w:val="24"/>
                <w:szCs w:val="24"/>
              </w:rPr>
              <w:fldChar w:fldCharType="separate"/>
            </w:r>
            <w:r w:rsidRPr="00680757">
              <w:rPr>
                <w:rFonts w:ascii="Times New Roman" w:hAnsi="Times New Roman" w:cs="Times New Roman"/>
                <w:noProof/>
                <w:webHidden/>
                <w:sz w:val="24"/>
                <w:szCs w:val="24"/>
              </w:rPr>
              <w:t>1</w:t>
            </w:r>
            <w:r w:rsidRPr="00680757">
              <w:rPr>
                <w:rFonts w:ascii="Times New Roman" w:hAnsi="Times New Roman" w:cs="Times New Roman"/>
                <w:noProof/>
                <w:webHidden/>
                <w:sz w:val="24"/>
                <w:szCs w:val="24"/>
              </w:rPr>
              <w:fldChar w:fldCharType="end"/>
            </w:r>
          </w:hyperlink>
        </w:p>
        <w:p w14:paraId="0B245298" w14:textId="76D7CECD" w:rsidR="00680757" w:rsidRPr="00680757" w:rsidRDefault="00680757">
          <w:pPr>
            <w:pStyle w:val="TOC2"/>
            <w:tabs>
              <w:tab w:val="left" w:pos="880"/>
              <w:tab w:val="right" w:leader="dot" w:pos="7922"/>
            </w:tabs>
            <w:rPr>
              <w:rFonts w:ascii="Times New Roman" w:eastAsiaTheme="minorEastAsia" w:hAnsi="Times New Roman" w:cs="Times New Roman"/>
              <w:noProof/>
              <w:sz w:val="24"/>
              <w:szCs w:val="24"/>
              <w:lang w:val="en-ID" w:eastAsia="en-ID"/>
            </w:rPr>
          </w:pPr>
          <w:hyperlink w:anchor="_Toc56151787" w:history="1">
            <w:r w:rsidRPr="00680757">
              <w:rPr>
                <w:rStyle w:val="Hyperlink"/>
                <w:rFonts w:ascii="Times New Roman" w:hAnsi="Times New Roman" w:cs="Times New Roman"/>
                <w:noProof/>
                <w:sz w:val="24"/>
                <w:szCs w:val="24"/>
              </w:rPr>
              <w:t>1.1.</w:t>
            </w:r>
            <w:r w:rsidRPr="00680757">
              <w:rPr>
                <w:rFonts w:ascii="Times New Roman" w:eastAsiaTheme="minorEastAsia" w:hAnsi="Times New Roman" w:cs="Times New Roman"/>
                <w:noProof/>
                <w:sz w:val="24"/>
                <w:szCs w:val="24"/>
                <w:lang w:val="en-ID" w:eastAsia="en-ID"/>
              </w:rPr>
              <w:tab/>
            </w:r>
            <w:r w:rsidRPr="00680757">
              <w:rPr>
                <w:rStyle w:val="Hyperlink"/>
                <w:rFonts w:ascii="Times New Roman" w:hAnsi="Times New Roman" w:cs="Times New Roman"/>
                <w:noProof/>
                <w:sz w:val="24"/>
                <w:szCs w:val="24"/>
              </w:rPr>
              <w:t>Latar Belakang</w:t>
            </w:r>
            <w:r w:rsidRPr="00680757">
              <w:rPr>
                <w:rFonts w:ascii="Times New Roman" w:hAnsi="Times New Roman" w:cs="Times New Roman"/>
                <w:noProof/>
                <w:webHidden/>
                <w:sz w:val="24"/>
                <w:szCs w:val="24"/>
              </w:rPr>
              <w:tab/>
            </w:r>
            <w:r w:rsidRPr="00680757">
              <w:rPr>
                <w:rFonts w:ascii="Times New Roman" w:hAnsi="Times New Roman" w:cs="Times New Roman"/>
                <w:noProof/>
                <w:webHidden/>
                <w:sz w:val="24"/>
                <w:szCs w:val="24"/>
              </w:rPr>
              <w:fldChar w:fldCharType="begin"/>
            </w:r>
            <w:r w:rsidRPr="00680757">
              <w:rPr>
                <w:rFonts w:ascii="Times New Roman" w:hAnsi="Times New Roman" w:cs="Times New Roman"/>
                <w:noProof/>
                <w:webHidden/>
                <w:sz w:val="24"/>
                <w:szCs w:val="24"/>
              </w:rPr>
              <w:instrText xml:space="preserve"> PAGEREF _Toc56151787 \h </w:instrText>
            </w:r>
            <w:r w:rsidRPr="00680757">
              <w:rPr>
                <w:rFonts w:ascii="Times New Roman" w:hAnsi="Times New Roman" w:cs="Times New Roman"/>
                <w:noProof/>
                <w:webHidden/>
                <w:sz w:val="24"/>
                <w:szCs w:val="24"/>
              </w:rPr>
            </w:r>
            <w:r w:rsidRPr="00680757">
              <w:rPr>
                <w:rFonts w:ascii="Times New Roman" w:hAnsi="Times New Roman" w:cs="Times New Roman"/>
                <w:noProof/>
                <w:webHidden/>
                <w:sz w:val="24"/>
                <w:szCs w:val="24"/>
              </w:rPr>
              <w:fldChar w:fldCharType="separate"/>
            </w:r>
            <w:r w:rsidRPr="00680757">
              <w:rPr>
                <w:rFonts w:ascii="Times New Roman" w:hAnsi="Times New Roman" w:cs="Times New Roman"/>
                <w:noProof/>
                <w:webHidden/>
                <w:sz w:val="24"/>
                <w:szCs w:val="24"/>
              </w:rPr>
              <w:t>1</w:t>
            </w:r>
            <w:r w:rsidRPr="00680757">
              <w:rPr>
                <w:rFonts w:ascii="Times New Roman" w:hAnsi="Times New Roman" w:cs="Times New Roman"/>
                <w:noProof/>
                <w:webHidden/>
                <w:sz w:val="24"/>
                <w:szCs w:val="24"/>
              </w:rPr>
              <w:fldChar w:fldCharType="end"/>
            </w:r>
          </w:hyperlink>
        </w:p>
        <w:p w14:paraId="0B814A05" w14:textId="0B027096" w:rsidR="00680757" w:rsidRPr="00680757" w:rsidRDefault="00680757">
          <w:pPr>
            <w:pStyle w:val="TOC2"/>
            <w:tabs>
              <w:tab w:val="left" w:pos="880"/>
              <w:tab w:val="right" w:leader="dot" w:pos="7922"/>
            </w:tabs>
            <w:rPr>
              <w:rFonts w:ascii="Times New Roman" w:eastAsiaTheme="minorEastAsia" w:hAnsi="Times New Roman" w:cs="Times New Roman"/>
              <w:noProof/>
              <w:sz w:val="24"/>
              <w:szCs w:val="24"/>
              <w:lang w:val="en-ID" w:eastAsia="en-ID"/>
            </w:rPr>
          </w:pPr>
          <w:hyperlink w:anchor="_Toc56151788" w:history="1">
            <w:r w:rsidRPr="00680757">
              <w:rPr>
                <w:rStyle w:val="Hyperlink"/>
                <w:rFonts w:ascii="Times New Roman" w:hAnsi="Times New Roman" w:cs="Times New Roman"/>
                <w:noProof/>
                <w:sz w:val="24"/>
                <w:szCs w:val="24"/>
              </w:rPr>
              <w:t>1.2.</w:t>
            </w:r>
            <w:r w:rsidRPr="00680757">
              <w:rPr>
                <w:rFonts w:ascii="Times New Roman" w:eastAsiaTheme="minorEastAsia" w:hAnsi="Times New Roman" w:cs="Times New Roman"/>
                <w:noProof/>
                <w:sz w:val="24"/>
                <w:szCs w:val="24"/>
                <w:lang w:val="en-ID" w:eastAsia="en-ID"/>
              </w:rPr>
              <w:tab/>
            </w:r>
            <w:r w:rsidRPr="00680757">
              <w:rPr>
                <w:rStyle w:val="Hyperlink"/>
                <w:rFonts w:ascii="Times New Roman" w:hAnsi="Times New Roman" w:cs="Times New Roman"/>
                <w:noProof/>
                <w:sz w:val="24"/>
                <w:szCs w:val="24"/>
              </w:rPr>
              <w:t>Perumusan Masalah</w:t>
            </w:r>
            <w:r w:rsidRPr="00680757">
              <w:rPr>
                <w:rFonts w:ascii="Times New Roman" w:hAnsi="Times New Roman" w:cs="Times New Roman"/>
                <w:noProof/>
                <w:webHidden/>
                <w:sz w:val="24"/>
                <w:szCs w:val="24"/>
              </w:rPr>
              <w:tab/>
            </w:r>
            <w:r w:rsidRPr="00680757">
              <w:rPr>
                <w:rFonts w:ascii="Times New Roman" w:hAnsi="Times New Roman" w:cs="Times New Roman"/>
                <w:noProof/>
                <w:webHidden/>
                <w:sz w:val="24"/>
                <w:szCs w:val="24"/>
              </w:rPr>
              <w:fldChar w:fldCharType="begin"/>
            </w:r>
            <w:r w:rsidRPr="00680757">
              <w:rPr>
                <w:rFonts w:ascii="Times New Roman" w:hAnsi="Times New Roman" w:cs="Times New Roman"/>
                <w:noProof/>
                <w:webHidden/>
                <w:sz w:val="24"/>
                <w:szCs w:val="24"/>
              </w:rPr>
              <w:instrText xml:space="preserve"> PAGEREF _Toc56151788 \h </w:instrText>
            </w:r>
            <w:r w:rsidRPr="00680757">
              <w:rPr>
                <w:rFonts w:ascii="Times New Roman" w:hAnsi="Times New Roman" w:cs="Times New Roman"/>
                <w:noProof/>
                <w:webHidden/>
                <w:sz w:val="24"/>
                <w:szCs w:val="24"/>
              </w:rPr>
            </w:r>
            <w:r w:rsidRPr="00680757">
              <w:rPr>
                <w:rFonts w:ascii="Times New Roman" w:hAnsi="Times New Roman" w:cs="Times New Roman"/>
                <w:noProof/>
                <w:webHidden/>
                <w:sz w:val="24"/>
                <w:szCs w:val="24"/>
              </w:rPr>
              <w:fldChar w:fldCharType="separate"/>
            </w:r>
            <w:r w:rsidRPr="00680757">
              <w:rPr>
                <w:rFonts w:ascii="Times New Roman" w:hAnsi="Times New Roman" w:cs="Times New Roman"/>
                <w:noProof/>
                <w:webHidden/>
                <w:sz w:val="24"/>
                <w:szCs w:val="24"/>
              </w:rPr>
              <w:t>2</w:t>
            </w:r>
            <w:r w:rsidRPr="00680757">
              <w:rPr>
                <w:rFonts w:ascii="Times New Roman" w:hAnsi="Times New Roman" w:cs="Times New Roman"/>
                <w:noProof/>
                <w:webHidden/>
                <w:sz w:val="24"/>
                <w:szCs w:val="24"/>
              </w:rPr>
              <w:fldChar w:fldCharType="end"/>
            </w:r>
          </w:hyperlink>
        </w:p>
        <w:p w14:paraId="7A014927" w14:textId="22C4A4A7" w:rsidR="00680757" w:rsidRPr="00680757" w:rsidRDefault="00680757">
          <w:pPr>
            <w:pStyle w:val="TOC2"/>
            <w:tabs>
              <w:tab w:val="left" w:pos="880"/>
              <w:tab w:val="right" w:leader="dot" w:pos="7922"/>
            </w:tabs>
            <w:rPr>
              <w:rFonts w:ascii="Times New Roman" w:eastAsiaTheme="minorEastAsia" w:hAnsi="Times New Roman" w:cs="Times New Roman"/>
              <w:noProof/>
              <w:sz w:val="24"/>
              <w:szCs w:val="24"/>
              <w:lang w:val="en-ID" w:eastAsia="en-ID"/>
            </w:rPr>
          </w:pPr>
          <w:hyperlink w:anchor="_Toc56151789" w:history="1">
            <w:r w:rsidRPr="00680757">
              <w:rPr>
                <w:rStyle w:val="Hyperlink"/>
                <w:rFonts w:ascii="Times New Roman" w:hAnsi="Times New Roman" w:cs="Times New Roman"/>
                <w:noProof/>
                <w:sz w:val="24"/>
                <w:szCs w:val="24"/>
              </w:rPr>
              <w:t>1.3.</w:t>
            </w:r>
            <w:r w:rsidRPr="00680757">
              <w:rPr>
                <w:rFonts w:ascii="Times New Roman" w:eastAsiaTheme="minorEastAsia" w:hAnsi="Times New Roman" w:cs="Times New Roman"/>
                <w:noProof/>
                <w:sz w:val="24"/>
                <w:szCs w:val="24"/>
                <w:lang w:val="en-ID" w:eastAsia="en-ID"/>
              </w:rPr>
              <w:tab/>
            </w:r>
            <w:r w:rsidRPr="00680757">
              <w:rPr>
                <w:rStyle w:val="Hyperlink"/>
                <w:rFonts w:ascii="Times New Roman" w:hAnsi="Times New Roman" w:cs="Times New Roman"/>
                <w:noProof/>
                <w:sz w:val="24"/>
                <w:szCs w:val="24"/>
              </w:rPr>
              <w:t>Tujuan</w:t>
            </w:r>
            <w:r w:rsidRPr="00680757">
              <w:rPr>
                <w:rFonts w:ascii="Times New Roman" w:hAnsi="Times New Roman" w:cs="Times New Roman"/>
                <w:noProof/>
                <w:webHidden/>
                <w:sz w:val="24"/>
                <w:szCs w:val="24"/>
              </w:rPr>
              <w:tab/>
            </w:r>
            <w:r w:rsidRPr="00680757">
              <w:rPr>
                <w:rFonts w:ascii="Times New Roman" w:hAnsi="Times New Roman" w:cs="Times New Roman"/>
                <w:noProof/>
                <w:webHidden/>
                <w:sz w:val="24"/>
                <w:szCs w:val="24"/>
              </w:rPr>
              <w:fldChar w:fldCharType="begin"/>
            </w:r>
            <w:r w:rsidRPr="00680757">
              <w:rPr>
                <w:rFonts w:ascii="Times New Roman" w:hAnsi="Times New Roman" w:cs="Times New Roman"/>
                <w:noProof/>
                <w:webHidden/>
                <w:sz w:val="24"/>
                <w:szCs w:val="24"/>
              </w:rPr>
              <w:instrText xml:space="preserve"> PAGEREF _Toc56151789 \h </w:instrText>
            </w:r>
            <w:r w:rsidRPr="00680757">
              <w:rPr>
                <w:rFonts w:ascii="Times New Roman" w:hAnsi="Times New Roman" w:cs="Times New Roman"/>
                <w:noProof/>
                <w:webHidden/>
                <w:sz w:val="24"/>
                <w:szCs w:val="24"/>
              </w:rPr>
            </w:r>
            <w:r w:rsidRPr="00680757">
              <w:rPr>
                <w:rFonts w:ascii="Times New Roman" w:hAnsi="Times New Roman" w:cs="Times New Roman"/>
                <w:noProof/>
                <w:webHidden/>
                <w:sz w:val="24"/>
                <w:szCs w:val="24"/>
              </w:rPr>
              <w:fldChar w:fldCharType="separate"/>
            </w:r>
            <w:r w:rsidRPr="00680757">
              <w:rPr>
                <w:rFonts w:ascii="Times New Roman" w:hAnsi="Times New Roman" w:cs="Times New Roman"/>
                <w:noProof/>
                <w:webHidden/>
                <w:sz w:val="24"/>
                <w:szCs w:val="24"/>
              </w:rPr>
              <w:t>2</w:t>
            </w:r>
            <w:r w:rsidRPr="00680757">
              <w:rPr>
                <w:rFonts w:ascii="Times New Roman" w:hAnsi="Times New Roman" w:cs="Times New Roman"/>
                <w:noProof/>
                <w:webHidden/>
                <w:sz w:val="24"/>
                <w:szCs w:val="24"/>
              </w:rPr>
              <w:fldChar w:fldCharType="end"/>
            </w:r>
          </w:hyperlink>
        </w:p>
        <w:p w14:paraId="1E6044DF" w14:textId="6E45144D" w:rsidR="00680757" w:rsidRPr="00680757" w:rsidRDefault="00680757">
          <w:pPr>
            <w:pStyle w:val="TOC2"/>
            <w:tabs>
              <w:tab w:val="left" w:pos="880"/>
              <w:tab w:val="right" w:leader="dot" w:pos="7922"/>
            </w:tabs>
            <w:rPr>
              <w:rFonts w:ascii="Times New Roman" w:eastAsiaTheme="minorEastAsia" w:hAnsi="Times New Roman" w:cs="Times New Roman"/>
              <w:noProof/>
              <w:sz w:val="24"/>
              <w:szCs w:val="24"/>
              <w:lang w:val="en-ID" w:eastAsia="en-ID"/>
            </w:rPr>
          </w:pPr>
          <w:hyperlink w:anchor="_Toc56151790" w:history="1">
            <w:r w:rsidRPr="00680757">
              <w:rPr>
                <w:rStyle w:val="Hyperlink"/>
                <w:rFonts w:ascii="Times New Roman" w:hAnsi="Times New Roman" w:cs="Times New Roman"/>
                <w:noProof/>
                <w:sz w:val="24"/>
                <w:szCs w:val="24"/>
              </w:rPr>
              <w:t>1.4.</w:t>
            </w:r>
            <w:r w:rsidRPr="00680757">
              <w:rPr>
                <w:rFonts w:ascii="Times New Roman" w:eastAsiaTheme="minorEastAsia" w:hAnsi="Times New Roman" w:cs="Times New Roman"/>
                <w:noProof/>
                <w:sz w:val="24"/>
                <w:szCs w:val="24"/>
                <w:lang w:val="en-ID" w:eastAsia="en-ID"/>
              </w:rPr>
              <w:tab/>
            </w:r>
            <w:r w:rsidRPr="00680757">
              <w:rPr>
                <w:rStyle w:val="Hyperlink"/>
                <w:rFonts w:ascii="Times New Roman" w:hAnsi="Times New Roman" w:cs="Times New Roman"/>
                <w:noProof/>
                <w:sz w:val="24"/>
                <w:szCs w:val="24"/>
              </w:rPr>
              <w:t>Rencana Kegiatan</w:t>
            </w:r>
            <w:r w:rsidRPr="00680757">
              <w:rPr>
                <w:rFonts w:ascii="Times New Roman" w:hAnsi="Times New Roman" w:cs="Times New Roman"/>
                <w:noProof/>
                <w:webHidden/>
                <w:sz w:val="24"/>
                <w:szCs w:val="24"/>
              </w:rPr>
              <w:tab/>
            </w:r>
            <w:r w:rsidRPr="00680757">
              <w:rPr>
                <w:rFonts w:ascii="Times New Roman" w:hAnsi="Times New Roman" w:cs="Times New Roman"/>
                <w:noProof/>
                <w:webHidden/>
                <w:sz w:val="24"/>
                <w:szCs w:val="24"/>
              </w:rPr>
              <w:fldChar w:fldCharType="begin"/>
            </w:r>
            <w:r w:rsidRPr="00680757">
              <w:rPr>
                <w:rFonts w:ascii="Times New Roman" w:hAnsi="Times New Roman" w:cs="Times New Roman"/>
                <w:noProof/>
                <w:webHidden/>
                <w:sz w:val="24"/>
                <w:szCs w:val="24"/>
              </w:rPr>
              <w:instrText xml:space="preserve"> PAGEREF _Toc56151790 \h </w:instrText>
            </w:r>
            <w:r w:rsidRPr="00680757">
              <w:rPr>
                <w:rFonts w:ascii="Times New Roman" w:hAnsi="Times New Roman" w:cs="Times New Roman"/>
                <w:noProof/>
                <w:webHidden/>
                <w:sz w:val="24"/>
                <w:szCs w:val="24"/>
              </w:rPr>
            </w:r>
            <w:r w:rsidRPr="00680757">
              <w:rPr>
                <w:rFonts w:ascii="Times New Roman" w:hAnsi="Times New Roman" w:cs="Times New Roman"/>
                <w:noProof/>
                <w:webHidden/>
                <w:sz w:val="24"/>
                <w:szCs w:val="24"/>
              </w:rPr>
              <w:fldChar w:fldCharType="separate"/>
            </w:r>
            <w:r w:rsidRPr="00680757">
              <w:rPr>
                <w:rFonts w:ascii="Times New Roman" w:hAnsi="Times New Roman" w:cs="Times New Roman"/>
                <w:noProof/>
                <w:webHidden/>
                <w:sz w:val="24"/>
                <w:szCs w:val="24"/>
              </w:rPr>
              <w:t>2</w:t>
            </w:r>
            <w:r w:rsidRPr="00680757">
              <w:rPr>
                <w:rFonts w:ascii="Times New Roman" w:hAnsi="Times New Roman" w:cs="Times New Roman"/>
                <w:noProof/>
                <w:webHidden/>
                <w:sz w:val="24"/>
                <w:szCs w:val="24"/>
              </w:rPr>
              <w:fldChar w:fldCharType="end"/>
            </w:r>
          </w:hyperlink>
        </w:p>
        <w:p w14:paraId="6E3EE178" w14:textId="6FB2893D" w:rsidR="00680757" w:rsidRPr="00680757" w:rsidRDefault="00680757">
          <w:pPr>
            <w:pStyle w:val="TOC2"/>
            <w:tabs>
              <w:tab w:val="left" w:pos="880"/>
              <w:tab w:val="right" w:leader="dot" w:pos="7922"/>
            </w:tabs>
            <w:rPr>
              <w:rFonts w:ascii="Times New Roman" w:eastAsiaTheme="minorEastAsia" w:hAnsi="Times New Roman" w:cs="Times New Roman"/>
              <w:noProof/>
              <w:sz w:val="24"/>
              <w:szCs w:val="24"/>
              <w:lang w:val="en-ID" w:eastAsia="en-ID"/>
            </w:rPr>
          </w:pPr>
          <w:hyperlink w:anchor="_Toc56151791" w:history="1">
            <w:r w:rsidRPr="00680757">
              <w:rPr>
                <w:rStyle w:val="Hyperlink"/>
                <w:rFonts w:ascii="Times New Roman" w:hAnsi="Times New Roman" w:cs="Times New Roman"/>
                <w:noProof/>
                <w:sz w:val="24"/>
                <w:szCs w:val="24"/>
              </w:rPr>
              <w:t>1.5.</w:t>
            </w:r>
            <w:r w:rsidRPr="00680757">
              <w:rPr>
                <w:rFonts w:ascii="Times New Roman" w:eastAsiaTheme="minorEastAsia" w:hAnsi="Times New Roman" w:cs="Times New Roman"/>
                <w:noProof/>
                <w:sz w:val="24"/>
                <w:szCs w:val="24"/>
                <w:lang w:val="en-ID" w:eastAsia="en-ID"/>
              </w:rPr>
              <w:tab/>
            </w:r>
            <w:r w:rsidRPr="00680757">
              <w:rPr>
                <w:rStyle w:val="Hyperlink"/>
                <w:rFonts w:ascii="Times New Roman" w:hAnsi="Times New Roman" w:cs="Times New Roman"/>
                <w:noProof/>
                <w:sz w:val="24"/>
                <w:szCs w:val="24"/>
              </w:rPr>
              <w:t>Jadwal Kegiatan</w:t>
            </w:r>
            <w:r w:rsidRPr="00680757">
              <w:rPr>
                <w:rFonts w:ascii="Times New Roman" w:hAnsi="Times New Roman" w:cs="Times New Roman"/>
                <w:noProof/>
                <w:webHidden/>
                <w:sz w:val="24"/>
                <w:szCs w:val="24"/>
              </w:rPr>
              <w:tab/>
            </w:r>
            <w:r w:rsidRPr="00680757">
              <w:rPr>
                <w:rFonts w:ascii="Times New Roman" w:hAnsi="Times New Roman" w:cs="Times New Roman"/>
                <w:noProof/>
                <w:webHidden/>
                <w:sz w:val="24"/>
                <w:szCs w:val="24"/>
              </w:rPr>
              <w:fldChar w:fldCharType="begin"/>
            </w:r>
            <w:r w:rsidRPr="00680757">
              <w:rPr>
                <w:rFonts w:ascii="Times New Roman" w:hAnsi="Times New Roman" w:cs="Times New Roman"/>
                <w:noProof/>
                <w:webHidden/>
                <w:sz w:val="24"/>
                <w:szCs w:val="24"/>
              </w:rPr>
              <w:instrText xml:space="preserve"> PAGEREF _Toc56151791 \h </w:instrText>
            </w:r>
            <w:r w:rsidRPr="00680757">
              <w:rPr>
                <w:rFonts w:ascii="Times New Roman" w:hAnsi="Times New Roman" w:cs="Times New Roman"/>
                <w:noProof/>
                <w:webHidden/>
                <w:sz w:val="24"/>
                <w:szCs w:val="24"/>
              </w:rPr>
            </w:r>
            <w:r w:rsidRPr="00680757">
              <w:rPr>
                <w:rFonts w:ascii="Times New Roman" w:hAnsi="Times New Roman" w:cs="Times New Roman"/>
                <w:noProof/>
                <w:webHidden/>
                <w:sz w:val="24"/>
                <w:szCs w:val="24"/>
              </w:rPr>
              <w:fldChar w:fldCharType="separate"/>
            </w:r>
            <w:r w:rsidRPr="00680757">
              <w:rPr>
                <w:rFonts w:ascii="Times New Roman" w:hAnsi="Times New Roman" w:cs="Times New Roman"/>
                <w:noProof/>
                <w:webHidden/>
                <w:sz w:val="24"/>
                <w:szCs w:val="24"/>
              </w:rPr>
              <w:t>2</w:t>
            </w:r>
            <w:r w:rsidRPr="00680757">
              <w:rPr>
                <w:rFonts w:ascii="Times New Roman" w:hAnsi="Times New Roman" w:cs="Times New Roman"/>
                <w:noProof/>
                <w:webHidden/>
                <w:sz w:val="24"/>
                <w:szCs w:val="24"/>
              </w:rPr>
              <w:fldChar w:fldCharType="end"/>
            </w:r>
          </w:hyperlink>
        </w:p>
        <w:p w14:paraId="7D5CBD37" w14:textId="2CC7F762" w:rsidR="00680757" w:rsidRPr="00680757" w:rsidRDefault="00680757">
          <w:pPr>
            <w:pStyle w:val="TOC1"/>
            <w:tabs>
              <w:tab w:val="left" w:pos="440"/>
              <w:tab w:val="right" w:leader="dot" w:pos="7922"/>
            </w:tabs>
            <w:rPr>
              <w:rFonts w:ascii="Times New Roman" w:eastAsiaTheme="minorEastAsia" w:hAnsi="Times New Roman" w:cs="Times New Roman"/>
              <w:noProof/>
              <w:sz w:val="24"/>
              <w:szCs w:val="24"/>
              <w:lang w:val="en-ID" w:eastAsia="en-ID"/>
            </w:rPr>
          </w:pPr>
          <w:hyperlink w:anchor="_Toc56151792" w:history="1">
            <w:r w:rsidRPr="00680757">
              <w:rPr>
                <w:rStyle w:val="Hyperlink"/>
                <w:rFonts w:ascii="Times New Roman" w:hAnsi="Times New Roman" w:cs="Times New Roman"/>
                <w:noProof/>
                <w:sz w:val="24"/>
                <w:szCs w:val="24"/>
              </w:rPr>
              <w:t>2.</w:t>
            </w:r>
            <w:r w:rsidRPr="00680757">
              <w:rPr>
                <w:rFonts w:ascii="Times New Roman" w:eastAsiaTheme="minorEastAsia" w:hAnsi="Times New Roman" w:cs="Times New Roman"/>
                <w:noProof/>
                <w:sz w:val="24"/>
                <w:szCs w:val="24"/>
                <w:lang w:val="en-ID" w:eastAsia="en-ID"/>
              </w:rPr>
              <w:tab/>
            </w:r>
            <w:r w:rsidRPr="00680757">
              <w:rPr>
                <w:rStyle w:val="Hyperlink"/>
                <w:rFonts w:ascii="Times New Roman" w:hAnsi="Times New Roman" w:cs="Times New Roman"/>
                <w:noProof/>
                <w:sz w:val="24"/>
                <w:szCs w:val="24"/>
              </w:rPr>
              <w:t>Studi Pustaka</w:t>
            </w:r>
            <w:r w:rsidRPr="00680757">
              <w:rPr>
                <w:rFonts w:ascii="Times New Roman" w:hAnsi="Times New Roman" w:cs="Times New Roman"/>
                <w:noProof/>
                <w:webHidden/>
                <w:sz w:val="24"/>
                <w:szCs w:val="24"/>
              </w:rPr>
              <w:tab/>
            </w:r>
            <w:r w:rsidRPr="00680757">
              <w:rPr>
                <w:rFonts w:ascii="Times New Roman" w:hAnsi="Times New Roman" w:cs="Times New Roman"/>
                <w:noProof/>
                <w:webHidden/>
                <w:sz w:val="24"/>
                <w:szCs w:val="24"/>
              </w:rPr>
              <w:fldChar w:fldCharType="begin"/>
            </w:r>
            <w:r w:rsidRPr="00680757">
              <w:rPr>
                <w:rFonts w:ascii="Times New Roman" w:hAnsi="Times New Roman" w:cs="Times New Roman"/>
                <w:noProof/>
                <w:webHidden/>
                <w:sz w:val="24"/>
                <w:szCs w:val="24"/>
              </w:rPr>
              <w:instrText xml:space="preserve"> PAGEREF _Toc56151792 \h </w:instrText>
            </w:r>
            <w:r w:rsidRPr="00680757">
              <w:rPr>
                <w:rFonts w:ascii="Times New Roman" w:hAnsi="Times New Roman" w:cs="Times New Roman"/>
                <w:noProof/>
                <w:webHidden/>
                <w:sz w:val="24"/>
                <w:szCs w:val="24"/>
              </w:rPr>
            </w:r>
            <w:r w:rsidRPr="00680757">
              <w:rPr>
                <w:rFonts w:ascii="Times New Roman" w:hAnsi="Times New Roman" w:cs="Times New Roman"/>
                <w:noProof/>
                <w:webHidden/>
                <w:sz w:val="24"/>
                <w:szCs w:val="24"/>
              </w:rPr>
              <w:fldChar w:fldCharType="separate"/>
            </w:r>
            <w:r w:rsidRPr="00680757">
              <w:rPr>
                <w:rFonts w:ascii="Times New Roman" w:hAnsi="Times New Roman" w:cs="Times New Roman"/>
                <w:noProof/>
                <w:webHidden/>
                <w:sz w:val="24"/>
                <w:szCs w:val="24"/>
              </w:rPr>
              <w:t>3</w:t>
            </w:r>
            <w:r w:rsidRPr="00680757">
              <w:rPr>
                <w:rFonts w:ascii="Times New Roman" w:hAnsi="Times New Roman" w:cs="Times New Roman"/>
                <w:noProof/>
                <w:webHidden/>
                <w:sz w:val="24"/>
                <w:szCs w:val="24"/>
              </w:rPr>
              <w:fldChar w:fldCharType="end"/>
            </w:r>
          </w:hyperlink>
        </w:p>
        <w:p w14:paraId="69D3D44C" w14:textId="1AC164A6" w:rsidR="00680757" w:rsidRPr="00680757" w:rsidRDefault="00680757">
          <w:pPr>
            <w:pStyle w:val="TOC1"/>
            <w:tabs>
              <w:tab w:val="left" w:pos="440"/>
              <w:tab w:val="right" w:leader="dot" w:pos="7922"/>
            </w:tabs>
            <w:rPr>
              <w:rFonts w:ascii="Times New Roman" w:eastAsiaTheme="minorEastAsia" w:hAnsi="Times New Roman" w:cs="Times New Roman"/>
              <w:noProof/>
              <w:sz w:val="24"/>
              <w:szCs w:val="24"/>
              <w:lang w:val="en-ID" w:eastAsia="en-ID"/>
            </w:rPr>
          </w:pPr>
          <w:hyperlink w:anchor="_Toc56151793" w:history="1">
            <w:r w:rsidRPr="00680757">
              <w:rPr>
                <w:rStyle w:val="Hyperlink"/>
                <w:rFonts w:ascii="Times New Roman" w:hAnsi="Times New Roman" w:cs="Times New Roman"/>
                <w:noProof/>
                <w:sz w:val="24"/>
                <w:szCs w:val="24"/>
              </w:rPr>
              <w:t>3.</w:t>
            </w:r>
            <w:r w:rsidRPr="00680757">
              <w:rPr>
                <w:rFonts w:ascii="Times New Roman" w:eastAsiaTheme="minorEastAsia" w:hAnsi="Times New Roman" w:cs="Times New Roman"/>
                <w:noProof/>
                <w:sz w:val="24"/>
                <w:szCs w:val="24"/>
                <w:lang w:val="en-ID" w:eastAsia="en-ID"/>
              </w:rPr>
              <w:tab/>
            </w:r>
            <w:r w:rsidRPr="00680757">
              <w:rPr>
                <w:rStyle w:val="Hyperlink"/>
                <w:rFonts w:ascii="Times New Roman" w:hAnsi="Times New Roman" w:cs="Times New Roman"/>
                <w:noProof/>
                <w:sz w:val="24"/>
                <w:szCs w:val="24"/>
              </w:rPr>
              <w:t>PERANCANGAN SISTEM</w:t>
            </w:r>
            <w:r w:rsidRPr="00680757">
              <w:rPr>
                <w:rFonts w:ascii="Times New Roman" w:hAnsi="Times New Roman" w:cs="Times New Roman"/>
                <w:noProof/>
                <w:webHidden/>
                <w:sz w:val="24"/>
                <w:szCs w:val="24"/>
              </w:rPr>
              <w:tab/>
            </w:r>
            <w:r w:rsidRPr="00680757">
              <w:rPr>
                <w:rFonts w:ascii="Times New Roman" w:hAnsi="Times New Roman" w:cs="Times New Roman"/>
                <w:noProof/>
                <w:webHidden/>
                <w:sz w:val="24"/>
                <w:szCs w:val="24"/>
              </w:rPr>
              <w:fldChar w:fldCharType="begin"/>
            </w:r>
            <w:r w:rsidRPr="00680757">
              <w:rPr>
                <w:rFonts w:ascii="Times New Roman" w:hAnsi="Times New Roman" w:cs="Times New Roman"/>
                <w:noProof/>
                <w:webHidden/>
                <w:sz w:val="24"/>
                <w:szCs w:val="24"/>
              </w:rPr>
              <w:instrText xml:space="preserve"> PAGEREF _Toc56151793 \h </w:instrText>
            </w:r>
            <w:r w:rsidRPr="00680757">
              <w:rPr>
                <w:rFonts w:ascii="Times New Roman" w:hAnsi="Times New Roman" w:cs="Times New Roman"/>
                <w:noProof/>
                <w:webHidden/>
                <w:sz w:val="24"/>
                <w:szCs w:val="24"/>
              </w:rPr>
            </w:r>
            <w:r w:rsidRPr="00680757">
              <w:rPr>
                <w:rFonts w:ascii="Times New Roman" w:hAnsi="Times New Roman" w:cs="Times New Roman"/>
                <w:noProof/>
                <w:webHidden/>
                <w:sz w:val="24"/>
                <w:szCs w:val="24"/>
              </w:rPr>
              <w:fldChar w:fldCharType="separate"/>
            </w:r>
            <w:r w:rsidRPr="00680757">
              <w:rPr>
                <w:rFonts w:ascii="Times New Roman" w:hAnsi="Times New Roman" w:cs="Times New Roman"/>
                <w:noProof/>
                <w:webHidden/>
                <w:sz w:val="24"/>
                <w:szCs w:val="24"/>
              </w:rPr>
              <w:t>5</w:t>
            </w:r>
            <w:r w:rsidRPr="00680757">
              <w:rPr>
                <w:rFonts w:ascii="Times New Roman" w:hAnsi="Times New Roman" w:cs="Times New Roman"/>
                <w:noProof/>
                <w:webHidden/>
                <w:sz w:val="24"/>
                <w:szCs w:val="24"/>
              </w:rPr>
              <w:fldChar w:fldCharType="end"/>
            </w:r>
          </w:hyperlink>
        </w:p>
        <w:p w14:paraId="7E846868" w14:textId="57DA53FF" w:rsidR="00680757" w:rsidRPr="00680757" w:rsidRDefault="00680757">
          <w:pPr>
            <w:pStyle w:val="TOC2"/>
            <w:tabs>
              <w:tab w:val="left" w:pos="880"/>
              <w:tab w:val="right" w:leader="dot" w:pos="7922"/>
            </w:tabs>
            <w:rPr>
              <w:rFonts w:ascii="Times New Roman" w:eastAsiaTheme="minorEastAsia" w:hAnsi="Times New Roman" w:cs="Times New Roman"/>
              <w:noProof/>
              <w:sz w:val="24"/>
              <w:szCs w:val="24"/>
              <w:lang w:val="en-ID" w:eastAsia="en-ID"/>
            </w:rPr>
          </w:pPr>
          <w:hyperlink w:anchor="_Toc56151794" w:history="1">
            <w:r w:rsidRPr="00680757">
              <w:rPr>
                <w:rStyle w:val="Hyperlink"/>
                <w:rFonts w:ascii="Times New Roman" w:hAnsi="Times New Roman" w:cs="Times New Roman"/>
                <w:noProof/>
                <w:sz w:val="24"/>
                <w:szCs w:val="24"/>
              </w:rPr>
              <w:t>3.1.</w:t>
            </w:r>
            <w:r w:rsidRPr="00680757">
              <w:rPr>
                <w:rFonts w:ascii="Times New Roman" w:eastAsiaTheme="minorEastAsia" w:hAnsi="Times New Roman" w:cs="Times New Roman"/>
                <w:noProof/>
                <w:sz w:val="24"/>
                <w:szCs w:val="24"/>
                <w:lang w:val="en-ID" w:eastAsia="en-ID"/>
              </w:rPr>
              <w:tab/>
            </w:r>
            <w:r w:rsidRPr="00680757">
              <w:rPr>
                <w:rStyle w:val="Hyperlink"/>
                <w:rFonts w:ascii="Times New Roman" w:hAnsi="Times New Roman" w:cs="Times New Roman"/>
                <w:noProof/>
                <w:sz w:val="24"/>
                <w:szCs w:val="24"/>
              </w:rPr>
              <w:t>Gambaran Umum Sistem</w:t>
            </w:r>
            <w:r w:rsidRPr="00680757">
              <w:rPr>
                <w:rFonts w:ascii="Times New Roman" w:hAnsi="Times New Roman" w:cs="Times New Roman"/>
                <w:noProof/>
                <w:webHidden/>
                <w:sz w:val="24"/>
                <w:szCs w:val="24"/>
              </w:rPr>
              <w:tab/>
            </w:r>
            <w:r w:rsidRPr="00680757">
              <w:rPr>
                <w:rFonts w:ascii="Times New Roman" w:hAnsi="Times New Roman" w:cs="Times New Roman"/>
                <w:noProof/>
                <w:webHidden/>
                <w:sz w:val="24"/>
                <w:szCs w:val="24"/>
              </w:rPr>
              <w:fldChar w:fldCharType="begin"/>
            </w:r>
            <w:r w:rsidRPr="00680757">
              <w:rPr>
                <w:rFonts w:ascii="Times New Roman" w:hAnsi="Times New Roman" w:cs="Times New Roman"/>
                <w:noProof/>
                <w:webHidden/>
                <w:sz w:val="24"/>
                <w:szCs w:val="24"/>
              </w:rPr>
              <w:instrText xml:space="preserve"> PAGEREF _Toc56151794 \h </w:instrText>
            </w:r>
            <w:r w:rsidRPr="00680757">
              <w:rPr>
                <w:rFonts w:ascii="Times New Roman" w:hAnsi="Times New Roman" w:cs="Times New Roman"/>
                <w:noProof/>
                <w:webHidden/>
                <w:sz w:val="24"/>
                <w:szCs w:val="24"/>
              </w:rPr>
            </w:r>
            <w:r w:rsidRPr="00680757">
              <w:rPr>
                <w:rFonts w:ascii="Times New Roman" w:hAnsi="Times New Roman" w:cs="Times New Roman"/>
                <w:noProof/>
                <w:webHidden/>
                <w:sz w:val="24"/>
                <w:szCs w:val="24"/>
              </w:rPr>
              <w:fldChar w:fldCharType="separate"/>
            </w:r>
            <w:r w:rsidRPr="00680757">
              <w:rPr>
                <w:rFonts w:ascii="Times New Roman" w:hAnsi="Times New Roman" w:cs="Times New Roman"/>
                <w:noProof/>
                <w:webHidden/>
                <w:sz w:val="24"/>
                <w:szCs w:val="24"/>
              </w:rPr>
              <w:t>5</w:t>
            </w:r>
            <w:r w:rsidRPr="00680757">
              <w:rPr>
                <w:rFonts w:ascii="Times New Roman" w:hAnsi="Times New Roman" w:cs="Times New Roman"/>
                <w:noProof/>
                <w:webHidden/>
                <w:sz w:val="24"/>
                <w:szCs w:val="24"/>
              </w:rPr>
              <w:fldChar w:fldCharType="end"/>
            </w:r>
          </w:hyperlink>
        </w:p>
        <w:p w14:paraId="38A66733" w14:textId="63A28FE1" w:rsidR="00680757" w:rsidRPr="00680757" w:rsidRDefault="00680757">
          <w:pPr>
            <w:pStyle w:val="TOC2"/>
            <w:tabs>
              <w:tab w:val="left" w:pos="880"/>
              <w:tab w:val="right" w:leader="dot" w:pos="7922"/>
            </w:tabs>
            <w:rPr>
              <w:rFonts w:ascii="Times New Roman" w:eastAsiaTheme="minorEastAsia" w:hAnsi="Times New Roman" w:cs="Times New Roman"/>
              <w:noProof/>
              <w:sz w:val="24"/>
              <w:szCs w:val="24"/>
              <w:lang w:val="en-ID" w:eastAsia="en-ID"/>
            </w:rPr>
          </w:pPr>
          <w:hyperlink w:anchor="_Toc56151795" w:history="1">
            <w:r w:rsidRPr="00680757">
              <w:rPr>
                <w:rStyle w:val="Hyperlink"/>
                <w:rFonts w:ascii="Times New Roman" w:hAnsi="Times New Roman" w:cs="Times New Roman"/>
                <w:noProof/>
                <w:sz w:val="24"/>
                <w:szCs w:val="24"/>
              </w:rPr>
              <w:t>3.2.</w:t>
            </w:r>
            <w:r w:rsidRPr="00680757">
              <w:rPr>
                <w:rFonts w:ascii="Times New Roman" w:eastAsiaTheme="minorEastAsia" w:hAnsi="Times New Roman" w:cs="Times New Roman"/>
                <w:noProof/>
                <w:sz w:val="24"/>
                <w:szCs w:val="24"/>
                <w:lang w:val="en-ID" w:eastAsia="en-ID"/>
              </w:rPr>
              <w:tab/>
            </w:r>
            <w:r w:rsidRPr="00680757">
              <w:rPr>
                <w:rStyle w:val="Hyperlink"/>
                <w:rFonts w:ascii="Times New Roman" w:hAnsi="Times New Roman" w:cs="Times New Roman"/>
                <w:noProof/>
                <w:sz w:val="24"/>
                <w:szCs w:val="24"/>
              </w:rPr>
              <w:t>Convolutional Neural Network</w:t>
            </w:r>
            <w:r w:rsidRPr="00680757">
              <w:rPr>
                <w:rFonts w:ascii="Times New Roman" w:hAnsi="Times New Roman" w:cs="Times New Roman"/>
                <w:noProof/>
                <w:webHidden/>
                <w:sz w:val="24"/>
                <w:szCs w:val="24"/>
              </w:rPr>
              <w:tab/>
            </w:r>
            <w:r w:rsidRPr="00680757">
              <w:rPr>
                <w:rFonts w:ascii="Times New Roman" w:hAnsi="Times New Roman" w:cs="Times New Roman"/>
                <w:noProof/>
                <w:webHidden/>
                <w:sz w:val="24"/>
                <w:szCs w:val="24"/>
              </w:rPr>
              <w:fldChar w:fldCharType="begin"/>
            </w:r>
            <w:r w:rsidRPr="00680757">
              <w:rPr>
                <w:rFonts w:ascii="Times New Roman" w:hAnsi="Times New Roman" w:cs="Times New Roman"/>
                <w:noProof/>
                <w:webHidden/>
                <w:sz w:val="24"/>
                <w:szCs w:val="24"/>
              </w:rPr>
              <w:instrText xml:space="preserve"> PAGEREF _Toc56151795 \h </w:instrText>
            </w:r>
            <w:r w:rsidRPr="00680757">
              <w:rPr>
                <w:rFonts w:ascii="Times New Roman" w:hAnsi="Times New Roman" w:cs="Times New Roman"/>
                <w:noProof/>
                <w:webHidden/>
                <w:sz w:val="24"/>
                <w:szCs w:val="24"/>
              </w:rPr>
            </w:r>
            <w:r w:rsidRPr="00680757">
              <w:rPr>
                <w:rFonts w:ascii="Times New Roman" w:hAnsi="Times New Roman" w:cs="Times New Roman"/>
                <w:noProof/>
                <w:webHidden/>
                <w:sz w:val="24"/>
                <w:szCs w:val="24"/>
              </w:rPr>
              <w:fldChar w:fldCharType="separate"/>
            </w:r>
            <w:r w:rsidRPr="00680757">
              <w:rPr>
                <w:rFonts w:ascii="Times New Roman" w:hAnsi="Times New Roman" w:cs="Times New Roman"/>
                <w:noProof/>
                <w:webHidden/>
                <w:sz w:val="24"/>
                <w:szCs w:val="24"/>
              </w:rPr>
              <w:t>5</w:t>
            </w:r>
            <w:r w:rsidRPr="00680757">
              <w:rPr>
                <w:rFonts w:ascii="Times New Roman" w:hAnsi="Times New Roman" w:cs="Times New Roman"/>
                <w:noProof/>
                <w:webHidden/>
                <w:sz w:val="24"/>
                <w:szCs w:val="24"/>
              </w:rPr>
              <w:fldChar w:fldCharType="end"/>
            </w:r>
          </w:hyperlink>
        </w:p>
        <w:p w14:paraId="62D1EE76" w14:textId="50080179" w:rsidR="00680757" w:rsidRPr="00680757" w:rsidRDefault="00680757">
          <w:pPr>
            <w:pStyle w:val="TOC2"/>
            <w:tabs>
              <w:tab w:val="left" w:pos="880"/>
              <w:tab w:val="right" w:leader="dot" w:pos="7922"/>
            </w:tabs>
            <w:rPr>
              <w:rFonts w:ascii="Times New Roman" w:eastAsiaTheme="minorEastAsia" w:hAnsi="Times New Roman" w:cs="Times New Roman"/>
              <w:noProof/>
              <w:sz w:val="24"/>
              <w:szCs w:val="24"/>
              <w:lang w:val="en-ID" w:eastAsia="en-ID"/>
            </w:rPr>
          </w:pPr>
          <w:hyperlink w:anchor="_Toc56151796" w:history="1">
            <w:r w:rsidRPr="00680757">
              <w:rPr>
                <w:rStyle w:val="Hyperlink"/>
                <w:rFonts w:ascii="Times New Roman" w:hAnsi="Times New Roman" w:cs="Times New Roman"/>
                <w:noProof/>
                <w:sz w:val="24"/>
                <w:szCs w:val="24"/>
              </w:rPr>
              <w:t>3.3.</w:t>
            </w:r>
            <w:r w:rsidRPr="00680757">
              <w:rPr>
                <w:rFonts w:ascii="Times New Roman" w:eastAsiaTheme="minorEastAsia" w:hAnsi="Times New Roman" w:cs="Times New Roman"/>
                <w:noProof/>
                <w:sz w:val="24"/>
                <w:szCs w:val="24"/>
                <w:lang w:val="en-ID" w:eastAsia="en-ID"/>
              </w:rPr>
              <w:tab/>
            </w:r>
            <w:r w:rsidRPr="00680757">
              <w:rPr>
                <w:rStyle w:val="Hyperlink"/>
                <w:rFonts w:ascii="Times New Roman" w:hAnsi="Times New Roman" w:cs="Times New Roman"/>
                <w:noProof/>
                <w:sz w:val="24"/>
                <w:szCs w:val="24"/>
              </w:rPr>
              <w:t>Penyakit pada Stroberi</w:t>
            </w:r>
            <w:r w:rsidRPr="00680757">
              <w:rPr>
                <w:rFonts w:ascii="Times New Roman" w:hAnsi="Times New Roman" w:cs="Times New Roman"/>
                <w:noProof/>
                <w:webHidden/>
                <w:sz w:val="24"/>
                <w:szCs w:val="24"/>
              </w:rPr>
              <w:tab/>
            </w:r>
            <w:r w:rsidRPr="00680757">
              <w:rPr>
                <w:rFonts w:ascii="Times New Roman" w:hAnsi="Times New Roman" w:cs="Times New Roman"/>
                <w:noProof/>
                <w:webHidden/>
                <w:sz w:val="24"/>
                <w:szCs w:val="24"/>
              </w:rPr>
              <w:fldChar w:fldCharType="begin"/>
            </w:r>
            <w:r w:rsidRPr="00680757">
              <w:rPr>
                <w:rFonts w:ascii="Times New Roman" w:hAnsi="Times New Roman" w:cs="Times New Roman"/>
                <w:noProof/>
                <w:webHidden/>
                <w:sz w:val="24"/>
                <w:szCs w:val="24"/>
              </w:rPr>
              <w:instrText xml:space="preserve"> PAGEREF _Toc56151796 \h </w:instrText>
            </w:r>
            <w:r w:rsidRPr="00680757">
              <w:rPr>
                <w:rFonts w:ascii="Times New Roman" w:hAnsi="Times New Roman" w:cs="Times New Roman"/>
                <w:noProof/>
                <w:webHidden/>
                <w:sz w:val="24"/>
                <w:szCs w:val="24"/>
              </w:rPr>
            </w:r>
            <w:r w:rsidRPr="00680757">
              <w:rPr>
                <w:rFonts w:ascii="Times New Roman" w:hAnsi="Times New Roman" w:cs="Times New Roman"/>
                <w:noProof/>
                <w:webHidden/>
                <w:sz w:val="24"/>
                <w:szCs w:val="24"/>
              </w:rPr>
              <w:fldChar w:fldCharType="separate"/>
            </w:r>
            <w:r w:rsidRPr="00680757">
              <w:rPr>
                <w:rFonts w:ascii="Times New Roman" w:hAnsi="Times New Roman" w:cs="Times New Roman"/>
                <w:noProof/>
                <w:webHidden/>
                <w:sz w:val="24"/>
                <w:szCs w:val="24"/>
              </w:rPr>
              <w:t>8</w:t>
            </w:r>
            <w:r w:rsidRPr="00680757">
              <w:rPr>
                <w:rFonts w:ascii="Times New Roman" w:hAnsi="Times New Roman" w:cs="Times New Roman"/>
                <w:noProof/>
                <w:webHidden/>
                <w:sz w:val="24"/>
                <w:szCs w:val="24"/>
              </w:rPr>
              <w:fldChar w:fldCharType="end"/>
            </w:r>
          </w:hyperlink>
        </w:p>
        <w:p w14:paraId="2AB60407" w14:textId="45714B42" w:rsidR="00680757" w:rsidRPr="00680757" w:rsidRDefault="00680757">
          <w:pPr>
            <w:pStyle w:val="TOC2"/>
            <w:tabs>
              <w:tab w:val="left" w:pos="880"/>
              <w:tab w:val="right" w:leader="dot" w:pos="7922"/>
            </w:tabs>
            <w:rPr>
              <w:rFonts w:ascii="Times New Roman" w:eastAsiaTheme="minorEastAsia" w:hAnsi="Times New Roman" w:cs="Times New Roman"/>
              <w:noProof/>
              <w:sz w:val="24"/>
              <w:szCs w:val="24"/>
              <w:lang w:val="en-ID" w:eastAsia="en-ID"/>
            </w:rPr>
          </w:pPr>
          <w:hyperlink w:anchor="_Toc56151797" w:history="1">
            <w:r w:rsidRPr="00680757">
              <w:rPr>
                <w:rStyle w:val="Hyperlink"/>
                <w:rFonts w:ascii="Times New Roman" w:hAnsi="Times New Roman" w:cs="Times New Roman"/>
                <w:noProof/>
                <w:sz w:val="24"/>
                <w:szCs w:val="24"/>
              </w:rPr>
              <w:t>3.4.</w:t>
            </w:r>
            <w:r w:rsidRPr="00680757">
              <w:rPr>
                <w:rFonts w:ascii="Times New Roman" w:eastAsiaTheme="minorEastAsia" w:hAnsi="Times New Roman" w:cs="Times New Roman"/>
                <w:noProof/>
                <w:sz w:val="24"/>
                <w:szCs w:val="24"/>
                <w:lang w:val="en-ID" w:eastAsia="en-ID"/>
              </w:rPr>
              <w:tab/>
            </w:r>
            <w:r w:rsidRPr="00680757">
              <w:rPr>
                <w:rStyle w:val="Hyperlink"/>
                <w:rFonts w:ascii="Times New Roman" w:hAnsi="Times New Roman" w:cs="Times New Roman"/>
                <w:noProof/>
                <w:sz w:val="24"/>
                <w:szCs w:val="24"/>
              </w:rPr>
              <w:t>Dataset</w:t>
            </w:r>
            <w:r w:rsidRPr="00680757">
              <w:rPr>
                <w:rFonts w:ascii="Times New Roman" w:hAnsi="Times New Roman" w:cs="Times New Roman"/>
                <w:noProof/>
                <w:webHidden/>
                <w:sz w:val="24"/>
                <w:szCs w:val="24"/>
              </w:rPr>
              <w:tab/>
            </w:r>
            <w:r w:rsidRPr="00680757">
              <w:rPr>
                <w:rFonts w:ascii="Times New Roman" w:hAnsi="Times New Roman" w:cs="Times New Roman"/>
                <w:noProof/>
                <w:webHidden/>
                <w:sz w:val="24"/>
                <w:szCs w:val="24"/>
              </w:rPr>
              <w:fldChar w:fldCharType="begin"/>
            </w:r>
            <w:r w:rsidRPr="00680757">
              <w:rPr>
                <w:rFonts w:ascii="Times New Roman" w:hAnsi="Times New Roman" w:cs="Times New Roman"/>
                <w:noProof/>
                <w:webHidden/>
                <w:sz w:val="24"/>
                <w:szCs w:val="24"/>
              </w:rPr>
              <w:instrText xml:space="preserve"> PAGEREF _Toc56151797 \h </w:instrText>
            </w:r>
            <w:r w:rsidRPr="00680757">
              <w:rPr>
                <w:rFonts w:ascii="Times New Roman" w:hAnsi="Times New Roman" w:cs="Times New Roman"/>
                <w:noProof/>
                <w:webHidden/>
                <w:sz w:val="24"/>
                <w:szCs w:val="24"/>
              </w:rPr>
            </w:r>
            <w:r w:rsidRPr="00680757">
              <w:rPr>
                <w:rFonts w:ascii="Times New Roman" w:hAnsi="Times New Roman" w:cs="Times New Roman"/>
                <w:noProof/>
                <w:webHidden/>
                <w:sz w:val="24"/>
                <w:szCs w:val="24"/>
              </w:rPr>
              <w:fldChar w:fldCharType="separate"/>
            </w:r>
            <w:r w:rsidRPr="00680757">
              <w:rPr>
                <w:rFonts w:ascii="Times New Roman" w:hAnsi="Times New Roman" w:cs="Times New Roman"/>
                <w:noProof/>
                <w:webHidden/>
                <w:sz w:val="24"/>
                <w:szCs w:val="24"/>
              </w:rPr>
              <w:t>9</w:t>
            </w:r>
            <w:r w:rsidRPr="00680757">
              <w:rPr>
                <w:rFonts w:ascii="Times New Roman" w:hAnsi="Times New Roman" w:cs="Times New Roman"/>
                <w:noProof/>
                <w:webHidden/>
                <w:sz w:val="24"/>
                <w:szCs w:val="24"/>
              </w:rPr>
              <w:fldChar w:fldCharType="end"/>
            </w:r>
          </w:hyperlink>
        </w:p>
        <w:p w14:paraId="23C54E3F" w14:textId="6ED921A3" w:rsidR="00680757" w:rsidRPr="00680757" w:rsidRDefault="00680757">
          <w:pPr>
            <w:pStyle w:val="TOC2"/>
            <w:tabs>
              <w:tab w:val="left" w:pos="880"/>
              <w:tab w:val="right" w:leader="dot" w:pos="7922"/>
            </w:tabs>
            <w:rPr>
              <w:rFonts w:ascii="Times New Roman" w:eastAsiaTheme="minorEastAsia" w:hAnsi="Times New Roman" w:cs="Times New Roman"/>
              <w:noProof/>
              <w:sz w:val="24"/>
              <w:szCs w:val="24"/>
              <w:lang w:val="en-ID" w:eastAsia="en-ID"/>
            </w:rPr>
          </w:pPr>
          <w:hyperlink w:anchor="_Toc56151798" w:history="1">
            <w:r w:rsidRPr="00680757">
              <w:rPr>
                <w:rStyle w:val="Hyperlink"/>
                <w:rFonts w:ascii="Times New Roman" w:hAnsi="Times New Roman" w:cs="Times New Roman"/>
                <w:noProof/>
                <w:sz w:val="24"/>
                <w:szCs w:val="24"/>
              </w:rPr>
              <w:t>3.5.</w:t>
            </w:r>
            <w:r w:rsidRPr="00680757">
              <w:rPr>
                <w:rFonts w:ascii="Times New Roman" w:eastAsiaTheme="minorEastAsia" w:hAnsi="Times New Roman" w:cs="Times New Roman"/>
                <w:noProof/>
                <w:sz w:val="24"/>
                <w:szCs w:val="24"/>
                <w:lang w:val="en-ID" w:eastAsia="en-ID"/>
              </w:rPr>
              <w:tab/>
            </w:r>
            <w:r w:rsidRPr="00680757">
              <w:rPr>
                <w:rStyle w:val="Hyperlink"/>
                <w:rFonts w:ascii="Times New Roman" w:hAnsi="Times New Roman" w:cs="Times New Roman"/>
                <w:noProof/>
                <w:sz w:val="24"/>
                <w:szCs w:val="24"/>
              </w:rPr>
              <w:t>Data Augmentasi</w:t>
            </w:r>
            <w:r w:rsidRPr="00680757">
              <w:rPr>
                <w:rFonts w:ascii="Times New Roman" w:hAnsi="Times New Roman" w:cs="Times New Roman"/>
                <w:noProof/>
                <w:webHidden/>
                <w:sz w:val="24"/>
                <w:szCs w:val="24"/>
              </w:rPr>
              <w:tab/>
            </w:r>
            <w:r w:rsidRPr="00680757">
              <w:rPr>
                <w:rFonts w:ascii="Times New Roman" w:hAnsi="Times New Roman" w:cs="Times New Roman"/>
                <w:noProof/>
                <w:webHidden/>
                <w:sz w:val="24"/>
                <w:szCs w:val="24"/>
              </w:rPr>
              <w:fldChar w:fldCharType="begin"/>
            </w:r>
            <w:r w:rsidRPr="00680757">
              <w:rPr>
                <w:rFonts w:ascii="Times New Roman" w:hAnsi="Times New Roman" w:cs="Times New Roman"/>
                <w:noProof/>
                <w:webHidden/>
                <w:sz w:val="24"/>
                <w:szCs w:val="24"/>
              </w:rPr>
              <w:instrText xml:space="preserve"> PAGEREF _Toc56151798 \h </w:instrText>
            </w:r>
            <w:r w:rsidRPr="00680757">
              <w:rPr>
                <w:rFonts w:ascii="Times New Roman" w:hAnsi="Times New Roman" w:cs="Times New Roman"/>
                <w:noProof/>
                <w:webHidden/>
                <w:sz w:val="24"/>
                <w:szCs w:val="24"/>
              </w:rPr>
            </w:r>
            <w:r w:rsidRPr="00680757">
              <w:rPr>
                <w:rFonts w:ascii="Times New Roman" w:hAnsi="Times New Roman" w:cs="Times New Roman"/>
                <w:noProof/>
                <w:webHidden/>
                <w:sz w:val="24"/>
                <w:szCs w:val="24"/>
              </w:rPr>
              <w:fldChar w:fldCharType="separate"/>
            </w:r>
            <w:r w:rsidRPr="00680757">
              <w:rPr>
                <w:rFonts w:ascii="Times New Roman" w:hAnsi="Times New Roman" w:cs="Times New Roman"/>
                <w:noProof/>
                <w:webHidden/>
                <w:sz w:val="24"/>
                <w:szCs w:val="24"/>
              </w:rPr>
              <w:t>10</w:t>
            </w:r>
            <w:r w:rsidRPr="00680757">
              <w:rPr>
                <w:rFonts w:ascii="Times New Roman" w:hAnsi="Times New Roman" w:cs="Times New Roman"/>
                <w:noProof/>
                <w:webHidden/>
                <w:sz w:val="24"/>
                <w:szCs w:val="24"/>
              </w:rPr>
              <w:fldChar w:fldCharType="end"/>
            </w:r>
          </w:hyperlink>
        </w:p>
        <w:p w14:paraId="63578839" w14:textId="2B322B1D" w:rsidR="00680757" w:rsidRPr="00680757" w:rsidRDefault="00680757">
          <w:pPr>
            <w:pStyle w:val="TOC2"/>
            <w:tabs>
              <w:tab w:val="left" w:pos="880"/>
              <w:tab w:val="right" w:leader="dot" w:pos="7922"/>
            </w:tabs>
            <w:rPr>
              <w:rFonts w:ascii="Times New Roman" w:eastAsiaTheme="minorEastAsia" w:hAnsi="Times New Roman" w:cs="Times New Roman"/>
              <w:noProof/>
              <w:sz w:val="24"/>
              <w:szCs w:val="24"/>
              <w:lang w:val="en-ID" w:eastAsia="en-ID"/>
            </w:rPr>
          </w:pPr>
          <w:hyperlink w:anchor="_Toc56151799" w:history="1">
            <w:r w:rsidRPr="00680757">
              <w:rPr>
                <w:rStyle w:val="Hyperlink"/>
                <w:rFonts w:ascii="Times New Roman" w:hAnsi="Times New Roman" w:cs="Times New Roman"/>
                <w:iCs/>
                <w:noProof/>
                <w:sz w:val="24"/>
                <w:szCs w:val="24"/>
              </w:rPr>
              <w:t>3.6.</w:t>
            </w:r>
            <w:r w:rsidRPr="00680757">
              <w:rPr>
                <w:rFonts w:ascii="Times New Roman" w:eastAsiaTheme="minorEastAsia" w:hAnsi="Times New Roman" w:cs="Times New Roman"/>
                <w:noProof/>
                <w:sz w:val="24"/>
                <w:szCs w:val="24"/>
                <w:lang w:val="en-ID" w:eastAsia="en-ID"/>
              </w:rPr>
              <w:tab/>
            </w:r>
            <w:r w:rsidRPr="00680757">
              <w:rPr>
                <w:rStyle w:val="Hyperlink"/>
                <w:rFonts w:ascii="Times New Roman" w:hAnsi="Times New Roman" w:cs="Times New Roman"/>
                <w:i/>
                <w:iCs/>
                <w:noProof/>
                <w:sz w:val="24"/>
                <w:szCs w:val="24"/>
              </w:rPr>
              <w:t>Preprocessing</w:t>
            </w:r>
            <w:r w:rsidRPr="00680757">
              <w:rPr>
                <w:rFonts w:ascii="Times New Roman" w:hAnsi="Times New Roman" w:cs="Times New Roman"/>
                <w:noProof/>
                <w:webHidden/>
                <w:sz w:val="24"/>
                <w:szCs w:val="24"/>
              </w:rPr>
              <w:tab/>
            </w:r>
            <w:r w:rsidRPr="00680757">
              <w:rPr>
                <w:rFonts w:ascii="Times New Roman" w:hAnsi="Times New Roman" w:cs="Times New Roman"/>
                <w:noProof/>
                <w:webHidden/>
                <w:sz w:val="24"/>
                <w:szCs w:val="24"/>
              </w:rPr>
              <w:fldChar w:fldCharType="begin"/>
            </w:r>
            <w:r w:rsidRPr="00680757">
              <w:rPr>
                <w:rFonts w:ascii="Times New Roman" w:hAnsi="Times New Roman" w:cs="Times New Roman"/>
                <w:noProof/>
                <w:webHidden/>
                <w:sz w:val="24"/>
                <w:szCs w:val="24"/>
              </w:rPr>
              <w:instrText xml:space="preserve"> PAGEREF _Toc56151799 \h </w:instrText>
            </w:r>
            <w:r w:rsidRPr="00680757">
              <w:rPr>
                <w:rFonts w:ascii="Times New Roman" w:hAnsi="Times New Roman" w:cs="Times New Roman"/>
                <w:noProof/>
                <w:webHidden/>
                <w:sz w:val="24"/>
                <w:szCs w:val="24"/>
              </w:rPr>
            </w:r>
            <w:r w:rsidRPr="00680757">
              <w:rPr>
                <w:rFonts w:ascii="Times New Roman" w:hAnsi="Times New Roman" w:cs="Times New Roman"/>
                <w:noProof/>
                <w:webHidden/>
                <w:sz w:val="24"/>
                <w:szCs w:val="24"/>
              </w:rPr>
              <w:fldChar w:fldCharType="separate"/>
            </w:r>
            <w:r w:rsidRPr="00680757">
              <w:rPr>
                <w:rFonts w:ascii="Times New Roman" w:hAnsi="Times New Roman" w:cs="Times New Roman"/>
                <w:noProof/>
                <w:webHidden/>
                <w:sz w:val="24"/>
                <w:szCs w:val="24"/>
              </w:rPr>
              <w:t>11</w:t>
            </w:r>
            <w:r w:rsidRPr="00680757">
              <w:rPr>
                <w:rFonts w:ascii="Times New Roman" w:hAnsi="Times New Roman" w:cs="Times New Roman"/>
                <w:noProof/>
                <w:webHidden/>
                <w:sz w:val="24"/>
                <w:szCs w:val="24"/>
              </w:rPr>
              <w:fldChar w:fldCharType="end"/>
            </w:r>
          </w:hyperlink>
        </w:p>
        <w:p w14:paraId="3011DB88" w14:textId="28E411B0" w:rsidR="00680757" w:rsidRPr="00680757" w:rsidRDefault="00680757">
          <w:pPr>
            <w:pStyle w:val="TOC2"/>
            <w:tabs>
              <w:tab w:val="left" w:pos="880"/>
              <w:tab w:val="right" w:leader="dot" w:pos="7922"/>
            </w:tabs>
            <w:rPr>
              <w:rFonts w:ascii="Times New Roman" w:eastAsiaTheme="minorEastAsia" w:hAnsi="Times New Roman" w:cs="Times New Roman"/>
              <w:noProof/>
              <w:sz w:val="24"/>
              <w:szCs w:val="24"/>
              <w:lang w:val="en-ID" w:eastAsia="en-ID"/>
            </w:rPr>
          </w:pPr>
          <w:hyperlink w:anchor="_Toc56151800" w:history="1">
            <w:r w:rsidRPr="00680757">
              <w:rPr>
                <w:rStyle w:val="Hyperlink"/>
                <w:rFonts w:ascii="Times New Roman" w:hAnsi="Times New Roman" w:cs="Times New Roman"/>
                <w:iCs/>
                <w:noProof/>
                <w:sz w:val="24"/>
                <w:szCs w:val="24"/>
              </w:rPr>
              <w:t>3.7.</w:t>
            </w:r>
            <w:r w:rsidRPr="00680757">
              <w:rPr>
                <w:rFonts w:ascii="Times New Roman" w:eastAsiaTheme="minorEastAsia" w:hAnsi="Times New Roman" w:cs="Times New Roman"/>
                <w:noProof/>
                <w:sz w:val="24"/>
                <w:szCs w:val="24"/>
                <w:lang w:val="en-ID" w:eastAsia="en-ID"/>
              </w:rPr>
              <w:tab/>
            </w:r>
            <w:r w:rsidRPr="00680757">
              <w:rPr>
                <w:rStyle w:val="Hyperlink"/>
                <w:rFonts w:ascii="Times New Roman" w:hAnsi="Times New Roman" w:cs="Times New Roman"/>
                <w:i/>
                <w:iCs/>
                <w:noProof/>
                <w:sz w:val="24"/>
                <w:szCs w:val="24"/>
              </w:rPr>
              <w:t>K-Fold Cross Validation</w:t>
            </w:r>
            <w:r w:rsidRPr="00680757">
              <w:rPr>
                <w:rFonts w:ascii="Times New Roman" w:hAnsi="Times New Roman" w:cs="Times New Roman"/>
                <w:noProof/>
                <w:webHidden/>
                <w:sz w:val="24"/>
                <w:szCs w:val="24"/>
              </w:rPr>
              <w:tab/>
            </w:r>
            <w:r w:rsidRPr="00680757">
              <w:rPr>
                <w:rFonts w:ascii="Times New Roman" w:hAnsi="Times New Roman" w:cs="Times New Roman"/>
                <w:noProof/>
                <w:webHidden/>
                <w:sz w:val="24"/>
                <w:szCs w:val="24"/>
              </w:rPr>
              <w:fldChar w:fldCharType="begin"/>
            </w:r>
            <w:r w:rsidRPr="00680757">
              <w:rPr>
                <w:rFonts w:ascii="Times New Roman" w:hAnsi="Times New Roman" w:cs="Times New Roman"/>
                <w:noProof/>
                <w:webHidden/>
                <w:sz w:val="24"/>
                <w:szCs w:val="24"/>
              </w:rPr>
              <w:instrText xml:space="preserve"> PAGEREF _Toc56151800 \h </w:instrText>
            </w:r>
            <w:r w:rsidRPr="00680757">
              <w:rPr>
                <w:rFonts w:ascii="Times New Roman" w:hAnsi="Times New Roman" w:cs="Times New Roman"/>
                <w:noProof/>
                <w:webHidden/>
                <w:sz w:val="24"/>
                <w:szCs w:val="24"/>
              </w:rPr>
            </w:r>
            <w:r w:rsidRPr="00680757">
              <w:rPr>
                <w:rFonts w:ascii="Times New Roman" w:hAnsi="Times New Roman" w:cs="Times New Roman"/>
                <w:noProof/>
                <w:webHidden/>
                <w:sz w:val="24"/>
                <w:szCs w:val="24"/>
              </w:rPr>
              <w:fldChar w:fldCharType="separate"/>
            </w:r>
            <w:r w:rsidRPr="00680757">
              <w:rPr>
                <w:rFonts w:ascii="Times New Roman" w:hAnsi="Times New Roman" w:cs="Times New Roman"/>
                <w:noProof/>
                <w:webHidden/>
                <w:sz w:val="24"/>
                <w:szCs w:val="24"/>
              </w:rPr>
              <w:t>11</w:t>
            </w:r>
            <w:r w:rsidRPr="00680757">
              <w:rPr>
                <w:rFonts w:ascii="Times New Roman" w:hAnsi="Times New Roman" w:cs="Times New Roman"/>
                <w:noProof/>
                <w:webHidden/>
                <w:sz w:val="24"/>
                <w:szCs w:val="24"/>
              </w:rPr>
              <w:fldChar w:fldCharType="end"/>
            </w:r>
          </w:hyperlink>
        </w:p>
        <w:p w14:paraId="381FCEAB" w14:textId="5FCDB4FD" w:rsidR="00680757" w:rsidRPr="00680757" w:rsidRDefault="00680757">
          <w:pPr>
            <w:pStyle w:val="TOC2"/>
            <w:tabs>
              <w:tab w:val="left" w:pos="880"/>
              <w:tab w:val="right" w:leader="dot" w:pos="7922"/>
            </w:tabs>
            <w:rPr>
              <w:rFonts w:ascii="Times New Roman" w:eastAsiaTheme="minorEastAsia" w:hAnsi="Times New Roman" w:cs="Times New Roman"/>
              <w:noProof/>
              <w:sz w:val="24"/>
              <w:szCs w:val="24"/>
              <w:lang w:val="en-ID" w:eastAsia="en-ID"/>
            </w:rPr>
          </w:pPr>
          <w:hyperlink w:anchor="_Toc56151801" w:history="1">
            <w:r w:rsidRPr="00680757">
              <w:rPr>
                <w:rStyle w:val="Hyperlink"/>
                <w:rFonts w:ascii="Times New Roman" w:hAnsi="Times New Roman" w:cs="Times New Roman"/>
                <w:iCs/>
                <w:noProof/>
                <w:sz w:val="24"/>
                <w:szCs w:val="24"/>
              </w:rPr>
              <w:t>3.8.</w:t>
            </w:r>
            <w:r w:rsidRPr="00680757">
              <w:rPr>
                <w:rFonts w:ascii="Times New Roman" w:eastAsiaTheme="minorEastAsia" w:hAnsi="Times New Roman" w:cs="Times New Roman"/>
                <w:noProof/>
                <w:sz w:val="24"/>
                <w:szCs w:val="24"/>
                <w:lang w:val="en-ID" w:eastAsia="en-ID"/>
              </w:rPr>
              <w:tab/>
            </w:r>
            <w:r w:rsidRPr="00680757">
              <w:rPr>
                <w:rStyle w:val="Hyperlink"/>
                <w:rFonts w:ascii="Times New Roman" w:hAnsi="Times New Roman" w:cs="Times New Roman"/>
                <w:noProof/>
                <w:sz w:val="24"/>
                <w:szCs w:val="24"/>
              </w:rPr>
              <w:t>Training dengan metode CNN</w:t>
            </w:r>
            <w:r w:rsidRPr="00680757">
              <w:rPr>
                <w:rFonts w:ascii="Times New Roman" w:hAnsi="Times New Roman" w:cs="Times New Roman"/>
                <w:noProof/>
                <w:webHidden/>
                <w:sz w:val="24"/>
                <w:szCs w:val="24"/>
              </w:rPr>
              <w:tab/>
            </w:r>
            <w:r w:rsidRPr="00680757">
              <w:rPr>
                <w:rFonts w:ascii="Times New Roman" w:hAnsi="Times New Roman" w:cs="Times New Roman"/>
                <w:noProof/>
                <w:webHidden/>
                <w:sz w:val="24"/>
                <w:szCs w:val="24"/>
              </w:rPr>
              <w:fldChar w:fldCharType="begin"/>
            </w:r>
            <w:r w:rsidRPr="00680757">
              <w:rPr>
                <w:rFonts w:ascii="Times New Roman" w:hAnsi="Times New Roman" w:cs="Times New Roman"/>
                <w:noProof/>
                <w:webHidden/>
                <w:sz w:val="24"/>
                <w:szCs w:val="24"/>
              </w:rPr>
              <w:instrText xml:space="preserve"> PAGEREF _Toc56151801 \h </w:instrText>
            </w:r>
            <w:r w:rsidRPr="00680757">
              <w:rPr>
                <w:rFonts w:ascii="Times New Roman" w:hAnsi="Times New Roman" w:cs="Times New Roman"/>
                <w:noProof/>
                <w:webHidden/>
                <w:sz w:val="24"/>
                <w:szCs w:val="24"/>
              </w:rPr>
            </w:r>
            <w:r w:rsidRPr="00680757">
              <w:rPr>
                <w:rFonts w:ascii="Times New Roman" w:hAnsi="Times New Roman" w:cs="Times New Roman"/>
                <w:noProof/>
                <w:webHidden/>
                <w:sz w:val="24"/>
                <w:szCs w:val="24"/>
              </w:rPr>
              <w:fldChar w:fldCharType="separate"/>
            </w:r>
            <w:r w:rsidRPr="00680757">
              <w:rPr>
                <w:rFonts w:ascii="Times New Roman" w:hAnsi="Times New Roman" w:cs="Times New Roman"/>
                <w:noProof/>
                <w:webHidden/>
                <w:sz w:val="24"/>
                <w:szCs w:val="24"/>
              </w:rPr>
              <w:t>12</w:t>
            </w:r>
            <w:r w:rsidRPr="00680757">
              <w:rPr>
                <w:rFonts w:ascii="Times New Roman" w:hAnsi="Times New Roman" w:cs="Times New Roman"/>
                <w:noProof/>
                <w:webHidden/>
                <w:sz w:val="24"/>
                <w:szCs w:val="24"/>
              </w:rPr>
              <w:fldChar w:fldCharType="end"/>
            </w:r>
          </w:hyperlink>
        </w:p>
        <w:p w14:paraId="37483CEE" w14:textId="62F9343E" w:rsidR="00680757" w:rsidRPr="00680757" w:rsidRDefault="00680757">
          <w:pPr>
            <w:pStyle w:val="TOC2"/>
            <w:tabs>
              <w:tab w:val="left" w:pos="880"/>
              <w:tab w:val="right" w:leader="dot" w:pos="7922"/>
            </w:tabs>
            <w:rPr>
              <w:rFonts w:ascii="Times New Roman" w:eastAsiaTheme="minorEastAsia" w:hAnsi="Times New Roman" w:cs="Times New Roman"/>
              <w:noProof/>
              <w:sz w:val="24"/>
              <w:szCs w:val="24"/>
              <w:lang w:val="en-ID" w:eastAsia="en-ID"/>
            </w:rPr>
          </w:pPr>
          <w:hyperlink w:anchor="_Toc56151802" w:history="1">
            <w:r w:rsidRPr="00680757">
              <w:rPr>
                <w:rStyle w:val="Hyperlink"/>
                <w:rFonts w:ascii="Times New Roman" w:hAnsi="Times New Roman" w:cs="Times New Roman"/>
                <w:iCs/>
                <w:noProof/>
                <w:sz w:val="24"/>
                <w:szCs w:val="24"/>
              </w:rPr>
              <w:t>3.9.</w:t>
            </w:r>
            <w:r w:rsidRPr="00680757">
              <w:rPr>
                <w:rFonts w:ascii="Times New Roman" w:eastAsiaTheme="minorEastAsia" w:hAnsi="Times New Roman" w:cs="Times New Roman"/>
                <w:noProof/>
                <w:sz w:val="24"/>
                <w:szCs w:val="24"/>
                <w:lang w:val="en-ID" w:eastAsia="en-ID"/>
              </w:rPr>
              <w:tab/>
            </w:r>
            <w:r w:rsidRPr="00680757">
              <w:rPr>
                <w:rStyle w:val="Hyperlink"/>
                <w:rFonts w:ascii="Times New Roman" w:hAnsi="Times New Roman" w:cs="Times New Roman"/>
                <w:noProof/>
                <w:sz w:val="24"/>
                <w:szCs w:val="24"/>
              </w:rPr>
              <w:t>Evaluasi Model</w:t>
            </w:r>
            <w:r w:rsidRPr="00680757">
              <w:rPr>
                <w:rFonts w:ascii="Times New Roman" w:hAnsi="Times New Roman" w:cs="Times New Roman"/>
                <w:noProof/>
                <w:webHidden/>
                <w:sz w:val="24"/>
                <w:szCs w:val="24"/>
              </w:rPr>
              <w:tab/>
            </w:r>
            <w:r w:rsidRPr="00680757">
              <w:rPr>
                <w:rFonts w:ascii="Times New Roman" w:hAnsi="Times New Roman" w:cs="Times New Roman"/>
                <w:noProof/>
                <w:webHidden/>
                <w:sz w:val="24"/>
                <w:szCs w:val="24"/>
              </w:rPr>
              <w:fldChar w:fldCharType="begin"/>
            </w:r>
            <w:r w:rsidRPr="00680757">
              <w:rPr>
                <w:rFonts w:ascii="Times New Roman" w:hAnsi="Times New Roman" w:cs="Times New Roman"/>
                <w:noProof/>
                <w:webHidden/>
                <w:sz w:val="24"/>
                <w:szCs w:val="24"/>
              </w:rPr>
              <w:instrText xml:space="preserve"> PAGEREF _Toc56151802 \h </w:instrText>
            </w:r>
            <w:r w:rsidRPr="00680757">
              <w:rPr>
                <w:rFonts w:ascii="Times New Roman" w:hAnsi="Times New Roman" w:cs="Times New Roman"/>
                <w:noProof/>
                <w:webHidden/>
                <w:sz w:val="24"/>
                <w:szCs w:val="24"/>
              </w:rPr>
            </w:r>
            <w:r w:rsidRPr="00680757">
              <w:rPr>
                <w:rFonts w:ascii="Times New Roman" w:hAnsi="Times New Roman" w:cs="Times New Roman"/>
                <w:noProof/>
                <w:webHidden/>
                <w:sz w:val="24"/>
                <w:szCs w:val="24"/>
              </w:rPr>
              <w:fldChar w:fldCharType="separate"/>
            </w:r>
            <w:r w:rsidRPr="00680757">
              <w:rPr>
                <w:rFonts w:ascii="Times New Roman" w:hAnsi="Times New Roman" w:cs="Times New Roman"/>
                <w:noProof/>
                <w:webHidden/>
                <w:sz w:val="24"/>
                <w:szCs w:val="24"/>
              </w:rPr>
              <w:t>12</w:t>
            </w:r>
            <w:r w:rsidRPr="00680757">
              <w:rPr>
                <w:rFonts w:ascii="Times New Roman" w:hAnsi="Times New Roman" w:cs="Times New Roman"/>
                <w:noProof/>
                <w:webHidden/>
                <w:sz w:val="24"/>
                <w:szCs w:val="24"/>
              </w:rPr>
              <w:fldChar w:fldCharType="end"/>
            </w:r>
          </w:hyperlink>
        </w:p>
        <w:p w14:paraId="695642E3" w14:textId="4198663A" w:rsidR="00680757" w:rsidRPr="00680757" w:rsidRDefault="00680757">
          <w:pPr>
            <w:pStyle w:val="TOC2"/>
            <w:tabs>
              <w:tab w:val="left" w:pos="1100"/>
              <w:tab w:val="right" w:leader="dot" w:pos="7922"/>
            </w:tabs>
            <w:rPr>
              <w:rFonts w:ascii="Times New Roman" w:eastAsiaTheme="minorEastAsia" w:hAnsi="Times New Roman" w:cs="Times New Roman"/>
              <w:noProof/>
              <w:sz w:val="24"/>
              <w:szCs w:val="24"/>
              <w:lang w:val="en-ID" w:eastAsia="en-ID"/>
            </w:rPr>
          </w:pPr>
          <w:hyperlink w:anchor="_Toc56151803" w:history="1">
            <w:r w:rsidRPr="00680757">
              <w:rPr>
                <w:rStyle w:val="Hyperlink"/>
                <w:rFonts w:ascii="Times New Roman" w:hAnsi="Times New Roman" w:cs="Times New Roman"/>
                <w:iCs/>
                <w:noProof/>
                <w:sz w:val="24"/>
                <w:szCs w:val="24"/>
              </w:rPr>
              <w:t>3.10.</w:t>
            </w:r>
            <w:r w:rsidRPr="00680757">
              <w:rPr>
                <w:rFonts w:ascii="Times New Roman" w:eastAsiaTheme="minorEastAsia" w:hAnsi="Times New Roman" w:cs="Times New Roman"/>
                <w:noProof/>
                <w:sz w:val="24"/>
                <w:szCs w:val="24"/>
                <w:lang w:val="en-ID" w:eastAsia="en-ID"/>
              </w:rPr>
              <w:tab/>
            </w:r>
            <w:r w:rsidRPr="00680757">
              <w:rPr>
                <w:rStyle w:val="Hyperlink"/>
                <w:rFonts w:ascii="Times New Roman" w:hAnsi="Times New Roman" w:cs="Times New Roman"/>
                <w:i/>
                <w:iCs/>
                <w:noProof/>
                <w:sz w:val="24"/>
                <w:szCs w:val="24"/>
              </w:rPr>
              <w:t>Confusion Matrix</w:t>
            </w:r>
            <w:r w:rsidRPr="00680757">
              <w:rPr>
                <w:rFonts w:ascii="Times New Roman" w:hAnsi="Times New Roman" w:cs="Times New Roman"/>
                <w:noProof/>
                <w:webHidden/>
                <w:sz w:val="24"/>
                <w:szCs w:val="24"/>
              </w:rPr>
              <w:tab/>
            </w:r>
            <w:r w:rsidRPr="00680757">
              <w:rPr>
                <w:rFonts w:ascii="Times New Roman" w:hAnsi="Times New Roman" w:cs="Times New Roman"/>
                <w:noProof/>
                <w:webHidden/>
                <w:sz w:val="24"/>
                <w:szCs w:val="24"/>
              </w:rPr>
              <w:fldChar w:fldCharType="begin"/>
            </w:r>
            <w:r w:rsidRPr="00680757">
              <w:rPr>
                <w:rFonts w:ascii="Times New Roman" w:hAnsi="Times New Roman" w:cs="Times New Roman"/>
                <w:noProof/>
                <w:webHidden/>
                <w:sz w:val="24"/>
                <w:szCs w:val="24"/>
              </w:rPr>
              <w:instrText xml:space="preserve"> PAGEREF _Toc56151803 \h </w:instrText>
            </w:r>
            <w:r w:rsidRPr="00680757">
              <w:rPr>
                <w:rFonts w:ascii="Times New Roman" w:hAnsi="Times New Roman" w:cs="Times New Roman"/>
                <w:noProof/>
                <w:webHidden/>
                <w:sz w:val="24"/>
                <w:szCs w:val="24"/>
              </w:rPr>
            </w:r>
            <w:r w:rsidRPr="00680757">
              <w:rPr>
                <w:rFonts w:ascii="Times New Roman" w:hAnsi="Times New Roman" w:cs="Times New Roman"/>
                <w:noProof/>
                <w:webHidden/>
                <w:sz w:val="24"/>
                <w:szCs w:val="24"/>
              </w:rPr>
              <w:fldChar w:fldCharType="separate"/>
            </w:r>
            <w:r w:rsidRPr="00680757">
              <w:rPr>
                <w:rFonts w:ascii="Times New Roman" w:hAnsi="Times New Roman" w:cs="Times New Roman"/>
                <w:noProof/>
                <w:webHidden/>
                <w:sz w:val="24"/>
                <w:szCs w:val="24"/>
              </w:rPr>
              <w:t>12</w:t>
            </w:r>
            <w:r w:rsidRPr="00680757">
              <w:rPr>
                <w:rFonts w:ascii="Times New Roman" w:hAnsi="Times New Roman" w:cs="Times New Roman"/>
                <w:noProof/>
                <w:webHidden/>
                <w:sz w:val="24"/>
                <w:szCs w:val="24"/>
              </w:rPr>
              <w:fldChar w:fldCharType="end"/>
            </w:r>
          </w:hyperlink>
        </w:p>
        <w:p w14:paraId="2D50E2CC" w14:textId="60270850" w:rsidR="00680757" w:rsidRPr="00680757" w:rsidRDefault="00680757">
          <w:pPr>
            <w:pStyle w:val="TOC1"/>
            <w:tabs>
              <w:tab w:val="right" w:leader="dot" w:pos="7922"/>
            </w:tabs>
            <w:rPr>
              <w:rFonts w:ascii="Times New Roman" w:eastAsiaTheme="minorEastAsia" w:hAnsi="Times New Roman" w:cs="Times New Roman"/>
              <w:noProof/>
              <w:sz w:val="24"/>
              <w:szCs w:val="24"/>
              <w:lang w:val="en-ID" w:eastAsia="en-ID"/>
            </w:rPr>
          </w:pPr>
          <w:hyperlink w:anchor="_Toc56151804" w:history="1">
            <w:r w:rsidRPr="00680757">
              <w:rPr>
                <w:rStyle w:val="Hyperlink"/>
                <w:rFonts w:ascii="Times New Roman" w:hAnsi="Times New Roman" w:cs="Times New Roman"/>
                <w:noProof/>
                <w:sz w:val="24"/>
                <w:szCs w:val="24"/>
              </w:rPr>
              <w:t>DAFTAR PUSTAKA</w:t>
            </w:r>
            <w:r w:rsidRPr="00680757">
              <w:rPr>
                <w:rFonts w:ascii="Times New Roman" w:hAnsi="Times New Roman" w:cs="Times New Roman"/>
                <w:noProof/>
                <w:webHidden/>
                <w:sz w:val="24"/>
                <w:szCs w:val="24"/>
              </w:rPr>
              <w:tab/>
            </w:r>
            <w:r w:rsidRPr="00680757">
              <w:rPr>
                <w:rFonts w:ascii="Times New Roman" w:hAnsi="Times New Roman" w:cs="Times New Roman"/>
                <w:noProof/>
                <w:webHidden/>
                <w:sz w:val="24"/>
                <w:szCs w:val="24"/>
              </w:rPr>
              <w:fldChar w:fldCharType="begin"/>
            </w:r>
            <w:r w:rsidRPr="00680757">
              <w:rPr>
                <w:rFonts w:ascii="Times New Roman" w:hAnsi="Times New Roman" w:cs="Times New Roman"/>
                <w:noProof/>
                <w:webHidden/>
                <w:sz w:val="24"/>
                <w:szCs w:val="24"/>
              </w:rPr>
              <w:instrText xml:space="preserve"> PAGEREF _Toc56151804 \h </w:instrText>
            </w:r>
            <w:r w:rsidRPr="00680757">
              <w:rPr>
                <w:rFonts w:ascii="Times New Roman" w:hAnsi="Times New Roman" w:cs="Times New Roman"/>
                <w:noProof/>
                <w:webHidden/>
                <w:sz w:val="24"/>
                <w:szCs w:val="24"/>
              </w:rPr>
            </w:r>
            <w:r w:rsidRPr="00680757">
              <w:rPr>
                <w:rFonts w:ascii="Times New Roman" w:hAnsi="Times New Roman" w:cs="Times New Roman"/>
                <w:noProof/>
                <w:webHidden/>
                <w:sz w:val="24"/>
                <w:szCs w:val="24"/>
              </w:rPr>
              <w:fldChar w:fldCharType="separate"/>
            </w:r>
            <w:r w:rsidRPr="00680757">
              <w:rPr>
                <w:rFonts w:ascii="Times New Roman" w:hAnsi="Times New Roman" w:cs="Times New Roman"/>
                <w:noProof/>
                <w:webHidden/>
                <w:sz w:val="24"/>
                <w:szCs w:val="24"/>
              </w:rPr>
              <w:t>14</w:t>
            </w:r>
            <w:r w:rsidRPr="00680757">
              <w:rPr>
                <w:rFonts w:ascii="Times New Roman" w:hAnsi="Times New Roman" w:cs="Times New Roman"/>
                <w:noProof/>
                <w:webHidden/>
                <w:sz w:val="24"/>
                <w:szCs w:val="24"/>
              </w:rPr>
              <w:fldChar w:fldCharType="end"/>
            </w:r>
          </w:hyperlink>
        </w:p>
        <w:p w14:paraId="131967E8" w14:textId="0C9444ED" w:rsidR="00680757" w:rsidRPr="00680757" w:rsidRDefault="00680757">
          <w:pPr>
            <w:pStyle w:val="TOC1"/>
            <w:tabs>
              <w:tab w:val="right" w:leader="dot" w:pos="7922"/>
            </w:tabs>
            <w:rPr>
              <w:rFonts w:ascii="Times New Roman" w:eastAsiaTheme="minorEastAsia" w:hAnsi="Times New Roman" w:cs="Times New Roman"/>
              <w:noProof/>
              <w:sz w:val="24"/>
              <w:szCs w:val="24"/>
              <w:lang w:val="en-ID" w:eastAsia="en-ID"/>
            </w:rPr>
          </w:pPr>
          <w:hyperlink w:anchor="_Toc56151805" w:history="1">
            <w:r w:rsidRPr="00680757">
              <w:rPr>
                <w:rStyle w:val="Hyperlink"/>
                <w:rFonts w:ascii="Times New Roman" w:hAnsi="Times New Roman" w:cs="Times New Roman"/>
                <w:noProof/>
                <w:sz w:val="24"/>
                <w:szCs w:val="24"/>
              </w:rPr>
              <w:t>LAMPIRAN</w:t>
            </w:r>
            <w:r w:rsidRPr="00680757">
              <w:rPr>
                <w:rFonts w:ascii="Times New Roman" w:hAnsi="Times New Roman" w:cs="Times New Roman"/>
                <w:noProof/>
                <w:webHidden/>
                <w:sz w:val="24"/>
                <w:szCs w:val="24"/>
              </w:rPr>
              <w:tab/>
            </w:r>
            <w:r w:rsidRPr="00680757">
              <w:rPr>
                <w:rFonts w:ascii="Times New Roman" w:hAnsi="Times New Roman" w:cs="Times New Roman"/>
                <w:noProof/>
                <w:webHidden/>
                <w:sz w:val="24"/>
                <w:szCs w:val="24"/>
              </w:rPr>
              <w:fldChar w:fldCharType="begin"/>
            </w:r>
            <w:r w:rsidRPr="00680757">
              <w:rPr>
                <w:rFonts w:ascii="Times New Roman" w:hAnsi="Times New Roman" w:cs="Times New Roman"/>
                <w:noProof/>
                <w:webHidden/>
                <w:sz w:val="24"/>
                <w:szCs w:val="24"/>
              </w:rPr>
              <w:instrText xml:space="preserve"> PAGEREF _Toc56151805 \h </w:instrText>
            </w:r>
            <w:r w:rsidRPr="00680757">
              <w:rPr>
                <w:rFonts w:ascii="Times New Roman" w:hAnsi="Times New Roman" w:cs="Times New Roman"/>
                <w:noProof/>
                <w:webHidden/>
                <w:sz w:val="24"/>
                <w:szCs w:val="24"/>
              </w:rPr>
            </w:r>
            <w:r w:rsidRPr="00680757">
              <w:rPr>
                <w:rFonts w:ascii="Times New Roman" w:hAnsi="Times New Roman" w:cs="Times New Roman"/>
                <w:noProof/>
                <w:webHidden/>
                <w:sz w:val="24"/>
                <w:szCs w:val="24"/>
              </w:rPr>
              <w:fldChar w:fldCharType="separate"/>
            </w:r>
            <w:r w:rsidRPr="00680757">
              <w:rPr>
                <w:rFonts w:ascii="Times New Roman" w:hAnsi="Times New Roman" w:cs="Times New Roman"/>
                <w:noProof/>
                <w:webHidden/>
                <w:sz w:val="24"/>
                <w:szCs w:val="24"/>
              </w:rPr>
              <w:t>17</w:t>
            </w:r>
            <w:r w:rsidRPr="00680757">
              <w:rPr>
                <w:rFonts w:ascii="Times New Roman" w:hAnsi="Times New Roman" w:cs="Times New Roman"/>
                <w:noProof/>
                <w:webHidden/>
                <w:sz w:val="24"/>
                <w:szCs w:val="24"/>
              </w:rPr>
              <w:fldChar w:fldCharType="end"/>
            </w:r>
          </w:hyperlink>
        </w:p>
        <w:p w14:paraId="09227E7D" w14:textId="50B3E0CF" w:rsidR="00BB6D5E" w:rsidRDefault="00BB6D5E">
          <w:r w:rsidRPr="00680757">
            <w:rPr>
              <w:rFonts w:ascii="Times New Roman" w:hAnsi="Times New Roman" w:cs="Times New Roman"/>
              <w:noProof/>
              <w:sz w:val="24"/>
              <w:szCs w:val="24"/>
            </w:rPr>
            <w:fldChar w:fldCharType="end"/>
          </w:r>
        </w:p>
      </w:sdtContent>
    </w:sdt>
    <w:p w14:paraId="1634565F" w14:textId="5F9D6222" w:rsidR="00BB6D5E" w:rsidRDefault="00BB6D5E">
      <w:pPr>
        <w:spacing w:after="0" w:line="240" w:lineRule="auto"/>
      </w:pPr>
    </w:p>
    <w:p w14:paraId="33CAA4D8" w14:textId="1AC334F3" w:rsidR="007028A8" w:rsidRDefault="007028A8">
      <w:pPr>
        <w:spacing w:after="0" w:line="240" w:lineRule="auto"/>
      </w:pPr>
    </w:p>
    <w:p w14:paraId="4DD31B9A" w14:textId="24962253" w:rsidR="006B014E" w:rsidRDefault="006B014E">
      <w:pPr>
        <w:spacing w:after="0" w:line="240" w:lineRule="auto"/>
      </w:pPr>
    </w:p>
    <w:p w14:paraId="2EAFA292" w14:textId="4B69EBB5" w:rsidR="006B014E" w:rsidRDefault="006B014E">
      <w:pPr>
        <w:spacing w:after="0" w:line="240" w:lineRule="auto"/>
      </w:pPr>
    </w:p>
    <w:p w14:paraId="3984670E" w14:textId="77777777" w:rsidR="006B014E" w:rsidRDefault="006B014E">
      <w:pPr>
        <w:spacing w:after="0" w:line="240" w:lineRule="auto"/>
      </w:pPr>
    </w:p>
    <w:p w14:paraId="70E227EA" w14:textId="0F48C1E8" w:rsidR="00BB6D5E" w:rsidRDefault="00BB6D5E" w:rsidP="00BB6D5E">
      <w:pPr>
        <w:pStyle w:val="Heading1"/>
        <w:spacing w:before="0" w:line="360" w:lineRule="auto"/>
        <w:contextualSpacing/>
        <w:rPr>
          <w:rFonts w:ascii="Times New Roman" w:hAnsi="Times New Roman"/>
          <w:b/>
          <w:color w:val="auto"/>
        </w:rPr>
      </w:pPr>
      <w:bookmarkStart w:id="3" w:name="_Toc56151783"/>
      <w:r>
        <w:rPr>
          <w:rFonts w:ascii="Times New Roman" w:hAnsi="Times New Roman"/>
          <w:b/>
          <w:color w:val="auto"/>
        </w:rPr>
        <w:lastRenderedPageBreak/>
        <w:t>Daftar Gambar</w:t>
      </w:r>
      <w:bookmarkEnd w:id="3"/>
    </w:p>
    <w:p w14:paraId="7543A011" w14:textId="77777777" w:rsidR="00680757" w:rsidRPr="00680757" w:rsidRDefault="00680757" w:rsidP="00680757"/>
    <w:p w14:paraId="0564F37D" w14:textId="18E4A606" w:rsidR="00680757" w:rsidRDefault="00680757">
      <w:pPr>
        <w:pStyle w:val="TableofFigures"/>
        <w:tabs>
          <w:tab w:val="right" w:leader="dot" w:pos="7922"/>
        </w:tabs>
        <w:rPr>
          <w:rFonts w:asciiTheme="minorHAnsi" w:eastAsiaTheme="minorEastAsia" w:hAnsiTheme="minorHAnsi" w:cstheme="minorBidi"/>
          <w:noProof/>
          <w:lang w:val="en-ID" w:eastAsia="en-ID"/>
        </w:rPr>
      </w:pPr>
      <w:r>
        <w:fldChar w:fldCharType="begin"/>
      </w:r>
      <w:r>
        <w:instrText xml:space="preserve"> TOC \h \z \c "Gambar" </w:instrText>
      </w:r>
      <w:r>
        <w:fldChar w:fldCharType="separate"/>
      </w:r>
      <w:hyperlink w:anchor="_Toc56151767" w:history="1">
        <w:r w:rsidRPr="00A94F5C">
          <w:rPr>
            <w:rStyle w:val="Hyperlink"/>
            <w:noProof/>
          </w:rPr>
          <w:t>Gambar 1 Gambaran Umum Sistem</w:t>
        </w:r>
        <w:r>
          <w:rPr>
            <w:noProof/>
            <w:webHidden/>
          </w:rPr>
          <w:tab/>
        </w:r>
        <w:r>
          <w:rPr>
            <w:noProof/>
            <w:webHidden/>
          </w:rPr>
          <w:fldChar w:fldCharType="begin"/>
        </w:r>
        <w:r>
          <w:rPr>
            <w:noProof/>
            <w:webHidden/>
          </w:rPr>
          <w:instrText xml:space="preserve"> PAGEREF _Toc56151767 \h </w:instrText>
        </w:r>
        <w:r>
          <w:rPr>
            <w:noProof/>
            <w:webHidden/>
          </w:rPr>
        </w:r>
        <w:r>
          <w:rPr>
            <w:noProof/>
            <w:webHidden/>
          </w:rPr>
          <w:fldChar w:fldCharType="separate"/>
        </w:r>
        <w:r>
          <w:rPr>
            <w:noProof/>
            <w:webHidden/>
          </w:rPr>
          <w:t>5</w:t>
        </w:r>
        <w:r>
          <w:rPr>
            <w:noProof/>
            <w:webHidden/>
          </w:rPr>
          <w:fldChar w:fldCharType="end"/>
        </w:r>
      </w:hyperlink>
    </w:p>
    <w:p w14:paraId="0CDDA315" w14:textId="219468D1" w:rsidR="00680757" w:rsidRDefault="00680757">
      <w:pPr>
        <w:pStyle w:val="TableofFigures"/>
        <w:tabs>
          <w:tab w:val="right" w:leader="dot" w:pos="7922"/>
        </w:tabs>
        <w:rPr>
          <w:rFonts w:asciiTheme="minorHAnsi" w:eastAsiaTheme="minorEastAsia" w:hAnsiTheme="minorHAnsi" w:cstheme="minorBidi"/>
          <w:noProof/>
          <w:lang w:val="en-ID" w:eastAsia="en-ID"/>
        </w:rPr>
      </w:pPr>
      <w:hyperlink w:anchor="_Toc56151768" w:history="1">
        <w:r w:rsidRPr="00A94F5C">
          <w:rPr>
            <w:rStyle w:val="Hyperlink"/>
            <w:noProof/>
          </w:rPr>
          <w:t>Gambar 2</w:t>
        </w:r>
        <w:r w:rsidRPr="00A94F5C">
          <w:rPr>
            <w:rStyle w:val="Hyperlink"/>
            <w:rFonts w:cs="Times New Roman"/>
            <w:noProof/>
          </w:rPr>
          <w:t xml:space="preserve"> Arsitektur CNN secara general</w:t>
        </w:r>
        <w:r>
          <w:rPr>
            <w:noProof/>
            <w:webHidden/>
          </w:rPr>
          <w:tab/>
        </w:r>
        <w:r>
          <w:rPr>
            <w:noProof/>
            <w:webHidden/>
          </w:rPr>
          <w:fldChar w:fldCharType="begin"/>
        </w:r>
        <w:r>
          <w:rPr>
            <w:noProof/>
            <w:webHidden/>
          </w:rPr>
          <w:instrText xml:space="preserve"> PAGEREF _Toc56151768 \h </w:instrText>
        </w:r>
        <w:r>
          <w:rPr>
            <w:noProof/>
            <w:webHidden/>
          </w:rPr>
        </w:r>
        <w:r>
          <w:rPr>
            <w:noProof/>
            <w:webHidden/>
          </w:rPr>
          <w:fldChar w:fldCharType="separate"/>
        </w:r>
        <w:r>
          <w:rPr>
            <w:noProof/>
            <w:webHidden/>
          </w:rPr>
          <w:t>6</w:t>
        </w:r>
        <w:r>
          <w:rPr>
            <w:noProof/>
            <w:webHidden/>
          </w:rPr>
          <w:fldChar w:fldCharType="end"/>
        </w:r>
      </w:hyperlink>
    </w:p>
    <w:p w14:paraId="2DC61799" w14:textId="076208BB" w:rsidR="00680757" w:rsidRDefault="00680757">
      <w:pPr>
        <w:pStyle w:val="TableofFigures"/>
        <w:tabs>
          <w:tab w:val="right" w:leader="dot" w:pos="7922"/>
        </w:tabs>
        <w:rPr>
          <w:rFonts w:asciiTheme="minorHAnsi" w:eastAsiaTheme="minorEastAsia" w:hAnsiTheme="minorHAnsi" w:cstheme="minorBidi"/>
          <w:noProof/>
          <w:lang w:val="en-ID" w:eastAsia="en-ID"/>
        </w:rPr>
      </w:pPr>
      <w:hyperlink w:anchor="_Toc56151769" w:history="1">
        <w:r w:rsidRPr="00A94F5C">
          <w:rPr>
            <w:rStyle w:val="Hyperlink"/>
            <w:noProof/>
          </w:rPr>
          <w:t>Gambar 3 Operasi Convolution untuk 5x5 gambar input dan 3x3 filter</w:t>
        </w:r>
        <w:r>
          <w:rPr>
            <w:noProof/>
            <w:webHidden/>
          </w:rPr>
          <w:tab/>
        </w:r>
        <w:r>
          <w:rPr>
            <w:noProof/>
            <w:webHidden/>
          </w:rPr>
          <w:fldChar w:fldCharType="begin"/>
        </w:r>
        <w:r>
          <w:rPr>
            <w:noProof/>
            <w:webHidden/>
          </w:rPr>
          <w:instrText xml:space="preserve"> PAGEREF _Toc56151769 \h </w:instrText>
        </w:r>
        <w:r>
          <w:rPr>
            <w:noProof/>
            <w:webHidden/>
          </w:rPr>
        </w:r>
        <w:r>
          <w:rPr>
            <w:noProof/>
            <w:webHidden/>
          </w:rPr>
          <w:fldChar w:fldCharType="separate"/>
        </w:r>
        <w:r>
          <w:rPr>
            <w:noProof/>
            <w:webHidden/>
          </w:rPr>
          <w:t>6</w:t>
        </w:r>
        <w:r>
          <w:rPr>
            <w:noProof/>
            <w:webHidden/>
          </w:rPr>
          <w:fldChar w:fldCharType="end"/>
        </w:r>
      </w:hyperlink>
    </w:p>
    <w:p w14:paraId="2384208D" w14:textId="501358A8" w:rsidR="00680757" w:rsidRDefault="00680757">
      <w:pPr>
        <w:pStyle w:val="TableofFigures"/>
        <w:tabs>
          <w:tab w:val="right" w:leader="dot" w:pos="7922"/>
        </w:tabs>
        <w:rPr>
          <w:rFonts w:asciiTheme="minorHAnsi" w:eastAsiaTheme="minorEastAsia" w:hAnsiTheme="minorHAnsi" w:cstheme="minorBidi"/>
          <w:noProof/>
          <w:lang w:val="en-ID" w:eastAsia="en-ID"/>
        </w:rPr>
      </w:pPr>
      <w:hyperlink w:anchor="_Toc56151770" w:history="1">
        <w:r w:rsidRPr="00A94F5C">
          <w:rPr>
            <w:rStyle w:val="Hyperlink"/>
            <w:noProof/>
          </w:rPr>
          <w:t>Gambar 4 Contoh Hasil Average Pooling dan Max Pooling</w:t>
        </w:r>
        <w:r>
          <w:rPr>
            <w:noProof/>
            <w:webHidden/>
          </w:rPr>
          <w:tab/>
        </w:r>
        <w:r>
          <w:rPr>
            <w:noProof/>
            <w:webHidden/>
          </w:rPr>
          <w:fldChar w:fldCharType="begin"/>
        </w:r>
        <w:r>
          <w:rPr>
            <w:noProof/>
            <w:webHidden/>
          </w:rPr>
          <w:instrText xml:space="preserve"> PAGEREF _Toc56151770 \h </w:instrText>
        </w:r>
        <w:r>
          <w:rPr>
            <w:noProof/>
            <w:webHidden/>
          </w:rPr>
        </w:r>
        <w:r>
          <w:rPr>
            <w:noProof/>
            <w:webHidden/>
          </w:rPr>
          <w:fldChar w:fldCharType="separate"/>
        </w:r>
        <w:r>
          <w:rPr>
            <w:noProof/>
            <w:webHidden/>
          </w:rPr>
          <w:t>7</w:t>
        </w:r>
        <w:r>
          <w:rPr>
            <w:noProof/>
            <w:webHidden/>
          </w:rPr>
          <w:fldChar w:fldCharType="end"/>
        </w:r>
      </w:hyperlink>
    </w:p>
    <w:p w14:paraId="1EE17E24" w14:textId="0B92591B" w:rsidR="00680757" w:rsidRDefault="00680757">
      <w:pPr>
        <w:pStyle w:val="TableofFigures"/>
        <w:tabs>
          <w:tab w:val="right" w:leader="dot" w:pos="7922"/>
        </w:tabs>
        <w:rPr>
          <w:rFonts w:asciiTheme="minorHAnsi" w:eastAsiaTheme="minorEastAsia" w:hAnsiTheme="minorHAnsi" w:cstheme="minorBidi"/>
          <w:noProof/>
          <w:lang w:val="en-ID" w:eastAsia="en-ID"/>
        </w:rPr>
      </w:pPr>
      <w:hyperlink w:anchor="_Toc56151771" w:history="1">
        <w:r w:rsidRPr="00A94F5C">
          <w:rPr>
            <w:rStyle w:val="Hyperlink"/>
            <w:noProof/>
          </w:rPr>
          <w:t>Gambar 5 Proses Flatten</w:t>
        </w:r>
        <w:r>
          <w:rPr>
            <w:noProof/>
            <w:webHidden/>
          </w:rPr>
          <w:tab/>
        </w:r>
        <w:r>
          <w:rPr>
            <w:noProof/>
            <w:webHidden/>
          </w:rPr>
          <w:fldChar w:fldCharType="begin"/>
        </w:r>
        <w:r>
          <w:rPr>
            <w:noProof/>
            <w:webHidden/>
          </w:rPr>
          <w:instrText xml:space="preserve"> PAGEREF _Toc56151771 \h </w:instrText>
        </w:r>
        <w:r>
          <w:rPr>
            <w:noProof/>
            <w:webHidden/>
          </w:rPr>
        </w:r>
        <w:r>
          <w:rPr>
            <w:noProof/>
            <w:webHidden/>
          </w:rPr>
          <w:fldChar w:fldCharType="separate"/>
        </w:r>
        <w:r>
          <w:rPr>
            <w:noProof/>
            <w:webHidden/>
          </w:rPr>
          <w:t>7</w:t>
        </w:r>
        <w:r>
          <w:rPr>
            <w:noProof/>
            <w:webHidden/>
          </w:rPr>
          <w:fldChar w:fldCharType="end"/>
        </w:r>
      </w:hyperlink>
    </w:p>
    <w:p w14:paraId="4BB0F867" w14:textId="1C970191" w:rsidR="00680757" w:rsidRDefault="00680757">
      <w:pPr>
        <w:pStyle w:val="TableofFigures"/>
        <w:tabs>
          <w:tab w:val="right" w:leader="dot" w:pos="7922"/>
        </w:tabs>
        <w:rPr>
          <w:rFonts w:asciiTheme="minorHAnsi" w:eastAsiaTheme="minorEastAsia" w:hAnsiTheme="minorHAnsi" w:cstheme="minorBidi"/>
          <w:noProof/>
          <w:lang w:val="en-ID" w:eastAsia="en-ID"/>
        </w:rPr>
      </w:pPr>
      <w:hyperlink w:anchor="_Toc56151772" w:history="1">
        <w:r w:rsidRPr="00A94F5C">
          <w:rPr>
            <w:rStyle w:val="Hyperlink"/>
            <w:noProof/>
          </w:rPr>
          <w:t>Gambar 6 Penyakit Hawar Daun</w:t>
        </w:r>
        <w:r>
          <w:rPr>
            <w:noProof/>
            <w:webHidden/>
          </w:rPr>
          <w:tab/>
        </w:r>
        <w:r>
          <w:rPr>
            <w:noProof/>
            <w:webHidden/>
          </w:rPr>
          <w:fldChar w:fldCharType="begin"/>
        </w:r>
        <w:r>
          <w:rPr>
            <w:noProof/>
            <w:webHidden/>
          </w:rPr>
          <w:instrText xml:space="preserve"> PAGEREF _Toc56151772 \h </w:instrText>
        </w:r>
        <w:r>
          <w:rPr>
            <w:noProof/>
            <w:webHidden/>
          </w:rPr>
        </w:r>
        <w:r>
          <w:rPr>
            <w:noProof/>
            <w:webHidden/>
          </w:rPr>
          <w:fldChar w:fldCharType="separate"/>
        </w:r>
        <w:r>
          <w:rPr>
            <w:noProof/>
            <w:webHidden/>
          </w:rPr>
          <w:t>8</w:t>
        </w:r>
        <w:r>
          <w:rPr>
            <w:noProof/>
            <w:webHidden/>
          </w:rPr>
          <w:fldChar w:fldCharType="end"/>
        </w:r>
      </w:hyperlink>
    </w:p>
    <w:p w14:paraId="5F3672A4" w14:textId="748B52CF" w:rsidR="00680757" w:rsidRDefault="00680757">
      <w:pPr>
        <w:pStyle w:val="TableofFigures"/>
        <w:tabs>
          <w:tab w:val="right" w:leader="dot" w:pos="7922"/>
        </w:tabs>
        <w:rPr>
          <w:rFonts w:asciiTheme="minorHAnsi" w:eastAsiaTheme="minorEastAsia" w:hAnsiTheme="minorHAnsi" w:cstheme="minorBidi"/>
          <w:noProof/>
          <w:lang w:val="en-ID" w:eastAsia="en-ID"/>
        </w:rPr>
      </w:pPr>
      <w:hyperlink w:anchor="_Toc56151773" w:history="1">
        <w:r w:rsidRPr="00A94F5C">
          <w:rPr>
            <w:rStyle w:val="Hyperlink"/>
            <w:noProof/>
          </w:rPr>
          <w:t>Gambar 7 Penyakit Bercak Merah</w:t>
        </w:r>
        <w:r>
          <w:rPr>
            <w:noProof/>
            <w:webHidden/>
          </w:rPr>
          <w:tab/>
        </w:r>
        <w:r>
          <w:rPr>
            <w:noProof/>
            <w:webHidden/>
          </w:rPr>
          <w:fldChar w:fldCharType="begin"/>
        </w:r>
        <w:r>
          <w:rPr>
            <w:noProof/>
            <w:webHidden/>
          </w:rPr>
          <w:instrText xml:space="preserve"> PAGEREF _Toc56151773 \h </w:instrText>
        </w:r>
        <w:r>
          <w:rPr>
            <w:noProof/>
            <w:webHidden/>
          </w:rPr>
        </w:r>
        <w:r>
          <w:rPr>
            <w:noProof/>
            <w:webHidden/>
          </w:rPr>
          <w:fldChar w:fldCharType="separate"/>
        </w:r>
        <w:r>
          <w:rPr>
            <w:noProof/>
            <w:webHidden/>
          </w:rPr>
          <w:t>9</w:t>
        </w:r>
        <w:r>
          <w:rPr>
            <w:noProof/>
            <w:webHidden/>
          </w:rPr>
          <w:fldChar w:fldCharType="end"/>
        </w:r>
      </w:hyperlink>
    </w:p>
    <w:p w14:paraId="46D8D4A5" w14:textId="51539A06" w:rsidR="00680757" w:rsidRDefault="00680757">
      <w:pPr>
        <w:pStyle w:val="TableofFigures"/>
        <w:tabs>
          <w:tab w:val="right" w:leader="dot" w:pos="7922"/>
        </w:tabs>
        <w:rPr>
          <w:rFonts w:asciiTheme="minorHAnsi" w:eastAsiaTheme="minorEastAsia" w:hAnsiTheme="minorHAnsi" w:cstheme="minorBidi"/>
          <w:noProof/>
          <w:lang w:val="en-ID" w:eastAsia="en-ID"/>
        </w:rPr>
      </w:pPr>
      <w:hyperlink w:anchor="_Toc56151774" w:history="1">
        <w:r w:rsidRPr="00A94F5C">
          <w:rPr>
            <w:rStyle w:val="Hyperlink"/>
            <w:noProof/>
          </w:rPr>
          <w:t>Gambar 8 Penyakit Karat Daun</w:t>
        </w:r>
        <w:r>
          <w:rPr>
            <w:noProof/>
            <w:webHidden/>
          </w:rPr>
          <w:tab/>
        </w:r>
        <w:r>
          <w:rPr>
            <w:noProof/>
            <w:webHidden/>
          </w:rPr>
          <w:fldChar w:fldCharType="begin"/>
        </w:r>
        <w:r>
          <w:rPr>
            <w:noProof/>
            <w:webHidden/>
          </w:rPr>
          <w:instrText xml:space="preserve"> PAGEREF _Toc56151774 \h </w:instrText>
        </w:r>
        <w:r>
          <w:rPr>
            <w:noProof/>
            <w:webHidden/>
          </w:rPr>
        </w:r>
        <w:r>
          <w:rPr>
            <w:noProof/>
            <w:webHidden/>
          </w:rPr>
          <w:fldChar w:fldCharType="separate"/>
        </w:r>
        <w:r>
          <w:rPr>
            <w:noProof/>
            <w:webHidden/>
          </w:rPr>
          <w:t>9</w:t>
        </w:r>
        <w:r>
          <w:rPr>
            <w:noProof/>
            <w:webHidden/>
          </w:rPr>
          <w:fldChar w:fldCharType="end"/>
        </w:r>
      </w:hyperlink>
    </w:p>
    <w:p w14:paraId="140362D2" w14:textId="07629A55" w:rsidR="00BB6D5E" w:rsidRDefault="00680757">
      <w:pPr>
        <w:spacing w:after="0" w:line="240" w:lineRule="auto"/>
      </w:pPr>
      <w:r>
        <w:fldChar w:fldCharType="end"/>
      </w:r>
      <w:r w:rsidR="00BB6D5E">
        <w:br w:type="page"/>
      </w:r>
    </w:p>
    <w:p w14:paraId="60F2CCE2" w14:textId="095BF169" w:rsidR="00BB6D5E" w:rsidRDefault="00BB6D5E" w:rsidP="00BB6D5E">
      <w:pPr>
        <w:pStyle w:val="Heading1"/>
        <w:spacing w:before="0" w:line="360" w:lineRule="auto"/>
        <w:contextualSpacing/>
        <w:rPr>
          <w:rFonts w:ascii="Times New Roman" w:hAnsi="Times New Roman"/>
          <w:b/>
          <w:color w:val="auto"/>
        </w:rPr>
      </w:pPr>
      <w:bookmarkStart w:id="4" w:name="_Toc56151784"/>
      <w:r>
        <w:rPr>
          <w:rFonts w:ascii="Times New Roman" w:hAnsi="Times New Roman"/>
          <w:b/>
          <w:color w:val="auto"/>
        </w:rPr>
        <w:lastRenderedPageBreak/>
        <w:t>Daftar Tabel</w:t>
      </w:r>
      <w:bookmarkEnd w:id="4"/>
    </w:p>
    <w:p w14:paraId="2DBE751B" w14:textId="528ECDEC" w:rsidR="00026A35" w:rsidRDefault="00BB6D5E">
      <w:pPr>
        <w:pStyle w:val="TableofFigures"/>
        <w:tabs>
          <w:tab w:val="right" w:leader="dot" w:pos="7922"/>
        </w:tabs>
        <w:rPr>
          <w:rFonts w:asciiTheme="minorHAnsi" w:eastAsiaTheme="minorEastAsia" w:hAnsiTheme="minorHAnsi" w:cstheme="minorBidi"/>
          <w:noProof/>
        </w:rPr>
      </w:pPr>
      <w:r>
        <w:fldChar w:fldCharType="begin"/>
      </w:r>
      <w:r>
        <w:instrText xml:space="preserve"> TOC \h \z \c "Tabel" </w:instrText>
      </w:r>
      <w:r>
        <w:fldChar w:fldCharType="separate"/>
      </w:r>
      <w:hyperlink w:anchor="_Toc55808946" w:history="1">
        <w:r w:rsidR="00026A35" w:rsidRPr="005E6917">
          <w:rPr>
            <w:rStyle w:val="Hyperlink"/>
            <w:noProof/>
          </w:rPr>
          <w:t>Tabel 1 : Jadwal Kegiatan.</w:t>
        </w:r>
        <w:r w:rsidR="00026A35">
          <w:rPr>
            <w:noProof/>
            <w:webHidden/>
          </w:rPr>
          <w:tab/>
        </w:r>
        <w:r w:rsidR="00026A35">
          <w:rPr>
            <w:noProof/>
            <w:webHidden/>
          </w:rPr>
          <w:fldChar w:fldCharType="begin"/>
        </w:r>
        <w:r w:rsidR="00026A35">
          <w:rPr>
            <w:noProof/>
            <w:webHidden/>
          </w:rPr>
          <w:instrText xml:space="preserve"> PAGEREF _Toc55808946 \h </w:instrText>
        </w:r>
        <w:r w:rsidR="00026A35">
          <w:rPr>
            <w:noProof/>
            <w:webHidden/>
          </w:rPr>
        </w:r>
        <w:r w:rsidR="00026A35">
          <w:rPr>
            <w:noProof/>
            <w:webHidden/>
          </w:rPr>
          <w:fldChar w:fldCharType="separate"/>
        </w:r>
        <w:r w:rsidR="00026A35">
          <w:rPr>
            <w:noProof/>
            <w:webHidden/>
          </w:rPr>
          <w:t>2</w:t>
        </w:r>
        <w:r w:rsidR="00026A35">
          <w:rPr>
            <w:noProof/>
            <w:webHidden/>
          </w:rPr>
          <w:fldChar w:fldCharType="end"/>
        </w:r>
      </w:hyperlink>
    </w:p>
    <w:p w14:paraId="7E9F5616" w14:textId="46ED6BD7" w:rsidR="00026A35" w:rsidRDefault="005E014E">
      <w:pPr>
        <w:pStyle w:val="TableofFigures"/>
        <w:tabs>
          <w:tab w:val="right" w:leader="dot" w:pos="7922"/>
        </w:tabs>
        <w:rPr>
          <w:rFonts w:asciiTheme="minorHAnsi" w:eastAsiaTheme="minorEastAsia" w:hAnsiTheme="minorHAnsi" w:cstheme="minorBidi"/>
          <w:noProof/>
        </w:rPr>
      </w:pPr>
      <w:hyperlink w:anchor="_Toc55808947" w:history="1">
        <w:r w:rsidR="00026A35" w:rsidRPr="005E6917">
          <w:rPr>
            <w:rStyle w:val="Hyperlink"/>
            <w:noProof/>
          </w:rPr>
          <w:t>Tabel 2 : Tabel Kelas Klasifikasi</w:t>
        </w:r>
        <w:r w:rsidR="00026A35">
          <w:rPr>
            <w:noProof/>
            <w:webHidden/>
          </w:rPr>
          <w:tab/>
        </w:r>
        <w:r w:rsidR="00026A35">
          <w:rPr>
            <w:noProof/>
            <w:webHidden/>
          </w:rPr>
          <w:fldChar w:fldCharType="begin"/>
        </w:r>
        <w:r w:rsidR="00026A35">
          <w:rPr>
            <w:noProof/>
            <w:webHidden/>
          </w:rPr>
          <w:instrText xml:space="preserve"> PAGEREF _Toc55808947 \h </w:instrText>
        </w:r>
        <w:r w:rsidR="00026A35">
          <w:rPr>
            <w:noProof/>
            <w:webHidden/>
          </w:rPr>
        </w:r>
        <w:r w:rsidR="00026A35">
          <w:rPr>
            <w:noProof/>
            <w:webHidden/>
          </w:rPr>
          <w:fldChar w:fldCharType="separate"/>
        </w:r>
        <w:r w:rsidR="00026A35">
          <w:rPr>
            <w:noProof/>
            <w:webHidden/>
          </w:rPr>
          <w:t>10</w:t>
        </w:r>
        <w:r w:rsidR="00026A35">
          <w:rPr>
            <w:noProof/>
            <w:webHidden/>
          </w:rPr>
          <w:fldChar w:fldCharType="end"/>
        </w:r>
      </w:hyperlink>
    </w:p>
    <w:p w14:paraId="41B67C8F" w14:textId="7324F0D8" w:rsidR="00026A35" w:rsidRDefault="005E014E">
      <w:pPr>
        <w:pStyle w:val="TableofFigures"/>
        <w:tabs>
          <w:tab w:val="right" w:leader="dot" w:pos="7922"/>
        </w:tabs>
        <w:rPr>
          <w:rFonts w:asciiTheme="minorHAnsi" w:eastAsiaTheme="minorEastAsia" w:hAnsiTheme="minorHAnsi" w:cstheme="minorBidi"/>
          <w:noProof/>
        </w:rPr>
      </w:pPr>
      <w:hyperlink w:anchor="_Toc55808948" w:history="1">
        <w:r w:rsidR="00026A35" w:rsidRPr="005E6917">
          <w:rPr>
            <w:rStyle w:val="Hyperlink"/>
            <w:noProof/>
          </w:rPr>
          <w:t xml:space="preserve">Tabel 3 : Tabel </w:t>
        </w:r>
        <w:r w:rsidR="00026A35" w:rsidRPr="005E6917">
          <w:rPr>
            <w:rStyle w:val="Hyperlink"/>
            <w:i/>
            <w:noProof/>
          </w:rPr>
          <w:t>K-fold Cross Validation</w:t>
        </w:r>
        <w:r w:rsidR="00026A35">
          <w:rPr>
            <w:noProof/>
            <w:webHidden/>
          </w:rPr>
          <w:tab/>
        </w:r>
        <w:r w:rsidR="00026A35">
          <w:rPr>
            <w:noProof/>
            <w:webHidden/>
          </w:rPr>
          <w:fldChar w:fldCharType="begin"/>
        </w:r>
        <w:r w:rsidR="00026A35">
          <w:rPr>
            <w:noProof/>
            <w:webHidden/>
          </w:rPr>
          <w:instrText xml:space="preserve"> PAGEREF _Toc55808948 \h </w:instrText>
        </w:r>
        <w:r w:rsidR="00026A35">
          <w:rPr>
            <w:noProof/>
            <w:webHidden/>
          </w:rPr>
        </w:r>
        <w:r w:rsidR="00026A35">
          <w:rPr>
            <w:noProof/>
            <w:webHidden/>
          </w:rPr>
          <w:fldChar w:fldCharType="separate"/>
        </w:r>
        <w:r w:rsidR="00026A35">
          <w:rPr>
            <w:noProof/>
            <w:webHidden/>
          </w:rPr>
          <w:t>11</w:t>
        </w:r>
        <w:r w:rsidR="00026A35">
          <w:rPr>
            <w:noProof/>
            <w:webHidden/>
          </w:rPr>
          <w:fldChar w:fldCharType="end"/>
        </w:r>
      </w:hyperlink>
    </w:p>
    <w:p w14:paraId="27490AA2" w14:textId="10D54974" w:rsidR="00BB6D5E" w:rsidRPr="00BB6D5E" w:rsidRDefault="00BB6D5E" w:rsidP="00BB6D5E">
      <w:r>
        <w:fldChar w:fldCharType="end"/>
      </w:r>
    </w:p>
    <w:p w14:paraId="740F705F" w14:textId="77777777" w:rsidR="00BB6D5E" w:rsidRPr="00BB6D5E" w:rsidRDefault="00BB6D5E" w:rsidP="00BB6D5E"/>
    <w:p w14:paraId="309948BC" w14:textId="77777777" w:rsidR="00BB6D5E" w:rsidRPr="00BB6D5E" w:rsidRDefault="00BB6D5E" w:rsidP="00BB6D5E"/>
    <w:p w14:paraId="732AFED8" w14:textId="7B675508" w:rsidR="00F76D4D" w:rsidRDefault="00F76D4D" w:rsidP="004B5F58">
      <w:pPr>
        <w:autoSpaceDE w:val="0"/>
        <w:autoSpaceDN w:val="0"/>
        <w:adjustRightInd w:val="0"/>
        <w:spacing w:after="0" w:line="360" w:lineRule="auto"/>
        <w:ind w:left="-15"/>
        <w:contextualSpacing/>
        <w:jc w:val="center"/>
        <w:rPr>
          <w:rFonts w:ascii="Times New Roman" w:hAnsi="Times New Roman" w:cs="Times New Roman"/>
          <w:sz w:val="24"/>
          <w:szCs w:val="24"/>
        </w:rPr>
      </w:pPr>
    </w:p>
    <w:p w14:paraId="537F87E6" w14:textId="77777777" w:rsidR="00C06D06" w:rsidRPr="005E1435" w:rsidRDefault="00C06D06" w:rsidP="004B5F58">
      <w:pPr>
        <w:autoSpaceDE w:val="0"/>
        <w:autoSpaceDN w:val="0"/>
        <w:adjustRightInd w:val="0"/>
        <w:spacing w:after="0" w:line="360" w:lineRule="auto"/>
        <w:contextualSpacing/>
        <w:rPr>
          <w:rFonts w:ascii="Times New Roman" w:hAnsi="Times New Roman" w:cs="Times New Roman"/>
          <w:sz w:val="24"/>
          <w:szCs w:val="24"/>
        </w:rPr>
      </w:pPr>
      <w:r w:rsidRPr="005E1435">
        <w:rPr>
          <w:rFonts w:ascii="Times New Roman" w:hAnsi="Times New Roman" w:cs="Times New Roman"/>
          <w:sz w:val="24"/>
          <w:szCs w:val="24"/>
        </w:rPr>
        <w:br w:type="page"/>
      </w:r>
    </w:p>
    <w:p w14:paraId="5E8D5DE4" w14:textId="77777777" w:rsidR="001E6B5B" w:rsidRDefault="007E3AE1" w:rsidP="004B5F58">
      <w:pPr>
        <w:pStyle w:val="Heading1"/>
        <w:spacing w:before="0" w:line="360" w:lineRule="auto"/>
        <w:contextualSpacing/>
        <w:rPr>
          <w:rFonts w:ascii="Times New Roman" w:hAnsi="Times New Roman"/>
          <w:b/>
          <w:color w:val="auto"/>
        </w:rPr>
      </w:pPr>
      <w:bookmarkStart w:id="5" w:name="_Toc466580934"/>
      <w:bookmarkStart w:id="6" w:name="_Toc56151785"/>
      <w:r w:rsidRPr="005E1435">
        <w:rPr>
          <w:rFonts w:ascii="Times New Roman" w:hAnsi="Times New Roman"/>
          <w:b/>
          <w:color w:val="auto"/>
        </w:rPr>
        <w:lastRenderedPageBreak/>
        <w:t>ABSTRAK</w:t>
      </w:r>
      <w:bookmarkEnd w:id="5"/>
      <w:bookmarkEnd w:id="6"/>
    </w:p>
    <w:p w14:paraId="7057DDC6" w14:textId="77777777" w:rsidR="001229EA" w:rsidRPr="001229EA" w:rsidRDefault="001229EA" w:rsidP="004B5F58">
      <w:pPr>
        <w:spacing w:after="0" w:line="360" w:lineRule="auto"/>
        <w:contextualSpacing/>
      </w:pPr>
    </w:p>
    <w:p w14:paraId="19852F96" w14:textId="4F11713D" w:rsidR="006E11A4" w:rsidRPr="006E11A4" w:rsidRDefault="006E11A4" w:rsidP="004B5F58">
      <w:pPr>
        <w:widowControl w:val="0"/>
        <w:autoSpaceDE w:val="0"/>
        <w:autoSpaceDN w:val="0"/>
        <w:adjustRightInd w:val="0"/>
        <w:spacing w:after="0" w:line="360" w:lineRule="auto"/>
        <w:contextualSpacing/>
        <w:jc w:val="both"/>
        <w:rPr>
          <w:rFonts w:ascii="Times New Roman" w:hAnsi="Times New Roman" w:cs="Times New Roman"/>
          <w:b/>
          <w:sz w:val="24"/>
          <w:szCs w:val="24"/>
        </w:rPr>
      </w:pPr>
      <w:r>
        <w:rPr>
          <w:rFonts w:ascii="Times New Roman" w:hAnsi="Times New Roman" w:cs="Times New Roman"/>
          <w:sz w:val="24"/>
          <w:szCs w:val="24"/>
        </w:rPr>
        <w:t xml:space="preserve">Tanaman stroberi merupakan salah satu jenis tumbuhan yang memiliki nilai ekonomis tinggi dan prospek usaha yang menjanjikan. Masalah umum yang sering dihadapi dalam budidaya tanaman stroberi adalah bibit yang sering terkena penyakit. Beberapa penyakit yang telah teridentifikasi melalui ciri-cirinya adalah hawar daun, </w:t>
      </w:r>
      <w:r>
        <w:rPr>
          <w:rFonts w:ascii="Times New Roman" w:hAnsi="Times New Roman" w:cs="Times New Roman"/>
          <w:i/>
          <w:iCs/>
          <w:sz w:val="24"/>
          <w:szCs w:val="24"/>
        </w:rPr>
        <w:t>tip burn</w:t>
      </w:r>
      <w:r>
        <w:rPr>
          <w:rFonts w:ascii="Times New Roman" w:hAnsi="Times New Roman" w:cs="Times New Roman"/>
          <w:sz w:val="24"/>
          <w:szCs w:val="24"/>
        </w:rPr>
        <w:t xml:space="preserve">, karat daun dan bercak merah. Salah satu teknologi yang dapat dimanfaatkan untuk mengidentifikasi penyakit pada tanaman stroberi adalah </w:t>
      </w:r>
      <w:r>
        <w:rPr>
          <w:rFonts w:ascii="Times New Roman" w:hAnsi="Times New Roman" w:cs="Times New Roman"/>
          <w:i/>
          <w:iCs/>
          <w:sz w:val="24"/>
          <w:szCs w:val="24"/>
        </w:rPr>
        <w:t xml:space="preserve">image processing. </w:t>
      </w:r>
      <w:r>
        <w:rPr>
          <w:rFonts w:ascii="Times New Roman" w:hAnsi="Times New Roman" w:cs="Times New Roman"/>
          <w:sz w:val="24"/>
          <w:szCs w:val="24"/>
        </w:rPr>
        <w:t xml:space="preserve">Pernah dilakukan peneltian identifikasi penyakit pada stroberi melalui citra daun menggunakan </w:t>
      </w:r>
      <w:r w:rsidR="006B014E">
        <w:rPr>
          <w:rFonts w:ascii="Times New Roman" w:hAnsi="Times New Roman" w:cs="Times New Roman"/>
          <w:sz w:val="24"/>
          <w:szCs w:val="24"/>
        </w:rPr>
        <w:t xml:space="preserve">pendeketan konvensional </w:t>
      </w:r>
      <w:r w:rsidR="006B014E">
        <w:rPr>
          <w:rFonts w:ascii="Times New Roman" w:hAnsi="Times New Roman" w:cs="Times New Roman"/>
          <w:i/>
          <w:iCs/>
          <w:sz w:val="24"/>
          <w:szCs w:val="24"/>
        </w:rPr>
        <w:t xml:space="preserve">machine learning </w:t>
      </w:r>
      <w:r w:rsidR="006B014E">
        <w:rPr>
          <w:rFonts w:ascii="Times New Roman" w:hAnsi="Times New Roman" w:cs="Times New Roman"/>
          <w:sz w:val="24"/>
          <w:szCs w:val="24"/>
        </w:rPr>
        <w:t xml:space="preserve">dengan </w:t>
      </w:r>
      <w:r>
        <w:rPr>
          <w:rFonts w:ascii="Times New Roman" w:hAnsi="Times New Roman" w:cs="Times New Roman"/>
          <w:sz w:val="24"/>
          <w:szCs w:val="24"/>
        </w:rPr>
        <w:t>metode K-</w:t>
      </w:r>
      <w:r>
        <w:rPr>
          <w:rFonts w:ascii="Times New Roman" w:hAnsi="Times New Roman" w:cs="Times New Roman"/>
          <w:i/>
          <w:iCs/>
          <w:sz w:val="24"/>
          <w:szCs w:val="24"/>
        </w:rPr>
        <w:t xml:space="preserve">means clustering </w:t>
      </w:r>
      <w:r>
        <w:rPr>
          <w:rFonts w:ascii="Times New Roman" w:hAnsi="Times New Roman" w:cs="Times New Roman"/>
          <w:sz w:val="24"/>
          <w:szCs w:val="24"/>
        </w:rPr>
        <w:t xml:space="preserve">dan </w:t>
      </w:r>
      <w:r w:rsidR="00B4743F">
        <w:rPr>
          <w:rFonts w:ascii="Times New Roman" w:hAnsi="Times New Roman" w:cs="Times New Roman"/>
          <w:sz w:val="24"/>
          <w:szCs w:val="24"/>
        </w:rPr>
        <w:t>jaringan syaraf tiruan</w:t>
      </w:r>
      <w:r>
        <w:rPr>
          <w:rFonts w:ascii="Times New Roman" w:hAnsi="Times New Roman" w:cs="Times New Roman"/>
          <w:i/>
          <w:iCs/>
          <w:sz w:val="24"/>
          <w:szCs w:val="24"/>
        </w:rPr>
        <w:t xml:space="preserve"> </w:t>
      </w:r>
      <w:r>
        <w:rPr>
          <w:rFonts w:ascii="Times New Roman" w:hAnsi="Times New Roman" w:cs="Times New Roman"/>
          <w:sz w:val="24"/>
          <w:szCs w:val="24"/>
        </w:rPr>
        <w:t xml:space="preserve">tetapi hasil yang didapatkan dari model yang dibangun kurang baik hanya mendapatkan akurasi sebesar 70%. </w:t>
      </w:r>
      <w:r w:rsidR="00B4743F">
        <w:rPr>
          <w:rFonts w:ascii="Times New Roman" w:hAnsi="Times New Roman" w:cs="Times New Roman"/>
          <w:sz w:val="24"/>
          <w:szCs w:val="24"/>
        </w:rPr>
        <w:t>Pendekatan</w:t>
      </w:r>
      <w:r>
        <w:rPr>
          <w:rFonts w:ascii="Times New Roman" w:hAnsi="Times New Roman" w:cs="Times New Roman"/>
          <w:sz w:val="24"/>
          <w:szCs w:val="24"/>
        </w:rPr>
        <w:t xml:space="preserve"> yang saat ini sedang dikembangkan dan optimal untuk </w:t>
      </w:r>
      <w:r>
        <w:rPr>
          <w:rFonts w:ascii="Times New Roman" w:hAnsi="Times New Roman" w:cs="Times New Roman"/>
          <w:i/>
          <w:iCs/>
          <w:sz w:val="24"/>
          <w:szCs w:val="24"/>
        </w:rPr>
        <w:t xml:space="preserve">image processing </w:t>
      </w:r>
      <w:r>
        <w:rPr>
          <w:rFonts w:ascii="Times New Roman" w:hAnsi="Times New Roman" w:cs="Times New Roman"/>
          <w:sz w:val="24"/>
          <w:szCs w:val="24"/>
        </w:rPr>
        <w:t xml:space="preserve">adalah </w:t>
      </w:r>
      <w:r w:rsidR="00B4743F">
        <w:rPr>
          <w:rFonts w:ascii="Times New Roman" w:hAnsi="Times New Roman" w:cs="Times New Roman"/>
          <w:sz w:val="24"/>
          <w:szCs w:val="24"/>
        </w:rPr>
        <w:t xml:space="preserve">pendekatan menggunakan </w:t>
      </w:r>
      <w:r w:rsidR="00B4743F">
        <w:rPr>
          <w:rFonts w:ascii="Times New Roman" w:hAnsi="Times New Roman" w:cs="Times New Roman"/>
          <w:i/>
          <w:iCs/>
          <w:sz w:val="24"/>
          <w:szCs w:val="24"/>
        </w:rPr>
        <w:t xml:space="preserve">modern machine learning </w:t>
      </w:r>
      <w:r w:rsidR="00B4743F">
        <w:rPr>
          <w:rFonts w:ascii="Times New Roman" w:hAnsi="Times New Roman" w:cs="Times New Roman"/>
          <w:sz w:val="24"/>
          <w:szCs w:val="24"/>
        </w:rPr>
        <w:t xml:space="preserve">dengan metode </w:t>
      </w:r>
      <w:r>
        <w:rPr>
          <w:rFonts w:ascii="Times New Roman" w:hAnsi="Times New Roman" w:cs="Times New Roman"/>
          <w:i/>
          <w:iCs/>
          <w:sz w:val="24"/>
          <w:szCs w:val="24"/>
        </w:rPr>
        <w:t xml:space="preserve">Convolutional Neural Network </w:t>
      </w:r>
      <w:r>
        <w:rPr>
          <w:rFonts w:ascii="Times New Roman" w:hAnsi="Times New Roman" w:cs="Times New Roman"/>
          <w:sz w:val="24"/>
          <w:szCs w:val="24"/>
        </w:rPr>
        <w:t xml:space="preserve">(CNN). Beberapa penelitian untuk identifikasi penyakit melalu citra daun yang menggunakan metode CNN dapat dikatan mendapatkan hasil yang baik dengan akurasi model lebih dari 90%. Penelitian ini mengusulkan untuk menggunakan </w:t>
      </w:r>
      <w:r w:rsidR="00C20B1F">
        <w:rPr>
          <w:rFonts w:ascii="Times New Roman" w:hAnsi="Times New Roman" w:cs="Times New Roman"/>
          <w:sz w:val="24"/>
          <w:szCs w:val="24"/>
        </w:rPr>
        <w:t xml:space="preserve">pendekatan </w:t>
      </w:r>
      <w:r w:rsidR="00C20B1F">
        <w:rPr>
          <w:rFonts w:ascii="Times New Roman" w:hAnsi="Times New Roman" w:cs="Times New Roman"/>
          <w:i/>
          <w:iCs/>
          <w:sz w:val="24"/>
          <w:szCs w:val="24"/>
        </w:rPr>
        <w:t xml:space="preserve">modern machine learning </w:t>
      </w:r>
      <w:r w:rsidR="00C20B1F">
        <w:rPr>
          <w:rFonts w:ascii="Times New Roman" w:hAnsi="Times New Roman" w:cs="Times New Roman"/>
          <w:sz w:val="24"/>
          <w:szCs w:val="24"/>
        </w:rPr>
        <w:t xml:space="preserve">denngan </w:t>
      </w:r>
      <w:r>
        <w:rPr>
          <w:rFonts w:ascii="Times New Roman" w:hAnsi="Times New Roman" w:cs="Times New Roman"/>
          <w:sz w:val="24"/>
          <w:szCs w:val="24"/>
        </w:rPr>
        <w:t xml:space="preserve">metode CNN dalam mengidentifikasi penyakit pada stroberi melalui citra daun. Dengan harapan dapat membangun model dengan akurasi yang lebih baik dari penelitian sebelumnya. </w:t>
      </w:r>
    </w:p>
    <w:p w14:paraId="445435B4" w14:textId="782F795B" w:rsidR="00153866" w:rsidRPr="003F0246" w:rsidRDefault="00153866" w:rsidP="004B5F58">
      <w:pPr>
        <w:widowControl w:val="0"/>
        <w:autoSpaceDE w:val="0"/>
        <w:autoSpaceDN w:val="0"/>
        <w:adjustRightInd w:val="0"/>
        <w:spacing w:after="0" w:line="360" w:lineRule="auto"/>
        <w:contextualSpacing/>
        <w:jc w:val="both"/>
        <w:rPr>
          <w:rFonts w:ascii="Times New Roman" w:hAnsi="Times New Roman" w:cs="Times New Roman"/>
          <w:sz w:val="24"/>
          <w:szCs w:val="24"/>
        </w:rPr>
      </w:pPr>
      <w:r w:rsidRPr="00153866">
        <w:rPr>
          <w:rFonts w:ascii="Times New Roman" w:hAnsi="Times New Roman" w:cs="Times New Roman"/>
          <w:b/>
          <w:sz w:val="24"/>
          <w:szCs w:val="24"/>
        </w:rPr>
        <w:t>Kata Kunci</w:t>
      </w:r>
      <w:r w:rsidRPr="003F0246">
        <w:rPr>
          <w:rFonts w:ascii="Times New Roman" w:hAnsi="Times New Roman" w:cs="Times New Roman"/>
          <w:sz w:val="24"/>
          <w:szCs w:val="24"/>
        </w:rPr>
        <w:t xml:space="preserve">: </w:t>
      </w:r>
      <w:r w:rsidR="006E11A4">
        <w:rPr>
          <w:rFonts w:ascii="Times New Roman" w:hAnsi="Times New Roman" w:cs="Times New Roman"/>
          <w:i/>
          <w:iCs/>
          <w:sz w:val="24"/>
          <w:szCs w:val="24"/>
        </w:rPr>
        <w:t>Stroberi, Penyakit, CNN, Image Processing, Klasifikasi</w:t>
      </w:r>
      <w:r w:rsidR="00AF27CC">
        <w:rPr>
          <w:rFonts w:ascii="Times New Roman" w:hAnsi="Times New Roman" w:cs="Times New Roman"/>
          <w:i/>
          <w:iCs/>
          <w:sz w:val="24"/>
          <w:szCs w:val="24"/>
        </w:rPr>
        <w:t>, Citra Daun</w:t>
      </w:r>
      <w:r w:rsidRPr="003F0246">
        <w:rPr>
          <w:rFonts w:ascii="Times New Roman" w:hAnsi="Times New Roman" w:cs="Times New Roman"/>
          <w:sz w:val="24"/>
          <w:szCs w:val="24"/>
        </w:rPr>
        <w:t xml:space="preserve">. </w:t>
      </w:r>
    </w:p>
    <w:p w14:paraId="6D9D137A" w14:textId="77777777" w:rsidR="0059343F" w:rsidRPr="00AE0082" w:rsidRDefault="0059343F" w:rsidP="004B5F58">
      <w:pPr>
        <w:pStyle w:val="Normal-TA"/>
        <w:spacing w:after="0" w:line="360" w:lineRule="auto"/>
        <w:contextualSpacing/>
        <w:rPr>
          <w:rFonts w:cs="Times New Roman"/>
          <w:i/>
        </w:rPr>
      </w:pPr>
      <w:bookmarkStart w:id="7" w:name="_Toc297743386"/>
    </w:p>
    <w:bookmarkEnd w:id="7"/>
    <w:p w14:paraId="2CE06EF3" w14:textId="77777777" w:rsidR="00BB6D5E" w:rsidRDefault="00BB6D5E" w:rsidP="004B5F58">
      <w:pPr>
        <w:spacing w:after="0" w:line="360" w:lineRule="auto"/>
        <w:ind w:firstLine="720"/>
        <w:contextualSpacing/>
        <w:jc w:val="both"/>
        <w:rPr>
          <w:rFonts w:ascii="Times New Roman" w:hAnsi="Times New Roman" w:cs="Times New Roman"/>
          <w:i/>
        </w:rPr>
      </w:pPr>
    </w:p>
    <w:p w14:paraId="4908BEC3" w14:textId="77777777" w:rsidR="00346480" w:rsidRDefault="00346480" w:rsidP="004B5F58">
      <w:pPr>
        <w:spacing w:after="0" w:line="360" w:lineRule="auto"/>
        <w:ind w:firstLine="720"/>
        <w:contextualSpacing/>
        <w:jc w:val="both"/>
        <w:rPr>
          <w:rFonts w:ascii="Times New Roman" w:hAnsi="Times New Roman" w:cs="Times New Roman"/>
          <w:i/>
        </w:rPr>
      </w:pPr>
    </w:p>
    <w:p w14:paraId="489481FC" w14:textId="77777777" w:rsidR="00346480" w:rsidRDefault="00346480" w:rsidP="004B5F58">
      <w:pPr>
        <w:spacing w:after="0" w:line="360" w:lineRule="auto"/>
        <w:ind w:firstLine="720"/>
        <w:contextualSpacing/>
        <w:jc w:val="both"/>
        <w:rPr>
          <w:rFonts w:ascii="Times New Roman" w:hAnsi="Times New Roman" w:cs="Times New Roman"/>
          <w:i/>
        </w:rPr>
      </w:pPr>
    </w:p>
    <w:p w14:paraId="5C9D90EA" w14:textId="77777777" w:rsidR="00346480" w:rsidRDefault="00346480" w:rsidP="004B5F58">
      <w:pPr>
        <w:spacing w:after="0" w:line="360" w:lineRule="auto"/>
        <w:ind w:firstLine="720"/>
        <w:contextualSpacing/>
        <w:jc w:val="both"/>
        <w:rPr>
          <w:rFonts w:ascii="Times New Roman" w:hAnsi="Times New Roman" w:cs="Times New Roman"/>
          <w:i/>
        </w:rPr>
      </w:pPr>
    </w:p>
    <w:p w14:paraId="1534930A" w14:textId="77777777" w:rsidR="00346480" w:rsidRDefault="00346480" w:rsidP="004B5F58">
      <w:pPr>
        <w:spacing w:after="0" w:line="360" w:lineRule="auto"/>
        <w:ind w:firstLine="720"/>
        <w:contextualSpacing/>
        <w:jc w:val="both"/>
        <w:rPr>
          <w:rFonts w:ascii="Times New Roman" w:hAnsi="Times New Roman" w:cs="Times New Roman"/>
          <w:i/>
        </w:rPr>
      </w:pPr>
    </w:p>
    <w:p w14:paraId="2F7FEB80" w14:textId="77777777" w:rsidR="00346480" w:rsidRDefault="00346480" w:rsidP="004B5F58">
      <w:pPr>
        <w:spacing w:after="0" w:line="360" w:lineRule="auto"/>
        <w:ind w:firstLine="720"/>
        <w:contextualSpacing/>
        <w:jc w:val="both"/>
        <w:rPr>
          <w:rFonts w:ascii="Times New Roman" w:hAnsi="Times New Roman" w:cs="Times New Roman"/>
          <w:i/>
        </w:rPr>
      </w:pPr>
    </w:p>
    <w:p w14:paraId="44602E5E" w14:textId="77777777" w:rsidR="00346480" w:rsidRDefault="00346480" w:rsidP="004B5F58">
      <w:pPr>
        <w:spacing w:after="0" w:line="360" w:lineRule="auto"/>
        <w:ind w:firstLine="720"/>
        <w:contextualSpacing/>
        <w:jc w:val="both"/>
        <w:rPr>
          <w:rFonts w:ascii="Times New Roman" w:hAnsi="Times New Roman" w:cs="Times New Roman"/>
          <w:i/>
        </w:rPr>
      </w:pPr>
    </w:p>
    <w:p w14:paraId="78991970" w14:textId="77777777" w:rsidR="00346480" w:rsidRDefault="00346480" w:rsidP="004B5F58">
      <w:pPr>
        <w:spacing w:after="0" w:line="360" w:lineRule="auto"/>
        <w:ind w:firstLine="720"/>
        <w:contextualSpacing/>
        <w:jc w:val="both"/>
        <w:rPr>
          <w:rFonts w:ascii="Times New Roman" w:hAnsi="Times New Roman" w:cs="Times New Roman"/>
          <w:i/>
        </w:rPr>
      </w:pPr>
    </w:p>
    <w:p w14:paraId="3FDE7FA0" w14:textId="77777777" w:rsidR="00346480" w:rsidRDefault="00346480" w:rsidP="004B5F58">
      <w:pPr>
        <w:spacing w:after="0" w:line="360" w:lineRule="auto"/>
        <w:ind w:firstLine="720"/>
        <w:contextualSpacing/>
        <w:jc w:val="both"/>
        <w:rPr>
          <w:rFonts w:ascii="Times New Roman" w:hAnsi="Times New Roman" w:cs="Times New Roman"/>
          <w:i/>
        </w:rPr>
      </w:pPr>
    </w:p>
    <w:p w14:paraId="0A2BFFB7" w14:textId="1F1E6947" w:rsidR="006E11A4" w:rsidRPr="00172140" w:rsidRDefault="00172140" w:rsidP="00172140">
      <w:pPr>
        <w:spacing w:after="0" w:line="360" w:lineRule="auto"/>
        <w:ind w:firstLine="720"/>
        <w:contextualSpacing/>
        <w:jc w:val="both"/>
        <w:rPr>
          <w:rFonts w:ascii="Times New Roman" w:hAnsi="Times New Roman" w:cs="Times New Roman"/>
          <w:i/>
        </w:rPr>
      </w:pPr>
      <w:r>
        <w:rPr>
          <w:rFonts w:ascii="Times New Roman" w:hAnsi="Times New Roman" w:cs="Times New Roman"/>
          <w:i/>
        </w:rPr>
        <w:br w:type="page"/>
      </w:r>
    </w:p>
    <w:p w14:paraId="36AB08BB" w14:textId="77777777" w:rsidR="007F6D90" w:rsidRDefault="007F6D90" w:rsidP="003E1B11">
      <w:pPr>
        <w:pStyle w:val="Heading1"/>
        <w:numPr>
          <w:ilvl w:val="0"/>
          <w:numId w:val="1"/>
        </w:numPr>
        <w:spacing w:before="0" w:line="360" w:lineRule="auto"/>
        <w:contextualSpacing/>
        <w:rPr>
          <w:rFonts w:ascii="Times New Roman" w:hAnsi="Times New Roman"/>
          <w:b/>
          <w:color w:val="auto"/>
        </w:rPr>
        <w:sectPr w:rsidR="007F6D90" w:rsidSect="007F6D90">
          <w:footerReference w:type="default" r:id="rId14"/>
          <w:type w:val="continuous"/>
          <w:pgSz w:w="11906" w:h="16838" w:code="9"/>
          <w:pgMar w:top="1699" w:right="1699" w:bottom="1699" w:left="2275" w:header="720" w:footer="720" w:gutter="0"/>
          <w:pgNumType w:fmt="lowerRoman"/>
          <w:cols w:space="720"/>
          <w:docGrid w:linePitch="360"/>
        </w:sectPr>
      </w:pPr>
      <w:bookmarkStart w:id="8" w:name="_Toc466580941"/>
    </w:p>
    <w:p w14:paraId="01B296BB" w14:textId="22266986" w:rsidR="00E8639B" w:rsidRPr="003E1B11" w:rsidRDefault="003E0297" w:rsidP="003E1B11">
      <w:pPr>
        <w:pStyle w:val="Heading1"/>
        <w:numPr>
          <w:ilvl w:val="0"/>
          <w:numId w:val="1"/>
        </w:numPr>
        <w:spacing w:before="0" w:line="360" w:lineRule="auto"/>
        <w:contextualSpacing/>
        <w:rPr>
          <w:rFonts w:ascii="Times New Roman" w:hAnsi="Times New Roman"/>
          <w:b/>
          <w:color w:val="auto"/>
        </w:rPr>
      </w:pPr>
      <w:bookmarkStart w:id="9" w:name="_Toc56151786"/>
      <w:r w:rsidRPr="005E1435">
        <w:rPr>
          <w:rFonts w:ascii="Times New Roman" w:hAnsi="Times New Roman"/>
          <w:b/>
          <w:color w:val="auto"/>
        </w:rPr>
        <w:lastRenderedPageBreak/>
        <w:t>PENDAHULUAN</w:t>
      </w:r>
      <w:bookmarkEnd w:id="8"/>
      <w:bookmarkEnd w:id="9"/>
    </w:p>
    <w:p w14:paraId="3B4D262D" w14:textId="77777777" w:rsidR="003E0297" w:rsidRDefault="003E0297" w:rsidP="004B5F58">
      <w:pPr>
        <w:pStyle w:val="Heading2"/>
        <w:numPr>
          <w:ilvl w:val="1"/>
          <w:numId w:val="1"/>
        </w:numPr>
        <w:spacing w:before="0" w:line="360" w:lineRule="auto"/>
        <w:ind w:left="720" w:hanging="720"/>
        <w:contextualSpacing/>
        <w:jc w:val="both"/>
        <w:rPr>
          <w:rFonts w:ascii="Times New Roman" w:hAnsi="Times New Roman"/>
          <w:b/>
          <w:color w:val="auto"/>
          <w:sz w:val="28"/>
        </w:rPr>
      </w:pPr>
      <w:bookmarkStart w:id="10" w:name="_Toc466580942"/>
      <w:bookmarkStart w:id="11" w:name="_Toc56151787"/>
      <w:r w:rsidRPr="005E1435">
        <w:rPr>
          <w:rFonts w:ascii="Times New Roman" w:hAnsi="Times New Roman"/>
          <w:b/>
          <w:color w:val="auto"/>
          <w:sz w:val="28"/>
        </w:rPr>
        <w:t>Latar Belakang</w:t>
      </w:r>
      <w:bookmarkEnd w:id="10"/>
      <w:bookmarkEnd w:id="11"/>
    </w:p>
    <w:p w14:paraId="072D6443" w14:textId="448B56CC" w:rsidR="00755C6A" w:rsidRDefault="003E1B11" w:rsidP="004B5F58">
      <w:pPr>
        <w:widowControl w:val="0"/>
        <w:tabs>
          <w:tab w:val="left" w:pos="220"/>
        </w:tabs>
        <w:autoSpaceDE w:val="0"/>
        <w:autoSpaceDN w:val="0"/>
        <w:adjustRightInd w:val="0"/>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875C95">
        <w:rPr>
          <w:rFonts w:ascii="Times New Roman" w:hAnsi="Times New Roman" w:cs="Times New Roman"/>
          <w:sz w:val="24"/>
          <w:szCs w:val="24"/>
        </w:rPr>
        <w:tab/>
      </w:r>
      <w:r>
        <w:rPr>
          <w:rFonts w:ascii="Times New Roman" w:hAnsi="Times New Roman" w:cs="Times New Roman"/>
          <w:sz w:val="24"/>
          <w:szCs w:val="24"/>
        </w:rPr>
        <w:t xml:space="preserve">Tanaman stroberi merupakan salah satu jenis tumbuhan yang memiliki nilai ekonomis tinggi dan prospek usaha yang menjanjikan. Sebagian petani di Indonesia masih melakukan budidaya tanaman secara komersial. Namun dalam pembudidayaannya, budidaya yang dilakukan masih menggunakan cara yang konvensional sehingga hasil yang diperoleh belum dapat memunihi permintaan pasar. Masalah umum yang sering dihadapi dalam budidaya tanaman stroberi adalah </w:t>
      </w:r>
      <w:r w:rsidR="008648BE">
        <w:rPr>
          <w:rFonts w:ascii="Times New Roman" w:hAnsi="Times New Roman" w:cs="Times New Roman"/>
          <w:sz w:val="24"/>
          <w:szCs w:val="24"/>
        </w:rPr>
        <w:t>bibit yang sering terkena penyakit</w:t>
      </w:r>
      <w:r w:rsidR="007617B8">
        <w:rPr>
          <w:rFonts w:ascii="Times New Roman" w:hAnsi="Times New Roman" w:cs="Times New Roman"/>
          <w:sz w:val="24"/>
          <w:szCs w:val="24"/>
        </w:rPr>
        <w:t xml:space="preserve"> </w:t>
      </w:r>
      <w:r w:rsidR="007A2FA7">
        <w:rPr>
          <w:rFonts w:ascii="Times New Roman" w:hAnsi="Times New Roman" w:cs="Times New Roman"/>
          <w:sz w:val="24"/>
          <w:szCs w:val="24"/>
        </w:rPr>
        <w:t>[16]</w:t>
      </w:r>
      <w:r w:rsidR="002E5A20">
        <w:rPr>
          <w:rFonts w:ascii="Times New Roman" w:hAnsi="Times New Roman" w:cs="Times New Roman"/>
          <w:sz w:val="24"/>
          <w:szCs w:val="24"/>
        </w:rPr>
        <w:t>. Berdasarkan data dari Badan Pusat Statistik Nasional mengatakan dalam kurun waktu 2017–2019 produksi stroberi secara nasional mengalami penurunan.</w:t>
      </w:r>
      <w:r w:rsidR="00BD2387">
        <w:rPr>
          <w:rFonts w:ascii="Times New Roman" w:hAnsi="Times New Roman" w:cs="Times New Roman"/>
          <w:sz w:val="24"/>
          <w:szCs w:val="24"/>
        </w:rPr>
        <w:t xml:space="preserve"> </w:t>
      </w:r>
      <w:r w:rsidR="002E5A20">
        <w:rPr>
          <w:rFonts w:ascii="Times New Roman" w:hAnsi="Times New Roman" w:cs="Times New Roman"/>
          <w:sz w:val="24"/>
          <w:szCs w:val="24"/>
        </w:rPr>
        <w:t>Pada tahun 2017 jumlah keseluruhan produksi stroberi Indonesia sebesar 12.225 ton</w:t>
      </w:r>
      <w:r w:rsidR="00D339E8">
        <w:rPr>
          <w:rFonts w:ascii="Times New Roman" w:hAnsi="Times New Roman" w:cs="Times New Roman"/>
          <w:sz w:val="24"/>
          <w:szCs w:val="24"/>
        </w:rPr>
        <w:t>, semakin menurun hingga</w:t>
      </w:r>
      <w:r w:rsidR="002E5A20">
        <w:rPr>
          <w:rFonts w:ascii="Times New Roman" w:hAnsi="Times New Roman" w:cs="Times New Roman"/>
          <w:sz w:val="24"/>
          <w:szCs w:val="24"/>
        </w:rPr>
        <w:t xml:space="preserve"> pada tahun 2019 produksi menjadi 7.501 ton saja [17].</w:t>
      </w:r>
    </w:p>
    <w:p w14:paraId="41370E3A" w14:textId="2DE7DE82" w:rsidR="00A20F55" w:rsidRDefault="00A20F55" w:rsidP="004B5F58">
      <w:pPr>
        <w:widowControl w:val="0"/>
        <w:tabs>
          <w:tab w:val="left" w:pos="220"/>
        </w:tabs>
        <w:autoSpaceDE w:val="0"/>
        <w:autoSpaceDN w:val="0"/>
        <w:adjustRightInd w:val="0"/>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875C95">
        <w:rPr>
          <w:rFonts w:ascii="Times New Roman" w:hAnsi="Times New Roman" w:cs="Times New Roman"/>
          <w:sz w:val="24"/>
          <w:szCs w:val="24"/>
        </w:rPr>
        <w:tab/>
      </w:r>
      <w:r>
        <w:rPr>
          <w:rFonts w:ascii="Times New Roman" w:hAnsi="Times New Roman" w:cs="Times New Roman"/>
          <w:sz w:val="24"/>
          <w:szCs w:val="24"/>
        </w:rPr>
        <w:t xml:space="preserve">Beberapa penyakit dapat dilihat dari perubahan daun, akar, batang, buah dan lain lain. Beberapa penyakit yang telah teridentifikasi melalui ciri-cirinya adalah hawar daun, </w:t>
      </w:r>
      <w:r>
        <w:rPr>
          <w:rFonts w:ascii="Times New Roman" w:hAnsi="Times New Roman" w:cs="Times New Roman"/>
          <w:i/>
          <w:iCs/>
          <w:sz w:val="24"/>
          <w:szCs w:val="24"/>
        </w:rPr>
        <w:t>tip burn</w:t>
      </w:r>
      <w:r>
        <w:rPr>
          <w:rFonts w:ascii="Times New Roman" w:hAnsi="Times New Roman" w:cs="Times New Roman"/>
          <w:sz w:val="24"/>
          <w:szCs w:val="24"/>
        </w:rPr>
        <w:t xml:space="preserve">, karat daun dan bercak merah. Penyakit yang sering dijumpai dalam budidaya stroberi adalah penyakit yang disebabkan oleh cendawan, bakteri, </w:t>
      </w:r>
      <w:r>
        <w:rPr>
          <w:rFonts w:ascii="Times New Roman" w:hAnsi="Times New Roman" w:cs="Times New Roman"/>
          <w:i/>
          <w:iCs/>
          <w:sz w:val="24"/>
          <w:szCs w:val="24"/>
        </w:rPr>
        <w:t xml:space="preserve">mycoplasma-like organism, </w:t>
      </w:r>
      <w:r>
        <w:rPr>
          <w:rFonts w:ascii="Times New Roman" w:hAnsi="Times New Roman" w:cs="Times New Roman"/>
          <w:sz w:val="24"/>
          <w:szCs w:val="24"/>
        </w:rPr>
        <w:t>dan virus</w:t>
      </w:r>
      <w:r w:rsidR="00FF3FB0">
        <w:rPr>
          <w:rFonts w:ascii="Times New Roman" w:hAnsi="Times New Roman" w:cs="Times New Roman"/>
          <w:sz w:val="24"/>
          <w:szCs w:val="24"/>
        </w:rPr>
        <w:t xml:space="preserve"> </w:t>
      </w:r>
      <w:r>
        <w:rPr>
          <w:rFonts w:ascii="Times New Roman" w:hAnsi="Times New Roman" w:cs="Times New Roman"/>
          <w:sz w:val="24"/>
          <w:szCs w:val="24"/>
        </w:rPr>
        <w:t>[1].</w:t>
      </w:r>
    </w:p>
    <w:p w14:paraId="71D8487D" w14:textId="441BFFD2" w:rsidR="003A6DB9" w:rsidRDefault="00FF3FB0" w:rsidP="004B5F58">
      <w:pPr>
        <w:widowControl w:val="0"/>
        <w:tabs>
          <w:tab w:val="left" w:pos="220"/>
        </w:tabs>
        <w:autoSpaceDE w:val="0"/>
        <w:autoSpaceDN w:val="0"/>
        <w:adjustRightInd w:val="0"/>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875C95">
        <w:rPr>
          <w:rFonts w:ascii="Times New Roman" w:hAnsi="Times New Roman" w:cs="Times New Roman"/>
          <w:sz w:val="24"/>
          <w:szCs w:val="24"/>
        </w:rPr>
        <w:tab/>
      </w:r>
      <w:r w:rsidR="00D339E8">
        <w:rPr>
          <w:rFonts w:ascii="Times New Roman" w:hAnsi="Times New Roman" w:cs="Times New Roman"/>
          <w:sz w:val="24"/>
          <w:szCs w:val="24"/>
        </w:rPr>
        <w:t>T</w:t>
      </w:r>
      <w:r w:rsidR="000638B7" w:rsidRPr="003A6DB9">
        <w:rPr>
          <w:rFonts w:ascii="Times New Roman" w:hAnsi="Times New Roman" w:cs="Times New Roman"/>
          <w:sz w:val="24"/>
          <w:szCs w:val="24"/>
        </w:rPr>
        <w:t xml:space="preserve">eknologi yang dapat dimanfaatkan dalam mengidentifikasi penyakit pada tanaman yaitu teknologi </w:t>
      </w:r>
      <w:r w:rsidR="000638B7" w:rsidRPr="003A6DB9">
        <w:rPr>
          <w:rFonts w:ascii="Times New Roman" w:hAnsi="Times New Roman" w:cs="Times New Roman"/>
          <w:i/>
          <w:iCs/>
          <w:sz w:val="24"/>
          <w:szCs w:val="24"/>
        </w:rPr>
        <w:t>image processing</w:t>
      </w:r>
      <w:r w:rsidR="000638B7" w:rsidRPr="003A6DB9">
        <w:rPr>
          <w:rFonts w:ascii="Times New Roman" w:hAnsi="Times New Roman" w:cs="Times New Roman"/>
          <w:sz w:val="24"/>
          <w:szCs w:val="24"/>
        </w:rPr>
        <w:t>.</w:t>
      </w:r>
      <w:r w:rsidR="00CA3C2A">
        <w:rPr>
          <w:rFonts w:ascii="Times New Roman" w:hAnsi="Times New Roman" w:cs="Times New Roman"/>
          <w:sz w:val="24"/>
          <w:szCs w:val="24"/>
        </w:rPr>
        <w:t xml:space="preserve"> </w:t>
      </w:r>
      <w:r w:rsidR="000638B7" w:rsidRPr="003A6DB9">
        <w:rPr>
          <w:rFonts w:ascii="Times New Roman" w:hAnsi="Times New Roman" w:cs="Times New Roman"/>
          <w:sz w:val="24"/>
          <w:szCs w:val="24"/>
        </w:rPr>
        <w:t xml:space="preserve">Pernah dilakukan penelitian untuk </w:t>
      </w:r>
      <w:r w:rsidR="0092307A">
        <w:rPr>
          <w:rFonts w:ascii="Times New Roman" w:hAnsi="Times New Roman" w:cs="Times New Roman"/>
          <w:sz w:val="24"/>
          <w:szCs w:val="24"/>
        </w:rPr>
        <w:t>identifikasi</w:t>
      </w:r>
      <w:r w:rsidR="000638B7" w:rsidRPr="003A6DB9">
        <w:rPr>
          <w:rFonts w:ascii="Times New Roman" w:hAnsi="Times New Roman" w:cs="Times New Roman"/>
          <w:sz w:val="24"/>
          <w:szCs w:val="24"/>
        </w:rPr>
        <w:t xml:space="preserve"> penyakit pada stroberi </w:t>
      </w:r>
      <w:r w:rsidR="003A6DB9">
        <w:rPr>
          <w:rFonts w:ascii="Times New Roman" w:hAnsi="Times New Roman" w:cs="Times New Roman"/>
          <w:sz w:val="24"/>
          <w:szCs w:val="24"/>
        </w:rPr>
        <w:t xml:space="preserve">menggunakan </w:t>
      </w:r>
      <w:r w:rsidR="003A6DB9">
        <w:rPr>
          <w:rFonts w:ascii="Times New Roman" w:hAnsi="Times New Roman" w:cs="Times New Roman"/>
          <w:i/>
          <w:iCs/>
          <w:sz w:val="24"/>
          <w:szCs w:val="24"/>
        </w:rPr>
        <w:t>image processing</w:t>
      </w:r>
      <w:r w:rsidR="00D339E8">
        <w:rPr>
          <w:rFonts w:ascii="Times New Roman" w:hAnsi="Times New Roman" w:cs="Times New Roman"/>
          <w:i/>
          <w:iCs/>
          <w:sz w:val="24"/>
          <w:szCs w:val="24"/>
        </w:rPr>
        <w:t xml:space="preserve"> </w:t>
      </w:r>
      <w:r w:rsidR="00D339E8">
        <w:rPr>
          <w:rFonts w:ascii="Times New Roman" w:hAnsi="Times New Roman" w:cs="Times New Roman"/>
          <w:sz w:val="24"/>
          <w:szCs w:val="24"/>
        </w:rPr>
        <w:t xml:space="preserve">dengan pendekatan </w:t>
      </w:r>
      <w:r w:rsidR="00D339E8">
        <w:rPr>
          <w:rFonts w:ascii="Times New Roman" w:hAnsi="Times New Roman" w:cs="Times New Roman"/>
          <w:i/>
          <w:iCs/>
          <w:sz w:val="24"/>
          <w:szCs w:val="24"/>
        </w:rPr>
        <w:t xml:space="preserve">machine learning </w:t>
      </w:r>
      <w:r w:rsidR="00D339E8">
        <w:rPr>
          <w:rFonts w:ascii="Times New Roman" w:hAnsi="Times New Roman" w:cs="Times New Roman"/>
          <w:sz w:val="24"/>
          <w:szCs w:val="24"/>
        </w:rPr>
        <w:t>konfensional</w:t>
      </w:r>
      <w:r w:rsidR="000638B7" w:rsidRPr="003A6DB9">
        <w:rPr>
          <w:rFonts w:ascii="Times New Roman" w:hAnsi="Times New Roman" w:cs="Times New Roman"/>
          <w:sz w:val="24"/>
          <w:szCs w:val="24"/>
        </w:rPr>
        <w:t xml:space="preserve"> </w:t>
      </w:r>
      <w:r w:rsidR="00D339E8">
        <w:rPr>
          <w:rFonts w:ascii="Times New Roman" w:hAnsi="Times New Roman" w:cs="Times New Roman"/>
          <w:sz w:val="24"/>
          <w:szCs w:val="24"/>
        </w:rPr>
        <w:t xml:space="preserve">seperti </w:t>
      </w:r>
      <w:r w:rsidR="000638B7" w:rsidRPr="003A6DB9">
        <w:rPr>
          <w:rFonts w:ascii="Times New Roman" w:hAnsi="Times New Roman" w:cs="Times New Roman"/>
          <w:sz w:val="24"/>
          <w:szCs w:val="24"/>
        </w:rPr>
        <w:t>K-</w:t>
      </w:r>
      <w:r w:rsidR="000638B7" w:rsidRPr="003A6DB9">
        <w:rPr>
          <w:rFonts w:ascii="Times New Roman" w:hAnsi="Times New Roman" w:cs="Times New Roman"/>
          <w:i/>
          <w:iCs/>
          <w:sz w:val="24"/>
          <w:szCs w:val="24"/>
        </w:rPr>
        <w:t>means</w:t>
      </w:r>
      <w:r w:rsidR="000638B7" w:rsidRPr="003A6DB9">
        <w:rPr>
          <w:rFonts w:ascii="Times New Roman" w:hAnsi="Times New Roman" w:cs="Times New Roman"/>
          <w:sz w:val="24"/>
          <w:szCs w:val="24"/>
        </w:rPr>
        <w:softHyphen/>
        <w:t xml:space="preserve"> </w:t>
      </w:r>
      <w:r w:rsidR="000638B7" w:rsidRPr="003A6DB9">
        <w:rPr>
          <w:rFonts w:ascii="Times New Roman" w:hAnsi="Times New Roman" w:cs="Times New Roman"/>
          <w:i/>
          <w:iCs/>
          <w:sz w:val="24"/>
          <w:szCs w:val="24"/>
        </w:rPr>
        <w:t xml:space="preserve">clustering </w:t>
      </w:r>
      <w:r w:rsidR="003A6DB9" w:rsidRPr="003A6DB9">
        <w:rPr>
          <w:rFonts w:ascii="Times New Roman" w:hAnsi="Times New Roman" w:cs="Times New Roman"/>
          <w:sz w:val="24"/>
          <w:szCs w:val="24"/>
        </w:rPr>
        <w:t xml:space="preserve">dan </w:t>
      </w:r>
      <w:r w:rsidR="001360A9">
        <w:rPr>
          <w:rFonts w:ascii="Times New Roman" w:hAnsi="Times New Roman" w:cs="Times New Roman"/>
          <w:i/>
          <w:sz w:val="24"/>
          <w:szCs w:val="24"/>
        </w:rPr>
        <w:t>n</w:t>
      </w:r>
      <w:r w:rsidR="00CC2142">
        <w:rPr>
          <w:rFonts w:ascii="Times New Roman" w:hAnsi="Times New Roman" w:cs="Times New Roman"/>
          <w:i/>
          <w:sz w:val="24"/>
          <w:szCs w:val="24"/>
        </w:rPr>
        <w:t xml:space="preserve">eural </w:t>
      </w:r>
      <w:r w:rsidR="00D339E8">
        <w:rPr>
          <w:rFonts w:ascii="Times New Roman" w:hAnsi="Times New Roman" w:cs="Times New Roman"/>
          <w:i/>
          <w:sz w:val="24"/>
          <w:szCs w:val="24"/>
        </w:rPr>
        <w:t>n</w:t>
      </w:r>
      <w:r w:rsidR="00CC2142">
        <w:rPr>
          <w:rFonts w:ascii="Times New Roman" w:hAnsi="Times New Roman" w:cs="Times New Roman"/>
          <w:i/>
          <w:sz w:val="24"/>
          <w:szCs w:val="24"/>
        </w:rPr>
        <w:t>etwork</w:t>
      </w:r>
      <w:r w:rsidR="003A6DB9" w:rsidRPr="003A6DB9">
        <w:rPr>
          <w:rFonts w:ascii="Times New Roman" w:hAnsi="Times New Roman" w:cs="Times New Roman"/>
          <w:sz w:val="24"/>
          <w:szCs w:val="24"/>
        </w:rPr>
        <w:t>. Pada penelitian tersebut didapatkan hasil akurasi sebesar 70%</w:t>
      </w:r>
      <w:r w:rsidR="003A6DB9">
        <w:rPr>
          <w:rFonts w:ascii="Times New Roman" w:hAnsi="Times New Roman" w:cs="Times New Roman"/>
          <w:sz w:val="24"/>
          <w:szCs w:val="24"/>
        </w:rPr>
        <w:t>.</w:t>
      </w:r>
    </w:p>
    <w:p w14:paraId="69BB75C7" w14:textId="59320711" w:rsidR="00FF3FB0" w:rsidRDefault="003A6DB9" w:rsidP="004B5F58">
      <w:pPr>
        <w:widowControl w:val="0"/>
        <w:tabs>
          <w:tab w:val="left" w:pos="220"/>
        </w:tabs>
        <w:autoSpaceDE w:val="0"/>
        <w:autoSpaceDN w:val="0"/>
        <w:adjustRightInd w:val="0"/>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875C95">
        <w:rPr>
          <w:rFonts w:ascii="Times New Roman" w:hAnsi="Times New Roman" w:cs="Times New Roman"/>
          <w:sz w:val="24"/>
          <w:szCs w:val="24"/>
        </w:rPr>
        <w:tab/>
      </w:r>
      <w:r w:rsidR="007733F9">
        <w:rPr>
          <w:rFonts w:ascii="Times New Roman" w:hAnsi="Times New Roman" w:cs="Times New Roman"/>
          <w:sz w:val="24"/>
          <w:szCs w:val="24"/>
        </w:rPr>
        <w:t>Pendekatan</w:t>
      </w:r>
      <w:r>
        <w:rPr>
          <w:rFonts w:ascii="Times New Roman" w:hAnsi="Times New Roman" w:cs="Times New Roman"/>
          <w:sz w:val="24"/>
          <w:szCs w:val="24"/>
        </w:rPr>
        <w:t xml:space="preserve"> yang saat ini sedang dikembangkan dan sudah menjadi umum digunakan untuk identifikasi masalah pada suatu citra</w:t>
      </w:r>
      <w:r w:rsidR="000638B7" w:rsidRPr="003A6DB9">
        <w:rPr>
          <w:rFonts w:ascii="Times New Roman" w:hAnsi="Times New Roman" w:cs="Times New Roman"/>
          <w:sz w:val="24"/>
          <w:szCs w:val="24"/>
        </w:rPr>
        <w:t xml:space="preserve"> </w:t>
      </w:r>
      <w:r w:rsidR="00A14559">
        <w:rPr>
          <w:rFonts w:ascii="Times New Roman" w:hAnsi="Times New Roman" w:cs="Times New Roman"/>
          <w:sz w:val="24"/>
          <w:szCs w:val="24"/>
        </w:rPr>
        <w:t>adalah</w:t>
      </w:r>
      <w:r w:rsidR="007733F9">
        <w:rPr>
          <w:rFonts w:ascii="Times New Roman" w:hAnsi="Times New Roman" w:cs="Times New Roman"/>
          <w:sz w:val="24"/>
          <w:szCs w:val="24"/>
        </w:rPr>
        <w:t xml:space="preserve"> pendekatan dengan menggunakan </w:t>
      </w:r>
      <w:r w:rsidR="007733F9">
        <w:rPr>
          <w:rFonts w:ascii="Times New Roman" w:hAnsi="Times New Roman" w:cs="Times New Roman"/>
          <w:i/>
          <w:iCs/>
          <w:sz w:val="24"/>
          <w:szCs w:val="24"/>
        </w:rPr>
        <w:t>modern machine learning</w:t>
      </w:r>
      <w:r w:rsidR="00A14559">
        <w:rPr>
          <w:rFonts w:ascii="Times New Roman" w:hAnsi="Times New Roman" w:cs="Times New Roman"/>
          <w:sz w:val="24"/>
          <w:szCs w:val="24"/>
        </w:rPr>
        <w:t xml:space="preserve"> </w:t>
      </w:r>
      <w:r w:rsidR="007733F9">
        <w:rPr>
          <w:rFonts w:ascii="Times New Roman" w:hAnsi="Times New Roman" w:cs="Times New Roman"/>
          <w:sz w:val="24"/>
          <w:szCs w:val="24"/>
        </w:rPr>
        <w:t>atau dikenal juga</w:t>
      </w:r>
      <w:r w:rsidR="00A14559">
        <w:rPr>
          <w:rFonts w:ascii="Times New Roman" w:hAnsi="Times New Roman" w:cs="Times New Roman"/>
          <w:sz w:val="24"/>
          <w:szCs w:val="24"/>
        </w:rPr>
        <w:t xml:space="preserve"> sebagai metode </w:t>
      </w:r>
      <w:r w:rsidR="00A14559">
        <w:rPr>
          <w:rFonts w:ascii="Times New Roman" w:hAnsi="Times New Roman" w:cs="Times New Roman"/>
          <w:i/>
          <w:iCs/>
          <w:sz w:val="24"/>
          <w:szCs w:val="24"/>
        </w:rPr>
        <w:t xml:space="preserve">deep learning </w:t>
      </w:r>
      <w:r w:rsidR="00A14559">
        <w:rPr>
          <w:rFonts w:ascii="Times New Roman" w:hAnsi="Times New Roman" w:cs="Times New Roman"/>
          <w:sz w:val="24"/>
          <w:szCs w:val="24"/>
        </w:rPr>
        <w:t>yang memiliki hasil signifikan dalam mengenal citra</w:t>
      </w:r>
      <w:r w:rsidR="005B6844">
        <w:rPr>
          <w:rFonts w:ascii="Times New Roman" w:hAnsi="Times New Roman" w:cs="Times New Roman"/>
          <w:sz w:val="24"/>
          <w:szCs w:val="24"/>
        </w:rPr>
        <w:t xml:space="preserve"> </w:t>
      </w:r>
      <w:r w:rsidR="00E60F7E">
        <w:rPr>
          <w:rFonts w:ascii="Times New Roman" w:hAnsi="Times New Roman" w:cs="Times New Roman"/>
          <w:sz w:val="24"/>
          <w:szCs w:val="24"/>
        </w:rPr>
        <w:t>[10].</w:t>
      </w:r>
      <w:r w:rsidR="00AD55E4">
        <w:rPr>
          <w:rFonts w:ascii="Times New Roman" w:hAnsi="Times New Roman" w:cs="Times New Roman"/>
          <w:sz w:val="24"/>
          <w:szCs w:val="24"/>
        </w:rPr>
        <w:t xml:space="preserve"> </w:t>
      </w:r>
    </w:p>
    <w:p w14:paraId="4308E01E" w14:textId="6C7E7AC9" w:rsidR="00172140" w:rsidRPr="00B775CD" w:rsidRDefault="00AD55E4" w:rsidP="004B5F58">
      <w:pPr>
        <w:widowControl w:val="0"/>
        <w:tabs>
          <w:tab w:val="left" w:pos="220"/>
        </w:tabs>
        <w:autoSpaceDE w:val="0"/>
        <w:autoSpaceDN w:val="0"/>
        <w:adjustRightInd w:val="0"/>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875C95">
        <w:rPr>
          <w:rFonts w:ascii="Times New Roman" w:hAnsi="Times New Roman" w:cs="Times New Roman"/>
          <w:sz w:val="24"/>
          <w:szCs w:val="24"/>
        </w:rPr>
        <w:tab/>
      </w:r>
      <w:r w:rsidR="00B775CD">
        <w:rPr>
          <w:rFonts w:ascii="Times New Roman" w:hAnsi="Times New Roman" w:cs="Times New Roman"/>
          <w:sz w:val="24"/>
          <w:szCs w:val="24"/>
        </w:rPr>
        <w:t>Oleh kar</w:t>
      </w:r>
      <w:r w:rsidR="00BD1F67">
        <w:rPr>
          <w:rFonts w:ascii="Times New Roman" w:hAnsi="Times New Roman" w:cs="Times New Roman"/>
          <w:sz w:val="24"/>
          <w:szCs w:val="24"/>
        </w:rPr>
        <w:t>e</w:t>
      </w:r>
      <w:r w:rsidR="00B775CD">
        <w:rPr>
          <w:rFonts w:ascii="Times New Roman" w:hAnsi="Times New Roman" w:cs="Times New Roman"/>
          <w:sz w:val="24"/>
          <w:szCs w:val="24"/>
        </w:rPr>
        <w:t xml:space="preserve">na itu, penelitian ini bermaksud untuk menggunakan pendekatan </w:t>
      </w:r>
      <w:r w:rsidR="00B775CD">
        <w:rPr>
          <w:rFonts w:ascii="Times New Roman" w:hAnsi="Times New Roman" w:cs="Times New Roman"/>
          <w:i/>
          <w:iCs/>
          <w:sz w:val="24"/>
          <w:szCs w:val="24"/>
        </w:rPr>
        <w:t xml:space="preserve">modern machine learning </w:t>
      </w:r>
      <w:r w:rsidR="00B775CD">
        <w:rPr>
          <w:rFonts w:ascii="Times New Roman" w:hAnsi="Times New Roman" w:cs="Times New Roman"/>
          <w:sz w:val="24"/>
          <w:szCs w:val="24"/>
        </w:rPr>
        <w:t xml:space="preserve">atau </w:t>
      </w:r>
      <w:r w:rsidR="00B775CD">
        <w:rPr>
          <w:rFonts w:ascii="Times New Roman" w:hAnsi="Times New Roman" w:cs="Times New Roman"/>
          <w:i/>
          <w:iCs/>
          <w:sz w:val="24"/>
          <w:szCs w:val="24"/>
        </w:rPr>
        <w:t xml:space="preserve">deep learning </w:t>
      </w:r>
      <w:r w:rsidR="00B775CD">
        <w:rPr>
          <w:rFonts w:ascii="Times New Roman" w:hAnsi="Times New Roman" w:cs="Times New Roman"/>
          <w:sz w:val="24"/>
          <w:szCs w:val="24"/>
        </w:rPr>
        <w:t>dalam mengidentifikasi penyakit stroberi melalui citra daun.</w:t>
      </w:r>
    </w:p>
    <w:p w14:paraId="061E0B75" w14:textId="6735C284" w:rsidR="00D339E8" w:rsidRDefault="00D339E8" w:rsidP="004B5F58">
      <w:pPr>
        <w:widowControl w:val="0"/>
        <w:tabs>
          <w:tab w:val="left" w:pos="220"/>
        </w:tabs>
        <w:autoSpaceDE w:val="0"/>
        <w:autoSpaceDN w:val="0"/>
        <w:adjustRightInd w:val="0"/>
        <w:spacing w:after="0" w:line="360" w:lineRule="auto"/>
        <w:contextualSpacing/>
        <w:jc w:val="both"/>
        <w:rPr>
          <w:rFonts w:ascii="Times New Roman" w:hAnsi="Times New Roman" w:cs="Times New Roman"/>
          <w:sz w:val="24"/>
          <w:szCs w:val="24"/>
        </w:rPr>
        <w:sectPr w:rsidR="00D339E8" w:rsidSect="007F6D90">
          <w:type w:val="continuous"/>
          <w:pgSz w:w="11906" w:h="16838" w:code="9"/>
          <w:pgMar w:top="1699" w:right="1699" w:bottom="1699" w:left="2275" w:header="720" w:footer="720" w:gutter="0"/>
          <w:pgNumType w:start="1"/>
          <w:cols w:space="720"/>
          <w:docGrid w:linePitch="360"/>
        </w:sectPr>
      </w:pPr>
    </w:p>
    <w:p w14:paraId="7E59C8CA" w14:textId="63426B5F" w:rsidR="00CB1D62" w:rsidRDefault="00CB1D62" w:rsidP="004B5F58">
      <w:pPr>
        <w:widowControl w:val="0"/>
        <w:tabs>
          <w:tab w:val="left" w:pos="220"/>
        </w:tabs>
        <w:autoSpaceDE w:val="0"/>
        <w:autoSpaceDN w:val="0"/>
        <w:adjustRightInd w:val="0"/>
        <w:spacing w:after="0" w:line="360" w:lineRule="auto"/>
        <w:contextualSpacing/>
        <w:jc w:val="both"/>
        <w:rPr>
          <w:rFonts w:ascii="Times New Roman" w:hAnsi="Times New Roman" w:cs="Times New Roman"/>
          <w:sz w:val="24"/>
          <w:szCs w:val="24"/>
        </w:rPr>
        <w:sectPr w:rsidR="00CB1D62" w:rsidSect="00CB1D62">
          <w:type w:val="continuous"/>
          <w:pgSz w:w="11906" w:h="16838" w:code="9"/>
          <w:pgMar w:top="1699" w:right="1699" w:bottom="1699" w:left="2275" w:header="720" w:footer="720" w:gutter="0"/>
          <w:pgNumType w:fmt="lowerRoman"/>
          <w:cols w:space="720"/>
          <w:docGrid w:linePitch="360"/>
        </w:sectPr>
      </w:pPr>
    </w:p>
    <w:p w14:paraId="1F0C4B13" w14:textId="63BA54F3" w:rsidR="00E60F7E" w:rsidRPr="00A14559" w:rsidRDefault="00E60F7E" w:rsidP="004B5F58">
      <w:pPr>
        <w:widowControl w:val="0"/>
        <w:tabs>
          <w:tab w:val="left" w:pos="220"/>
        </w:tabs>
        <w:autoSpaceDE w:val="0"/>
        <w:autoSpaceDN w:val="0"/>
        <w:adjustRightInd w:val="0"/>
        <w:spacing w:after="0" w:line="360" w:lineRule="auto"/>
        <w:contextualSpacing/>
        <w:jc w:val="both"/>
        <w:rPr>
          <w:rFonts w:ascii="Times New Roman" w:hAnsi="Times New Roman" w:cs="Times New Roman"/>
          <w:sz w:val="24"/>
          <w:szCs w:val="24"/>
        </w:rPr>
      </w:pPr>
    </w:p>
    <w:p w14:paraId="736BFFFB" w14:textId="77777777" w:rsidR="00C760AA" w:rsidRDefault="00A17FC3" w:rsidP="004B5F58">
      <w:pPr>
        <w:pStyle w:val="Heading2"/>
        <w:numPr>
          <w:ilvl w:val="1"/>
          <w:numId w:val="1"/>
        </w:numPr>
        <w:spacing w:before="0" w:line="360" w:lineRule="auto"/>
        <w:ind w:left="720" w:hanging="720"/>
        <w:contextualSpacing/>
        <w:jc w:val="both"/>
        <w:rPr>
          <w:rFonts w:ascii="Times New Roman" w:hAnsi="Times New Roman"/>
          <w:b/>
          <w:color w:val="auto"/>
          <w:sz w:val="28"/>
        </w:rPr>
      </w:pPr>
      <w:bookmarkStart w:id="12" w:name="_Toc466580943"/>
      <w:bookmarkStart w:id="13" w:name="_Toc56151788"/>
      <w:r>
        <w:rPr>
          <w:rFonts w:ascii="Times New Roman" w:hAnsi="Times New Roman"/>
          <w:b/>
          <w:color w:val="auto"/>
          <w:sz w:val="28"/>
        </w:rPr>
        <w:lastRenderedPageBreak/>
        <w:t>Per</w:t>
      </w:r>
      <w:r w:rsidR="003E0297" w:rsidRPr="005E1435">
        <w:rPr>
          <w:rFonts w:ascii="Times New Roman" w:hAnsi="Times New Roman"/>
          <w:b/>
          <w:color w:val="auto"/>
          <w:sz w:val="28"/>
        </w:rPr>
        <w:t>umusan Masalah</w:t>
      </w:r>
      <w:bookmarkEnd w:id="12"/>
      <w:bookmarkEnd w:id="13"/>
    </w:p>
    <w:p w14:paraId="11482F61" w14:textId="74205E03" w:rsidR="00400ED5" w:rsidRPr="007E140A" w:rsidRDefault="00E077BB" w:rsidP="004B5F58">
      <w:pPr>
        <w:widowControl w:val="0"/>
        <w:tabs>
          <w:tab w:val="left" w:pos="220"/>
          <w:tab w:val="left" w:pos="720"/>
        </w:tabs>
        <w:autoSpaceDE w:val="0"/>
        <w:autoSpaceDN w:val="0"/>
        <w:adjustRightInd w:val="0"/>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4F7C33">
        <w:rPr>
          <w:rFonts w:ascii="Times New Roman" w:hAnsi="Times New Roman" w:cs="Times New Roman"/>
          <w:sz w:val="24"/>
          <w:szCs w:val="24"/>
        </w:rPr>
        <w:tab/>
      </w:r>
      <w:r w:rsidR="00B3008C" w:rsidRPr="00B3008C">
        <w:rPr>
          <w:rFonts w:ascii="Times New Roman" w:hAnsi="Times New Roman" w:cs="Times New Roman"/>
          <w:sz w:val="24"/>
          <w:szCs w:val="24"/>
        </w:rPr>
        <w:t xml:space="preserve">Identifikasi penyakit pada stroberi menggunakan </w:t>
      </w:r>
      <w:r w:rsidR="00B3008C" w:rsidRPr="00FC2BDD">
        <w:rPr>
          <w:rFonts w:ascii="Times New Roman" w:hAnsi="Times New Roman" w:cs="Times New Roman"/>
          <w:i/>
          <w:iCs/>
          <w:sz w:val="24"/>
          <w:szCs w:val="24"/>
        </w:rPr>
        <w:t>image processing</w:t>
      </w:r>
      <w:r w:rsidR="00B3008C" w:rsidRPr="00B3008C">
        <w:rPr>
          <w:rFonts w:ascii="Times New Roman" w:hAnsi="Times New Roman" w:cs="Times New Roman"/>
          <w:sz w:val="24"/>
          <w:szCs w:val="24"/>
        </w:rPr>
        <w:t xml:space="preserve"> dan pendekatan </w:t>
      </w:r>
      <w:r w:rsidR="00B3008C" w:rsidRPr="00FC2BDD">
        <w:rPr>
          <w:rFonts w:ascii="Times New Roman" w:hAnsi="Times New Roman" w:cs="Times New Roman"/>
          <w:i/>
          <w:iCs/>
          <w:sz w:val="24"/>
          <w:szCs w:val="24"/>
        </w:rPr>
        <w:t>machine learning</w:t>
      </w:r>
      <w:r w:rsidR="00B3008C" w:rsidRPr="00B3008C">
        <w:rPr>
          <w:rFonts w:ascii="Times New Roman" w:hAnsi="Times New Roman" w:cs="Times New Roman"/>
          <w:sz w:val="24"/>
          <w:szCs w:val="24"/>
        </w:rPr>
        <w:t xml:space="preserve"> konvensional menghasilkan akurasi rendah</w:t>
      </w:r>
      <w:r w:rsidR="007E140A">
        <w:rPr>
          <w:rFonts w:ascii="Times New Roman" w:hAnsi="Times New Roman" w:cs="Times New Roman"/>
          <w:sz w:val="24"/>
          <w:szCs w:val="24"/>
        </w:rPr>
        <w:t>.</w:t>
      </w:r>
    </w:p>
    <w:p w14:paraId="194E64FF" w14:textId="77777777" w:rsidR="003E0297" w:rsidRDefault="003E0297" w:rsidP="004B5F58">
      <w:pPr>
        <w:pStyle w:val="Heading2"/>
        <w:numPr>
          <w:ilvl w:val="1"/>
          <w:numId w:val="1"/>
        </w:numPr>
        <w:spacing w:before="0" w:line="360" w:lineRule="auto"/>
        <w:ind w:left="720" w:hanging="720"/>
        <w:contextualSpacing/>
        <w:jc w:val="both"/>
        <w:rPr>
          <w:rFonts w:ascii="Times New Roman" w:hAnsi="Times New Roman"/>
          <w:b/>
          <w:color w:val="auto"/>
          <w:sz w:val="28"/>
        </w:rPr>
      </w:pPr>
      <w:bookmarkStart w:id="14" w:name="_Toc466580944"/>
      <w:bookmarkStart w:id="15" w:name="_Toc56151789"/>
      <w:r w:rsidRPr="005E1435">
        <w:rPr>
          <w:rFonts w:ascii="Times New Roman" w:hAnsi="Times New Roman"/>
          <w:b/>
          <w:color w:val="auto"/>
          <w:sz w:val="28"/>
        </w:rPr>
        <w:t>Tujuan</w:t>
      </w:r>
      <w:bookmarkEnd w:id="14"/>
      <w:bookmarkEnd w:id="15"/>
    </w:p>
    <w:p w14:paraId="6F854C6C" w14:textId="2E0BCDDA" w:rsidR="00CA0325" w:rsidRPr="00A06F93" w:rsidRDefault="004F7C33" w:rsidP="00FD6222">
      <w:pPr>
        <w:widowControl w:val="0"/>
        <w:tabs>
          <w:tab w:val="left" w:pos="220"/>
          <w:tab w:val="left" w:pos="720"/>
        </w:tabs>
        <w:autoSpaceDE w:val="0"/>
        <w:autoSpaceDN w:val="0"/>
        <w:adjustRightInd w:val="0"/>
        <w:spacing w:after="0" w:line="360" w:lineRule="auto"/>
        <w:ind w:firstLine="220"/>
        <w:contextualSpacing/>
        <w:jc w:val="both"/>
        <w:rPr>
          <w:rFonts w:ascii="Times New Roman" w:hAnsi="Times New Roman" w:cs="Times New Roman"/>
          <w:sz w:val="24"/>
          <w:szCs w:val="24"/>
        </w:rPr>
      </w:pPr>
      <w:r>
        <w:rPr>
          <w:rFonts w:ascii="Times New Roman" w:hAnsi="Times New Roman" w:cs="Times New Roman"/>
          <w:sz w:val="24"/>
          <w:szCs w:val="24"/>
        </w:rPr>
        <w:tab/>
      </w:r>
      <w:r w:rsidR="00760B12" w:rsidRPr="00760B12">
        <w:rPr>
          <w:rFonts w:ascii="Times New Roman" w:hAnsi="Times New Roman" w:cs="Times New Roman"/>
          <w:sz w:val="24"/>
          <w:szCs w:val="24"/>
        </w:rPr>
        <w:t xml:space="preserve">Tujuan penelitian ini adalah membangun model berbasis </w:t>
      </w:r>
      <w:r w:rsidR="00760B12" w:rsidRPr="002139C6">
        <w:rPr>
          <w:rFonts w:ascii="Times New Roman" w:hAnsi="Times New Roman" w:cs="Times New Roman"/>
          <w:i/>
          <w:iCs/>
          <w:sz w:val="24"/>
          <w:szCs w:val="24"/>
        </w:rPr>
        <w:t xml:space="preserve">modern machine learning </w:t>
      </w:r>
      <w:r w:rsidR="00760B12" w:rsidRPr="00760B12">
        <w:rPr>
          <w:rFonts w:ascii="Times New Roman" w:hAnsi="Times New Roman" w:cs="Times New Roman"/>
          <w:sz w:val="24"/>
          <w:szCs w:val="24"/>
        </w:rPr>
        <w:t>untuk identifikasi penyakit pada stroberi melalui citra daun untuk menghasilkan akurasi lebih tinggi</w:t>
      </w:r>
      <w:r w:rsidR="00A06F93">
        <w:rPr>
          <w:rFonts w:ascii="Times New Roman" w:hAnsi="Times New Roman" w:cs="Times New Roman"/>
          <w:sz w:val="24"/>
          <w:szCs w:val="24"/>
        </w:rPr>
        <w:t>.</w:t>
      </w:r>
    </w:p>
    <w:p w14:paraId="2027D0C5" w14:textId="6D5E2A5D" w:rsidR="003C17F0" w:rsidRDefault="003C17F0" w:rsidP="004B5F58">
      <w:pPr>
        <w:pStyle w:val="Heading2"/>
        <w:numPr>
          <w:ilvl w:val="1"/>
          <w:numId w:val="1"/>
        </w:numPr>
        <w:spacing w:before="0" w:line="360" w:lineRule="auto"/>
        <w:ind w:left="720" w:hanging="720"/>
        <w:contextualSpacing/>
        <w:jc w:val="both"/>
        <w:rPr>
          <w:rFonts w:ascii="Times New Roman" w:hAnsi="Times New Roman"/>
          <w:b/>
          <w:color w:val="auto"/>
          <w:sz w:val="28"/>
        </w:rPr>
      </w:pPr>
      <w:bookmarkStart w:id="16" w:name="_Toc56151790"/>
      <w:r>
        <w:rPr>
          <w:rFonts w:ascii="Times New Roman" w:hAnsi="Times New Roman"/>
          <w:b/>
          <w:color w:val="auto"/>
          <w:sz w:val="28"/>
        </w:rPr>
        <w:t>Rencana Kegiatan</w:t>
      </w:r>
      <w:bookmarkEnd w:id="16"/>
    </w:p>
    <w:p w14:paraId="508C17FD" w14:textId="23A5A1C1" w:rsidR="00E75117" w:rsidRPr="006C7F1C" w:rsidRDefault="00E75117" w:rsidP="00E75117">
      <w:pPr>
        <w:pStyle w:val="ListParagraph"/>
        <w:numPr>
          <w:ilvl w:val="0"/>
          <w:numId w:val="41"/>
        </w:numPr>
        <w:rPr>
          <w:rFonts w:ascii="Times New Roman" w:hAnsi="Times New Roman" w:cs="Times New Roman"/>
          <w:sz w:val="24"/>
          <w:szCs w:val="24"/>
        </w:rPr>
      </w:pPr>
      <w:r w:rsidRPr="006C7F1C">
        <w:rPr>
          <w:rFonts w:ascii="Times New Roman" w:hAnsi="Times New Roman" w:cs="Times New Roman"/>
          <w:sz w:val="24"/>
          <w:szCs w:val="24"/>
        </w:rPr>
        <w:t>Studi Literatur</w:t>
      </w:r>
    </w:p>
    <w:p w14:paraId="243B2548" w14:textId="02F1AE7D" w:rsidR="006C7F1C" w:rsidRPr="006C7F1C" w:rsidRDefault="006C7F1C" w:rsidP="006C7F1C">
      <w:pPr>
        <w:pStyle w:val="ListParagraph"/>
        <w:widowControl w:val="0"/>
        <w:autoSpaceDE w:val="0"/>
        <w:autoSpaceDN w:val="0"/>
        <w:adjustRightInd w:val="0"/>
        <w:spacing w:after="0" w:line="240" w:lineRule="auto"/>
        <w:jc w:val="both"/>
        <w:rPr>
          <w:rFonts w:ascii="Times New Roman" w:hAnsi="Times New Roman" w:cs="Times New Roman"/>
          <w:sz w:val="24"/>
          <w:szCs w:val="24"/>
        </w:rPr>
      </w:pPr>
      <w:r w:rsidRPr="006C7F1C">
        <w:rPr>
          <w:rFonts w:ascii="Times New Roman" w:hAnsi="Times New Roman" w:cs="Times New Roman"/>
          <w:sz w:val="24"/>
          <w:szCs w:val="24"/>
        </w:rPr>
        <w:t>Metode ini dilakukan dengan cara mencari dan mempelajadi studi terkait melalui paper maupun internet.</w:t>
      </w:r>
    </w:p>
    <w:p w14:paraId="00EB98B9" w14:textId="0CBF92FC" w:rsidR="00E75117" w:rsidRPr="006C7F1C" w:rsidRDefault="00E75117" w:rsidP="00E75117">
      <w:pPr>
        <w:pStyle w:val="ListParagraph"/>
        <w:numPr>
          <w:ilvl w:val="0"/>
          <w:numId w:val="41"/>
        </w:numPr>
        <w:rPr>
          <w:rFonts w:ascii="Times New Roman" w:hAnsi="Times New Roman" w:cs="Times New Roman"/>
          <w:sz w:val="24"/>
          <w:szCs w:val="24"/>
        </w:rPr>
      </w:pPr>
      <w:r w:rsidRPr="006C7F1C">
        <w:rPr>
          <w:rFonts w:ascii="Times New Roman" w:hAnsi="Times New Roman" w:cs="Times New Roman"/>
          <w:sz w:val="24"/>
          <w:szCs w:val="24"/>
        </w:rPr>
        <w:t>Pengumpulan Data</w:t>
      </w:r>
    </w:p>
    <w:p w14:paraId="2C76800C" w14:textId="61C29FC9" w:rsidR="006C7F1C" w:rsidRPr="006C7F1C" w:rsidRDefault="006C7F1C" w:rsidP="006C7F1C">
      <w:pPr>
        <w:pStyle w:val="ListParagraph"/>
        <w:widowControl w:val="0"/>
        <w:autoSpaceDE w:val="0"/>
        <w:autoSpaceDN w:val="0"/>
        <w:adjustRightInd w:val="0"/>
        <w:spacing w:after="0" w:line="240" w:lineRule="auto"/>
        <w:jc w:val="both"/>
        <w:rPr>
          <w:rFonts w:ascii="Times New Roman" w:hAnsi="Times New Roman" w:cs="Times New Roman"/>
          <w:sz w:val="24"/>
          <w:szCs w:val="24"/>
        </w:rPr>
      </w:pPr>
      <w:r w:rsidRPr="006C7F1C">
        <w:rPr>
          <w:rFonts w:ascii="Times New Roman" w:hAnsi="Times New Roman" w:cs="Times New Roman"/>
          <w:sz w:val="24"/>
          <w:szCs w:val="24"/>
        </w:rPr>
        <w:t>Metode ini dilakukan dengan cara memberikan kuisioner ataupun wawancara kepada pihak yang terkait dengan penelitian.</w:t>
      </w:r>
    </w:p>
    <w:p w14:paraId="5A400629" w14:textId="0278D590" w:rsidR="00E75117" w:rsidRPr="006C7F1C" w:rsidRDefault="00E75117" w:rsidP="00E75117">
      <w:pPr>
        <w:pStyle w:val="ListParagraph"/>
        <w:numPr>
          <w:ilvl w:val="0"/>
          <w:numId w:val="41"/>
        </w:numPr>
        <w:rPr>
          <w:rFonts w:ascii="Times New Roman" w:hAnsi="Times New Roman" w:cs="Times New Roman"/>
          <w:sz w:val="24"/>
          <w:szCs w:val="24"/>
        </w:rPr>
      </w:pPr>
      <w:r w:rsidRPr="006C7F1C">
        <w:rPr>
          <w:rFonts w:ascii="Times New Roman" w:hAnsi="Times New Roman" w:cs="Times New Roman"/>
          <w:sz w:val="24"/>
          <w:szCs w:val="24"/>
        </w:rPr>
        <w:t>Tahap Perancangan Sistem</w:t>
      </w:r>
    </w:p>
    <w:p w14:paraId="70A5AC3B" w14:textId="3957B4AD" w:rsidR="006C7F1C" w:rsidRPr="006C7F1C" w:rsidRDefault="006C7F1C" w:rsidP="006C7F1C">
      <w:pPr>
        <w:pStyle w:val="ListParagraph"/>
        <w:widowControl w:val="0"/>
        <w:autoSpaceDE w:val="0"/>
        <w:autoSpaceDN w:val="0"/>
        <w:adjustRightInd w:val="0"/>
        <w:spacing w:after="0" w:line="240" w:lineRule="auto"/>
        <w:jc w:val="both"/>
        <w:rPr>
          <w:rFonts w:ascii="Times New Roman" w:hAnsi="Times New Roman" w:cs="Times New Roman"/>
          <w:sz w:val="24"/>
          <w:szCs w:val="24"/>
        </w:rPr>
      </w:pPr>
      <w:r w:rsidRPr="006C7F1C">
        <w:rPr>
          <w:rFonts w:ascii="Times New Roman" w:hAnsi="Times New Roman" w:cs="Times New Roman"/>
          <w:sz w:val="24"/>
          <w:szCs w:val="24"/>
        </w:rPr>
        <w:t>Metode ini dimulai dari mendesain suatu sistem yang akan dibuat dengan implementasi dan rancangan sistem.</w:t>
      </w:r>
    </w:p>
    <w:p w14:paraId="7E4D26B1" w14:textId="4BA67081" w:rsidR="00E75117" w:rsidRPr="006C7F1C" w:rsidRDefault="00E75117" w:rsidP="00E75117">
      <w:pPr>
        <w:pStyle w:val="ListParagraph"/>
        <w:numPr>
          <w:ilvl w:val="0"/>
          <w:numId w:val="41"/>
        </w:numPr>
        <w:rPr>
          <w:rFonts w:ascii="Times New Roman" w:hAnsi="Times New Roman" w:cs="Times New Roman"/>
          <w:sz w:val="24"/>
          <w:szCs w:val="24"/>
        </w:rPr>
      </w:pPr>
      <w:r w:rsidRPr="006C7F1C">
        <w:rPr>
          <w:rFonts w:ascii="Times New Roman" w:hAnsi="Times New Roman" w:cs="Times New Roman"/>
          <w:sz w:val="24"/>
          <w:szCs w:val="24"/>
        </w:rPr>
        <w:t>Tahap Implementasi</w:t>
      </w:r>
    </w:p>
    <w:p w14:paraId="4B36EE96" w14:textId="7BAF365E" w:rsidR="006C7F1C" w:rsidRPr="006C7F1C" w:rsidRDefault="006C7F1C" w:rsidP="006C7F1C">
      <w:pPr>
        <w:pStyle w:val="ListParagraph"/>
        <w:widowControl w:val="0"/>
        <w:autoSpaceDE w:val="0"/>
        <w:autoSpaceDN w:val="0"/>
        <w:adjustRightInd w:val="0"/>
        <w:spacing w:after="0" w:line="240" w:lineRule="auto"/>
        <w:jc w:val="both"/>
        <w:rPr>
          <w:rFonts w:ascii="Times New Roman" w:hAnsi="Times New Roman" w:cs="Times New Roman"/>
          <w:sz w:val="24"/>
          <w:szCs w:val="24"/>
        </w:rPr>
      </w:pPr>
      <w:r w:rsidRPr="006C7F1C">
        <w:rPr>
          <w:rFonts w:ascii="Times New Roman" w:hAnsi="Times New Roman" w:cs="Times New Roman"/>
          <w:sz w:val="24"/>
          <w:szCs w:val="24"/>
        </w:rPr>
        <w:t>Metode ini dilakukan dengan menerapkan hasil dari perancangan system yang telah dibuat.</w:t>
      </w:r>
    </w:p>
    <w:p w14:paraId="2662D4A3" w14:textId="36E49DA3" w:rsidR="00E75117" w:rsidRPr="006C7F1C" w:rsidRDefault="00E75117" w:rsidP="00E75117">
      <w:pPr>
        <w:pStyle w:val="ListParagraph"/>
        <w:numPr>
          <w:ilvl w:val="0"/>
          <w:numId w:val="41"/>
        </w:numPr>
        <w:rPr>
          <w:rFonts w:ascii="Times New Roman" w:hAnsi="Times New Roman" w:cs="Times New Roman"/>
          <w:sz w:val="24"/>
          <w:szCs w:val="24"/>
        </w:rPr>
      </w:pPr>
      <w:r w:rsidRPr="006C7F1C">
        <w:rPr>
          <w:rFonts w:ascii="Times New Roman" w:hAnsi="Times New Roman" w:cs="Times New Roman"/>
          <w:sz w:val="24"/>
          <w:szCs w:val="24"/>
        </w:rPr>
        <w:t>Tahap Pengujian dan Analisis</w:t>
      </w:r>
    </w:p>
    <w:p w14:paraId="7B8051EC" w14:textId="4507DBE9" w:rsidR="006C7F1C" w:rsidRPr="006C7F1C" w:rsidRDefault="006C7F1C" w:rsidP="006C7F1C">
      <w:pPr>
        <w:pStyle w:val="ListParagraph"/>
        <w:widowControl w:val="0"/>
        <w:autoSpaceDE w:val="0"/>
        <w:autoSpaceDN w:val="0"/>
        <w:adjustRightInd w:val="0"/>
        <w:spacing w:after="0" w:line="240" w:lineRule="auto"/>
        <w:jc w:val="both"/>
        <w:rPr>
          <w:rFonts w:ascii="Times New Roman" w:hAnsi="Times New Roman" w:cs="Times New Roman"/>
          <w:sz w:val="24"/>
          <w:szCs w:val="24"/>
        </w:rPr>
      </w:pPr>
      <w:r w:rsidRPr="006C7F1C">
        <w:rPr>
          <w:rFonts w:ascii="Times New Roman" w:hAnsi="Times New Roman" w:cs="Times New Roman"/>
          <w:sz w:val="24"/>
          <w:szCs w:val="24"/>
        </w:rPr>
        <w:t>Metode ini digunakan untuk mengetahu seberapa bagus kah sistem yang telah dibangun.</w:t>
      </w:r>
    </w:p>
    <w:p w14:paraId="40669C28" w14:textId="598C5A9A" w:rsidR="00E75117" w:rsidRPr="006C7F1C" w:rsidRDefault="00E75117" w:rsidP="00E75117">
      <w:pPr>
        <w:pStyle w:val="ListParagraph"/>
        <w:numPr>
          <w:ilvl w:val="0"/>
          <w:numId w:val="41"/>
        </w:numPr>
        <w:rPr>
          <w:rFonts w:ascii="Times New Roman" w:hAnsi="Times New Roman" w:cs="Times New Roman"/>
          <w:sz w:val="24"/>
          <w:szCs w:val="24"/>
        </w:rPr>
      </w:pPr>
      <w:r w:rsidRPr="006C7F1C">
        <w:rPr>
          <w:rFonts w:ascii="Times New Roman" w:hAnsi="Times New Roman" w:cs="Times New Roman"/>
          <w:sz w:val="24"/>
          <w:szCs w:val="24"/>
        </w:rPr>
        <w:t>Tahap Pembuatan Laporan</w:t>
      </w:r>
    </w:p>
    <w:p w14:paraId="787CA16E" w14:textId="3D52307B" w:rsidR="006C7F1C" w:rsidRDefault="006C7F1C" w:rsidP="006C7F1C">
      <w:pPr>
        <w:pStyle w:val="ListParagraph"/>
        <w:widowControl w:val="0"/>
        <w:autoSpaceDE w:val="0"/>
        <w:autoSpaceDN w:val="0"/>
        <w:adjustRightInd w:val="0"/>
        <w:spacing w:after="0" w:line="240" w:lineRule="auto"/>
        <w:jc w:val="both"/>
        <w:rPr>
          <w:rFonts w:ascii="Times New Roman" w:hAnsi="Times New Roman" w:cs="Times New Roman"/>
          <w:sz w:val="24"/>
          <w:szCs w:val="24"/>
        </w:rPr>
      </w:pPr>
      <w:r w:rsidRPr="006C7F1C">
        <w:rPr>
          <w:rFonts w:ascii="Times New Roman" w:hAnsi="Times New Roman" w:cs="Times New Roman"/>
          <w:sz w:val="24"/>
          <w:szCs w:val="24"/>
        </w:rPr>
        <w:t xml:space="preserve">Metode ini yaitu melakukan pembuatan laporan berdasarkan hasil implementasi dan pengujian yang dilakukan. </w:t>
      </w:r>
    </w:p>
    <w:p w14:paraId="151AA797" w14:textId="77777777" w:rsidR="0056681F" w:rsidRPr="006C7F1C" w:rsidRDefault="0056681F" w:rsidP="006C7F1C">
      <w:pPr>
        <w:pStyle w:val="ListParagraph"/>
        <w:widowControl w:val="0"/>
        <w:autoSpaceDE w:val="0"/>
        <w:autoSpaceDN w:val="0"/>
        <w:adjustRightInd w:val="0"/>
        <w:spacing w:after="0" w:line="240" w:lineRule="auto"/>
        <w:jc w:val="both"/>
        <w:rPr>
          <w:rFonts w:ascii="Times New Roman" w:hAnsi="Times New Roman" w:cs="Times New Roman"/>
          <w:sz w:val="24"/>
          <w:szCs w:val="24"/>
        </w:rPr>
      </w:pPr>
    </w:p>
    <w:p w14:paraId="11A1FD30" w14:textId="77777777" w:rsidR="003C17F0" w:rsidRDefault="003C17F0" w:rsidP="004B5F58">
      <w:pPr>
        <w:pStyle w:val="Heading2"/>
        <w:numPr>
          <w:ilvl w:val="1"/>
          <w:numId w:val="1"/>
        </w:numPr>
        <w:spacing w:before="0" w:line="360" w:lineRule="auto"/>
        <w:ind w:left="720" w:hanging="720"/>
        <w:contextualSpacing/>
        <w:jc w:val="both"/>
        <w:rPr>
          <w:rFonts w:ascii="Times New Roman" w:hAnsi="Times New Roman"/>
          <w:b/>
          <w:color w:val="auto"/>
          <w:sz w:val="28"/>
        </w:rPr>
      </w:pPr>
      <w:bookmarkStart w:id="17" w:name="_Toc56151791"/>
      <w:r>
        <w:rPr>
          <w:rFonts w:ascii="Times New Roman" w:hAnsi="Times New Roman"/>
          <w:b/>
          <w:color w:val="auto"/>
          <w:sz w:val="28"/>
        </w:rPr>
        <w:t>Jadwal Kegiatan</w:t>
      </w:r>
      <w:bookmarkEnd w:id="17"/>
    </w:p>
    <w:p w14:paraId="408137FA" w14:textId="3405A278" w:rsidR="006C7F1C" w:rsidRDefault="006C7F1C" w:rsidP="006C7F1C">
      <w:pPr>
        <w:pStyle w:val="Caption"/>
        <w:keepNext/>
        <w:jc w:val="center"/>
      </w:pPr>
      <w:bookmarkStart w:id="18" w:name="_Toc55808946"/>
      <w:r>
        <w:t xml:space="preserve">Tabel </w:t>
      </w:r>
      <w:r w:rsidR="005E014E">
        <w:fldChar w:fldCharType="begin"/>
      </w:r>
      <w:r w:rsidR="005E014E">
        <w:instrText xml:space="preserve"> SEQ Tabel \* ARABIC </w:instrText>
      </w:r>
      <w:r w:rsidR="005E014E">
        <w:fldChar w:fldCharType="separate"/>
      </w:r>
      <w:r w:rsidR="00A75BD3">
        <w:rPr>
          <w:noProof/>
        </w:rPr>
        <w:t>1</w:t>
      </w:r>
      <w:r w:rsidR="005E014E">
        <w:rPr>
          <w:noProof/>
        </w:rPr>
        <w:fldChar w:fldCharType="end"/>
      </w:r>
      <w:r>
        <w:t>: Jadwal Kegiatan.</w:t>
      </w:r>
      <w:bookmarkEnd w:id="18"/>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68"/>
        <w:gridCol w:w="722"/>
        <w:gridCol w:w="735"/>
        <w:gridCol w:w="720"/>
        <w:gridCol w:w="630"/>
        <w:gridCol w:w="720"/>
        <w:gridCol w:w="738"/>
      </w:tblGrid>
      <w:tr w:rsidR="006C7F1C" w:rsidRPr="008D2C49" w14:paraId="35D6B425" w14:textId="77777777" w:rsidTr="004B64DC">
        <w:trPr>
          <w:trHeight w:val="625"/>
        </w:trPr>
        <w:tc>
          <w:tcPr>
            <w:tcW w:w="3668" w:type="dxa"/>
            <w:shd w:val="clear" w:color="auto" w:fill="auto"/>
            <w:vAlign w:val="center"/>
          </w:tcPr>
          <w:p w14:paraId="04F2734C" w14:textId="77777777" w:rsidR="006C7F1C" w:rsidRPr="008D2C49" w:rsidRDefault="006C7F1C" w:rsidP="004B64DC">
            <w:pPr>
              <w:widowControl w:val="0"/>
              <w:autoSpaceDE w:val="0"/>
              <w:autoSpaceDN w:val="0"/>
              <w:adjustRightInd w:val="0"/>
              <w:spacing w:after="0" w:line="240" w:lineRule="auto"/>
              <w:contextualSpacing/>
              <w:jc w:val="center"/>
              <w:rPr>
                <w:rFonts w:ascii="Times New Roman" w:hAnsi="Times New Roman" w:cs="Times New Roman"/>
                <w:b/>
                <w:sz w:val="24"/>
                <w:szCs w:val="24"/>
              </w:rPr>
            </w:pPr>
            <w:r w:rsidRPr="008D2C49">
              <w:rPr>
                <w:rFonts w:ascii="Times New Roman" w:hAnsi="Times New Roman" w:cs="Times New Roman"/>
                <w:b/>
                <w:sz w:val="24"/>
                <w:szCs w:val="24"/>
              </w:rPr>
              <w:t>Kegiatan</w:t>
            </w:r>
          </w:p>
        </w:tc>
        <w:tc>
          <w:tcPr>
            <w:tcW w:w="4265" w:type="dxa"/>
            <w:gridSpan w:val="6"/>
            <w:shd w:val="clear" w:color="auto" w:fill="auto"/>
            <w:vAlign w:val="center"/>
          </w:tcPr>
          <w:p w14:paraId="643DE713" w14:textId="77777777" w:rsidR="006C7F1C" w:rsidRPr="008D2C49" w:rsidRDefault="006C7F1C" w:rsidP="004B64DC">
            <w:pPr>
              <w:widowControl w:val="0"/>
              <w:autoSpaceDE w:val="0"/>
              <w:autoSpaceDN w:val="0"/>
              <w:adjustRightInd w:val="0"/>
              <w:spacing w:after="0" w:line="240" w:lineRule="auto"/>
              <w:contextualSpacing/>
              <w:jc w:val="center"/>
              <w:rPr>
                <w:rFonts w:ascii="Times New Roman" w:hAnsi="Times New Roman" w:cs="Times New Roman"/>
                <w:b/>
                <w:sz w:val="24"/>
                <w:szCs w:val="24"/>
              </w:rPr>
            </w:pPr>
            <w:r w:rsidRPr="008D2C49">
              <w:rPr>
                <w:rFonts w:ascii="Times New Roman" w:hAnsi="Times New Roman" w:cs="Times New Roman"/>
                <w:b/>
                <w:sz w:val="24"/>
                <w:szCs w:val="24"/>
              </w:rPr>
              <w:t>Bulan</w:t>
            </w:r>
          </w:p>
        </w:tc>
      </w:tr>
      <w:tr w:rsidR="006C7F1C" w:rsidRPr="008D2C49" w14:paraId="2CAAAE8B" w14:textId="77777777" w:rsidTr="004B64DC">
        <w:trPr>
          <w:trHeight w:val="513"/>
        </w:trPr>
        <w:tc>
          <w:tcPr>
            <w:tcW w:w="3668" w:type="dxa"/>
            <w:shd w:val="clear" w:color="auto" w:fill="auto"/>
            <w:vAlign w:val="center"/>
          </w:tcPr>
          <w:p w14:paraId="08C9CD08" w14:textId="77777777" w:rsidR="006C7F1C" w:rsidRPr="008D2C49" w:rsidRDefault="006C7F1C" w:rsidP="004B64DC">
            <w:pPr>
              <w:widowControl w:val="0"/>
              <w:autoSpaceDE w:val="0"/>
              <w:autoSpaceDN w:val="0"/>
              <w:adjustRightInd w:val="0"/>
              <w:spacing w:after="0" w:line="240" w:lineRule="auto"/>
              <w:contextualSpacing/>
              <w:jc w:val="center"/>
              <w:rPr>
                <w:rFonts w:ascii="Times New Roman" w:hAnsi="Times New Roman" w:cs="Times New Roman"/>
                <w:sz w:val="24"/>
                <w:szCs w:val="24"/>
              </w:rPr>
            </w:pPr>
          </w:p>
        </w:tc>
        <w:tc>
          <w:tcPr>
            <w:tcW w:w="722" w:type="dxa"/>
            <w:shd w:val="clear" w:color="auto" w:fill="FFFFFF" w:themeFill="background1"/>
            <w:vAlign w:val="center"/>
          </w:tcPr>
          <w:p w14:paraId="40CB5A5D" w14:textId="77777777" w:rsidR="006C7F1C" w:rsidRPr="008D2C49" w:rsidRDefault="006C7F1C" w:rsidP="004B64DC">
            <w:pPr>
              <w:widowControl w:val="0"/>
              <w:autoSpaceDE w:val="0"/>
              <w:autoSpaceDN w:val="0"/>
              <w:adjustRightInd w:val="0"/>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9</w:t>
            </w:r>
          </w:p>
        </w:tc>
        <w:tc>
          <w:tcPr>
            <w:tcW w:w="735" w:type="dxa"/>
            <w:shd w:val="clear" w:color="auto" w:fill="auto"/>
            <w:vAlign w:val="center"/>
          </w:tcPr>
          <w:p w14:paraId="54566CF0" w14:textId="77777777" w:rsidR="006C7F1C" w:rsidRPr="008D2C49" w:rsidRDefault="006C7F1C" w:rsidP="004B64DC">
            <w:pPr>
              <w:widowControl w:val="0"/>
              <w:autoSpaceDE w:val="0"/>
              <w:autoSpaceDN w:val="0"/>
              <w:adjustRightInd w:val="0"/>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10</w:t>
            </w:r>
          </w:p>
        </w:tc>
        <w:tc>
          <w:tcPr>
            <w:tcW w:w="720" w:type="dxa"/>
            <w:shd w:val="clear" w:color="auto" w:fill="auto"/>
            <w:vAlign w:val="center"/>
          </w:tcPr>
          <w:p w14:paraId="129E1426" w14:textId="77777777" w:rsidR="006C7F1C" w:rsidRPr="008D2C49" w:rsidRDefault="006C7F1C" w:rsidP="004B64DC">
            <w:pPr>
              <w:widowControl w:val="0"/>
              <w:autoSpaceDE w:val="0"/>
              <w:autoSpaceDN w:val="0"/>
              <w:adjustRightInd w:val="0"/>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11</w:t>
            </w:r>
          </w:p>
        </w:tc>
        <w:tc>
          <w:tcPr>
            <w:tcW w:w="630" w:type="dxa"/>
            <w:shd w:val="clear" w:color="auto" w:fill="auto"/>
            <w:vAlign w:val="center"/>
          </w:tcPr>
          <w:p w14:paraId="5577AAEE" w14:textId="77777777" w:rsidR="006C7F1C" w:rsidRPr="008D2C49" w:rsidRDefault="006C7F1C" w:rsidP="004B64DC">
            <w:pPr>
              <w:widowControl w:val="0"/>
              <w:autoSpaceDE w:val="0"/>
              <w:autoSpaceDN w:val="0"/>
              <w:adjustRightInd w:val="0"/>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12</w:t>
            </w:r>
          </w:p>
        </w:tc>
        <w:tc>
          <w:tcPr>
            <w:tcW w:w="720" w:type="dxa"/>
            <w:shd w:val="clear" w:color="auto" w:fill="auto"/>
            <w:vAlign w:val="center"/>
          </w:tcPr>
          <w:p w14:paraId="6AE53DFB" w14:textId="77777777" w:rsidR="006C7F1C" w:rsidRPr="008D2C49" w:rsidRDefault="006C7F1C" w:rsidP="004B64DC">
            <w:pPr>
              <w:widowControl w:val="0"/>
              <w:autoSpaceDE w:val="0"/>
              <w:autoSpaceDN w:val="0"/>
              <w:adjustRightInd w:val="0"/>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738" w:type="dxa"/>
            <w:shd w:val="clear" w:color="auto" w:fill="auto"/>
            <w:vAlign w:val="center"/>
          </w:tcPr>
          <w:p w14:paraId="7787B7FF" w14:textId="77777777" w:rsidR="006C7F1C" w:rsidRPr="008D2C49" w:rsidRDefault="006C7F1C" w:rsidP="004B64DC">
            <w:pPr>
              <w:widowControl w:val="0"/>
              <w:autoSpaceDE w:val="0"/>
              <w:autoSpaceDN w:val="0"/>
              <w:adjustRightInd w:val="0"/>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2</w:t>
            </w:r>
          </w:p>
        </w:tc>
      </w:tr>
      <w:tr w:rsidR="006C7F1C" w:rsidRPr="008D2C49" w14:paraId="718F9C59" w14:textId="77777777" w:rsidTr="004B64DC">
        <w:tc>
          <w:tcPr>
            <w:tcW w:w="3668" w:type="dxa"/>
            <w:shd w:val="clear" w:color="auto" w:fill="auto"/>
          </w:tcPr>
          <w:p w14:paraId="2AF6DC8B" w14:textId="77777777" w:rsidR="006C7F1C" w:rsidRPr="008D2C49" w:rsidRDefault="006C7F1C" w:rsidP="004B64DC">
            <w:pPr>
              <w:widowControl w:val="0"/>
              <w:autoSpaceDE w:val="0"/>
              <w:autoSpaceDN w:val="0"/>
              <w:adjustRightInd w:val="0"/>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Studi literatur</w:t>
            </w:r>
          </w:p>
        </w:tc>
        <w:tc>
          <w:tcPr>
            <w:tcW w:w="722" w:type="dxa"/>
            <w:shd w:val="clear" w:color="auto" w:fill="D9D9D9" w:themeFill="background1" w:themeFillShade="D9"/>
          </w:tcPr>
          <w:p w14:paraId="5B77965D" w14:textId="77777777" w:rsidR="006C7F1C" w:rsidRPr="008D2C49" w:rsidRDefault="006C7F1C" w:rsidP="004B64DC">
            <w:pPr>
              <w:widowControl w:val="0"/>
              <w:autoSpaceDE w:val="0"/>
              <w:autoSpaceDN w:val="0"/>
              <w:adjustRightInd w:val="0"/>
              <w:spacing w:after="0" w:line="240" w:lineRule="auto"/>
              <w:contextualSpacing/>
              <w:jc w:val="both"/>
              <w:rPr>
                <w:rFonts w:ascii="Times New Roman" w:hAnsi="Times New Roman" w:cs="Times New Roman"/>
                <w:sz w:val="24"/>
                <w:szCs w:val="24"/>
              </w:rPr>
            </w:pPr>
          </w:p>
        </w:tc>
        <w:tc>
          <w:tcPr>
            <w:tcW w:w="735" w:type="dxa"/>
            <w:shd w:val="clear" w:color="auto" w:fill="D9D9D9" w:themeFill="background1" w:themeFillShade="D9"/>
          </w:tcPr>
          <w:p w14:paraId="15D04DC5" w14:textId="77777777" w:rsidR="006C7F1C" w:rsidRPr="008D2C49" w:rsidRDefault="006C7F1C" w:rsidP="004B64DC">
            <w:pPr>
              <w:widowControl w:val="0"/>
              <w:autoSpaceDE w:val="0"/>
              <w:autoSpaceDN w:val="0"/>
              <w:adjustRightInd w:val="0"/>
              <w:spacing w:after="0" w:line="240" w:lineRule="auto"/>
              <w:contextualSpacing/>
              <w:jc w:val="both"/>
              <w:rPr>
                <w:rFonts w:ascii="Times New Roman" w:hAnsi="Times New Roman" w:cs="Times New Roman"/>
                <w:sz w:val="24"/>
                <w:szCs w:val="24"/>
              </w:rPr>
            </w:pPr>
          </w:p>
        </w:tc>
        <w:tc>
          <w:tcPr>
            <w:tcW w:w="720" w:type="dxa"/>
            <w:shd w:val="clear" w:color="auto" w:fill="auto"/>
          </w:tcPr>
          <w:p w14:paraId="73444C30" w14:textId="77777777" w:rsidR="006C7F1C" w:rsidRPr="008D2C49" w:rsidRDefault="006C7F1C" w:rsidP="004B64DC">
            <w:pPr>
              <w:widowControl w:val="0"/>
              <w:autoSpaceDE w:val="0"/>
              <w:autoSpaceDN w:val="0"/>
              <w:adjustRightInd w:val="0"/>
              <w:spacing w:after="0" w:line="240" w:lineRule="auto"/>
              <w:contextualSpacing/>
              <w:jc w:val="both"/>
              <w:rPr>
                <w:rFonts w:ascii="Times New Roman" w:hAnsi="Times New Roman" w:cs="Times New Roman"/>
                <w:sz w:val="24"/>
                <w:szCs w:val="24"/>
              </w:rPr>
            </w:pPr>
          </w:p>
        </w:tc>
        <w:tc>
          <w:tcPr>
            <w:tcW w:w="630" w:type="dxa"/>
            <w:shd w:val="clear" w:color="auto" w:fill="auto"/>
          </w:tcPr>
          <w:p w14:paraId="1E2BD489" w14:textId="77777777" w:rsidR="006C7F1C" w:rsidRPr="008D2C49" w:rsidRDefault="006C7F1C" w:rsidP="004B64DC">
            <w:pPr>
              <w:widowControl w:val="0"/>
              <w:autoSpaceDE w:val="0"/>
              <w:autoSpaceDN w:val="0"/>
              <w:adjustRightInd w:val="0"/>
              <w:spacing w:after="0" w:line="240" w:lineRule="auto"/>
              <w:contextualSpacing/>
              <w:jc w:val="both"/>
              <w:rPr>
                <w:rFonts w:ascii="Times New Roman" w:hAnsi="Times New Roman" w:cs="Times New Roman"/>
                <w:sz w:val="24"/>
                <w:szCs w:val="24"/>
              </w:rPr>
            </w:pPr>
          </w:p>
        </w:tc>
        <w:tc>
          <w:tcPr>
            <w:tcW w:w="720" w:type="dxa"/>
            <w:shd w:val="clear" w:color="auto" w:fill="auto"/>
          </w:tcPr>
          <w:p w14:paraId="1285526E" w14:textId="77777777" w:rsidR="006C7F1C" w:rsidRPr="008D2C49" w:rsidRDefault="006C7F1C" w:rsidP="004B64DC">
            <w:pPr>
              <w:widowControl w:val="0"/>
              <w:autoSpaceDE w:val="0"/>
              <w:autoSpaceDN w:val="0"/>
              <w:adjustRightInd w:val="0"/>
              <w:spacing w:after="0" w:line="240" w:lineRule="auto"/>
              <w:contextualSpacing/>
              <w:jc w:val="both"/>
              <w:rPr>
                <w:rFonts w:ascii="Times New Roman" w:hAnsi="Times New Roman" w:cs="Times New Roman"/>
                <w:sz w:val="24"/>
                <w:szCs w:val="24"/>
              </w:rPr>
            </w:pPr>
          </w:p>
        </w:tc>
        <w:tc>
          <w:tcPr>
            <w:tcW w:w="738" w:type="dxa"/>
            <w:shd w:val="clear" w:color="auto" w:fill="auto"/>
          </w:tcPr>
          <w:p w14:paraId="1FB80474" w14:textId="77777777" w:rsidR="006C7F1C" w:rsidRPr="008D2C49" w:rsidRDefault="006C7F1C" w:rsidP="004B64DC">
            <w:pPr>
              <w:widowControl w:val="0"/>
              <w:autoSpaceDE w:val="0"/>
              <w:autoSpaceDN w:val="0"/>
              <w:adjustRightInd w:val="0"/>
              <w:spacing w:after="0" w:line="240" w:lineRule="auto"/>
              <w:contextualSpacing/>
              <w:jc w:val="both"/>
              <w:rPr>
                <w:rFonts w:ascii="Times New Roman" w:hAnsi="Times New Roman" w:cs="Times New Roman"/>
                <w:sz w:val="24"/>
                <w:szCs w:val="24"/>
              </w:rPr>
            </w:pPr>
          </w:p>
        </w:tc>
      </w:tr>
      <w:tr w:rsidR="006C7F1C" w:rsidRPr="008D2C49" w14:paraId="4755B8FD" w14:textId="77777777" w:rsidTr="004B64DC">
        <w:tc>
          <w:tcPr>
            <w:tcW w:w="3668" w:type="dxa"/>
            <w:shd w:val="clear" w:color="auto" w:fill="auto"/>
          </w:tcPr>
          <w:p w14:paraId="2D6DE3BE" w14:textId="77777777" w:rsidR="006C7F1C" w:rsidRPr="008D2C49" w:rsidRDefault="006C7F1C" w:rsidP="004B64DC">
            <w:pPr>
              <w:widowControl w:val="0"/>
              <w:autoSpaceDE w:val="0"/>
              <w:autoSpaceDN w:val="0"/>
              <w:adjustRightInd w:val="0"/>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Pengumpulan data</w:t>
            </w:r>
          </w:p>
        </w:tc>
        <w:tc>
          <w:tcPr>
            <w:tcW w:w="722" w:type="dxa"/>
            <w:shd w:val="clear" w:color="auto" w:fill="auto"/>
          </w:tcPr>
          <w:p w14:paraId="6BC6A898" w14:textId="77777777" w:rsidR="006C7F1C" w:rsidRPr="008D2C49" w:rsidRDefault="006C7F1C" w:rsidP="004B64DC">
            <w:pPr>
              <w:widowControl w:val="0"/>
              <w:autoSpaceDE w:val="0"/>
              <w:autoSpaceDN w:val="0"/>
              <w:adjustRightInd w:val="0"/>
              <w:spacing w:after="0" w:line="240" w:lineRule="auto"/>
              <w:contextualSpacing/>
              <w:jc w:val="both"/>
              <w:rPr>
                <w:rFonts w:ascii="Times New Roman" w:hAnsi="Times New Roman" w:cs="Times New Roman"/>
                <w:sz w:val="24"/>
                <w:szCs w:val="24"/>
              </w:rPr>
            </w:pPr>
          </w:p>
        </w:tc>
        <w:tc>
          <w:tcPr>
            <w:tcW w:w="735" w:type="dxa"/>
            <w:shd w:val="clear" w:color="auto" w:fill="D9D9D9"/>
          </w:tcPr>
          <w:p w14:paraId="3F3EAE61" w14:textId="77777777" w:rsidR="006C7F1C" w:rsidRPr="008D2C49" w:rsidRDefault="006C7F1C" w:rsidP="004B64DC">
            <w:pPr>
              <w:widowControl w:val="0"/>
              <w:autoSpaceDE w:val="0"/>
              <w:autoSpaceDN w:val="0"/>
              <w:adjustRightInd w:val="0"/>
              <w:spacing w:after="0" w:line="240" w:lineRule="auto"/>
              <w:contextualSpacing/>
              <w:jc w:val="both"/>
              <w:rPr>
                <w:rFonts w:ascii="Times New Roman" w:hAnsi="Times New Roman" w:cs="Times New Roman"/>
                <w:sz w:val="24"/>
                <w:szCs w:val="24"/>
              </w:rPr>
            </w:pPr>
          </w:p>
        </w:tc>
        <w:tc>
          <w:tcPr>
            <w:tcW w:w="720" w:type="dxa"/>
            <w:shd w:val="clear" w:color="auto" w:fill="D9D9D9"/>
          </w:tcPr>
          <w:p w14:paraId="62B48D16" w14:textId="77777777" w:rsidR="006C7F1C" w:rsidRPr="008D2C49" w:rsidRDefault="006C7F1C" w:rsidP="004B64DC">
            <w:pPr>
              <w:widowControl w:val="0"/>
              <w:autoSpaceDE w:val="0"/>
              <w:autoSpaceDN w:val="0"/>
              <w:adjustRightInd w:val="0"/>
              <w:spacing w:after="0" w:line="240" w:lineRule="auto"/>
              <w:contextualSpacing/>
              <w:jc w:val="both"/>
              <w:rPr>
                <w:rFonts w:ascii="Times New Roman" w:hAnsi="Times New Roman" w:cs="Times New Roman"/>
                <w:sz w:val="24"/>
                <w:szCs w:val="24"/>
              </w:rPr>
            </w:pPr>
          </w:p>
        </w:tc>
        <w:tc>
          <w:tcPr>
            <w:tcW w:w="630" w:type="dxa"/>
            <w:shd w:val="clear" w:color="auto" w:fill="auto"/>
          </w:tcPr>
          <w:p w14:paraId="43957AA1" w14:textId="77777777" w:rsidR="006C7F1C" w:rsidRPr="008D2C49" w:rsidRDefault="006C7F1C" w:rsidP="004B64DC">
            <w:pPr>
              <w:widowControl w:val="0"/>
              <w:autoSpaceDE w:val="0"/>
              <w:autoSpaceDN w:val="0"/>
              <w:adjustRightInd w:val="0"/>
              <w:spacing w:after="0" w:line="240" w:lineRule="auto"/>
              <w:contextualSpacing/>
              <w:jc w:val="both"/>
              <w:rPr>
                <w:rFonts w:ascii="Times New Roman" w:hAnsi="Times New Roman" w:cs="Times New Roman"/>
                <w:sz w:val="24"/>
                <w:szCs w:val="24"/>
              </w:rPr>
            </w:pPr>
          </w:p>
        </w:tc>
        <w:tc>
          <w:tcPr>
            <w:tcW w:w="720" w:type="dxa"/>
            <w:shd w:val="clear" w:color="auto" w:fill="auto"/>
          </w:tcPr>
          <w:p w14:paraId="588E5312" w14:textId="77777777" w:rsidR="006C7F1C" w:rsidRPr="008D2C49" w:rsidRDefault="006C7F1C" w:rsidP="004B64DC">
            <w:pPr>
              <w:widowControl w:val="0"/>
              <w:autoSpaceDE w:val="0"/>
              <w:autoSpaceDN w:val="0"/>
              <w:adjustRightInd w:val="0"/>
              <w:spacing w:after="0" w:line="240" w:lineRule="auto"/>
              <w:contextualSpacing/>
              <w:jc w:val="both"/>
              <w:rPr>
                <w:rFonts w:ascii="Times New Roman" w:hAnsi="Times New Roman" w:cs="Times New Roman"/>
                <w:sz w:val="24"/>
                <w:szCs w:val="24"/>
              </w:rPr>
            </w:pPr>
          </w:p>
        </w:tc>
        <w:tc>
          <w:tcPr>
            <w:tcW w:w="738" w:type="dxa"/>
            <w:shd w:val="clear" w:color="auto" w:fill="auto"/>
          </w:tcPr>
          <w:p w14:paraId="6715B88C" w14:textId="77777777" w:rsidR="006C7F1C" w:rsidRPr="008D2C49" w:rsidRDefault="006C7F1C" w:rsidP="004B64DC">
            <w:pPr>
              <w:widowControl w:val="0"/>
              <w:autoSpaceDE w:val="0"/>
              <w:autoSpaceDN w:val="0"/>
              <w:adjustRightInd w:val="0"/>
              <w:spacing w:after="0" w:line="240" w:lineRule="auto"/>
              <w:contextualSpacing/>
              <w:jc w:val="both"/>
              <w:rPr>
                <w:rFonts w:ascii="Times New Roman" w:hAnsi="Times New Roman" w:cs="Times New Roman"/>
                <w:sz w:val="24"/>
                <w:szCs w:val="24"/>
              </w:rPr>
            </w:pPr>
          </w:p>
        </w:tc>
      </w:tr>
      <w:tr w:rsidR="006C7F1C" w:rsidRPr="008D2C49" w14:paraId="25D29C5A" w14:textId="77777777" w:rsidTr="004B64DC">
        <w:tc>
          <w:tcPr>
            <w:tcW w:w="3668" w:type="dxa"/>
            <w:shd w:val="clear" w:color="auto" w:fill="auto"/>
          </w:tcPr>
          <w:p w14:paraId="3EA68B7D" w14:textId="77777777" w:rsidR="006C7F1C" w:rsidRPr="008D2C49" w:rsidRDefault="006C7F1C" w:rsidP="004B64DC">
            <w:pPr>
              <w:widowControl w:val="0"/>
              <w:autoSpaceDE w:val="0"/>
              <w:autoSpaceDN w:val="0"/>
              <w:adjustRightInd w:val="0"/>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perancangan sistem</w:t>
            </w:r>
          </w:p>
        </w:tc>
        <w:tc>
          <w:tcPr>
            <w:tcW w:w="722" w:type="dxa"/>
            <w:shd w:val="clear" w:color="auto" w:fill="auto"/>
          </w:tcPr>
          <w:p w14:paraId="1642227D" w14:textId="77777777" w:rsidR="006C7F1C" w:rsidRPr="008D2C49" w:rsidRDefault="006C7F1C" w:rsidP="004B64DC">
            <w:pPr>
              <w:widowControl w:val="0"/>
              <w:autoSpaceDE w:val="0"/>
              <w:autoSpaceDN w:val="0"/>
              <w:adjustRightInd w:val="0"/>
              <w:spacing w:after="0" w:line="240" w:lineRule="auto"/>
              <w:contextualSpacing/>
              <w:jc w:val="both"/>
              <w:rPr>
                <w:rFonts w:ascii="Times New Roman" w:hAnsi="Times New Roman" w:cs="Times New Roman"/>
                <w:sz w:val="24"/>
                <w:szCs w:val="24"/>
              </w:rPr>
            </w:pPr>
          </w:p>
        </w:tc>
        <w:tc>
          <w:tcPr>
            <w:tcW w:w="735" w:type="dxa"/>
            <w:shd w:val="clear" w:color="auto" w:fill="auto"/>
          </w:tcPr>
          <w:p w14:paraId="0231D45B" w14:textId="77777777" w:rsidR="006C7F1C" w:rsidRPr="008D2C49" w:rsidRDefault="006C7F1C" w:rsidP="004B64DC">
            <w:pPr>
              <w:widowControl w:val="0"/>
              <w:autoSpaceDE w:val="0"/>
              <w:autoSpaceDN w:val="0"/>
              <w:adjustRightInd w:val="0"/>
              <w:spacing w:after="0" w:line="240" w:lineRule="auto"/>
              <w:contextualSpacing/>
              <w:jc w:val="both"/>
              <w:rPr>
                <w:rFonts w:ascii="Times New Roman" w:hAnsi="Times New Roman" w:cs="Times New Roman"/>
                <w:sz w:val="24"/>
                <w:szCs w:val="24"/>
              </w:rPr>
            </w:pPr>
          </w:p>
        </w:tc>
        <w:tc>
          <w:tcPr>
            <w:tcW w:w="720" w:type="dxa"/>
            <w:shd w:val="clear" w:color="auto" w:fill="D9D9D9" w:themeFill="background1" w:themeFillShade="D9"/>
          </w:tcPr>
          <w:p w14:paraId="4CAC4A59" w14:textId="77777777" w:rsidR="006C7F1C" w:rsidRPr="008D2C49" w:rsidRDefault="006C7F1C" w:rsidP="004B64DC">
            <w:pPr>
              <w:widowControl w:val="0"/>
              <w:autoSpaceDE w:val="0"/>
              <w:autoSpaceDN w:val="0"/>
              <w:adjustRightInd w:val="0"/>
              <w:spacing w:after="0" w:line="240" w:lineRule="auto"/>
              <w:contextualSpacing/>
              <w:jc w:val="both"/>
              <w:rPr>
                <w:rFonts w:ascii="Times New Roman" w:hAnsi="Times New Roman" w:cs="Times New Roman"/>
                <w:sz w:val="24"/>
                <w:szCs w:val="24"/>
              </w:rPr>
            </w:pPr>
          </w:p>
        </w:tc>
        <w:tc>
          <w:tcPr>
            <w:tcW w:w="630" w:type="dxa"/>
            <w:shd w:val="clear" w:color="auto" w:fill="D9D9D9" w:themeFill="background1" w:themeFillShade="D9"/>
          </w:tcPr>
          <w:p w14:paraId="08AD2762" w14:textId="77777777" w:rsidR="006C7F1C" w:rsidRPr="008D2C49" w:rsidRDefault="006C7F1C" w:rsidP="004B64DC">
            <w:pPr>
              <w:widowControl w:val="0"/>
              <w:autoSpaceDE w:val="0"/>
              <w:autoSpaceDN w:val="0"/>
              <w:adjustRightInd w:val="0"/>
              <w:spacing w:after="0" w:line="240" w:lineRule="auto"/>
              <w:contextualSpacing/>
              <w:jc w:val="both"/>
              <w:rPr>
                <w:rFonts w:ascii="Times New Roman" w:hAnsi="Times New Roman" w:cs="Times New Roman"/>
                <w:sz w:val="24"/>
                <w:szCs w:val="24"/>
              </w:rPr>
            </w:pPr>
          </w:p>
        </w:tc>
        <w:tc>
          <w:tcPr>
            <w:tcW w:w="720" w:type="dxa"/>
            <w:shd w:val="clear" w:color="auto" w:fill="auto"/>
          </w:tcPr>
          <w:p w14:paraId="75CC860F" w14:textId="77777777" w:rsidR="006C7F1C" w:rsidRPr="008D2C49" w:rsidRDefault="006C7F1C" w:rsidP="004B64DC">
            <w:pPr>
              <w:widowControl w:val="0"/>
              <w:autoSpaceDE w:val="0"/>
              <w:autoSpaceDN w:val="0"/>
              <w:adjustRightInd w:val="0"/>
              <w:spacing w:after="0" w:line="240" w:lineRule="auto"/>
              <w:contextualSpacing/>
              <w:jc w:val="both"/>
              <w:rPr>
                <w:rFonts w:ascii="Times New Roman" w:hAnsi="Times New Roman" w:cs="Times New Roman"/>
                <w:sz w:val="24"/>
                <w:szCs w:val="24"/>
              </w:rPr>
            </w:pPr>
          </w:p>
        </w:tc>
        <w:tc>
          <w:tcPr>
            <w:tcW w:w="738" w:type="dxa"/>
            <w:shd w:val="clear" w:color="auto" w:fill="auto"/>
          </w:tcPr>
          <w:p w14:paraId="423FD4C7" w14:textId="77777777" w:rsidR="006C7F1C" w:rsidRPr="008D2C49" w:rsidRDefault="006C7F1C" w:rsidP="004B64DC">
            <w:pPr>
              <w:widowControl w:val="0"/>
              <w:autoSpaceDE w:val="0"/>
              <w:autoSpaceDN w:val="0"/>
              <w:adjustRightInd w:val="0"/>
              <w:spacing w:after="0" w:line="240" w:lineRule="auto"/>
              <w:contextualSpacing/>
              <w:jc w:val="both"/>
              <w:rPr>
                <w:rFonts w:ascii="Times New Roman" w:hAnsi="Times New Roman" w:cs="Times New Roman"/>
                <w:sz w:val="24"/>
                <w:szCs w:val="24"/>
              </w:rPr>
            </w:pPr>
          </w:p>
        </w:tc>
      </w:tr>
      <w:tr w:rsidR="006C7F1C" w:rsidRPr="008D2C49" w14:paraId="362D3F2E" w14:textId="77777777" w:rsidTr="004B64DC">
        <w:tc>
          <w:tcPr>
            <w:tcW w:w="3668" w:type="dxa"/>
            <w:shd w:val="clear" w:color="auto" w:fill="auto"/>
          </w:tcPr>
          <w:p w14:paraId="1BC4FC2B" w14:textId="77777777" w:rsidR="006C7F1C" w:rsidRPr="008D2C49" w:rsidRDefault="006C7F1C" w:rsidP="004B64DC">
            <w:pPr>
              <w:widowControl w:val="0"/>
              <w:autoSpaceDE w:val="0"/>
              <w:autoSpaceDN w:val="0"/>
              <w:adjustRightInd w:val="0"/>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implementasi</w:t>
            </w:r>
          </w:p>
        </w:tc>
        <w:tc>
          <w:tcPr>
            <w:tcW w:w="722" w:type="dxa"/>
            <w:shd w:val="clear" w:color="auto" w:fill="auto"/>
          </w:tcPr>
          <w:p w14:paraId="6F0ABE6E" w14:textId="77777777" w:rsidR="006C7F1C" w:rsidRPr="008D2C49" w:rsidRDefault="006C7F1C" w:rsidP="004B64DC">
            <w:pPr>
              <w:widowControl w:val="0"/>
              <w:autoSpaceDE w:val="0"/>
              <w:autoSpaceDN w:val="0"/>
              <w:adjustRightInd w:val="0"/>
              <w:spacing w:after="0" w:line="240" w:lineRule="auto"/>
              <w:contextualSpacing/>
              <w:jc w:val="both"/>
              <w:rPr>
                <w:rFonts w:ascii="Times New Roman" w:hAnsi="Times New Roman" w:cs="Times New Roman"/>
                <w:sz w:val="24"/>
                <w:szCs w:val="24"/>
              </w:rPr>
            </w:pPr>
          </w:p>
        </w:tc>
        <w:tc>
          <w:tcPr>
            <w:tcW w:w="735" w:type="dxa"/>
            <w:shd w:val="clear" w:color="auto" w:fill="auto"/>
          </w:tcPr>
          <w:p w14:paraId="0A3886BD" w14:textId="77777777" w:rsidR="006C7F1C" w:rsidRPr="008D2C49" w:rsidRDefault="006C7F1C" w:rsidP="004B64DC">
            <w:pPr>
              <w:widowControl w:val="0"/>
              <w:autoSpaceDE w:val="0"/>
              <w:autoSpaceDN w:val="0"/>
              <w:adjustRightInd w:val="0"/>
              <w:spacing w:after="0" w:line="240" w:lineRule="auto"/>
              <w:contextualSpacing/>
              <w:jc w:val="both"/>
              <w:rPr>
                <w:rFonts w:ascii="Times New Roman" w:hAnsi="Times New Roman" w:cs="Times New Roman"/>
                <w:sz w:val="24"/>
                <w:szCs w:val="24"/>
              </w:rPr>
            </w:pPr>
          </w:p>
        </w:tc>
        <w:tc>
          <w:tcPr>
            <w:tcW w:w="720" w:type="dxa"/>
            <w:shd w:val="clear" w:color="auto" w:fill="auto"/>
          </w:tcPr>
          <w:p w14:paraId="3595AF0B" w14:textId="77777777" w:rsidR="006C7F1C" w:rsidRPr="008D2C49" w:rsidRDefault="006C7F1C" w:rsidP="004B64DC">
            <w:pPr>
              <w:widowControl w:val="0"/>
              <w:autoSpaceDE w:val="0"/>
              <w:autoSpaceDN w:val="0"/>
              <w:adjustRightInd w:val="0"/>
              <w:spacing w:after="0" w:line="240" w:lineRule="auto"/>
              <w:contextualSpacing/>
              <w:jc w:val="both"/>
              <w:rPr>
                <w:rFonts w:ascii="Times New Roman" w:hAnsi="Times New Roman" w:cs="Times New Roman"/>
                <w:sz w:val="24"/>
                <w:szCs w:val="24"/>
              </w:rPr>
            </w:pPr>
          </w:p>
        </w:tc>
        <w:tc>
          <w:tcPr>
            <w:tcW w:w="630" w:type="dxa"/>
            <w:shd w:val="clear" w:color="auto" w:fill="D9D9D9" w:themeFill="background1" w:themeFillShade="D9"/>
          </w:tcPr>
          <w:p w14:paraId="4A68FD2E" w14:textId="77777777" w:rsidR="006C7F1C" w:rsidRPr="008D2C49" w:rsidRDefault="006C7F1C" w:rsidP="004B64DC">
            <w:pPr>
              <w:widowControl w:val="0"/>
              <w:autoSpaceDE w:val="0"/>
              <w:autoSpaceDN w:val="0"/>
              <w:adjustRightInd w:val="0"/>
              <w:spacing w:after="0" w:line="240" w:lineRule="auto"/>
              <w:contextualSpacing/>
              <w:jc w:val="both"/>
              <w:rPr>
                <w:rFonts w:ascii="Times New Roman" w:hAnsi="Times New Roman" w:cs="Times New Roman"/>
                <w:sz w:val="24"/>
                <w:szCs w:val="24"/>
              </w:rPr>
            </w:pPr>
          </w:p>
        </w:tc>
        <w:tc>
          <w:tcPr>
            <w:tcW w:w="720" w:type="dxa"/>
            <w:shd w:val="clear" w:color="auto" w:fill="D9D9D9" w:themeFill="background1" w:themeFillShade="D9"/>
          </w:tcPr>
          <w:p w14:paraId="38C5B2CA" w14:textId="77777777" w:rsidR="006C7F1C" w:rsidRPr="008D2C49" w:rsidRDefault="006C7F1C" w:rsidP="004B64DC">
            <w:pPr>
              <w:widowControl w:val="0"/>
              <w:autoSpaceDE w:val="0"/>
              <w:autoSpaceDN w:val="0"/>
              <w:adjustRightInd w:val="0"/>
              <w:spacing w:after="0" w:line="240" w:lineRule="auto"/>
              <w:contextualSpacing/>
              <w:jc w:val="both"/>
              <w:rPr>
                <w:rFonts w:ascii="Times New Roman" w:hAnsi="Times New Roman" w:cs="Times New Roman"/>
                <w:sz w:val="24"/>
                <w:szCs w:val="24"/>
              </w:rPr>
            </w:pPr>
          </w:p>
        </w:tc>
        <w:tc>
          <w:tcPr>
            <w:tcW w:w="738" w:type="dxa"/>
            <w:shd w:val="clear" w:color="auto" w:fill="D9D9D9"/>
          </w:tcPr>
          <w:p w14:paraId="1368CA80" w14:textId="77777777" w:rsidR="006C7F1C" w:rsidRPr="008D2C49" w:rsidRDefault="006C7F1C" w:rsidP="004B64DC">
            <w:pPr>
              <w:widowControl w:val="0"/>
              <w:autoSpaceDE w:val="0"/>
              <w:autoSpaceDN w:val="0"/>
              <w:adjustRightInd w:val="0"/>
              <w:spacing w:after="0" w:line="240" w:lineRule="auto"/>
              <w:contextualSpacing/>
              <w:jc w:val="both"/>
              <w:rPr>
                <w:rFonts w:ascii="Times New Roman" w:hAnsi="Times New Roman" w:cs="Times New Roman"/>
                <w:sz w:val="24"/>
                <w:szCs w:val="24"/>
              </w:rPr>
            </w:pPr>
          </w:p>
        </w:tc>
      </w:tr>
      <w:tr w:rsidR="006C7F1C" w:rsidRPr="008D2C49" w14:paraId="78AEB90B" w14:textId="77777777" w:rsidTr="004B64DC">
        <w:tc>
          <w:tcPr>
            <w:tcW w:w="3668" w:type="dxa"/>
            <w:shd w:val="clear" w:color="auto" w:fill="auto"/>
          </w:tcPr>
          <w:p w14:paraId="00DDA7C6" w14:textId="77777777" w:rsidR="006C7F1C" w:rsidRDefault="006C7F1C" w:rsidP="004B64DC">
            <w:pPr>
              <w:widowControl w:val="0"/>
              <w:autoSpaceDE w:val="0"/>
              <w:autoSpaceDN w:val="0"/>
              <w:adjustRightInd w:val="0"/>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pengujian dan analisi</w:t>
            </w:r>
          </w:p>
        </w:tc>
        <w:tc>
          <w:tcPr>
            <w:tcW w:w="722" w:type="dxa"/>
            <w:shd w:val="clear" w:color="auto" w:fill="auto"/>
          </w:tcPr>
          <w:p w14:paraId="527A0529" w14:textId="77777777" w:rsidR="006C7F1C" w:rsidRPr="008D2C49" w:rsidRDefault="006C7F1C" w:rsidP="004B64DC">
            <w:pPr>
              <w:widowControl w:val="0"/>
              <w:autoSpaceDE w:val="0"/>
              <w:autoSpaceDN w:val="0"/>
              <w:adjustRightInd w:val="0"/>
              <w:spacing w:after="0" w:line="240" w:lineRule="auto"/>
              <w:contextualSpacing/>
              <w:jc w:val="both"/>
              <w:rPr>
                <w:rFonts w:ascii="Times New Roman" w:hAnsi="Times New Roman" w:cs="Times New Roman"/>
                <w:sz w:val="24"/>
                <w:szCs w:val="24"/>
              </w:rPr>
            </w:pPr>
          </w:p>
        </w:tc>
        <w:tc>
          <w:tcPr>
            <w:tcW w:w="735" w:type="dxa"/>
            <w:shd w:val="clear" w:color="auto" w:fill="auto"/>
          </w:tcPr>
          <w:p w14:paraId="2E24D282" w14:textId="77777777" w:rsidR="006C7F1C" w:rsidRPr="008D2C49" w:rsidRDefault="006C7F1C" w:rsidP="004B64DC">
            <w:pPr>
              <w:widowControl w:val="0"/>
              <w:autoSpaceDE w:val="0"/>
              <w:autoSpaceDN w:val="0"/>
              <w:adjustRightInd w:val="0"/>
              <w:spacing w:after="0" w:line="240" w:lineRule="auto"/>
              <w:contextualSpacing/>
              <w:jc w:val="both"/>
              <w:rPr>
                <w:rFonts w:ascii="Times New Roman" w:hAnsi="Times New Roman" w:cs="Times New Roman"/>
                <w:sz w:val="24"/>
                <w:szCs w:val="24"/>
              </w:rPr>
            </w:pPr>
          </w:p>
        </w:tc>
        <w:tc>
          <w:tcPr>
            <w:tcW w:w="720" w:type="dxa"/>
            <w:shd w:val="clear" w:color="auto" w:fill="auto"/>
          </w:tcPr>
          <w:p w14:paraId="55AC97A6" w14:textId="77777777" w:rsidR="006C7F1C" w:rsidRPr="008D2C49" w:rsidRDefault="006C7F1C" w:rsidP="004B64DC">
            <w:pPr>
              <w:widowControl w:val="0"/>
              <w:autoSpaceDE w:val="0"/>
              <w:autoSpaceDN w:val="0"/>
              <w:adjustRightInd w:val="0"/>
              <w:spacing w:after="0" w:line="240" w:lineRule="auto"/>
              <w:contextualSpacing/>
              <w:jc w:val="both"/>
              <w:rPr>
                <w:rFonts w:ascii="Times New Roman" w:hAnsi="Times New Roman" w:cs="Times New Roman"/>
                <w:sz w:val="24"/>
                <w:szCs w:val="24"/>
              </w:rPr>
            </w:pPr>
          </w:p>
        </w:tc>
        <w:tc>
          <w:tcPr>
            <w:tcW w:w="630" w:type="dxa"/>
            <w:shd w:val="clear" w:color="auto" w:fill="D9D9D9"/>
          </w:tcPr>
          <w:p w14:paraId="59428DA6" w14:textId="77777777" w:rsidR="006C7F1C" w:rsidRPr="008D2C49" w:rsidRDefault="006C7F1C" w:rsidP="004B64DC">
            <w:pPr>
              <w:widowControl w:val="0"/>
              <w:autoSpaceDE w:val="0"/>
              <w:autoSpaceDN w:val="0"/>
              <w:adjustRightInd w:val="0"/>
              <w:spacing w:after="0" w:line="240" w:lineRule="auto"/>
              <w:contextualSpacing/>
              <w:jc w:val="both"/>
              <w:rPr>
                <w:rFonts w:ascii="Times New Roman" w:hAnsi="Times New Roman" w:cs="Times New Roman"/>
                <w:sz w:val="24"/>
                <w:szCs w:val="24"/>
              </w:rPr>
            </w:pPr>
          </w:p>
        </w:tc>
        <w:tc>
          <w:tcPr>
            <w:tcW w:w="720" w:type="dxa"/>
            <w:shd w:val="clear" w:color="auto" w:fill="D9D9D9"/>
          </w:tcPr>
          <w:p w14:paraId="69410B0B" w14:textId="77777777" w:rsidR="006C7F1C" w:rsidRPr="008D2C49" w:rsidRDefault="006C7F1C" w:rsidP="004B64DC">
            <w:pPr>
              <w:widowControl w:val="0"/>
              <w:autoSpaceDE w:val="0"/>
              <w:autoSpaceDN w:val="0"/>
              <w:adjustRightInd w:val="0"/>
              <w:spacing w:after="0" w:line="240" w:lineRule="auto"/>
              <w:contextualSpacing/>
              <w:jc w:val="both"/>
              <w:rPr>
                <w:rFonts w:ascii="Times New Roman" w:hAnsi="Times New Roman" w:cs="Times New Roman"/>
                <w:sz w:val="24"/>
                <w:szCs w:val="24"/>
              </w:rPr>
            </w:pPr>
          </w:p>
        </w:tc>
        <w:tc>
          <w:tcPr>
            <w:tcW w:w="738" w:type="dxa"/>
            <w:shd w:val="clear" w:color="auto" w:fill="D9D9D9"/>
          </w:tcPr>
          <w:p w14:paraId="7F519ADB" w14:textId="77777777" w:rsidR="006C7F1C" w:rsidRPr="008D2C49" w:rsidRDefault="006C7F1C" w:rsidP="004B64DC">
            <w:pPr>
              <w:widowControl w:val="0"/>
              <w:autoSpaceDE w:val="0"/>
              <w:autoSpaceDN w:val="0"/>
              <w:adjustRightInd w:val="0"/>
              <w:spacing w:after="0" w:line="240" w:lineRule="auto"/>
              <w:contextualSpacing/>
              <w:jc w:val="both"/>
              <w:rPr>
                <w:rFonts w:ascii="Times New Roman" w:hAnsi="Times New Roman" w:cs="Times New Roman"/>
                <w:sz w:val="24"/>
                <w:szCs w:val="24"/>
              </w:rPr>
            </w:pPr>
          </w:p>
        </w:tc>
      </w:tr>
      <w:tr w:rsidR="006C7F1C" w:rsidRPr="008D2C49" w14:paraId="541BCD20" w14:textId="77777777" w:rsidTr="004B64DC">
        <w:tc>
          <w:tcPr>
            <w:tcW w:w="3668" w:type="dxa"/>
            <w:shd w:val="clear" w:color="auto" w:fill="auto"/>
          </w:tcPr>
          <w:p w14:paraId="61FDD401" w14:textId="77777777" w:rsidR="006C7F1C" w:rsidRDefault="006C7F1C" w:rsidP="004B64DC">
            <w:pPr>
              <w:widowControl w:val="0"/>
              <w:autoSpaceDE w:val="0"/>
              <w:autoSpaceDN w:val="0"/>
              <w:adjustRightInd w:val="0"/>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Pembuatan laporan</w:t>
            </w:r>
          </w:p>
        </w:tc>
        <w:tc>
          <w:tcPr>
            <w:tcW w:w="722" w:type="dxa"/>
            <w:shd w:val="clear" w:color="auto" w:fill="auto"/>
          </w:tcPr>
          <w:p w14:paraId="61BB11B0" w14:textId="77777777" w:rsidR="006C7F1C" w:rsidRPr="008D2C49" w:rsidRDefault="006C7F1C" w:rsidP="004B64DC">
            <w:pPr>
              <w:widowControl w:val="0"/>
              <w:autoSpaceDE w:val="0"/>
              <w:autoSpaceDN w:val="0"/>
              <w:adjustRightInd w:val="0"/>
              <w:spacing w:after="0" w:line="240" w:lineRule="auto"/>
              <w:contextualSpacing/>
              <w:jc w:val="both"/>
              <w:rPr>
                <w:rFonts w:ascii="Times New Roman" w:hAnsi="Times New Roman" w:cs="Times New Roman"/>
                <w:sz w:val="24"/>
                <w:szCs w:val="24"/>
              </w:rPr>
            </w:pPr>
          </w:p>
        </w:tc>
        <w:tc>
          <w:tcPr>
            <w:tcW w:w="735" w:type="dxa"/>
            <w:shd w:val="clear" w:color="auto" w:fill="auto"/>
          </w:tcPr>
          <w:p w14:paraId="60A27948" w14:textId="77777777" w:rsidR="006C7F1C" w:rsidRPr="008D2C49" w:rsidRDefault="006C7F1C" w:rsidP="004B64DC">
            <w:pPr>
              <w:widowControl w:val="0"/>
              <w:autoSpaceDE w:val="0"/>
              <w:autoSpaceDN w:val="0"/>
              <w:adjustRightInd w:val="0"/>
              <w:spacing w:after="0" w:line="240" w:lineRule="auto"/>
              <w:contextualSpacing/>
              <w:jc w:val="both"/>
              <w:rPr>
                <w:rFonts w:ascii="Times New Roman" w:hAnsi="Times New Roman" w:cs="Times New Roman"/>
                <w:sz w:val="24"/>
                <w:szCs w:val="24"/>
              </w:rPr>
            </w:pPr>
          </w:p>
        </w:tc>
        <w:tc>
          <w:tcPr>
            <w:tcW w:w="720" w:type="dxa"/>
            <w:shd w:val="clear" w:color="auto" w:fill="auto"/>
          </w:tcPr>
          <w:p w14:paraId="5413B205" w14:textId="77777777" w:rsidR="006C7F1C" w:rsidRPr="008D2C49" w:rsidRDefault="006C7F1C" w:rsidP="004B64DC">
            <w:pPr>
              <w:widowControl w:val="0"/>
              <w:autoSpaceDE w:val="0"/>
              <w:autoSpaceDN w:val="0"/>
              <w:adjustRightInd w:val="0"/>
              <w:spacing w:after="0" w:line="240" w:lineRule="auto"/>
              <w:contextualSpacing/>
              <w:jc w:val="both"/>
              <w:rPr>
                <w:rFonts w:ascii="Times New Roman" w:hAnsi="Times New Roman" w:cs="Times New Roman"/>
                <w:sz w:val="24"/>
                <w:szCs w:val="24"/>
              </w:rPr>
            </w:pPr>
          </w:p>
        </w:tc>
        <w:tc>
          <w:tcPr>
            <w:tcW w:w="630" w:type="dxa"/>
            <w:shd w:val="clear" w:color="auto" w:fill="D9D9D9"/>
          </w:tcPr>
          <w:p w14:paraId="12A1551E" w14:textId="77777777" w:rsidR="006C7F1C" w:rsidRPr="008D2C49" w:rsidRDefault="006C7F1C" w:rsidP="004B64DC">
            <w:pPr>
              <w:widowControl w:val="0"/>
              <w:autoSpaceDE w:val="0"/>
              <w:autoSpaceDN w:val="0"/>
              <w:adjustRightInd w:val="0"/>
              <w:spacing w:after="0" w:line="240" w:lineRule="auto"/>
              <w:contextualSpacing/>
              <w:jc w:val="both"/>
              <w:rPr>
                <w:rFonts w:ascii="Times New Roman" w:hAnsi="Times New Roman" w:cs="Times New Roman"/>
                <w:sz w:val="24"/>
                <w:szCs w:val="24"/>
              </w:rPr>
            </w:pPr>
          </w:p>
        </w:tc>
        <w:tc>
          <w:tcPr>
            <w:tcW w:w="720" w:type="dxa"/>
            <w:shd w:val="clear" w:color="auto" w:fill="D9D9D9"/>
          </w:tcPr>
          <w:p w14:paraId="524B1792" w14:textId="77777777" w:rsidR="006C7F1C" w:rsidRPr="008D2C49" w:rsidRDefault="006C7F1C" w:rsidP="004B64DC">
            <w:pPr>
              <w:widowControl w:val="0"/>
              <w:autoSpaceDE w:val="0"/>
              <w:autoSpaceDN w:val="0"/>
              <w:adjustRightInd w:val="0"/>
              <w:spacing w:after="0" w:line="240" w:lineRule="auto"/>
              <w:contextualSpacing/>
              <w:jc w:val="both"/>
              <w:rPr>
                <w:rFonts w:ascii="Times New Roman" w:hAnsi="Times New Roman" w:cs="Times New Roman"/>
                <w:sz w:val="24"/>
                <w:szCs w:val="24"/>
              </w:rPr>
            </w:pPr>
          </w:p>
        </w:tc>
        <w:tc>
          <w:tcPr>
            <w:tcW w:w="738" w:type="dxa"/>
            <w:shd w:val="clear" w:color="auto" w:fill="D9D9D9"/>
          </w:tcPr>
          <w:p w14:paraId="25D4144E" w14:textId="77777777" w:rsidR="006C7F1C" w:rsidRPr="008D2C49" w:rsidRDefault="006C7F1C" w:rsidP="004B64DC">
            <w:pPr>
              <w:widowControl w:val="0"/>
              <w:autoSpaceDE w:val="0"/>
              <w:autoSpaceDN w:val="0"/>
              <w:adjustRightInd w:val="0"/>
              <w:spacing w:after="0" w:line="240" w:lineRule="auto"/>
              <w:contextualSpacing/>
              <w:jc w:val="both"/>
              <w:rPr>
                <w:rFonts w:ascii="Times New Roman" w:hAnsi="Times New Roman" w:cs="Times New Roman"/>
                <w:sz w:val="24"/>
                <w:szCs w:val="24"/>
              </w:rPr>
            </w:pPr>
          </w:p>
        </w:tc>
      </w:tr>
    </w:tbl>
    <w:p w14:paraId="50F767BD" w14:textId="77777777" w:rsidR="000E3516" w:rsidRPr="00293D6F" w:rsidRDefault="000E3516" w:rsidP="004B5F58">
      <w:pPr>
        <w:widowControl w:val="0"/>
        <w:autoSpaceDE w:val="0"/>
        <w:autoSpaceDN w:val="0"/>
        <w:adjustRightInd w:val="0"/>
        <w:spacing w:after="0" w:line="360" w:lineRule="auto"/>
        <w:contextualSpacing/>
        <w:jc w:val="both"/>
        <w:rPr>
          <w:rFonts w:ascii="Times" w:hAnsi="Times" w:cs="Times"/>
          <w:sz w:val="24"/>
          <w:szCs w:val="24"/>
        </w:rPr>
      </w:pPr>
    </w:p>
    <w:p w14:paraId="6740A6B2" w14:textId="77777777" w:rsidR="001E5AF2" w:rsidRDefault="001E5AF2" w:rsidP="004B5F58">
      <w:pPr>
        <w:pStyle w:val="Heading1"/>
        <w:numPr>
          <w:ilvl w:val="0"/>
          <w:numId w:val="1"/>
        </w:numPr>
        <w:spacing w:before="0" w:line="360" w:lineRule="auto"/>
        <w:contextualSpacing/>
        <w:rPr>
          <w:rFonts w:ascii="Times New Roman" w:hAnsi="Times New Roman"/>
          <w:b/>
          <w:color w:val="auto"/>
        </w:rPr>
        <w:sectPr w:rsidR="001E5AF2" w:rsidSect="00A10026">
          <w:type w:val="continuous"/>
          <w:pgSz w:w="11906" w:h="16838" w:code="9"/>
          <w:pgMar w:top="1699" w:right="1699" w:bottom="1699" w:left="2275" w:header="720" w:footer="720" w:gutter="0"/>
          <w:cols w:space="720"/>
          <w:docGrid w:linePitch="360"/>
        </w:sectPr>
      </w:pPr>
    </w:p>
    <w:p w14:paraId="63AA9C03" w14:textId="3B37D058" w:rsidR="003E0297" w:rsidRPr="005E1435" w:rsidRDefault="000972BA" w:rsidP="004B5F58">
      <w:pPr>
        <w:pStyle w:val="Heading1"/>
        <w:numPr>
          <w:ilvl w:val="0"/>
          <w:numId w:val="1"/>
        </w:numPr>
        <w:spacing w:before="0" w:line="360" w:lineRule="auto"/>
        <w:contextualSpacing/>
        <w:rPr>
          <w:rFonts w:ascii="Times New Roman" w:hAnsi="Times New Roman"/>
          <w:b/>
          <w:color w:val="auto"/>
        </w:rPr>
      </w:pPr>
      <w:bookmarkStart w:id="19" w:name="_Toc56151792"/>
      <w:r>
        <w:rPr>
          <w:rFonts w:ascii="Times New Roman" w:hAnsi="Times New Roman"/>
          <w:b/>
          <w:color w:val="auto"/>
        </w:rPr>
        <w:lastRenderedPageBreak/>
        <w:t>Studi Pustaka</w:t>
      </w:r>
      <w:bookmarkEnd w:id="19"/>
    </w:p>
    <w:p w14:paraId="6226C3AE" w14:textId="22DF1583" w:rsidR="00C63B4F" w:rsidRDefault="00A52394" w:rsidP="00036D55">
      <w:pPr>
        <w:widowControl w:val="0"/>
        <w:autoSpaceDE w:val="0"/>
        <w:autoSpaceDN w:val="0"/>
        <w:adjustRightInd w:val="0"/>
        <w:spacing w:after="0" w:line="360" w:lineRule="auto"/>
        <w:ind w:firstLine="720"/>
        <w:contextualSpacing/>
        <w:jc w:val="both"/>
        <w:rPr>
          <w:rFonts w:ascii="Times New Roman" w:hAnsi="Times New Roman" w:cs="Times New Roman"/>
          <w:sz w:val="24"/>
          <w:szCs w:val="24"/>
        </w:rPr>
      </w:pPr>
      <w:bookmarkStart w:id="20" w:name="_Toc466580950"/>
      <w:r>
        <w:rPr>
          <w:rFonts w:ascii="Times New Roman" w:hAnsi="Times New Roman" w:cs="Times New Roman"/>
          <w:sz w:val="24"/>
          <w:szCs w:val="24"/>
        </w:rPr>
        <w:t>T</w:t>
      </w:r>
      <w:r w:rsidR="000972BA">
        <w:rPr>
          <w:rFonts w:ascii="Times New Roman" w:hAnsi="Times New Roman" w:cs="Times New Roman"/>
          <w:sz w:val="24"/>
          <w:szCs w:val="24"/>
        </w:rPr>
        <w:t xml:space="preserve">erdapat satu peniltian yang terkait dengan deteksi penyakit stroberi. Penelitian tersebut dilakukan pada citra daun stroberi menggunakan </w:t>
      </w:r>
      <w:r w:rsidR="00C35F7C">
        <w:rPr>
          <w:rFonts w:ascii="Times New Roman" w:hAnsi="Times New Roman" w:cs="Times New Roman"/>
          <w:i/>
          <w:iCs/>
          <w:sz w:val="24"/>
          <w:szCs w:val="24"/>
        </w:rPr>
        <w:t xml:space="preserve">image processing </w:t>
      </w:r>
      <w:r w:rsidR="00C35F7C">
        <w:rPr>
          <w:rFonts w:ascii="Times New Roman" w:hAnsi="Times New Roman" w:cs="Times New Roman"/>
          <w:sz w:val="24"/>
          <w:szCs w:val="24"/>
        </w:rPr>
        <w:t xml:space="preserve">dan pendekatan </w:t>
      </w:r>
      <w:r w:rsidR="00C35F7C">
        <w:rPr>
          <w:rFonts w:ascii="Times New Roman" w:hAnsi="Times New Roman" w:cs="Times New Roman"/>
          <w:i/>
          <w:iCs/>
          <w:sz w:val="24"/>
          <w:szCs w:val="24"/>
        </w:rPr>
        <w:t xml:space="preserve">machine learning </w:t>
      </w:r>
      <w:r w:rsidR="00C35F7C">
        <w:rPr>
          <w:rFonts w:ascii="Times New Roman" w:hAnsi="Times New Roman" w:cs="Times New Roman"/>
          <w:sz w:val="24"/>
          <w:szCs w:val="24"/>
        </w:rPr>
        <w:t xml:space="preserve">konvensional dengan metode </w:t>
      </w:r>
      <w:r w:rsidR="000972BA">
        <w:rPr>
          <w:rFonts w:ascii="Times New Roman" w:hAnsi="Times New Roman" w:cs="Times New Roman"/>
          <w:sz w:val="24"/>
          <w:szCs w:val="24"/>
        </w:rPr>
        <w:t xml:space="preserve">metode </w:t>
      </w:r>
      <w:r w:rsidR="000972BA">
        <w:rPr>
          <w:rFonts w:ascii="Times New Roman" w:hAnsi="Times New Roman" w:cs="Times New Roman"/>
          <w:i/>
          <w:iCs/>
          <w:sz w:val="24"/>
          <w:szCs w:val="24"/>
        </w:rPr>
        <w:t xml:space="preserve">K-Means Clusstering </w:t>
      </w:r>
      <w:r w:rsidR="00F9788E">
        <w:rPr>
          <w:rFonts w:ascii="Times New Roman" w:hAnsi="Times New Roman" w:cs="Times New Roman"/>
          <w:sz w:val="24"/>
          <w:szCs w:val="24"/>
        </w:rPr>
        <w:t xml:space="preserve">untuk segmentasi citra </w:t>
      </w:r>
      <w:r w:rsidR="000972BA">
        <w:rPr>
          <w:rFonts w:ascii="Times New Roman" w:hAnsi="Times New Roman" w:cs="Times New Roman"/>
          <w:sz w:val="24"/>
          <w:szCs w:val="24"/>
        </w:rPr>
        <w:t>dan Jaringan Syaraf Tiruan</w:t>
      </w:r>
      <w:r w:rsidR="00F9788E">
        <w:rPr>
          <w:rFonts w:ascii="Times New Roman" w:hAnsi="Times New Roman" w:cs="Times New Roman"/>
          <w:sz w:val="24"/>
          <w:szCs w:val="24"/>
        </w:rPr>
        <w:t xml:space="preserve"> untuk metode </w:t>
      </w:r>
      <w:r w:rsidR="00F9788E">
        <w:rPr>
          <w:rFonts w:ascii="Times New Roman" w:hAnsi="Times New Roman" w:cs="Times New Roman"/>
          <w:i/>
          <w:iCs/>
          <w:sz w:val="24"/>
          <w:szCs w:val="24"/>
        </w:rPr>
        <w:t>learning</w:t>
      </w:r>
      <w:r w:rsidR="00F9788E">
        <w:rPr>
          <w:rFonts w:ascii="Times New Roman" w:hAnsi="Times New Roman" w:cs="Times New Roman"/>
          <w:sz w:val="24"/>
          <w:szCs w:val="24"/>
        </w:rPr>
        <w:t xml:space="preserve"> nya</w:t>
      </w:r>
      <w:r w:rsidR="000972BA">
        <w:rPr>
          <w:rFonts w:ascii="Times New Roman" w:hAnsi="Times New Roman" w:cs="Times New Roman"/>
          <w:sz w:val="24"/>
          <w:szCs w:val="24"/>
        </w:rPr>
        <w:t>.</w:t>
      </w:r>
    </w:p>
    <w:p w14:paraId="042DDAE8" w14:textId="23A55DF3" w:rsidR="000972BA" w:rsidRDefault="000972BA" w:rsidP="000972BA">
      <w:pPr>
        <w:widowControl w:val="0"/>
        <w:autoSpaceDE w:val="0"/>
        <w:autoSpaceDN w:val="0"/>
        <w:adjustRightInd w:val="0"/>
        <w:spacing w:after="0"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Penelitian pada daun stroberi menghasilkan akurasi</w:t>
      </w:r>
      <w:r w:rsidR="00F9788E">
        <w:rPr>
          <w:rFonts w:ascii="Times New Roman" w:hAnsi="Times New Roman" w:cs="Times New Roman"/>
          <w:sz w:val="24"/>
          <w:szCs w:val="24"/>
        </w:rPr>
        <w:t xml:space="preserve"> </w:t>
      </w:r>
      <w:r w:rsidR="00DD122E">
        <w:rPr>
          <w:rFonts w:ascii="Times New Roman" w:hAnsi="Times New Roman" w:cs="Times New Roman"/>
          <w:sz w:val="24"/>
          <w:szCs w:val="24"/>
        </w:rPr>
        <w:t>70</w:t>
      </w:r>
      <w:r w:rsidR="00F9788E">
        <w:rPr>
          <w:rFonts w:ascii="Times New Roman" w:hAnsi="Times New Roman" w:cs="Times New Roman"/>
          <w:sz w:val="24"/>
          <w:szCs w:val="24"/>
        </w:rPr>
        <w:t>%, penelitian tersebut menggunakan 50 data citra penyakit pada daun stroberi dengan 3 jenis penyakit yang berbeda</w:t>
      </w:r>
      <w:r w:rsidR="006807D6">
        <w:rPr>
          <w:rFonts w:ascii="Times New Roman" w:hAnsi="Times New Roman" w:cs="Times New Roman"/>
          <w:sz w:val="24"/>
          <w:szCs w:val="24"/>
        </w:rPr>
        <w:t xml:space="preserve"> </w:t>
      </w:r>
      <w:r w:rsidR="00F40B7F">
        <w:rPr>
          <w:rFonts w:ascii="Times New Roman" w:hAnsi="Times New Roman" w:cs="Times New Roman"/>
          <w:sz w:val="24"/>
          <w:szCs w:val="24"/>
        </w:rPr>
        <w:t xml:space="preserve">selain menggunakan metode </w:t>
      </w:r>
      <w:r w:rsidR="0082410D">
        <w:rPr>
          <w:rFonts w:ascii="Times New Roman" w:hAnsi="Times New Roman" w:cs="Times New Roman"/>
          <w:i/>
          <w:iCs/>
          <w:sz w:val="24"/>
          <w:szCs w:val="24"/>
        </w:rPr>
        <w:t>K-Means</w:t>
      </w:r>
      <w:r w:rsidR="0082410D">
        <w:rPr>
          <w:rFonts w:ascii="Times New Roman" w:hAnsi="Times New Roman" w:cs="Times New Roman"/>
          <w:sz w:val="24"/>
          <w:szCs w:val="24"/>
        </w:rPr>
        <w:t xml:space="preserve"> untuk segmentasi citra dan Jaringan Syaraf Tiruan untuk </w:t>
      </w:r>
      <w:r w:rsidR="0082410D">
        <w:rPr>
          <w:rFonts w:ascii="Times New Roman" w:hAnsi="Times New Roman" w:cs="Times New Roman"/>
          <w:i/>
          <w:iCs/>
          <w:sz w:val="24"/>
          <w:szCs w:val="24"/>
        </w:rPr>
        <w:t>Learning</w:t>
      </w:r>
      <w:r w:rsidR="0055152E">
        <w:rPr>
          <w:rFonts w:ascii="Times New Roman" w:hAnsi="Times New Roman" w:cs="Times New Roman"/>
          <w:sz w:val="24"/>
          <w:szCs w:val="24"/>
        </w:rPr>
        <w:t xml:space="preserve"> nya, digunakan juga metode </w:t>
      </w:r>
      <w:r w:rsidR="0055152E">
        <w:rPr>
          <w:rFonts w:ascii="Times New Roman" w:hAnsi="Times New Roman" w:cs="Times New Roman"/>
          <w:i/>
          <w:iCs/>
          <w:sz w:val="24"/>
          <w:szCs w:val="24"/>
        </w:rPr>
        <w:t>K-Fold Cross Validation</w:t>
      </w:r>
      <w:r w:rsidR="0055152E">
        <w:rPr>
          <w:rFonts w:ascii="Times New Roman" w:hAnsi="Times New Roman" w:cs="Times New Roman"/>
          <w:sz w:val="24"/>
          <w:szCs w:val="24"/>
        </w:rPr>
        <w:t xml:space="preserve"> untuk menganalisa </w:t>
      </w:r>
      <w:r w:rsidR="006807D6">
        <w:rPr>
          <w:rFonts w:ascii="Times New Roman" w:hAnsi="Times New Roman" w:cs="Times New Roman"/>
          <w:sz w:val="24"/>
          <w:szCs w:val="24"/>
        </w:rPr>
        <w:t>performansi sistem</w:t>
      </w:r>
      <w:r w:rsidR="00DA5B07">
        <w:rPr>
          <w:rFonts w:ascii="Times New Roman" w:hAnsi="Times New Roman" w:cs="Times New Roman"/>
          <w:sz w:val="24"/>
          <w:szCs w:val="24"/>
        </w:rPr>
        <w:t xml:space="preserve"> [</w:t>
      </w:r>
      <w:r w:rsidR="006807D6">
        <w:rPr>
          <w:rFonts w:ascii="Times New Roman" w:hAnsi="Times New Roman" w:cs="Times New Roman"/>
          <w:sz w:val="24"/>
          <w:szCs w:val="24"/>
        </w:rPr>
        <w:t>1]</w:t>
      </w:r>
      <w:r w:rsidR="00F9788E">
        <w:rPr>
          <w:rFonts w:ascii="Times New Roman" w:hAnsi="Times New Roman" w:cs="Times New Roman"/>
          <w:sz w:val="24"/>
          <w:szCs w:val="24"/>
        </w:rPr>
        <w:t xml:space="preserve">. </w:t>
      </w:r>
    </w:p>
    <w:p w14:paraId="79C72150" w14:textId="4DFCA805" w:rsidR="00811541" w:rsidRDefault="00811541" w:rsidP="000972BA">
      <w:pPr>
        <w:widowControl w:val="0"/>
        <w:autoSpaceDE w:val="0"/>
        <w:autoSpaceDN w:val="0"/>
        <w:adjustRightInd w:val="0"/>
        <w:spacing w:after="0"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Adapun </w:t>
      </w:r>
      <w:r w:rsidR="00CE499E">
        <w:rPr>
          <w:rFonts w:ascii="Times New Roman" w:hAnsi="Times New Roman" w:cs="Times New Roman"/>
          <w:sz w:val="24"/>
          <w:szCs w:val="24"/>
        </w:rPr>
        <w:t xml:space="preserve">beberapa </w:t>
      </w:r>
      <w:r>
        <w:rPr>
          <w:rFonts w:ascii="Times New Roman" w:hAnsi="Times New Roman" w:cs="Times New Roman"/>
          <w:sz w:val="24"/>
          <w:szCs w:val="24"/>
        </w:rPr>
        <w:t xml:space="preserve">penelitian lain yang terkait dengan deteksi penyakit menggunakan </w:t>
      </w:r>
      <w:r w:rsidR="00DA5B07">
        <w:rPr>
          <w:rFonts w:ascii="Times New Roman" w:hAnsi="Times New Roman" w:cs="Times New Roman"/>
          <w:i/>
          <w:iCs/>
          <w:sz w:val="24"/>
          <w:szCs w:val="24"/>
        </w:rPr>
        <w:t>image processing.</w:t>
      </w:r>
      <w:r w:rsidR="00CE499E">
        <w:rPr>
          <w:rFonts w:ascii="Times New Roman" w:hAnsi="Times New Roman" w:cs="Times New Roman"/>
          <w:sz w:val="24"/>
          <w:szCs w:val="24"/>
        </w:rPr>
        <w:t xml:space="preserve"> </w:t>
      </w:r>
      <w:r w:rsidR="00D370BF">
        <w:rPr>
          <w:rFonts w:ascii="Times New Roman" w:hAnsi="Times New Roman" w:cs="Times New Roman"/>
          <w:sz w:val="24"/>
          <w:szCs w:val="24"/>
        </w:rPr>
        <w:t>Penelitian tersebut dilakukan pada</w:t>
      </w:r>
      <w:r w:rsidR="002F0602">
        <w:rPr>
          <w:rFonts w:ascii="Times New Roman" w:hAnsi="Times New Roman" w:cs="Times New Roman"/>
          <w:sz w:val="24"/>
          <w:szCs w:val="24"/>
        </w:rPr>
        <w:t xml:space="preserve"> daun </w:t>
      </w:r>
      <w:r w:rsidR="009A2F71">
        <w:rPr>
          <w:rFonts w:ascii="Times New Roman" w:hAnsi="Times New Roman" w:cs="Times New Roman"/>
          <w:sz w:val="24"/>
          <w:szCs w:val="24"/>
        </w:rPr>
        <w:t>teh, anggur, tomat, apel</w:t>
      </w:r>
      <w:r w:rsidR="00001852">
        <w:rPr>
          <w:rFonts w:ascii="Times New Roman" w:hAnsi="Times New Roman" w:cs="Times New Roman"/>
          <w:sz w:val="24"/>
          <w:szCs w:val="24"/>
        </w:rPr>
        <w:t xml:space="preserve"> dan </w:t>
      </w:r>
      <w:r w:rsidR="009A2F71">
        <w:rPr>
          <w:rFonts w:ascii="Times New Roman" w:hAnsi="Times New Roman" w:cs="Times New Roman"/>
          <w:sz w:val="24"/>
          <w:szCs w:val="24"/>
        </w:rPr>
        <w:t>jeruk.</w:t>
      </w:r>
    </w:p>
    <w:p w14:paraId="2B787FAC" w14:textId="5ADC0F6A" w:rsidR="00E606EC" w:rsidRDefault="00E606EC" w:rsidP="000972BA">
      <w:pPr>
        <w:widowControl w:val="0"/>
        <w:autoSpaceDE w:val="0"/>
        <w:autoSpaceDN w:val="0"/>
        <w:adjustRightInd w:val="0"/>
        <w:spacing w:after="0" w:line="360" w:lineRule="auto"/>
        <w:ind w:firstLine="720"/>
        <w:contextualSpacing/>
        <w:jc w:val="both"/>
        <w:rPr>
          <w:rFonts w:ascii="Times New Roman" w:hAnsi="Times New Roman" w:cs="Times New Roman"/>
          <w:i/>
          <w:iCs/>
          <w:sz w:val="24"/>
          <w:szCs w:val="24"/>
        </w:rPr>
      </w:pPr>
      <w:r>
        <w:rPr>
          <w:rFonts w:ascii="Times New Roman" w:hAnsi="Times New Roman" w:cs="Times New Roman"/>
          <w:sz w:val="24"/>
          <w:szCs w:val="24"/>
        </w:rPr>
        <w:t xml:space="preserve">Penelitian pada daun </w:t>
      </w:r>
      <w:r w:rsidR="00597729">
        <w:rPr>
          <w:rFonts w:ascii="Times New Roman" w:hAnsi="Times New Roman" w:cs="Times New Roman"/>
          <w:sz w:val="24"/>
          <w:szCs w:val="24"/>
        </w:rPr>
        <w:t>teh</w:t>
      </w:r>
      <w:r w:rsidR="00E476CF">
        <w:rPr>
          <w:rFonts w:ascii="Times New Roman" w:hAnsi="Times New Roman" w:cs="Times New Roman"/>
          <w:sz w:val="24"/>
          <w:szCs w:val="24"/>
        </w:rPr>
        <w:t xml:space="preserve"> menggunakan </w:t>
      </w:r>
      <w:r w:rsidR="00DD122E">
        <w:rPr>
          <w:rFonts w:ascii="Times New Roman" w:hAnsi="Times New Roman" w:cs="Times New Roman"/>
          <w:sz w:val="24"/>
          <w:szCs w:val="24"/>
        </w:rPr>
        <w:t xml:space="preserve">pendekatan </w:t>
      </w:r>
      <w:r w:rsidR="00DD122E">
        <w:rPr>
          <w:rFonts w:ascii="Times New Roman" w:hAnsi="Times New Roman" w:cs="Times New Roman"/>
          <w:i/>
          <w:iCs/>
          <w:sz w:val="24"/>
          <w:szCs w:val="24"/>
        </w:rPr>
        <w:t xml:space="preserve">modern machine learning </w:t>
      </w:r>
      <w:r w:rsidR="00B41720">
        <w:rPr>
          <w:rFonts w:ascii="Times New Roman" w:hAnsi="Times New Roman" w:cs="Times New Roman"/>
          <w:sz w:val="24"/>
          <w:szCs w:val="24"/>
        </w:rPr>
        <w:t xml:space="preserve">dan </w:t>
      </w:r>
      <w:r w:rsidR="00B41720">
        <w:rPr>
          <w:rFonts w:ascii="Times New Roman" w:hAnsi="Times New Roman" w:cs="Times New Roman"/>
          <w:i/>
          <w:iCs/>
          <w:sz w:val="24"/>
          <w:szCs w:val="24"/>
        </w:rPr>
        <w:t xml:space="preserve">machine learning </w:t>
      </w:r>
      <w:r w:rsidR="00B41720">
        <w:rPr>
          <w:rFonts w:ascii="Times New Roman" w:hAnsi="Times New Roman" w:cs="Times New Roman"/>
          <w:sz w:val="24"/>
          <w:szCs w:val="24"/>
        </w:rPr>
        <w:t>kon</w:t>
      </w:r>
      <w:r w:rsidR="00985F8D">
        <w:rPr>
          <w:rFonts w:ascii="Times New Roman" w:hAnsi="Times New Roman" w:cs="Times New Roman"/>
          <w:sz w:val="24"/>
          <w:szCs w:val="24"/>
        </w:rPr>
        <w:t>v</w:t>
      </w:r>
      <w:r w:rsidR="00B41720">
        <w:rPr>
          <w:rFonts w:ascii="Times New Roman" w:hAnsi="Times New Roman" w:cs="Times New Roman"/>
          <w:sz w:val="24"/>
          <w:szCs w:val="24"/>
        </w:rPr>
        <w:t>ensional</w:t>
      </w:r>
      <w:r w:rsidR="00625C01">
        <w:rPr>
          <w:rFonts w:ascii="Times New Roman" w:hAnsi="Times New Roman" w:cs="Times New Roman"/>
          <w:sz w:val="24"/>
          <w:szCs w:val="24"/>
        </w:rPr>
        <w:t>,</w:t>
      </w:r>
      <w:r w:rsidR="00B41720">
        <w:rPr>
          <w:rFonts w:ascii="Times New Roman" w:hAnsi="Times New Roman" w:cs="Times New Roman"/>
          <w:sz w:val="24"/>
          <w:szCs w:val="24"/>
        </w:rPr>
        <w:t xml:space="preserve"> </w:t>
      </w:r>
      <w:r w:rsidR="00625C01">
        <w:rPr>
          <w:rFonts w:ascii="Times New Roman" w:hAnsi="Times New Roman" w:cs="Times New Roman"/>
          <w:sz w:val="24"/>
          <w:szCs w:val="24"/>
        </w:rPr>
        <w:t xml:space="preserve">penelitian ini berfokus untuk membandingkan pendekatan </w:t>
      </w:r>
      <w:r w:rsidR="00625C01">
        <w:rPr>
          <w:rFonts w:ascii="Times New Roman" w:hAnsi="Times New Roman" w:cs="Times New Roman"/>
          <w:i/>
          <w:iCs/>
          <w:sz w:val="24"/>
          <w:szCs w:val="24"/>
        </w:rPr>
        <w:t xml:space="preserve">modern machine learning </w:t>
      </w:r>
      <w:r w:rsidR="00625C01">
        <w:rPr>
          <w:rFonts w:ascii="Times New Roman" w:hAnsi="Times New Roman" w:cs="Times New Roman"/>
          <w:sz w:val="24"/>
          <w:szCs w:val="24"/>
        </w:rPr>
        <w:t xml:space="preserve">dan </w:t>
      </w:r>
      <w:r w:rsidR="00625C01" w:rsidRPr="00625C01">
        <w:rPr>
          <w:rFonts w:ascii="Times New Roman" w:hAnsi="Times New Roman" w:cs="Times New Roman"/>
          <w:i/>
          <w:iCs/>
          <w:sz w:val="24"/>
          <w:szCs w:val="24"/>
        </w:rPr>
        <w:t xml:space="preserve">pendekatan machine learning konvensional </w:t>
      </w:r>
      <w:r w:rsidR="00625C01">
        <w:rPr>
          <w:rFonts w:ascii="Times New Roman" w:hAnsi="Times New Roman" w:cs="Times New Roman"/>
          <w:sz w:val="24"/>
          <w:szCs w:val="24"/>
        </w:rPr>
        <w:t xml:space="preserve">dalam mengidentifikasi penyakit daun teh melalui citra. Untuk pendekatan </w:t>
      </w:r>
      <w:r w:rsidR="00625C01">
        <w:rPr>
          <w:rFonts w:ascii="Times New Roman" w:hAnsi="Times New Roman" w:cs="Times New Roman"/>
          <w:i/>
          <w:iCs/>
          <w:sz w:val="24"/>
          <w:szCs w:val="24"/>
        </w:rPr>
        <w:t xml:space="preserve">machine learning </w:t>
      </w:r>
      <w:r w:rsidR="00625C01">
        <w:rPr>
          <w:rFonts w:ascii="Times New Roman" w:hAnsi="Times New Roman" w:cs="Times New Roman"/>
          <w:sz w:val="24"/>
          <w:szCs w:val="24"/>
        </w:rPr>
        <w:t xml:space="preserve">konvensional metode yang digunakan adalah SVM dan MLP dan untuk pendekatan </w:t>
      </w:r>
      <w:r w:rsidR="00625C01">
        <w:rPr>
          <w:rFonts w:ascii="Times New Roman" w:hAnsi="Times New Roman" w:cs="Times New Roman"/>
          <w:i/>
          <w:iCs/>
          <w:sz w:val="24"/>
          <w:szCs w:val="24"/>
        </w:rPr>
        <w:t xml:space="preserve">modern machine learning </w:t>
      </w:r>
      <w:r w:rsidR="00625C01">
        <w:rPr>
          <w:rFonts w:ascii="Times New Roman" w:hAnsi="Times New Roman" w:cs="Times New Roman"/>
          <w:sz w:val="24"/>
          <w:szCs w:val="24"/>
        </w:rPr>
        <w:t>metode yang digunakan adalah CNN</w:t>
      </w:r>
      <w:r w:rsidR="00C34C1D">
        <w:rPr>
          <w:rFonts w:ascii="Times New Roman" w:hAnsi="Times New Roman" w:cs="Times New Roman"/>
          <w:sz w:val="24"/>
          <w:szCs w:val="24"/>
        </w:rPr>
        <w:t xml:space="preserve"> [12]</w:t>
      </w:r>
      <w:r w:rsidR="00E476CF">
        <w:rPr>
          <w:rFonts w:ascii="Times New Roman" w:hAnsi="Times New Roman" w:cs="Times New Roman"/>
          <w:sz w:val="24"/>
          <w:szCs w:val="24"/>
        </w:rPr>
        <w:t>. Untuk CNN sendiri menggunakan</w:t>
      </w:r>
      <w:r w:rsidR="00630284">
        <w:rPr>
          <w:rFonts w:ascii="Times New Roman" w:hAnsi="Times New Roman" w:cs="Times New Roman"/>
          <w:sz w:val="24"/>
          <w:szCs w:val="24"/>
        </w:rPr>
        <w:t xml:space="preserve"> model </w:t>
      </w:r>
      <w:r w:rsidR="00630284" w:rsidRPr="00630284">
        <w:rPr>
          <w:rFonts w:ascii="Times New Roman" w:hAnsi="Times New Roman" w:cs="Times New Roman"/>
          <w:i/>
          <w:iCs/>
          <w:sz w:val="24"/>
          <w:szCs w:val="24"/>
        </w:rPr>
        <w:t>LeafNet</w:t>
      </w:r>
      <w:r w:rsidR="006F3C02">
        <w:rPr>
          <w:rFonts w:ascii="Times New Roman" w:hAnsi="Times New Roman" w:cs="Times New Roman"/>
          <w:sz w:val="24"/>
          <w:szCs w:val="24"/>
        </w:rPr>
        <w:t xml:space="preserve"> </w:t>
      </w:r>
      <w:r w:rsidR="00FD4B2B">
        <w:rPr>
          <w:rFonts w:ascii="Times New Roman" w:hAnsi="Times New Roman" w:cs="Times New Roman"/>
          <w:sz w:val="24"/>
          <w:szCs w:val="24"/>
        </w:rPr>
        <w:t>dan mendapatkan akurasi 90.23%</w:t>
      </w:r>
      <w:r w:rsidR="00D97137">
        <w:rPr>
          <w:rFonts w:ascii="Times New Roman" w:hAnsi="Times New Roman" w:cs="Times New Roman"/>
          <w:sz w:val="24"/>
          <w:szCs w:val="24"/>
        </w:rPr>
        <w:t>, 60.62% untuk SVM dan 70.77% untuk MLP. Jenis penyakit yang dideteksi pada</w:t>
      </w:r>
      <w:r w:rsidR="00411EC6">
        <w:rPr>
          <w:rFonts w:ascii="Times New Roman" w:hAnsi="Times New Roman" w:cs="Times New Roman"/>
          <w:sz w:val="24"/>
          <w:szCs w:val="24"/>
        </w:rPr>
        <w:t xml:space="preserve"> penlitian ini adalah </w:t>
      </w:r>
      <w:r w:rsidR="00411EC6">
        <w:rPr>
          <w:rFonts w:ascii="Times New Roman" w:hAnsi="Times New Roman" w:cs="Times New Roman"/>
          <w:i/>
          <w:iCs/>
          <w:sz w:val="24"/>
          <w:szCs w:val="24"/>
        </w:rPr>
        <w:t>white spot, bird’s eye spot, red leaf spot, gray blight, anth</w:t>
      </w:r>
      <w:r w:rsidR="00103A94">
        <w:rPr>
          <w:rFonts w:ascii="Times New Roman" w:hAnsi="Times New Roman" w:cs="Times New Roman"/>
          <w:i/>
          <w:iCs/>
          <w:sz w:val="24"/>
          <w:szCs w:val="24"/>
        </w:rPr>
        <w:t>racnose, brown blight</w:t>
      </w:r>
      <w:r w:rsidR="00103A94">
        <w:rPr>
          <w:rFonts w:ascii="Times New Roman" w:hAnsi="Times New Roman" w:cs="Times New Roman"/>
          <w:sz w:val="24"/>
          <w:szCs w:val="24"/>
        </w:rPr>
        <w:t xml:space="preserve"> dan </w:t>
      </w:r>
      <w:r w:rsidR="00103A94">
        <w:rPr>
          <w:rFonts w:ascii="Times New Roman" w:hAnsi="Times New Roman" w:cs="Times New Roman"/>
          <w:i/>
          <w:iCs/>
          <w:sz w:val="24"/>
          <w:szCs w:val="24"/>
        </w:rPr>
        <w:t>algal leaf spot</w:t>
      </w:r>
      <w:r w:rsidR="00DA5B07">
        <w:rPr>
          <w:rFonts w:ascii="Times New Roman" w:hAnsi="Times New Roman" w:cs="Times New Roman"/>
          <w:i/>
          <w:iCs/>
          <w:sz w:val="24"/>
          <w:szCs w:val="24"/>
        </w:rPr>
        <w:t xml:space="preserve"> </w:t>
      </w:r>
      <w:r w:rsidR="00691975">
        <w:rPr>
          <w:rFonts w:ascii="Times New Roman" w:hAnsi="Times New Roman" w:cs="Times New Roman"/>
          <w:i/>
          <w:iCs/>
          <w:sz w:val="24"/>
          <w:szCs w:val="24"/>
        </w:rPr>
        <w:t>[2]</w:t>
      </w:r>
      <w:r w:rsidR="00103A94">
        <w:rPr>
          <w:rFonts w:ascii="Times New Roman" w:hAnsi="Times New Roman" w:cs="Times New Roman"/>
          <w:i/>
          <w:iCs/>
          <w:sz w:val="24"/>
          <w:szCs w:val="24"/>
        </w:rPr>
        <w:t>.</w:t>
      </w:r>
    </w:p>
    <w:p w14:paraId="335B4335" w14:textId="3264C78A" w:rsidR="00BD1528" w:rsidRDefault="00BD1528" w:rsidP="000972BA">
      <w:pPr>
        <w:widowControl w:val="0"/>
        <w:autoSpaceDE w:val="0"/>
        <w:autoSpaceDN w:val="0"/>
        <w:adjustRightInd w:val="0"/>
        <w:spacing w:after="0"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Penelitian </w:t>
      </w:r>
      <w:r w:rsidR="009D6093">
        <w:rPr>
          <w:rFonts w:ascii="Times New Roman" w:hAnsi="Times New Roman" w:cs="Times New Roman"/>
          <w:sz w:val="24"/>
          <w:szCs w:val="24"/>
        </w:rPr>
        <w:t>berikutnya</w:t>
      </w:r>
      <w:r>
        <w:rPr>
          <w:rFonts w:ascii="Times New Roman" w:hAnsi="Times New Roman" w:cs="Times New Roman"/>
          <w:sz w:val="24"/>
          <w:szCs w:val="24"/>
        </w:rPr>
        <w:t xml:space="preserve"> pada daun </w:t>
      </w:r>
      <w:r w:rsidR="00C948EF">
        <w:rPr>
          <w:rFonts w:ascii="Times New Roman" w:hAnsi="Times New Roman" w:cs="Times New Roman"/>
          <w:sz w:val="24"/>
          <w:szCs w:val="24"/>
        </w:rPr>
        <w:t>anggur, apel dan tomat</w:t>
      </w:r>
      <w:r w:rsidR="00E460F8">
        <w:rPr>
          <w:rFonts w:ascii="Times New Roman" w:hAnsi="Times New Roman" w:cs="Times New Roman"/>
          <w:sz w:val="24"/>
          <w:szCs w:val="24"/>
        </w:rPr>
        <w:t xml:space="preserve"> menghasilkan rata</w:t>
      </w:r>
      <w:r w:rsidR="009D6093">
        <w:rPr>
          <w:rFonts w:ascii="Times New Roman" w:hAnsi="Times New Roman" w:cs="Times New Roman"/>
          <w:sz w:val="24"/>
          <w:szCs w:val="24"/>
        </w:rPr>
        <w:t xml:space="preserve"> -</w:t>
      </w:r>
      <w:r w:rsidR="00E460F8">
        <w:rPr>
          <w:rFonts w:ascii="Times New Roman" w:hAnsi="Times New Roman" w:cs="Times New Roman"/>
          <w:sz w:val="24"/>
          <w:szCs w:val="24"/>
        </w:rPr>
        <w:t xml:space="preserve"> rata akurasi</w:t>
      </w:r>
      <w:r w:rsidR="009D6093">
        <w:rPr>
          <w:rFonts w:ascii="Times New Roman" w:hAnsi="Times New Roman" w:cs="Times New Roman"/>
          <w:sz w:val="24"/>
          <w:szCs w:val="24"/>
        </w:rPr>
        <w:t xml:space="preserve"> 86%, penelitian tersebut menggunakan</w:t>
      </w:r>
      <w:r w:rsidR="00754340">
        <w:rPr>
          <w:rFonts w:ascii="Times New Roman" w:hAnsi="Times New Roman" w:cs="Times New Roman"/>
          <w:sz w:val="24"/>
          <w:szCs w:val="24"/>
        </w:rPr>
        <w:t xml:space="preserve"> pendekatan </w:t>
      </w:r>
      <w:r w:rsidR="00754340">
        <w:rPr>
          <w:rFonts w:ascii="Times New Roman" w:hAnsi="Times New Roman" w:cs="Times New Roman"/>
          <w:i/>
          <w:iCs/>
          <w:sz w:val="24"/>
          <w:szCs w:val="24"/>
        </w:rPr>
        <w:t xml:space="preserve">modern machine learning </w:t>
      </w:r>
      <w:r w:rsidR="00754340">
        <w:rPr>
          <w:rFonts w:ascii="Times New Roman" w:hAnsi="Times New Roman" w:cs="Times New Roman"/>
          <w:sz w:val="24"/>
          <w:szCs w:val="24"/>
        </w:rPr>
        <w:t>dengan</w:t>
      </w:r>
      <w:r w:rsidR="009D6093">
        <w:rPr>
          <w:rFonts w:ascii="Times New Roman" w:hAnsi="Times New Roman" w:cs="Times New Roman"/>
          <w:sz w:val="24"/>
          <w:szCs w:val="24"/>
        </w:rPr>
        <w:t xml:space="preserve"> metode CNN </w:t>
      </w:r>
      <w:r w:rsidR="0048721B">
        <w:rPr>
          <w:rFonts w:ascii="Times New Roman" w:hAnsi="Times New Roman" w:cs="Times New Roman"/>
          <w:sz w:val="24"/>
          <w:szCs w:val="24"/>
        </w:rPr>
        <w:t>yang</w:t>
      </w:r>
      <w:r w:rsidR="009D6093">
        <w:rPr>
          <w:rFonts w:ascii="Times New Roman" w:hAnsi="Times New Roman" w:cs="Times New Roman"/>
          <w:sz w:val="24"/>
          <w:szCs w:val="24"/>
        </w:rPr>
        <w:t xml:space="preserve"> kembangkan oleh penulisnya sendiri y</w:t>
      </w:r>
      <w:r w:rsidR="007C222D">
        <w:rPr>
          <w:rFonts w:ascii="Times New Roman" w:hAnsi="Times New Roman" w:cs="Times New Roman"/>
          <w:sz w:val="24"/>
          <w:szCs w:val="24"/>
        </w:rPr>
        <w:t xml:space="preserve">aitu metode </w:t>
      </w:r>
      <w:r w:rsidR="007C222D">
        <w:rPr>
          <w:rFonts w:ascii="Times New Roman" w:hAnsi="Times New Roman" w:cs="Times New Roman"/>
          <w:i/>
          <w:iCs/>
          <w:sz w:val="24"/>
          <w:szCs w:val="24"/>
        </w:rPr>
        <w:t>Plant Detection Neural Network</w:t>
      </w:r>
      <w:r w:rsidR="00EB232D">
        <w:rPr>
          <w:rFonts w:ascii="Times New Roman" w:hAnsi="Times New Roman" w:cs="Times New Roman"/>
          <w:i/>
          <w:iCs/>
          <w:sz w:val="24"/>
          <w:szCs w:val="24"/>
        </w:rPr>
        <w:t xml:space="preserve"> </w:t>
      </w:r>
      <w:r w:rsidR="00EB232D">
        <w:rPr>
          <w:rFonts w:ascii="Times New Roman" w:hAnsi="Times New Roman" w:cs="Times New Roman"/>
          <w:sz w:val="24"/>
          <w:szCs w:val="24"/>
        </w:rPr>
        <w:t xml:space="preserve">dan untuk dataset citra yang digunakan dilakukan proses augmentasi data yang dimana citra yang ada pada dataset akan di olah terlebih dahulu seperti dilakukan </w:t>
      </w:r>
      <w:r w:rsidR="00EB232D">
        <w:rPr>
          <w:rFonts w:ascii="Times New Roman" w:hAnsi="Times New Roman" w:cs="Times New Roman"/>
          <w:i/>
          <w:iCs/>
          <w:sz w:val="24"/>
          <w:szCs w:val="24"/>
        </w:rPr>
        <w:t xml:space="preserve">cropping, flipping </w:t>
      </w:r>
      <w:r w:rsidR="00EB232D">
        <w:rPr>
          <w:rFonts w:ascii="Times New Roman" w:hAnsi="Times New Roman" w:cs="Times New Roman"/>
          <w:sz w:val="24"/>
          <w:szCs w:val="24"/>
        </w:rPr>
        <w:t>ataupun mengubah intensitas warna pada citra</w:t>
      </w:r>
      <w:r w:rsidR="005472C4">
        <w:rPr>
          <w:rFonts w:ascii="Times New Roman" w:hAnsi="Times New Roman" w:cs="Times New Roman"/>
          <w:sz w:val="24"/>
          <w:szCs w:val="24"/>
        </w:rPr>
        <w:t xml:space="preserve"> [18]</w:t>
      </w:r>
      <w:r w:rsidR="007C222D">
        <w:rPr>
          <w:rFonts w:ascii="Times New Roman" w:hAnsi="Times New Roman" w:cs="Times New Roman"/>
          <w:sz w:val="24"/>
          <w:szCs w:val="24"/>
        </w:rPr>
        <w:t xml:space="preserve">. Pada penelitian ini metode yang dikembangkan oleh penulisnya di bandingkan dengan metode CNN yang sudah umum digunakan </w:t>
      </w:r>
      <w:r w:rsidR="007C222D">
        <w:rPr>
          <w:rFonts w:ascii="Times New Roman" w:hAnsi="Times New Roman" w:cs="Times New Roman"/>
          <w:sz w:val="24"/>
          <w:szCs w:val="24"/>
        </w:rPr>
        <w:lastRenderedPageBreak/>
        <w:t xml:space="preserve">yaitu metode </w:t>
      </w:r>
      <w:r w:rsidR="007C222D">
        <w:rPr>
          <w:rFonts w:ascii="Times New Roman" w:hAnsi="Times New Roman" w:cs="Times New Roman"/>
          <w:i/>
          <w:iCs/>
          <w:sz w:val="24"/>
          <w:szCs w:val="24"/>
        </w:rPr>
        <w:t>MobileNet</w:t>
      </w:r>
      <w:r w:rsidR="009D1423">
        <w:rPr>
          <w:rFonts w:ascii="Times New Roman" w:hAnsi="Times New Roman" w:cs="Times New Roman"/>
          <w:i/>
          <w:iCs/>
          <w:sz w:val="24"/>
          <w:szCs w:val="24"/>
        </w:rPr>
        <w:t xml:space="preserve"> 50.0</w:t>
      </w:r>
      <w:r w:rsidR="0070223D">
        <w:rPr>
          <w:rFonts w:ascii="Times New Roman" w:hAnsi="Times New Roman" w:cs="Times New Roman"/>
          <w:i/>
          <w:iCs/>
          <w:sz w:val="24"/>
          <w:szCs w:val="24"/>
        </w:rPr>
        <w:t xml:space="preserve"> </w:t>
      </w:r>
      <w:r w:rsidR="009D1423" w:rsidRPr="009D1423">
        <w:rPr>
          <w:rFonts w:ascii="Times New Roman" w:hAnsi="Times New Roman" w:cs="Times New Roman"/>
          <w:sz w:val="24"/>
          <w:szCs w:val="24"/>
        </w:rPr>
        <w:t>[3]</w:t>
      </w:r>
      <w:r w:rsidR="009D1423">
        <w:rPr>
          <w:rFonts w:ascii="Times New Roman" w:hAnsi="Times New Roman" w:cs="Times New Roman"/>
          <w:sz w:val="24"/>
          <w:szCs w:val="24"/>
        </w:rPr>
        <w:t>.</w:t>
      </w:r>
    </w:p>
    <w:p w14:paraId="44AB7683" w14:textId="0118BEB8" w:rsidR="00C04FAE" w:rsidRDefault="00C04FAE" w:rsidP="000972BA">
      <w:pPr>
        <w:widowControl w:val="0"/>
        <w:autoSpaceDE w:val="0"/>
        <w:autoSpaceDN w:val="0"/>
        <w:adjustRightInd w:val="0"/>
        <w:spacing w:after="0" w:line="360" w:lineRule="auto"/>
        <w:ind w:firstLine="720"/>
        <w:contextualSpacing/>
        <w:jc w:val="both"/>
      </w:pPr>
      <w:r>
        <w:rPr>
          <w:rFonts w:ascii="Times New Roman" w:hAnsi="Times New Roman" w:cs="Times New Roman"/>
          <w:sz w:val="24"/>
          <w:szCs w:val="24"/>
        </w:rPr>
        <w:t xml:space="preserve">Penelitian Selanjutnya pada daun </w:t>
      </w:r>
      <w:r w:rsidR="00001852">
        <w:rPr>
          <w:rFonts w:ascii="Times New Roman" w:hAnsi="Times New Roman" w:cs="Times New Roman"/>
          <w:sz w:val="24"/>
          <w:szCs w:val="24"/>
        </w:rPr>
        <w:t>jeruk</w:t>
      </w:r>
      <w:r w:rsidR="009D452F">
        <w:rPr>
          <w:rFonts w:ascii="Times New Roman" w:hAnsi="Times New Roman" w:cs="Times New Roman"/>
          <w:sz w:val="24"/>
          <w:szCs w:val="24"/>
        </w:rPr>
        <w:t xml:space="preserve"> dengan membandingkan </w:t>
      </w:r>
      <w:r w:rsidR="00EF3949">
        <w:rPr>
          <w:rFonts w:ascii="Times New Roman" w:hAnsi="Times New Roman" w:cs="Times New Roman"/>
          <w:sz w:val="24"/>
          <w:szCs w:val="24"/>
        </w:rPr>
        <w:t xml:space="preserve">dua metode </w:t>
      </w:r>
      <w:r w:rsidR="001C0A90">
        <w:rPr>
          <w:rFonts w:ascii="Times New Roman" w:hAnsi="Times New Roman" w:cs="Times New Roman"/>
          <w:sz w:val="24"/>
          <w:szCs w:val="24"/>
        </w:rPr>
        <w:t xml:space="preserve">yaitu : </w:t>
      </w:r>
      <w:r w:rsidR="001C0A90">
        <w:rPr>
          <w:rFonts w:ascii="Times New Roman" w:hAnsi="Times New Roman" w:cs="Times New Roman"/>
          <w:i/>
          <w:iCs/>
          <w:sz w:val="24"/>
          <w:szCs w:val="24"/>
        </w:rPr>
        <w:t xml:space="preserve">Mobile V2 </w:t>
      </w:r>
      <w:r w:rsidR="001C0A90">
        <w:rPr>
          <w:rFonts w:ascii="Times New Roman" w:hAnsi="Times New Roman" w:cs="Times New Roman"/>
          <w:sz w:val="24"/>
          <w:szCs w:val="24"/>
        </w:rPr>
        <w:t>dengan akur</w:t>
      </w:r>
      <w:r w:rsidR="00C60DF2">
        <w:rPr>
          <w:rFonts w:ascii="Times New Roman" w:hAnsi="Times New Roman" w:cs="Times New Roman"/>
          <w:sz w:val="24"/>
          <w:szCs w:val="24"/>
        </w:rPr>
        <w:t>a</w:t>
      </w:r>
      <w:r w:rsidR="001C0A90">
        <w:rPr>
          <w:rFonts w:ascii="Times New Roman" w:hAnsi="Times New Roman" w:cs="Times New Roman"/>
          <w:sz w:val="24"/>
          <w:szCs w:val="24"/>
        </w:rPr>
        <w:t>si 98.05%</w:t>
      </w:r>
      <w:r w:rsidR="00C60DF2">
        <w:rPr>
          <w:rFonts w:ascii="Times New Roman" w:hAnsi="Times New Roman" w:cs="Times New Roman"/>
          <w:sz w:val="24"/>
          <w:szCs w:val="24"/>
        </w:rPr>
        <w:t xml:space="preserve"> dan </w:t>
      </w:r>
      <w:r w:rsidR="00C60DF2">
        <w:rPr>
          <w:rFonts w:ascii="Times New Roman" w:hAnsi="Times New Roman" w:cs="Times New Roman"/>
          <w:i/>
          <w:iCs/>
          <w:sz w:val="24"/>
          <w:szCs w:val="24"/>
        </w:rPr>
        <w:t>Self Structured Convolutional Neural Network</w:t>
      </w:r>
      <w:r w:rsidR="00C60DF2">
        <w:t xml:space="preserve"> dengan akurasi</w:t>
      </w:r>
      <w:r w:rsidR="00077D13">
        <w:t xml:space="preserve"> 98.21%</w:t>
      </w:r>
      <w:r w:rsidR="00025F55">
        <w:t xml:space="preserve"> </w:t>
      </w:r>
      <w:r w:rsidR="008B0F1E">
        <w:t>[</w:t>
      </w:r>
      <w:r w:rsidR="00D7625A">
        <w:t>4</w:t>
      </w:r>
      <w:r w:rsidR="008B0F1E">
        <w:t>]</w:t>
      </w:r>
      <w:r w:rsidR="002F4038">
        <w:t>.</w:t>
      </w:r>
    </w:p>
    <w:p w14:paraId="70ECBE0B" w14:textId="4DED0AAD" w:rsidR="00E85C01" w:rsidRPr="007C49DF" w:rsidRDefault="00E85C01" w:rsidP="000972BA">
      <w:pPr>
        <w:widowControl w:val="0"/>
        <w:autoSpaceDE w:val="0"/>
        <w:autoSpaceDN w:val="0"/>
        <w:adjustRightInd w:val="0"/>
        <w:spacing w:after="0" w:line="360" w:lineRule="auto"/>
        <w:ind w:firstLine="720"/>
        <w:contextualSpacing/>
        <w:jc w:val="both"/>
        <w:rPr>
          <w:rFonts w:ascii="Times New Roman" w:hAnsi="Times New Roman" w:cs="Times New Roman"/>
          <w:sz w:val="24"/>
          <w:szCs w:val="24"/>
        </w:rPr>
      </w:pPr>
      <w:r w:rsidRPr="007C49DF">
        <w:rPr>
          <w:rFonts w:ascii="Times New Roman" w:hAnsi="Times New Roman" w:cs="Times New Roman"/>
          <w:sz w:val="24"/>
          <w:szCs w:val="24"/>
        </w:rPr>
        <w:t>Namum sampai  saat ini. Penulis belum menemukan pen</w:t>
      </w:r>
      <w:r w:rsidR="00785AD6" w:rsidRPr="007C49DF">
        <w:rPr>
          <w:rFonts w:ascii="Times New Roman" w:hAnsi="Times New Roman" w:cs="Times New Roman"/>
          <w:sz w:val="24"/>
          <w:szCs w:val="24"/>
        </w:rPr>
        <w:t>e</w:t>
      </w:r>
      <w:r w:rsidRPr="007C49DF">
        <w:rPr>
          <w:rFonts w:ascii="Times New Roman" w:hAnsi="Times New Roman" w:cs="Times New Roman"/>
          <w:sz w:val="24"/>
          <w:szCs w:val="24"/>
        </w:rPr>
        <w:t xml:space="preserve">litian yang terkait </w:t>
      </w:r>
      <w:r w:rsidR="007A05BF" w:rsidRPr="007C49DF">
        <w:rPr>
          <w:rFonts w:ascii="Times New Roman" w:hAnsi="Times New Roman" w:cs="Times New Roman"/>
          <w:sz w:val="24"/>
          <w:szCs w:val="24"/>
        </w:rPr>
        <w:t xml:space="preserve">dengan klasifikasi penyakit stroberi </w:t>
      </w:r>
      <w:r w:rsidR="00537963" w:rsidRPr="007C49DF">
        <w:rPr>
          <w:rFonts w:ascii="Times New Roman" w:hAnsi="Times New Roman" w:cs="Times New Roman"/>
          <w:sz w:val="24"/>
          <w:szCs w:val="24"/>
        </w:rPr>
        <w:t xml:space="preserve">melalui citra daun </w:t>
      </w:r>
      <w:r w:rsidR="007A05BF" w:rsidRPr="007C49DF">
        <w:rPr>
          <w:rFonts w:ascii="Times New Roman" w:hAnsi="Times New Roman" w:cs="Times New Roman"/>
          <w:sz w:val="24"/>
          <w:szCs w:val="24"/>
        </w:rPr>
        <w:t xml:space="preserve">yang menggunakan </w:t>
      </w:r>
      <w:r w:rsidR="00CB251C" w:rsidRPr="007C49DF">
        <w:rPr>
          <w:rFonts w:ascii="Times New Roman" w:hAnsi="Times New Roman" w:cs="Times New Roman"/>
          <w:sz w:val="24"/>
          <w:szCs w:val="24"/>
        </w:rPr>
        <w:t xml:space="preserve">pendekatan </w:t>
      </w:r>
      <w:r w:rsidR="00CB251C" w:rsidRPr="007C49DF">
        <w:rPr>
          <w:rFonts w:ascii="Times New Roman" w:hAnsi="Times New Roman" w:cs="Times New Roman"/>
          <w:i/>
          <w:iCs/>
          <w:sz w:val="24"/>
          <w:szCs w:val="24"/>
        </w:rPr>
        <w:t>modern machine learning</w:t>
      </w:r>
      <w:r w:rsidR="00537963" w:rsidRPr="007C49DF">
        <w:rPr>
          <w:rFonts w:ascii="Times New Roman" w:hAnsi="Times New Roman" w:cs="Times New Roman"/>
          <w:sz w:val="24"/>
          <w:szCs w:val="24"/>
        </w:rPr>
        <w:t>, dapat dilihat pada beberapa pe</w:t>
      </w:r>
      <w:r w:rsidR="0067291D" w:rsidRPr="007C49DF">
        <w:rPr>
          <w:rFonts w:ascii="Times New Roman" w:hAnsi="Times New Roman" w:cs="Times New Roman"/>
          <w:sz w:val="24"/>
          <w:szCs w:val="24"/>
        </w:rPr>
        <w:t>nelitian</w:t>
      </w:r>
      <w:r w:rsidR="006072E9" w:rsidRPr="007C49DF">
        <w:rPr>
          <w:rFonts w:ascii="Times New Roman" w:hAnsi="Times New Roman" w:cs="Times New Roman"/>
          <w:sz w:val="24"/>
          <w:szCs w:val="24"/>
        </w:rPr>
        <w:t xml:space="preserve"> </w:t>
      </w:r>
      <w:r w:rsidR="00345B0A" w:rsidRPr="007C49DF">
        <w:rPr>
          <w:rFonts w:ascii="Times New Roman" w:hAnsi="Times New Roman" w:cs="Times New Roman"/>
          <w:sz w:val="24"/>
          <w:szCs w:val="24"/>
        </w:rPr>
        <w:t xml:space="preserve">terdahulu mengenai </w:t>
      </w:r>
      <w:r w:rsidR="00B71636" w:rsidRPr="007C49DF">
        <w:rPr>
          <w:rFonts w:ascii="Times New Roman" w:hAnsi="Times New Roman" w:cs="Times New Roman"/>
          <w:sz w:val="24"/>
          <w:szCs w:val="24"/>
        </w:rPr>
        <w:t xml:space="preserve">penelitian </w:t>
      </w:r>
      <w:r w:rsidR="0067291D" w:rsidRPr="007C49DF">
        <w:rPr>
          <w:rFonts w:ascii="Times New Roman" w:hAnsi="Times New Roman" w:cs="Times New Roman"/>
          <w:sz w:val="24"/>
          <w:szCs w:val="24"/>
        </w:rPr>
        <w:t>penyakit melalui citra daun yang menggunakan</w:t>
      </w:r>
      <w:r w:rsidR="00CB251C" w:rsidRPr="007C49DF">
        <w:rPr>
          <w:rFonts w:ascii="Times New Roman" w:hAnsi="Times New Roman" w:cs="Times New Roman"/>
          <w:sz w:val="24"/>
          <w:szCs w:val="24"/>
        </w:rPr>
        <w:t xml:space="preserve"> pendekatan </w:t>
      </w:r>
      <w:r w:rsidR="00CB251C" w:rsidRPr="007C49DF">
        <w:rPr>
          <w:rFonts w:ascii="Times New Roman" w:hAnsi="Times New Roman" w:cs="Times New Roman"/>
          <w:i/>
          <w:iCs/>
          <w:sz w:val="24"/>
          <w:szCs w:val="24"/>
        </w:rPr>
        <w:t>modern machine learning</w:t>
      </w:r>
      <w:r w:rsidR="006072E9" w:rsidRPr="007C49DF">
        <w:rPr>
          <w:rFonts w:ascii="Times New Roman" w:hAnsi="Times New Roman" w:cs="Times New Roman"/>
          <w:sz w:val="24"/>
          <w:szCs w:val="24"/>
        </w:rPr>
        <w:t xml:space="preserve"> </w:t>
      </w:r>
      <w:r w:rsidR="00CB251C" w:rsidRPr="007C49DF">
        <w:rPr>
          <w:rFonts w:ascii="Times New Roman" w:hAnsi="Times New Roman" w:cs="Times New Roman"/>
          <w:sz w:val="24"/>
          <w:szCs w:val="24"/>
        </w:rPr>
        <w:t xml:space="preserve">dan metode CNN </w:t>
      </w:r>
      <w:r w:rsidR="006072E9" w:rsidRPr="007C49DF">
        <w:rPr>
          <w:rFonts w:ascii="Times New Roman" w:hAnsi="Times New Roman" w:cs="Times New Roman"/>
          <w:sz w:val="24"/>
          <w:szCs w:val="24"/>
        </w:rPr>
        <w:t>mendapatkan hasil yang cukup baik</w:t>
      </w:r>
      <w:r w:rsidR="00F92EEE" w:rsidRPr="007C49DF">
        <w:rPr>
          <w:rFonts w:ascii="Times New Roman" w:hAnsi="Times New Roman" w:cs="Times New Roman"/>
          <w:sz w:val="24"/>
          <w:szCs w:val="24"/>
        </w:rPr>
        <w:t xml:space="preserve"> dengan akurasi diatas 85%</w:t>
      </w:r>
      <w:r w:rsidR="006072E9" w:rsidRPr="007C49DF">
        <w:rPr>
          <w:rFonts w:ascii="Times New Roman" w:hAnsi="Times New Roman" w:cs="Times New Roman"/>
          <w:sz w:val="24"/>
          <w:szCs w:val="24"/>
        </w:rPr>
        <w:t>.</w:t>
      </w:r>
      <w:r w:rsidR="00AF1E52" w:rsidRPr="007C49DF">
        <w:rPr>
          <w:rFonts w:ascii="Times New Roman" w:hAnsi="Times New Roman" w:cs="Times New Roman"/>
          <w:sz w:val="24"/>
          <w:szCs w:val="24"/>
        </w:rPr>
        <w:t xml:space="preserve"> Karena itu proposal ini akan membahasa mengenai klasifikasi penyakit stroberi menggunakan metode CNN melalui citra daun stroberi.</w:t>
      </w:r>
    </w:p>
    <w:bookmarkEnd w:id="20"/>
    <w:p w14:paraId="06AEFEA1" w14:textId="026B22E2" w:rsidR="00C7525D" w:rsidRDefault="00C7525D" w:rsidP="00BE1746">
      <w:pPr>
        <w:widowControl w:val="0"/>
        <w:tabs>
          <w:tab w:val="left" w:pos="220"/>
          <w:tab w:val="left" w:pos="720"/>
        </w:tabs>
        <w:autoSpaceDE w:val="0"/>
        <w:autoSpaceDN w:val="0"/>
        <w:adjustRightInd w:val="0"/>
        <w:spacing w:after="0" w:line="360" w:lineRule="auto"/>
        <w:jc w:val="both"/>
        <w:rPr>
          <w:rFonts w:ascii="Times New Roman" w:hAnsi="Times New Roman" w:cs="Times New Roman"/>
          <w:sz w:val="24"/>
          <w:szCs w:val="24"/>
        </w:rPr>
      </w:pPr>
    </w:p>
    <w:p w14:paraId="047078FA" w14:textId="74A070F9" w:rsidR="00C7525D" w:rsidRDefault="00C7525D" w:rsidP="00BE1746">
      <w:pPr>
        <w:widowControl w:val="0"/>
        <w:tabs>
          <w:tab w:val="left" w:pos="220"/>
          <w:tab w:val="left" w:pos="720"/>
        </w:tabs>
        <w:autoSpaceDE w:val="0"/>
        <w:autoSpaceDN w:val="0"/>
        <w:adjustRightInd w:val="0"/>
        <w:spacing w:after="0" w:line="360" w:lineRule="auto"/>
        <w:jc w:val="both"/>
        <w:rPr>
          <w:rFonts w:ascii="Times New Roman" w:hAnsi="Times New Roman" w:cs="Times New Roman"/>
          <w:sz w:val="24"/>
          <w:szCs w:val="24"/>
        </w:rPr>
      </w:pPr>
    </w:p>
    <w:p w14:paraId="4A1AF08D" w14:textId="068B20E0" w:rsidR="00F5431D" w:rsidRDefault="00F5431D" w:rsidP="00BE1746">
      <w:pPr>
        <w:widowControl w:val="0"/>
        <w:tabs>
          <w:tab w:val="left" w:pos="220"/>
          <w:tab w:val="left" w:pos="720"/>
        </w:tabs>
        <w:autoSpaceDE w:val="0"/>
        <w:autoSpaceDN w:val="0"/>
        <w:adjustRightInd w:val="0"/>
        <w:spacing w:after="0" w:line="360" w:lineRule="auto"/>
        <w:jc w:val="both"/>
        <w:rPr>
          <w:rFonts w:ascii="Times New Roman" w:hAnsi="Times New Roman" w:cs="Times New Roman"/>
          <w:sz w:val="24"/>
          <w:szCs w:val="24"/>
        </w:rPr>
      </w:pPr>
    </w:p>
    <w:p w14:paraId="2278E813" w14:textId="136BEB4F" w:rsidR="00F5431D" w:rsidRDefault="00F5431D" w:rsidP="00BE1746">
      <w:pPr>
        <w:widowControl w:val="0"/>
        <w:tabs>
          <w:tab w:val="left" w:pos="220"/>
          <w:tab w:val="left" w:pos="720"/>
        </w:tabs>
        <w:autoSpaceDE w:val="0"/>
        <w:autoSpaceDN w:val="0"/>
        <w:adjustRightInd w:val="0"/>
        <w:spacing w:after="0" w:line="360" w:lineRule="auto"/>
        <w:jc w:val="both"/>
        <w:rPr>
          <w:rFonts w:ascii="Times New Roman" w:hAnsi="Times New Roman" w:cs="Times New Roman"/>
          <w:sz w:val="24"/>
          <w:szCs w:val="24"/>
        </w:rPr>
      </w:pPr>
    </w:p>
    <w:p w14:paraId="2E2EF756" w14:textId="5AD37C93" w:rsidR="00F5431D" w:rsidRDefault="00F5431D" w:rsidP="00BE1746">
      <w:pPr>
        <w:widowControl w:val="0"/>
        <w:tabs>
          <w:tab w:val="left" w:pos="220"/>
          <w:tab w:val="left" w:pos="720"/>
        </w:tabs>
        <w:autoSpaceDE w:val="0"/>
        <w:autoSpaceDN w:val="0"/>
        <w:adjustRightInd w:val="0"/>
        <w:spacing w:after="0" w:line="360" w:lineRule="auto"/>
        <w:jc w:val="both"/>
        <w:rPr>
          <w:rFonts w:ascii="Times New Roman" w:hAnsi="Times New Roman" w:cs="Times New Roman"/>
          <w:sz w:val="24"/>
          <w:szCs w:val="24"/>
        </w:rPr>
      </w:pPr>
    </w:p>
    <w:p w14:paraId="7E5F078A" w14:textId="1EB127CE" w:rsidR="00F5431D" w:rsidRDefault="00F5431D" w:rsidP="00BE1746">
      <w:pPr>
        <w:widowControl w:val="0"/>
        <w:tabs>
          <w:tab w:val="left" w:pos="220"/>
          <w:tab w:val="left" w:pos="720"/>
        </w:tabs>
        <w:autoSpaceDE w:val="0"/>
        <w:autoSpaceDN w:val="0"/>
        <w:adjustRightInd w:val="0"/>
        <w:spacing w:after="0" w:line="360" w:lineRule="auto"/>
        <w:jc w:val="both"/>
        <w:rPr>
          <w:rFonts w:ascii="Times New Roman" w:hAnsi="Times New Roman" w:cs="Times New Roman"/>
          <w:sz w:val="24"/>
          <w:szCs w:val="24"/>
        </w:rPr>
      </w:pPr>
    </w:p>
    <w:p w14:paraId="18D5A4BA" w14:textId="77777777" w:rsidR="00F5431D" w:rsidRDefault="00F5431D" w:rsidP="00BE1746">
      <w:pPr>
        <w:widowControl w:val="0"/>
        <w:tabs>
          <w:tab w:val="left" w:pos="220"/>
          <w:tab w:val="left" w:pos="720"/>
        </w:tabs>
        <w:autoSpaceDE w:val="0"/>
        <w:autoSpaceDN w:val="0"/>
        <w:adjustRightInd w:val="0"/>
        <w:spacing w:after="0" w:line="360" w:lineRule="auto"/>
        <w:jc w:val="both"/>
        <w:rPr>
          <w:rFonts w:ascii="Times New Roman" w:hAnsi="Times New Roman" w:cs="Times New Roman"/>
          <w:sz w:val="24"/>
          <w:szCs w:val="24"/>
        </w:rPr>
      </w:pPr>
    </w:p>
    <w:p w14:paraId="7B682FCC" w14:textId="66FE8EFB" w:rsidR="00C7525D" w:rsidRDefault="00C7525D" w:rsidP="00BE1746">
      <w:pPr>
        <w:widowControl w:val="0"/>
        <w:tabs>
          <w:tab w:val="left" w:pos="220"/>
          <w:tab w:val="left" w:pos="720"/>
        </w:tabs>
        <w:autoSpaceDE w:val="0"/>
        <w:autoSpaceDN w:val="0"/>
        <w:adjustRightInd w:val="0"/>
        <w:spacing w:after="0" w:line="360" w:lineRule="auto"/>
        <w:jc w:val="both"/>
        <w:rPr>
          <w:rFonts w:ascii="Times New Roman" w:hAnsi="Times New Roman" w:cs="Times New Roman"/>
          <w:sz w:val="24"/>
          <w:szCs w:val="24"/>
        </w:rPr>
      </w:pPr>
    </w:p>
    <w:p w14:paraId="4EC02659" w14:textId="3C8C0524" w:rsidR="00C7525D" w:rsidRDefault="00C7525D" w:rsidP="00BE1746">
      <w:pPr>
        <w:widowControl w:val="0"/>
        <w:tabs>
          <w:tab w:val="left" w:pos="220"/>
          <w:tab w:val="left" w:pos="720"/>
        </w:tabs>
        <w:autoSpaceDE w:val="0"/>
        <w:autoSpaceDN w:val="0"/>
        <w:adjustRightInd w:val="0"/>
        <w:spacing w:after="0" w:line="360" w:lineRule="auto"/>
        <w:jc w:val="both"/>
        <w:rPr>
          <w:rFonts w:ascii="Times New Roman" w:hAnsi="Times New Roman" w:cs="Times New Roman"/>
          <w:sz w:val="24"/>
          <w:szCs w:val="24"/>
        </w:rPr>
      </w:pPr>
    </w:p>
    <w:p w14:paraId="62AE03A1" w14:textId="48CE1141" w:rsidR="00C7525D" w:rsidRDefault="00C7525D" w:rsidP="00BE1746">
      <w:pPr>
        <w:widowControl w:val="0"/>
        <w:tabs>
          <w:tab w:val="left" w:pos="220"/>
          <w:tab w:val="left" w:pos="720"/>
        </w:tabs>
        <w:autoSpaceDE w:val="0"/>
        <w:autoSpaceDN w:val="0"/>
        <w:adjustRightInd w:val="0"/>
        <w:spacing w:after="0" w:line="360" w:lineRule="auto"/>
        <w:jc w:val="both"/>
        <w:rPr>
          <w:rFonts w:ascii="Times New Roman" w:hAnsi="Times New Roman" w:cs="Times New Roman"/>
          <w:sz w:val="24"/>
          <w:szCs w:val="24"/>
        </w:rPr>
      </w:pPr>
    </w:p>
    <w:p w14:paraId="2478B552" w14:textId="45D0C1F0" w:rsidR="00C7525D" w:rsidRDefault="00C7525D" w:rsidP="00BE1746">
      <w:pPr>
        <w:widowControl w:val="0"/>
        <w:tabs>
          <w:tab w:val="left" w:pos="220"/>
          <w:tab w:val="left" w:pos="720"/>
        </w:tabs>
        <w:autoSpaceDE w:val="0"/>
        <w:autoSpaceDN w:val="0"/>
        <w:adjustRightInd w:val="0"/>
        <w:spacing w:after="0" w:line="360" w:lineRule="auto"/>
        <w:jc w:val="both"/>
        <w:rPr>
          <w:rFonts w:ascii="Times New Roman" w:hAnsi="Times New Roman" w:cs="Times New Roman"/>
          <w:sz w:val="24"/>
          <w:szCs w:val="24"/>
        </w:rPr>
      </w:pPr>
    </w:p>
    <w:p w14:paraId="74ACE209" w14:textId="276868E9" w:rsidR="00C7525D" w:rsidRDefault="00C7525D" w:rsidP="00BE1746">
      <w:pPr>
        <w:widowControl w:val="0"/>
        <w:tabs>
          <w:tab w:val="left" w:pos="220"/>
          <w:tab w:val="left" w:pos="720"/>
        </w:tabs>
        <w:autoSpaceDE w:val="0"/>
        <w:autoSpaceDN w:val="0"/>
        <w:adjustRightInd w:val="0"/>
        <w:spacing w:after="0" w:line="360" w:lineRule="auto"/>
        <w:jc w:val="both"/>
        <w:rPr>
          <w:rFonts w:ascii="Times New Roman" w:hAnsi="Times New Roman" w:cs="Times New Roman"/>
          <w:sz w:val="24"/>
          <w:szCs w:val="24"/>
        </w:rPr>
      </w:pPr>
    </w:p>
    <w:p w14:paraId="6B8D6D03" w14:textId="2B9BF90A" w:rsidR="00C7525D" w:rsidRDefault="00C7525D" w:rsidP="00BE1746">
      <w:pPr>
        <w:widowControl w:val="0"/>
        <w:tabs>
          <w:tab w:val="left" w:pos="220"/>
          <w:tab w:val="left" w:pos="720"/>
        </w:tabs>
        <w:autoSpaceDE w:val="0"/>
        <w:autoSpaceDN w:val="0"/>
        <w:adjustRightInd w:val="0"/>
        <w:spacing w:after="0" w:line="360" w:lineRule="auto"/>
        <w:jc w:val="both"/>
        <w:rPr>
          <w:rFonts w:ascii="Times New Roman" w:hAnsi="Times New Roman" w:cs="Times New Roman"/>
          <w:sz w:val="24"/>
          <w:szCs w:val="24"/>
        </w:rPr>
      </w:pPr>
    </w:p>
    <w:p w14:paraId="19ADAC4F" w14:textId="36B8049A" w:rsidR="00C7525D" w:rsidRDefault="00C7525D" w:rsidP="00BE1746">
      <w:pPr>
        <w:widowControl w:val="0"/>
        <w:tabs>
          <w:tab w:val="left" w:pos="220"/>
          <w:tab w:val="left" w:pos="720"/>
        </w:tabs>
        <w:autoSpaceDE w:val="0"/>
        <w:autoSpaceDN w:val="0"/>
        <w:adjustRightInd w:val="0"/>
        <w:spacing w:after="0" w:line="360" w:lineRule="auto"/>
        <w:jc w:val="both"/>
        <w:rPr>
          <w:rFonts w:ascii="Times New Roman" w:hAnsi="Times New Roman" w:cs="Times New Roman"/>
          <w:sz w:val="24"/>
          <w:szCs w:val="24"/>
        </w:rPr>
      </w:pPr>
    </w:p>
    <w:p w14:paraId="4C9560BC" w14:textId="19ACEF81" w:rsidR="00C7525D" w:rsidRDefault="00C7525D" w:rsidP="00BE1746">
      <w:pPr>
        <w:widowControl w:val="0"/>
        <w:tabs>
          <w:tab w:val="left" w:pos="220"/>
          <w:tab w:val="left" w:pos="720"/>
        </w:tabs>
        <w:autoSpaceDE w:val="0"/>
        <w:autoSpaceDN w:val="0"/>
        <w:adjustRightInd w:val="0"/>
        <w:spacing w:after="0" w:line="360" w:lineRule="auto"/>
        <w:jc w:val="both"/>
        <w:rPr>
          <w:rFonts w:ascii="Times New Roman" w:hAnsi="Times New Roman" w:cs="Times New Roman"/>
          <w:sz w:val="24"/>
          <w:szCs w:val="24"/>
        </w:rPr>
      </w:pPr>
    </w:p>
    <w:p w14:paraId="1A6CEE39" w14:textId="5FFBC9B0" w:rsidR="00C7525D" w:rsidRDefault="00C7525D" w:rsidP="00BE1746">
      <w:pPr>
        <w:widowControl w:val="0"/>
        <w:tabs>
          <w:tab w:val="left" w:pos="220"/>
          <w:tab w:val="left" w:pos="720"/>
        </w:tabs>
        <w:autoSpaceDE w:val="0"/>
        <w:autoSpaceDN w:val="0"/>
        <w:adjustRightInd w:val="0"/>
        <w:spacing w:after="0" w:line="360" w:lineRule="auto"/>
        <w:jc w:val="both"/>
        <w:rPr>
          <w:rFonts w:ascii="Times New Roman" w:hAnsi="Times New Roman" w:cs="Times New Roman"/>
          <w:sz w:val="24"/>
          <w:szCs w:val="24"/>
        </w:rPr>
      </w:pPr>
    </w:p>
    <w:p w14:paraId="3C84D432" w14:textId="77777777" w:rsidR="00E63060" w:rsidRPr="00BE1746" w:rsidRDefault="00E63060" w:rsidP="00BE1746">
      <w:pPr>
        <w:widowControl w:val="0"/>
        <w:tabs>
          <w:tab w:val="left" w:pos="220"/>
          <w:tab w:val="left" w:pos="720"/>
        </w:tabs>
        <w:autoSpaceDE w:val="0"/>
        <w:autoSpaceDN w:val="0"/>
        <w:adjustRightInd w:val="0"/>
        <w:spacing w:after="0" w:line="360" w:lineRule="auto"/>
        <w:jc w:val="both"/>
        <w:rPr>
          <w:rFonts w:ascii="Times New Roman" w:hAnsi="Times New Roman" w:cs="Times New Roman"/>
          <w:sz w:val="24"/>
          <w:szCs w:val="24"/>
        </w:rPr>
      </w:pPr>
    </w:p>
    <w:p w14:paraId="7F3D56BF" w14:textId="19CEB886" w:rsidR="0086289E" w:rsidRPr="005E1435" w:rsidRDefault="00976E4D" w:rsidP="004B5F58">
      <w:pPr>
        <w:pStyle w:val="Heading1"/>
        <w:numPr>
          <w:ilvl w:val="0"/>
          <w:numId w:val="1"/>
        </w:numPr>
        <w:spacing w:before="0" w:line="360" w:lineRule="auto"/>
        <w:contextualSpacing/>
        <w:rPr>
          <w:rFonts w:ascii="Times New Roman" w:hAnsi="Times New Roman"/>
          <w:b/>
          <w:color w:val="auto"/>
        </w:rPr>
      </w:pPr>
      <w:bookmarkStart w:id="21" w:name="_Toc466580963"/>
      <w:bookmarkStart w:id="22" w:name="_Toc56151793"/>
      <w:r>
        <w:rPr>
          <w:rFonts w:ascii="Times New Roman" w:hAnsi="Times New Roman"/>
          <w:b/>
          <w:color w:val="auto"/>
        </w:rPr>
        <w:lastRenderedPageBreak/>
        <w:t>PERANCANGAN SISTEM</w:t>
      </w:r>
      <w:bookmarkEnd w:id="22"/>
      <w:r>
        <w:rPr>
          <w:rFonts w:ascii="Times New Roman" w:hAnsi="Times New Roman"/>
          <w:b/>
          <w:color w:val="auto"/>
        </w:rPr>
        <w:t xml:space="preserve"> </w:t>
      </w:r>
      <w:bookmarkEnd w:id="21"/>
    </w:p>
    <w:p w14:paraId="2BED9187" w14:textId="5B1D6C26" w:rsidR="00652873" w:rsidRDefault="00652873" w:rsidP="00652873">
      <w:pPr>
        <w:pStyle w:val="Heading2"/>
        <w:numPr>
          <w:ilvl w:val="1"/>
          <w:numId w:val="1"/>
        </w:numPr>
        <w:spacing w:before="0" w:line="360" w:lineRule="auto"/>
        <w:ind w:left="720" w:hanging="720"/>
        <w:contextualSpacing/>
        <w:rPr>
          <w:rFonts w:ascii="Times New Roman" w:hAnsi="Times New Roman"/>
          <w:b/>
          <w:bCs/>
          <w:color w:val="auto"/>
          <w:sz w:val="28"/>
          <w:szCs w:val="28"/>
        </w:rPr>
      </w:pPr>
      <w:bookmarkStart w:id="23" w:name="_Toc56151794"/>
      <w:r>
        <w:rPr>
          <w:rFonts w:ascii="Times New Roman" w:hAnsi="Times New Roman"/>
          <w:b/>
          <w:bCs/>
          <w:color w:val="auto"/>
          <w:sz w:val="28"/>
          <w:szCs w:val="28"/>
        </w:rPr>
        <w:t>Gambaran Umum Sistem</w:t>
      </w:r>
      <w:bookmarkEnd w:id="23"/>
    </w:p>
    <w:p w14:paraId="12CAC89F" w14:textId="54A05E36" w:rsidR="00652873" w:rsidRPr="00652873" w:rsidRDefault="00652873" w:rsidP="00372216">
      <w:pPr>
        <w:ind w:firstLine="720"/>
        <w:jc w:val="both"/>
        <w:rPr>
          <w:rFonts w:ascii="Times New Roman" w:hAnsi="Times New Roman" w:cs="Times New Roman"/>
          <w:sz w:val="24"/>
          <w:szCs w:val="24"/>
        </w:rPr>
      </w:pPr>
      <w:r>
        <w:rPr>
          <w:rFonts w:ascii="Times New Roman" w:hAnsi="Times New Roman" w:cs="Times New Roman"/>
          <w:sz w:val="24"/>
          <w:szCs w:val="24"/>
        </w:rPr>
        <w:t xml:space="preserve">Sistem yang dibangun bertujuan untuk menentukan klasifikasi dari input </w:t>
      </w:r>
      <w:r>
        <w:rPr>
          <w:rFonts w:ascii="Times New Roman" w:hAnsi="Times New Roman" w:cs="Times New Roman"/>
          <w:i/>
          <w:iCs/>
          <w:sz w:val="24"/>
          <w:szCs w:val="24"/>
        </w:rPr>
        <w:t xml:space="preserve">image </w:t>
      </w:r>
      <w:r>
        <w:rPr>
          <w:rFonts w:ascii="Times New Roman" w:hAnsi="Times New Roman" w:cs="Times New Roman"/>
          <w:sz w:val="24"/>
          <w:szCs w:val="24"/>
        </w:rPr>
        <w:t xml:space="preserve">citra daun yang dimasukan menggunakan </w:t>
      </w:r>
      <w:r>
        <w:rPr>
          <w:rFonts w:ascii="Times New Roman" w:hAnsi="Times New Roman" w:cs="Times New Roman"/>
          <w:i/>
          <w:iCs/>
          <w:sz w:val="24"/>
          <w:szCs w:val="24"/>
        </w:rPr>
        <w:t>Conovolutional Neural Network.</w:t>
      </w:r>
      <w:r>
        <w:rPr>
          <w:rFonts w:ascii="Times New Roman" w:hAnsi="Times New Roman" w:cs="Times New Roman"/>
          <w:sz w:val="24"/>
          <w:szCs w:val="24"/>
        </w:rPr>
        <w:t xml:space="preserve"> Pada Gambar dapat dilihat gambaran umum dari sistem yang akan dibangun dalam tugas akhir ini.</w:t>
      </w:r>
    </w:p>
    <w:p w14:paraId="22C99138" w14:textId="77777777" w:rsidR="00A75BD3" w:rsidRDefault="00E63060" w:rsidP="00A75BD3">
      <w:pPr>
        <w:keepNext/>
        <w:jc w:val="center"/>
      </w:pPr>
      <w:r>
        <w:rPr>
          <w:rFonts w:ascii="Times" w:hAnsi="Times" w:cs="Times"/>
          <w:noProof/>
        </w:rPr>
        <w:drawing>
          <wp:inline distT="0" distB="0" distL="0" distR="0" wp14:anchorId="603FD7B4" wp14:editId="7E8D662F">
            <wp:extent cx="2275027" cy="29728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17119" cy="3027816"/>
                    </a:xfrm>
                    <a:prstGeom prst="rect">
                      <a:avLst/>
                    </a:prstGeom>
                    <a:noFill/>
                    <a:ln>
                      <a:noFill/>
                    </a:ln>
                  </pic:spPr>
                </pic:pic>
              </a:graphicData>
            </a:graphic>
          </wp:inline>
        </w:drawing>
      </w:r>
    </w:p>
    <w:p w14:paraId="075CC055" w14:textId="29FAFA3E" w:rsidR="00680757" w:rsidRPr="00680757" w:rsidRDefault="00680757" w:rsidP="00680757">
      <w:pPr>
        <w:pStyle w:val="Caption"/>
        <w:jc w:val="center"/>
      </w:pPr>
      <w:bookmarkStart w:id="24" w:name="_Toc56151767"/>
      <w:r>
        <w:t xml:space="preserve">Gambar </w:t>
      </w:r>
      <w:fldSimple w:instr=" SEQ Gambar \* ARABIC ">
        <w:r>
          <w:rPr>
            <w:noProof/>
          </w:rPr>
          <w:t>1</w:t>
        </w:r>
      </w:fldSimple>
      <w:r w:rsidRPr="00680757">
        <w:t xml:space="preserve"> </w:t>
      </w:r>
      <w:r>
        <w:t>Gambaran Umum Sistem</w:t>
      </w:r>
      <w:bookmarkEnd w:id="24"/>
    </w:p>
    <w:p w14:paraId="6180005A" w14:textId="77777777" w:rsidR="00147952" w:rsidRPr="005E1435" w:rsidRDefault="00147952" w:rsidP="004B5F58">
      <w:pPr>
        <w:spacing w:after="0" w:line="360" w:lineRule="auto"/>
        <w:contextualSpacing/>
        <w:rPr>
          <w:rFonts w:ascii="Times New Roman" w:hAnsi="Times New Roman" w:cs="Times New Roman"/>
        </w:rPr>
      </w:pPr>
    </w:p>
    <w:p w14:paraId="1406BC4C" w14:textId="77777777" w:rsidR="00D95033" w:rsidRPr="00074061" w:rsidRDefault="00D95033" w:rsidP="00D95033">
      <w:pPr>
        <w:pStyle w:val="Heading2"/>
        <w:numPr>
          <w:ilvl w:val="1"/>
          <w:numId w:val="1"/>
        </w:numPr>
        <w:spacing w:before="0" w:line="360" w:lineRule="auto"/>
        <w:ind w:left="720" w:hanging="720"/>
        <w:contextualSpacing/>
        <w:rPr>
          <w:rFonts w:ascii="Times New Roman" w:hAnsi="Times New Roman"/>
          <w:b/>
          <w:color w:val="auto"/>
          <w:sz w:val="28"/>
          <w:szCs w:val="28"/>
        </w:rPr>
      </w:pPr>
      <w:bookmarkStart w:id="25" w:name="_Toc56151795"/>
      <w:r>
        <w:rPr>
          <w:rFonts w:ascii="Times New Roman" w:hAnsi="Times New Roman"/>
          <w:b/>
          <w:color w:val="auto"/>
          <w:sz w:val="28"/>
          <w:szCs w:val="28"/>
        </w:rPr>
        <w:t>Convolutional Neural Network</w:t>
      </w:r>
      <w:bookmarkEnd w:id="25"/>
    </w:p>
    <w:p w14:paraId="61725DFD" w14:textId="69DB48A1" w:rsidR="00D95033" w:rsidRPr="006E485D" w:rsidRDefault="00D95033" w:rsidP="00D95033">
      <w:pPr>
        <w:ind w:firstLine="360"/>
        <w:jc w:val="both"/>
        <w:rPr>
          <w:rFonts w:ascii="Times New Roman" w:hAnsi="Times New Roman" w:cs="Times New Roman"/>
          <w:sz w:val="24"/>
          <w:szCs w:val="24"/>
        </w:rPr>
      </w:pPr>
      <w:r w:rsidRPr="006E485D">
        <w:rPr>
          <w:rFonts w:ascii="Times New Roman" w:hAnsi="Times New Roman" w:cs="Times New Roman"/>
          <w:i/>
          <w:iCs/>
          <w:sz w:val="24"/>
          <w:szCs w:val="24"/>
        </w:rPr>
        <w:t>Convolutional Neural Network</w:t>
      </w:r>
      <w:r w:rsidRPr="006E485D">
        <w:rPr>
          <w:rFonts w:ascii="Times New Roman" w:hAnsi="Times New Roman" w:cs="Times New Roman"/>
          <w:sz w:val="24"/>
          <w:szCs w:val="24"/>
        </w:rPr>
        <w:t xml:space="preserve"> (CNN) adalah teknik </w:t>
      </w:r>
      <w:r w:rsidRPr="006E485D">
        <w:rPr>
          <w:rFonts w:ascii="Times New Roman" w:hAnsi="Times New Roman" w:cs="Times New Roman"/>
          <w:i/>
          <w:iCs/>
          <w:sz w:val="24"/>
          <w:szCs w:val="24"/>
        </w:rPr>
        <w:t xml:space="preserve">Deep Learning </w:t>
      </w:r>
      <w:r w:rsidRPr="006E485D">
        <w:rPr>
          <w:rFonts w:ascii="Times New Roman" w:hAnsi="Times New Roman" w:cs="Times New Roman"/>
          <w:sz w:val="24"/>
          <w:szCs w:val="24"/>
        </w:rPr>
        <w:t xml:space="preserve">yang memiliki peran yang penting pada </w:t>
      </w:r>
      <w:r w:rsidRPr="006E485D">
        <w:rPr>
          <w:rFonts w:ascii="Times New Roman" w:hAnsi="Times New Roman" w:cs="Times New Roman"/>
          <w:i/>
          <w:iCs/>
          <w:sz w:val="24"/>
          <w:szCs w:val="24"/>
        </w:rPr>
        <w:t xml:space="preserve">image processing </w:t>
      </w:r>
      <w:r w:rsidRPr="006E485D">
        <w:rPr>
          <w:rFonts w:ascii="Times New Roman" w:hAnsi="Times New Roman" w:cs="Times New Roman"/>
          <w:sz w:val="24"/>
          <w:szCs w:val="24"/>
        </w:rPr>
        <w:t xml:space="preserve">seperti </w:t>
      </w:r>
      <w:r w:rsidRPr="006E485D">
        <w:rPr>
          <w:rFonts w:ascii="Times New Roman" w:hAnsi="Times New Roman" w:cs="Times New Roman"/>
          <w:i/>
          <w:iCs/>
          <w:sz w:val="24"/>
          <w:szCs w:val="24"/>
        </w:rPr>
        <w:t>identification</w:t>
      </w:r>
      <w:r w:rsidRPr="006E485D">
        <w:rPr>
          <w:rFonts w:ascii="Times New Roman" w:hAnsi="Times New Roman" w:cs="Times New Roman"/>
          <w:sz w:val="24"/>
          <w:szCs w:val="24"/>
        </w:rPr>
        <w:t xml:space="preserve">, </w:t>
      </w:r>
      <w:r w:rsidRPr="006E485D">
        <w:rPr>
          <w:rFonts w:ascii="Times New Roman" w:hAnsi="Times New Roman" w:cs="Times New Roman"/>
          <w:i/>
          <w:iCs/>
          <w:sz w:val="24"/>
          <w:szCs w:val="24"/>
        </w:rPr>
        <w:t xml:space="preserve">recognition, detection </w:t>
      </w:r>
      <w:r w:rsidRPr="006E485D">
        <w:rPr>
          <w:rFonts w:ascii="Times New Roman" w:hAnsi="Times New Roman" w:cs="Times New Roman"/>
          <w:sz w:val="24"/>
          <w:szCs w:val="24"/>
        </w:rPr>
        <w:t xml:space="preserve">dan </w:t>
      </w:r>
      <w:r w:rsidRPr="006E485D">
        <w:rPr>
          <w:rFonts w:ascii="Times New Roman" w:hAnsi="Times New Roman" w:cs="Times New Roman"/>
          <w:i/>
          <w:iCs/>
          <w:sz w:val="24"/>
          <w:szCs w:val="24"/>
        </w:rPr>
        <w:t>classification.</w:t>
      </w:r>
      <w:r w:rsidRPr="006E485D">
        <w:rPr>
          <w:rFonts w:ascii="Times New Roman" w:hAnsi="Times New Roman" w:cs="Times New Roman"/>
          <w:sz w:val="24"/>
          <w:szCs w:val="24"/>
        </w:rPr>
        <w:t xml:space="preserve"> Teknik deep learning mampu memplejari repesentasi fitur dari data. Model CNN mengambil gambar sebagai input, menerapkan </w:t>
      </w:r>
      <w:r w:rsidRPr="006E485D">
        <w:rPr>
          <w:rFonts w:ascii="Times New Roman" w:hAnsi="Times New Roman" w:cs="Times New Roman"/>
          <w:i/>
          <w:iCs/>
          <w:sz w:val="24"/>
          <w:szCs w:val="24"/>
        </w:rPr>
        <w:t>convolution operations</w:t>
      </w:r>
      <w:r w:rsidRPr="006E485D">
        <w:rPr>
          <w:rFonts w:ascii="Times New Roman" w:hAnsi="Times New Roman" w:cs="Times New Roman"/>
          <w:sz w:val="24"/>
          <w:szCs w:val="24"/>
        </w:rPr>
        <w:t xml:space="preserve"> dan mengekstrak </w:t>
      </w:r>
      <w:r w:rsidRPr="006E485D">
        <w:rPr>
          <w:rFonts w:ascii="Times New Roman" w:hAnsi="Times New Roman" w:cs="Times New Roman"/>
          <w:i/>
          <w:iCs/>
          <w:sz w:val="24"/>
          <w:szCs w:val="24"/>
        </w:rPr>
        <w:t xml:space="preserve">feature </w:t>
      </w:r>
      <w:r w:rsidRPr="006E485D">
        <w:rPr>
          <w:rFonts w:ascii="Times New Roman" w:hAnsi="Times New Roman" w:cs="Times New Roman"/>
          <w:sz w:val="24"/>
          <w:szCs w:val="24"/>
        </w:rPr>
        <w:t xml:space="preserve">dari gambar, menghasilkan pengurangan pada dimensi </w:t>
      </w:r>
      <w:r w:rsidRPr="006E485D">
        <w:rPr>
          <w:rFonts w:ascii="Times New Roman" w:hAnsi="Times New Roman" w:cs="Times New Roman"/>
          <w:i/>
          <w:iCs/>
          <w:sz w:val="24"/>
          <w:szCs w:val="24"/>
        </w:rPr>
        <w:t xml:space="preserve">input. </w:t>
      </w:r>
      <w:r w:rsidRPr="006E485D">
        <w:rPr>
          <w:rFonts w:ascii="Times New Roman" w:hAnsi="Times New Roman" w:cs="Times New Roman"/>
          <w:sz w:val="24"/>
          <w:szCs w:val="24"/>
        </w:rPr>
        <w:t xml:space="preserve">Akurasi dari </w:t>
      </w:r>
      <w:r w:rsidRPr="006E485D">
        <w:rPr>
          <w:rFonts w:ascii="Times New Roman" w:hAnsi="Times New Roman" w:cs="Times New Roman"/>
          <w:i/>
          <w:iCs/>
          <w:sz w:val="24"/>
          <w:szCs w:val="24"/>
        </w:rPr>
        <w:t xml:space="preserve">image processing </w:t>
      </w:r>
      <w:r w:rsidRPr="006E485D">
        <w:rPr>
          <w:rFonts w:ascii="Times New Roman" w:hAnsi="Times New Roman" w:cs="Times New Roman"/>
          <w:sz w:val="24"/>
          <w:szCs w:val="24"/>
        </w:rPr>
        <w:t>langsung terpengaruhi oleh fitur yang diekstrak</w:t>
      </w:r>
      <w:r w:rsidR="00680757">
        <w:rPr>
          <w:rFonts w:ascii="Times New Roman" w:hAnsi="Times New Roman" w:cs="Times New Roman"/>
          <w:sz w:val="24"/>
          <w:szCs w:val="24"/>
        </w:rPr>
        <w:t xml:space="preserve"> </w:t>
      </w:r>
      <w:r w:rsidRPr="006E485D">
        <w:rPr>
          <w:rFonts w:ascii="Times New Roman" w:hAnsi="Times New Roman" w:cs="Times New Roman"/>
          <w:sz w:val="24"/>
          <w:szCs w:val="24"/>
        </w:rPr>
        <w:t>[8].</w:t>
      </w:r>
    </w:p>
    <w:p w14:paraId="7B8C9D74" w14:textId="6D90DF81" w:rsidR="00D95033" w:rsidRPr="006E485D" w:rsidRDefault="00D95033" w:rsidP="00D95033">
      <w:pPr>
        <w:ind w:firstLine="360"/>
        <w:jc w:val="both"/>
        <w:rPr>
          <w:rFonts w:ascii="Times New Roman" w:hAnsi="Times New Roman" w:cs="Times New Roman"/>
          <w:sz w:val="24"/>
          <w:szCs w:val="24"/>
        </w:rPr>
      </w:pPr>
      <w:r w:rsidRPr="006E485D">
        <w:rPr>
          <w:rFonts w:ascii="Times New Roman" w:hAnsi="Times New Roman" w:cs="Times New Roman"/>
          <w:sz w:val="24"/>
          <w:szCs w:val="24"/>
        </w:rPr>
        <w:t xml:space="preserve">CNN terbagi menjadi dua bagian yaitu </w:t>
      </w:r>
      <w:r w:rsidRPr="006E485D">
        <w:rPr>
          <w:rFonts w:ascii="Times New Roman" w:hAnsi="Times New Roman" w:cs="Times New Roman"/>
          <w:i/>
          <w:iCs/>
          <w:sz w:val="24"/>
          <w:szCs w:val="24"/>
        </w:rPr>
        <w:t xml:space="preserve">feature extraction </w:t>
      </w:r>
      <w:r w:rsidRPr="006E485D">
        <w:rPr>
          <w:rFonts w:ascii="Times New Roman" w:hAnsi="Times New Roman" w:cs="Times New Roman"/>
          <w:sz w:val="24"/>
          <w:szCs w:val="24"/>
        </w:rPr>
        <w:t xml:space="preserve">dan </w:t>
      </w:r>
      <w:r w:rsidRPr="006E485D">
        <w:rPr>
          <w:rFonts w:ascii="Times New Roman" w:hAnsi="Times New Roman" w:cs="Times New Roman"/>
          <w:i/>
          <w:iCs/>
          <w:sz w:val="24"/>
          <w:szCs w:val="24"/>
        </w:rPr>
        <w:t>classification</w:t>
      </w:r>
      <w:r w:rsidRPr="006E485D">
        <w:rPr>
          <w:rFonts w:ascii="Times New Roman" w:hAnsi="Times New Roman" w:cs="Times New Roman"/>
          <w:sz w:val="24"/>
          <w:szCs w:val="24"/>
        </w:rPr>
        <w:t xml:space="preserve">. Dibagian </w:t>
      </w:r>
      <w:r w:rsidRPr="006E485D">
        <w:rPr>
          <w:rFonts w:ascii="Times New Roman" w:hAnsi="Times New Roman" w:cs="Times New Roman"/>
          <w:i/>
          <w:iCs/>
          <w:sz w:val="24"/>
          <w:szCs w:val="24"/>
        </w:rPr>
        <w:t xml:space="preserve">feature extraction </w:t>
      </w:r>
      <w:r w:rsidRPr="006E485D">
        <w:rPr>
          <w:rFonts w:ascii="Times New Roman" w:hAnsi="Times New Roman" w:cs="Times New Roman"/>
          <w:sz w:val="24"/>
          <w:szCs w:val="24"/>
        </w:rPr>
        <w:t xml:space="preserve">terdiri dari dua bagian yaitu </w:t>
      </w:r>
      <w:r w:rsidRPr="006E485D">
        <w:rPr>
          <w:rFonts w:ascii="Times New Roman" w:hAnsi="Times New Roman" w:cs="Times New Roman"/>
          <w:i/>
          <w:iCs/>
          <w:sz w:val="24"/>
          <w:szCs w:val="24"/>
        </w:rPr>
        <w:t xml:space="preserve">convolutional layer </w:t>
      </w:r>
      <w:r w:rsidRPr="006E485D">
        <w:rPr>
          <w:rFonts w:ascii="Times New Roman" w:hAnsi="Times New Roman" w:cs="Times New Roman"/>
          <w:sz w:val="24"/>
          <w:szCs w:val="24"/>
        </w:rPr>
        <w:t xml:space="preserve">dan </w:t>
      </w:r>
      <w:r w:rsidRPr="006E485D">
        <w:rPr>
          <w:rFonts w:ascii="Times New Roman" w:hAnsi="Times New Roman" w:cs="Times New Roman"/>
          <w:i/>
          <w:iCs/>
          <w:sz w:val="24"/>
          <w:szCs w:val="24"/>
        </w:rPr>
        <w:t xml:space="preserve">pooling layer. </w:t>
      </w:r>
      <w:r w:rsidRPr="006E485D">
        <w:rPr>
          <w:rFonts w:ascii="Times New Roman" w:hAnsi="Times New Roman" w:cs="Times New Roman"/>
          <w:sz w:val="24"/>
          <w:szCs w:val="24"/>
        </w:rPr>
        <w:t xml:space="preserve">Sedangkan untuk </w:t>
      </w:r>
      <w:r w:rsidRPr="006E485D">
        <w:rPr>
          <w:rFonts w:ascii="Times New Roman" w:hAnsi="Times New Roman" w:cs="Times New Roman"/>
          <w:i/>
          <w:iCs/>
          <w:sz w:val="24"/>
          <w:szCs w:val="24"/>
        </w:rPr>
        <w:t xml:space="preserve">classification </w:t>
      </w:r>
      <w:r w:rsidRPr="006E485D">
        <w:rPr>
          <w:rFonts w:ascii="Times New Roman" w:hAnsi="Times New Roman" w:cs="Times New Roman"/>
          <w:sz w:val="24"/>
          <w:szCs w:val="24"/>
        </w:rPr>
        <w:t xml:space="preserve">terdiri dari </w:t>
      </w:r>
      <w:r w:rsidRPr="006E485D">
        <w:rPr>
          <w:rFonts w:ascii="Times New Roman" w:hAnsi="Times New Roman" w:cs="Times New Roman"/>
          <w:i/>
          <w:iCs/>
          <w:sz w:val="24"/>
          <w:szCs w:val="24"/>
        </w:rPr>
        <w:t xml:space="preserve">flatten </w:t>
      </w:r>
      <w:r w:rsidRPr="006E485D">
        <w:rPr>
          <w:rFonts w:ascii="Times New Roman" w:hAnsi="Times New Roman" w:cs="Times New Roman"/>
          <w:sz w:val="24"/>
          <w:szCs w:val="24"/>
        </w:rPr>
        <w:t xml:space="preserve">dan </w:t>
      </w:r>
      <w:r w:rsidRPr="006E485D">
        <w:rPr>
          <w:rFonts w:ascii="Times New Roman" w:hAnsi="Times New Roman" w:cs="Times New Roman"/>
          <w:i/>
          <w:iCs/>
          <w:sz w:val="24"/>
          <w:szCs w:val="24"/>
        </w:rPr>
        <w:t xml:space="preserve">fully-connected. </w:t>
      </w:r>
      <w:r w:rsidRPr="006E485D">
        <w:rPr>
          <w:rFonts w:ascii="Times New Roman" w:hAnsi="Times New Roman" w:cs="Times New Roman"/>
          <w:sz w:val="24"/>
          <w:szCs w:val="24"/>
        </w:rPr>
        <w:t xml:space="preserve">CNN memiliki cara kerja secara hierarki, sehingga </w:t>
      </w:r>
      <w:r w:rsidRPr="006E485D">
        <w:rPr>
          <w:rFonts w:ascii="Times New Roman" w:hAnsi="Times New Roman" w:cs="Times New Roman"/>
          <w:i/>
          <w:iCs/>
          <w:sz w:val="24"/>
          <w:szCs w:val="24"/>
        </w:rPr>
        <w:t xml:space="preserve">convolutional layer </w:t>
      </w:r>
      <w:r w:rsidRPr="006E485D">
        <w:rPr>
          <w:rFonts w:ascii="Times New Roman" w:hAnsi="Times New Roman" w:cs="Times New Roman"/>
          <w:sz w:val="24"/>
          <w:szCs w:val="24"/>
        </w:rPr>
        <w:t xml:space="preserve">yang pertama akan digunakan ulang pada </w:t>
      </w:r>
      <w:r w:rsidRPr="006E485D">
        <w:rPr>
          <w:rFonts w:ascii="Times New Roman" w:hAnsi="Times New Roman" w:cs="Times New Roman"/>
          <w:i/>
          <w:iCs/>
          <w:sz w:val="24"/>
          <w:szCs w:val="24"/>
        </w:rPr>
        <w:t xml:space="preserve">convolution </w:t>
      </w:r>
      <w:r w:rsidRPr="006E485D">
        <w:rPr>
          <w:rFonts w:ascii="Times New Roman" w:hAnsi="Times New Roman" w:cs="Times New Roman"/>
          <w:sz w:val="24"/>
          <w:szCs w:val="24"/>
        </w:rPr>
        <w:t>selanjutnya</w:t>
      </w:r>
      <w:r w:rsidR="00680757">
        <w:rPr>
          <w:rFonts w:ascii="Times New Roman" w:hAnsi="Times New Roman" w:cs="Times New Roman"/>
          <w:sz w:val="24"/>
          <w:szCs w:val="24"/>
        </w:rPr>
        <w:t xml:space="preserve"> </w:t>
      </w:r>
      <w:r w:rsidRPr="006E485D">
        <w:rPr>
          <w:rFonts w:ascii="Times New Roman" w:hAnsi="Times New Roman" w:cs="Times New Roman"/>
          <w:sz w:val="24"/>
          <w:szCs w:val="24"/>
        </w:rPr>
        <w:t>[9].</w:t>
      </w:r>
    </w:p>
    <w:p w14:paraId="5C817695" w14:textId="77777777" w:rsidR="00D95033" w:rsidRPr="006E485D" w:rsidRDefault="00D95033" w:rsidP="00D95033">
      <w:pPr>
        <w:keepNext/>
        <w:jc w:val="center"/>
        <w:rPr>
          <w:rFonts w:ascii="Times New Roman" w:hAnsi="Times New Roman" w:cs="Times New Roman"/>
          <w:sz w:val="24"/>
          <w:szCs w:val="24"/>
        </w:rPr>
      </w:pPr>
      <w:r w:rsidRPr="006E485D">
        <w:rPr>
          <w:rFonts w:ascii="Times New Roman" w:hAnsi="Times New Roman" w:cs="Times New Roman"/>
          <w:noProof/>
          <w:sz w:val="24"/>
          <w:szCs w:val="24"/>
        </w:rPr>
        <w:lastRenderedPageBreak/>
        <w:drawing>
          <wp:inline distT="0" distB="0" distL="0" distR="0" wp14:anchorId="5AE29F90" wp14:editId="43104409">
            <wp:extent cx="5001323" cy="2000529"/>
            <wp:effectExtent l="0" t="0" r="889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3834D4.tmp"/>
                    <pic:cNvPicPr/>
                  </pic:nvPicPr>
                  <pic:blipFill>
                    <a:blip r:embed="rId16">
                      <a:extLst>
                        <a:ext uri="{28A0092B-C50C-407E-A947-70E740481C1C}">
                          <a14:useLocalDpi xmlns:a14="http://schemas.microsoft.com/office/drawing/2010/main" val="0"/>
                        </a:ext>
                      </a:extLst>
                    </a:blip>
                    <a:stretch>
                      <a:fillRect/>
                    </a:stretch>
                  </pic:blipFill>
                  <pic:spPr>
                    <a:xfrm>
                      <a:off x="0" y="0"/>
                      <a:ext cx="5001323" cy="2000529"/>
                    </a:xfrm>
                    <a:prstGeom prst="rect">
                      <a:avLst/>
                    </a:prstGeom>
                  </pic:spPr>
                </pic:pic>
              </a:graphicData>
            </a:graphic>
          </wp:inline>
        </w:drawing>
      </w:r>
    </w:p>
    <w:p w14:paraId="6DAF0D50" w14:textId="2E1F86D4" w:rsidR="00D95033" w:rsidRPr="006E485D" w:rsidRDefault="00680757" w:rsidP="00680757">
      <w:pPr>
        <w:pStyle w:val="Caption"/>
        <w:jc w:val="center"/>
        <w:rPr>
          <w:rFonts w:cs="Times New Roman"/>
          <w:sz w:val="24"/>
          <w:szCs w:val="24"/>
        </w:rPr>
      </w:pPr>
      <w:bookmarkStart w:id="26" w:name="_Toc56151768"/>
      <w:r>
        <w:t xml:space="preserve">Gambar </w:t>
      </w:r>
      <w:fldSimple w:instr=" SEQ Gambar \* ARABIC ">
        <w:r>
          <w:rPr>
            <w:noProof/>
          </w:rPr>
          <w:t>2</w:t>
        </w:r>
      </w:fldSimple>
      <w:r w:rsidRPr="00680757">
        <w:rPr>
          <w:rFonts w:cs="Times New Roman"/>
        </w:rPr>
        <w:t xml:space="preserve"> </w:t>
      </w:r>
      <w:r w:rsidRPr="00680757">
        <w:rPr>
          <w:rFonts w:cs="Times New Roman"/>
        </w:rPr>
        <w:t>Arsitektur CNN secara general</w:t>
      </w:r>
      <w:bookmarkEnd w:id="26"/>
    </w:p>
    <w:p w14:paraId="6F9EB86F" w14:textId="77777777" w:rsidR="00D95033" w:rsidRPr="006E485D" w:rsidRDefault="00D95033" w:rsidP="00D95033">
      <w:pPr>
        <w:pStyle w:val="ListParagraph"/>
        <w:numPr>
          <w:ilvl w:val="0"/>
          <w:numId w:val="38"/>
        </w:numPr>
        <w:rPr>
          <w:rFonts w:ascii="Times New Roman" w:hAnsi="Times New Roman" w:cs="Times New Roman"/>
          <w:sz w:val="24"/>
          <w:szCs w:val="24"/>
        </w:rPr>
      </w:pPr>
      <w:r w:rsidRPr="006E485D">
        <w:rPr>
          <w:rFonts w:ascii="Times New Roman" w:hAnsi="Times New Roman" w:cs="Times New Roman"/>
          <w:i/>
          <w:iCs/>
          <w:sz w:val="24"/>
          <w:szCs w:val="24"/>
        </w:rPr>
        <w:t>Convolutional Layer</w:t>
      </w:r>
    </w:p>
    <w:p w14:paraId="37167CA0" w14:textId="77777777" w:rsidR="00D95033" w:rsidRPr="006E485D" w:rsidRDefault="00D95033" w:rsidP="00D95033">
      <w:pPr>
        <w:pStyle w:val="ListParagraph"/>
        <w:ind w:firstLine="720"/>
        <w:jc w:val="both"/>
        <w:rPr>
          <w:rFonts w:ascii="Times New Roman" w:hAnsi="Times New Roman" w:cs="Times New Roman"/>
          <w:sz w:val="24"/>
          <w:szCs w:val="24"/>
        </w:rPr>
      </w:pPr>
      <w:r w:rsidRPr="006E485D">
        <w:rPr>
          <w:rFonts w:ascii="Times New Roman" w:hAnsi="Times New Roman" w:cs="Times New Roman"/>
          <w:sz w:val="24"/>
          <w:szCs w:val="24"/>
        </w:rPr>
        <w:t xml:space="preserve">Didalam layer </w:t>
      </w:r>
      <w:r w:rsidRPr="006E485D">
        <w:rPr>
          <w:rFonts w:ascii="Times New Roman" w:hAnsi="Times New Roman" w:cs="Times New Roman"/>
          <w:i/>
          <w:iCs/>
          <w:sz w:val="24"/>
          <w:szCs w:val="24"/>
        </w:rPr>
        <w:t xml:space="preserve">convolutional </w:t>
      </w:r>
      <w:r w:rsidRPr="006E485D">
        <w:rPr>
          <w:rFonts w:ascii="Times New Roman" w:hAnsi="Times New Roman" w:cs="Times New Roman"/>
          <w:sz w:val="24"/>
          <w:szCs w:val="24"/>
        </w:rPr>
        <w:t xml:space="preserve">dilakukan rangkaian operasi matematika yang berguna untuk mengekstrak </w:t>
      </w:r>
      <w:r w:rsidRPr="006E485D">
        <w:rPr>
          <w:rFonts w:ascii="Times New Roman" w:hAnsi="Times New Roman" w:cs="Times New Roman"/>
          <w:i/>
          <w:iCs/>
          <w:sz w:val="24"/>
          <w:szCs w:val="24"/>
        </w:rPr>
        <w:t xml:space="preserve">feature map </w:t>
      </w:r>
      <w:r w:rsidRPr="006E485D">
        <w:rPr>
          <w:rFonts w:ascii="Times New Roman" w:hAnsi="Times New Roman" w:cs="Times New Roman"/>
          <w:sz w:val="24"/>
          <w:szCs w:val="24"/>
        </w:rPr>
        <w:t xml:space="preserve">dari gambar </w:t>
      </w:r>
      <w:r w:rsidRPr="006E485D">
        <w:rPr>
          <w:rFonts w:ascii="Times New Roman" w:hAnsi="Times New Roman" w:cs="Times New Roman"/>
          <w:i/>
          <w:iCs/>
          <w:sz w:val="24"/>
          <w:szCs w:val="24"/>
        </w:rPr>
        <w:t>input[9]</w:t>
      </w:r>
      <w:r w:rsidRPr="006E485D">
        <w:rPr>
          <w:rFonts w:ascii="Times New Roman" w:hAnsi="Times New Roman" w:cs="Times New Roman"/>
          <w:sz w:val="24"/>
          <w:szCs w:val="24"/>
        </w:rPr>
        <w:t xml:space="preserve">. Gambar </w:t>
      </w:r>
      <w:r w:rsidRPr="006E485D">
        <w:rPr>
          <w:rFonts w:ascii="Times New Roman" w:hAnsi="Times New Roman" w:cs="Times New Roman"/>
          <w:i/>
          <w:iCs/>
          <w:sz w:val="24"/>
          <w:szCs w:val="24"/>
        </w:rPr>
        <w:t>input</w:t>
      </w:r>
      <w:r w:rsidRPr="006E485D">
        <w:rPr>
          <w:rFonts w:ascii="Times New Roman" w:hAnsi="Times New Roman" w:cs="Times New Roman"/>
          <w:sz w:val="24"/>
          <w:szCs w:val="24"/>
        </w:rPr>
        <w:t xml:space="preserve"> diubah menjadi ukuran lebih kecil menggunakan filter. Kemudian filter akan bergeser kesebalah kanan gambar dimulai dari bagian atas kiri gambar. </w:t>
      </w:r>
    </w:p>
    <w:p w14:paraId="74B7DB2A" w14:textId="2B300DDF" w:rsidR="00D95033" w:rsidRPr="006E485D" w:rsidRDefault="00D95033" w:rsidP="00D95033">
      <w:pPr>
        <w:pStyle w:val="ListParagraph"/>
        <w:ind w:firstLine="720"/>
        <w:jc w:val="both"/>
        <w:rPr>
          <w:rFonts w:ascii="Times New Roman" w:hAnsi="Times New Roman" w:cs="Times New Roman"/>
          <w:i/>
          <w:iCs/>
          <w:sz w:val="24"/>
          <w:szCs w:val="24"/>
        </w:rPr>
      </w:pPr>
      <w:r w:rsidRPr="006E485D">
        <w:rPr>
          <w:rFonts w:ascii="Times New Roman" w:hAnsi="Times New Roman" w:cs="Times New Roman"/>
          <w:sz w:val="24"/>
          <w:szCs w:val="24"/>
        </w:rPr>
        <w:t xml:space="preserve">Disetiap filter bergeser, nilai didalam gambar dikalikan dengan nilai dari filter kemudian hasilnya ditambahkan dan akan terbentuk matrix baru dengan ukuran lebih kecil dibuat dari Gambar </w:t>
      </w:r>
      <w:r w:rsidRPr="006E485D">
        <w:rPr>
          <w:rFonts w:ascii="Times New Roman" w:hAnsi="Times New Roman" w:cs="Times New Roman"/>
          <w:i/>
          <w:iCs/>
          <w:sz w:val="24"/>
          <w:szCs w:val="24"/>
        </w:rPr>
        <w:t>input.</w:t>
      </w:r>
      <w:r w:rsidRPr="006E485D">
        <w:rPr>
          <w:rFonts w:ascii="Times New Roman" w:hAnsi="Times New Roman" w:cs="Times New Roman"/>
          <w:sz w:val="24"/>
          <w:szCs w:val="24"/>
        </w:rPr>
        <w:t xml:space="preserve"> Gambar </w:t>
      </w:r>
      <w:r w:rsidR="00680757">
        <w:rPr>
          <w:rFonts w:ascii="Times New Roman" w:hAnsi="Times New Roman" w:cs="Times New Roman"/>
          <w:sz w:val="24"/>
          <w:szCs w:val="24"/>
        </w:rPr>
        <w:t>3</w:t>
      </w:r>
      <w:r w:rsidRPr="006E485D">
        <w:rPr>
          <w:rFonts w:ascii="Times New Roman" w:hAnsi="Times New Roman" w:cs="Times New Roman"/>
          <w:sz w:val="24"/>
          <w:szCs w:val="24"/>
        </w:rPr>
        <w:t xml:space="preserve"> menampilkan operasi </w:t>
      </w:r>
      <w:r w:rsidRPr="006E485D">
        <w:rPr>
          <w:rFonts w:ascii="Times New Roman" w:hAnsi="Times New Roman" w:cs="Times New Roman"/>
          <w:i/>
          <w:iCs/>
          <w:sz w:val="24"/>
          <w:szCs w:val="24"/>
        </w:rPr>
        <w:t xml:space="preserve">convolutional </w:t>
      </w:r>
      <w:r w:rsidRPr="006E485D">
        <w:rPr>
          <w:rFonts w:ascii="Times New Roman" w:hAnsi="Times New Roman" w:cs="Times New Roman"/>
          <w:sz w:val="24"/>
          <w:szCs w:val="24"/>
        </w:rPr>
        <w:t>dengan 5x5 gambar input dan 3x3 filter.</w:t>
      </w:r>
      <w:r w:rsidRPr="006E485D">
        <w:rPr>
          <w:rFonts w:ascii="Times New Roman" w:hAnsi="Times New Roman" w:cs="Times New Roman"/>
          <w:i/>
          <w:iCs/>
          <w:sz w:val="24"/>
          <w:szCs w:val="24"/>
        </w:rPr>
        <w:t xml:space="preserve"> </w:t>
      </w:r>
    </w:p>
    <w:p w14:paraId="4C5FE0AE" w14:textId="77777777" w:rsidR="00D95033" w:rsidRPr="006E485D" w:rsidRDefault="00D95033" w:rsidP="00D95033">
      <w:pPr>
        <w:pStyle w:val="ListParagraph"/>
        <w:keepNext/>
        <w:jc w:val="center"/>
        <w:rPr>
          <w:rFonts w:ascii="Times New Roman" w:hAnsi="Times New Roman" w:cs="Times New Roman"/>
          <w:sz w:val="24"/>
          <w:szCs w:val="24"/>
        </w:rPr>
      </w:pPr>
      <w:r w:rsidRPr="006E485D">
        <w:rPr>
          <w:rFonts w:ascii="Times New Roman" w:hAnsi="Times New Roman" w:cs="Times New Roman"/>
          <w:noProof/>
          <w:sz w:val="24"/>
          <w:szCs w:val="24"/>
        </w:rPr>
        <w:drawing>
          <wp:inline distT="0" distB="0" distL="0" distR="0" wp14:anchorId="620ED63F" wp14:editId="6E3E2BF1">
            <wp:extent cx="2146852" cy="2514077"/>
            <wp:effectExtent l="0" t="0" r="6350" b="635"/>
            <wp:docPr id="16" name="Picture 16"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38B2F4.tmp"/>
                    <pic:cNvPicPr/>
                  </pic:nvPicPr>
                  <pic:blipFill>
                    <a:blip r:embed="rId17">
                      <a:extLst>
                        <a:ext uri="{28A0092B-C50C-407E-A947-70E740481C1C}">
                          <a14:useLocalDpi xmlns:a14="http://schemas.microsoft.com/office/drawing/2010/main" val="0"/>
                        </a:ext>
                      </a:extLst>
                    </a:blip>
                    <a:stretch>
                      <a:fillRect/>
                    </a:stretch>
                  </pic:blipFill>
                  <pic:spPr>
                    <a:xfrm>
                      <a:off x="0" y="0"/>
                      <a:ext cx="2178371" cy="2550988"/>
                    </a:xfrm>
                    <a:prstGeom prst="rect">
                      <a:avLst/>
                    </a:prstGeom>
                  </pic:spPr>
                </pic:pic>
              </a:graphicData>
            </a:graphic>
          </wp:inline>
        </w:drawing>
      </w:r>
    </w:p>
    <w:p w14:paraId="153B47F5" w14:textId="71E0EF00" w:rsidR="00D95033" w:rsidRPr="00680757" w:rsidRDefault="00680757" w:rsidP="00680757">
      <w:pPr>
        <w:pStyle w:val="Caption"/>
        <w:jc w:val="center"/>
        <w:rPr>
          <w:rFonts w:cs="Times New Roman"/>
        </w:rPr>
      </w:pPr>
      <w:bookmarkStart w:id="27" w:name="_Toc56151769"/>
      <w:r>
        <w:t xml:space="preserve">Gambar </w:t>
      </w:r>
      <w:fldSimple w:instr=" SEQ Gambar \* ARABIC ">
        <w:r>
          <w:rPr>
            <w:noProof/>
          </w:rPr>
          <w:t>3</w:t>
        </w:r>
      </w:fldSimple>
      <w:r>
        <w:t xml:space="preserve"> </w:t>
      </w:r>
      <w:r w:rsidRPr="00D036B8">
        <w:t>Operasi Convolution untuk 5x5 gambar input dan 3x3 filter</w:t>
      </w:r>
      <w:bookmarkEnd w:id="27"/>
    </w:p>
    <w:p w14:paraId="1E444631" w14:textId="77777777" w:rsidR="00D95033" w:rsidRPr="006E485D" w:rsidRDefault="00D95033" w:rsidP="00D95033">
      <w:pPr>
        <w:pStyle w:val="ListParagraph"/>
        <w:numPr>
          <w:ilvl w:val="0"/>
          <w:numId w:val="38"/>
        </w:numPr>
        <w:rPr>
          <w:rFonts w:ascii="Times New Roman" w:hAnsi="Times New Roman" w:cs="Times New Roman"/>
          <w:sz w:val="24"/>
          <w:szCs w:val="24"/>
        </w:rPr>
      </w:pPr>
      <w:r w:rsidRPr="006E485D">
        <w:rPr>
          <w:rFonts w:ascii="Times New Roman" w:hAnsi="Times New Roman" w:cs="Times New Roman"/>
          <w:i/>
          <w:iCs/>
          <w:sz w:val="24"/>
          <w:szCs w:val="24"/>
        </w:rPr>
        <w:t>Pooling Layer</w:t>
      </w:r>
    </w:p>
    <w:p w14:paraId="3C458484" w14:textId="6E850531" w:rsidR="00D95033" w:rsidRPr="006E485D" w:rsidRDefault="00D95033" w:rsidP="00D95033">
      <w:pPr>
        <w:pStyle w:val="ListParagraph"/>
        <w:ind w:firstLine="720"/>
        <w:jc w:val="both"/>
        <w:rPr>
          <w:rFonts w:ascii="Times New Roman" w:hAnsi="Times New Roman" w:cs="Times New Roman"/>
          <w:sz w:val="24"/>
          <w:szCs w:val="24"/>
        </w:rPr>
      </w:pPr>
      <w:r w:rsidRPr="006E485D">
        <w:rPr>
          <w:rFonts w:ascii="Times New Roman" w:hAnsi="Times New Roman" w:cs="Times New Roman"/>
          <w:sz w:val="24"/>
          <w:szCs w:val="24"/>
        </w:rPr>
        <w:t xml:space="preserve">Pada </w:t>
      </w:r>
      <w:r w:rsidRPr="006E485D">
        <w:rPr>
          <w:rFonts w:ascii="Times New Roman" w:hAnsi="Times New Roman" w:cs="Times New Roman"/>
          <w:i/>
          <w:iCs/>
          <w:sz w:val="24"/>
          <w:szCs w:val="24"/>
        </w:rPr>
        <w:t xml:space="preserve">Pooling Layer </w:t>
      </w:r>
      <w:r w:rsidRPr="006E485D">
        <w:rPr>
          <w:rFonts w:ascii="Times New Roman" w:hAnsi="Times New Roman" w:cs="Times New Roman"/>
          <w:sz w:val="24"/>
          <w:szCs w:val="24"/>
        </w:rPr>
        <w:t>dilakukan proses kompresi gambar menjadi ukuran lebih kecil dengan cara mengambil nilai maksimal dari gambar yang telah difilter dan menghasilkan matrix dari proses tersebut</w:t>
      </w:r>
      <w:r w:rsidR="00680757">
        <w:rPr>
          <w:rFonts w:ascii="Times New Roman" w:hAnsi="Times New Roman" w:cs="Times New Roman"/>
          <w:sz w:val="24"/>
          <w:szCs w:val="24"/>
        </w:rPr>
        <w:t xml:space="preserve"> </w:t>
      </w:r>
      <w:r w:rsidRPr="006E485D">
        <w:rPr>
          <w:rFonts w:ascii="Times New Roman" w:hAnsi="Times New Roman" w:cs="Times New Roman"/>
          <w:sz w:val="24"/>
          <w:szCs w:val="24"/>
        </w:rPr>
        <w:t xml:space="preserve">[8]. </w:t>
      </w:r>
      <w:r w:rsidRPr="006E485D">
        <w:rPr>
          <w:rFonts w:ascii="Times New Roman" w:hAnsi="Times New Roman" w:cs="Times New Roman"/>
          <w:i/>
          <w:iCs/>
          <w:sz w:val="24"/>
          <w:szCs w:val="24"/>
        </w:rPr>
        <w:t xml:space="preserve">Pooling Layer </w:t>
      </w:r>
      <w:r w:rsidRPr="006E485D">
        <w:rPr>
          <w:rFonts w:ascii="Times New Roman" w:hAnsi="Times New Roman" w:cs="Times New Roman"/>
          <w:sz w:val="24"/>
          <w:szCs w:val="24"/>
        </w:rPr>
        <w:t xml:space="preserve">juga berguna untuk mengkontrol </w:t>
      </w:r>
      <w:r w:rsidRPr="006E485D">
        <w:rPr>
          <w:rFonts w:ascii="Times New Roman" w:hAnsi="Times New Roman" w:cs="Times New Roman"/>
          <w:i/>
          <w:iCs/>
          <w:sz w:val="24"/>
          <w:szCs w:val="24"/>
        </w:rPr>
        <w:t xml:space="preserve">overfitting </w:t>
      </w:r>
      <w:r w:rsidRPr="006E485D">
        <w:rPr>
          <w:rFonts w:ascii="Times New Roman" w:hAnsi="Times New Roman" w:cs="Times New Roman"/>
          <w:sz w:val="24"/>
          <w:szCs w:val="24"/>
        </w:rPr>
        <w:t>pada model.</w:t>
      </w:r>
    </w:p>
    <w:p w14:paraId="51F99711" w14:textId="1CAE8730" w:rsidR="00D95033" w:rsidRPr="006E485D" w:rsidRDefault="00D95033" w:rsidP="00D95033">
      <w:pPr>
        <w:pStyle w:val="ListParagraph"/>
        <w:jc w:val="both"/>
        <w:rPr>
          <w:rFonts w:ascii="Times New Roman" w:hAnsi="Times New Roman" w:cs="Times New Roman"/>
          <w:sz w:val="24"/>
          <w:szCs w:val="24"/>
        </w:rPr>
      </w:pPr>
      <w:r w:rsidRPr="006E485D">
        <w:rPr>
          <w:rFonts w:ascii="Times New Roman" w:hAnsi="Times New Roman" w:cs="Times New Roman"/>
          <w:sz w:val="24"/>
          <w:szCs w:val="24"/>
        </w:rPr>
        <w:lastRenderedPageBreak/>
        <w:tab/>
        <w:t xml:space="preserve">Pooling Layer terbagi menjadi dua tipe yaitu </w:t>
      </w:r>
      <w:r w:rsidRPr="006E485D">
        <w:rPr>
          <w:rFonts w:ascii="Times New Roman" w:hAnsi="Times New Roman" w:cs="Times New Roman"/>
          <w:i/>
          <w:iCs/>
          <w:sz w:val="24"/>
          <w:szCs w:val="24"/>
        </w:rPr>
        <w:t xml:space="preserve">average pooling </w:t>
      </w:r>
      <w:r w:rsidRPr="006E485D">
        <w:rPr>
          <w:rFonts w:ascii="Times New Roman" w:hAnsi="Times New Roman" w:cs="Times New Roman"/>
          <w:sz w:val="24"/>
          <w:szCs w:val="24"/>
        </w:rPr>
        <w:t xml:space="preserve">yang akan mengambil nilai rata rata (ditampilkan pada Gambar </w:t>
      </w:r>
      <w:r w:rsidR="00680757">
        <w:rPr>
          <w:rFonts w:ascii="Times New Roman" w:hAnsi="Times New Roman" w:cs="Times New Roman"/>
          <w:sz w:val="24"/>
          <w:szCs w:val="24"/>
        </w:rPr>
        <w:t>4</w:t>
      </w:r>
      <w:r w:rsidRPr="006E485D">
        <w:rPr>
          <w:rFonts w:ascii="Times New Roman" w:hAnsi="Times New Roman" w:cs="Times New Roman"/>
          <w:sz w:val="24"/>
          <w:szCs w:val="24"/>
        </w:rPr>
        <w:t xml:space="preserve">b). Sedangkan untuk </w:t>
      </w:r>
      <w:r w:rsidRPr="006E485D">
        <w:rPr>
          <w:rFonts w:ascii="Times New Roman" w:hAnsi="Times New Roman" w:cs="Times New Roman"/>
          <w:i/>
          <w:iCs/>
          <w:sz w:val="24"/>
          <w:szCs w:val="24"/>
        </w:rPr>
        <w:t xml:space="preserve">max pooling </w:t>
      </w:r>
      <w:r w:rsidRPr="006E485D">
        <w:rPr>
          <w:rFonts w:ascii="Times New Roman" w:hAnsi="Times New Roman" w:cs="Times New Roman"/>
          <w:sz w:val="24"/>
          <w:szCs w:val="24"/>
        </w:rPr>
        <w:t xml:space="preserve">akan mengambil nilai maksimal (ditampilkan pada gambar </w:t>
      </w:r>
      <w:r w:rsidR="00680757">
        <w:rPr>
          <w:rFonts w:ascii="Times New Roman" w:hAnsi="Times New Roman" w:cs="Times New Roman"/>
          <w:sz w:val="24"/>
          <w:szCs w:val="24"/>
        </w:rPr>
        <w:t>4</w:t>
      </w:r>
      <w:r w:rsidRPr="006E485D">
        <w:rPr>
          <w:rFonts w:ascii="Times New Roman" w:hAnsi="Times New Roman" w:cs="Times New Roman"/>
          <w:sz w:val="24"/>
          <w:szCs w:val="24"/>
        </w:rPr>
        <w:t>a).</w:t>
      </w:r>
    </w:p>
    <w:p w14:paraId="6F253C38" w14:textId="77777777" w:rsidR="00D95033" w:rsidRPr="006E485D" w:rsidRDefault="00D95033" w:rsidP="00D95033">
      <w:pPr>
        <w:pStyle w:val="ListParagraph"/>
        <w:keepNext/>
        <w:jc w:val="center"/>
        <w:rPr>
          <w:rFonts w:ascii="Times New Roman" w:hAnsi="Times New Roman" w:cs="Times New Roman"/>
          <w:sz w:val="24"/>
          <w:szCs w:val="24"/>
        </w:rPr>
      </w:pPr>
      <w:r w:rsidRPr="006E485D">
        <w:rPr>
          <w:rFonts w:ascii="Times New Roman" w:hAnsi="Times New Roman" w:cs="Times New Roman"/>
          <w:noProof/>
          <w:sz w:val="24"/>
          <w:szCs w:val="24"/>
        </w:rPr>
        <w:drawing>
          <wp:inline distT="0" distB="0" distL="0" distR="0" wp14:anchorId="62289C75" wp14:editId="4B072186">
            <wp:extent cx="2811200" cy="1533525"/>
            <wp:effectExtent l="0" t="0" r="8255" b="0"/>
            <wp:docPr id="17" name="Picture 17"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84F7.tmp"/>
                    <pic:cNvPicPr/>
                  </pic:nvPicPr>
                  <pic:blipFill>
                    <a:blip r:embed="rId18">
                      <a:extLst>
                        <a:ext uri="{28A0092B-C50C-407E-A947-70E740481C1C}">
                          <a14:useLocalDpi xmlns:a14="http://schemas.microsoft.com/office/drawing/2010/main" val="0"/>
                        </a:ext>
                      </a:extLst>
                    </a:blip>
                    <a:stretch>
                      <a:fillRect/>
                    </a:stretch>
                  </pic:blipFill>
                  <pic:spPr>
                    <a:xfrm>
                      <a:off x="0" y="0"/>
                      <a:ext cx="2815220" cy="1535718"/>
                    </a:xfrm>
                    <a:prstGeom prst="rect">
                      <a:avLst/>
                    </a:prstGeom>
                  </pic:spPr>
                </pic:pic>
              </a:graphicData>
            </a:graphic>
          </wp:inline>
        </w:drawing>
      </w:r>
    </w:p>
    <w:p w14:paraId="02841068" w14:textId="63C1E0B2" w:rsidR="00D95033" w:rsidRPr="00680757" w:rsidRDefault="00680757" w:rsidP="00680757">
      <w:pPr>
        <w:pStyle w:val="Caption"/>
        <w:jc w:val="center"/>
        <w:rPr>
          <w:rFonts w:cs="Times New Roman"/>
        </w:rPr>
      </w:pPr>
      <w:bookmarkStart w:id="28" w:name="_Toc56151770"/>
      <w:r>
        <w:t xml:space="preserve">Gambar </w:t>
      </w:r>
      <w:fldSimple w:instr=" SEQ Gambar \* ARABIC ">
        <w:r>
          <w:rPr>
            <w:noProof/>
          </w:rPr>
          <w:t>4</w:t>
        </w:r>
      </w:fldSimple>
      <w:r>
        <w:t xml:space="preserve"> </w:t>
      </w:r>
      <w:r w:rsidRPr="002833F5">
        <w:t>Contoh Hasil Average Pooling dan Max Pooling</w:t>
      </w:r>
      <w:bookmarkEnd w:id="28"/>
    </w:p>
    <w:p w14:paraId="1F76142A" w14:textId="77777777" w:rsidR="00D95033" w:rsidRPr="006E485D" w:rsidRDefault="00D95033" w:rsidP="00D95033">
      <w:pPr>
        <w:pStyle w:val="ListParagraph"/>
        <w:numPr>
          <w:ilvl w:val="0"/>
          <w:numId w:val="38"/>
        </w:numPr>
        <w:rPr>
          <w:rFonts w:ascii="Times New Roman" w:hAnsi="Times New Roman" w:cs="Times New Roman"/>
          <w:i/>
          <w:iCs/>
          <w:sz w:val="24"/>
          <w:szCs w:val="24"/>
        </w:rPr>
      </w:pPr>
      <w:r w:rsidRPr="006E485D">
        <w:rPr>
          <w:rFonts w:ascii="Times New Roman" w:hAnsi="Times New Roman" w:cs="Times New Roman"/>
          <w:i/>
          <w:iCs/>
          <w:sz w:val="24"/>
          <w:szCs w:val="24"/>
        </w:rPr>
        <w:t>Flatten</w:t>
      </w:r>
    </w:p>
    <w:p w14:paraId="0FF05373" w14:textId="4605959B" w:rsidR="00D95033" w:rsidRPr="006E485D" w:rsidRDefault="00D95033" w:rsidP="00D95033">
      <w:pPr>
        <w:pStyle w:val="ListParagraph"/>
        <w:ind w:firstLine="720"/>
        <w:jc w:val="both"/>
        <w:rPr>
          <w:rFonts w:ascii="Times New Roman" w:hAnsi="Times New Roman" w:cs="Times New Roman"/>
          <w:sz w:val="24"/>
          <w:szCs w:val="24"/>
        </w:rPr>
      </w:pPr>
      <w:r w:rsidRPr="006E485D">
        <w:rPr>
          <w:rFonts w:ascii="Times New Roman" w:hAnsi="Times New Roman" w:cs="Times New Roman"/>
          <w:sz w:val="24"/>
          <w:szCs w:val="24"/>
        </w:rPr>
        <w:t xml:space="preserve">Setelah proses </w:t>
      </w:r>
      <w:r w:rsidRPr="006E485D">
        <w:rPr>
          <w:rFonts w:ascii="Times New Roman" w:hAnsi="Times New Roman" w:cs="Times New Roman"/>
          <w:i/>
          <w:iCs/>
          <w:sz w:val="24"/>
          <w:szCs w:val="24"/>
        </w:rPr>
        <w:t xml:space="preserve">pooling </w:t>
      </w:r>
      <w:r w:rsidRPr="006E485D">
        <w:rPr>
          <w:rFonts w:ascii="Times New Roman" w:hAnsi="Times New Roman" w:cs="Times New Roman"/>
          <w:sz w:val="24"/>
          <w:szCs w:val="24"/>
        </w:rPr>
        <w:t xml:space="preserve">selesai, proses </w:t>
      </w:r>
      <w:r w:rsidRPr="006E485D">
        <w:rPr>
          <w:rFonts w:ascii="Times New Roman" w:hAnsi="Times New Roman" w:cs="Times New Roman"/>
          <w:i/>
          <w:iCs/>
          <w:sz w:val="24"/>
          <w:szCs w:val="24"/>
        </w:rPr>
        <w:t xml:space="preserve">Flatten </w:t>
      </w:r>
      <w:r w:rsidRPr="006E485D">
        <w:rPr>
          <w:rFonts w:ascii="Times New Roman" w:hAnsi="Times New Roman" w:cs="Times New Roman"/>
          <w:sz w:val="24"/>
          <w:szCs w:val="24"/>
        </w:rPr>
        <w:t xml:space="preserve">akan dilakukan </w:t>
      </w:r>
      <w:r w:rsidRPr="006E485D">
        <w:rPr>
          <w:rFonts w:ascii="Times New Roman" w:hAnsi="Times New Roman" w:cs="Times New Roman"/>
          <w:i/>
          <w:iCs/>
          <w:sz w:val="24"/>
          <w:szCs w:val="24"/>
        </w:rPr>
        <w:t>feature map</w:t>
      </w:r>
      <w:r w:rsidRPr="006E485D">
        <w:rPr>
          <w:rFonts w:ascii="Times New Roman" w:hAnsi="Times New Roman" w:cs="Times New Roman"/>
          <w:sz w:val="24"/>
          <w:szCs w:val="24"/>
        </w:rPr>
        <w:t xml:space="preserve"> yang dihasilkan dari proses </w:t>
      </w:r>
      <w:r w:rsidRPr="006E485D">
        <w:rPr>
          <w:rFonts w:ascii="Times New Roman" w:hAnsi="Times New Roman" w:cs="Times New Roman"/>
          <w:i/>
          <w:iCs/>
          <w:sz w:val="24"/>
          <w:szCs w:val="24"/>
        </w:rPr>
        <w:t xml:space="preserve">pooling </w:t>
      </w:r>
      <w:r w:rsidRPr="006E485D">
        <w:rPr>
          <w:rFonts w:ascii="Times New Roman" w:hAnsi="Times New Roman" w:cs="Times New Roman"/>
          <w:sz w:val="24"/>
          <w:szCs w:val="24"/>
        </w:rPr>
        <w:t xml:space="preserve">masih berbentuk </w:t>
      </w:r>
      <w:r w:rsidRPr="006E485D">
        <w:rPr>
          <w:rFonts w:ascii="Times New Roman" w:hAnsi="Times New Roman" w:cs="Times New Roman"/>
          <w:i/>
          <w:iCs/>
          <w:sz w:val="24"/>
          <w:szCs w:val="24"/>
        </w:rPr>
        <w:t>multidimensional array</w:t>
      </w:r>
      <w:r w:rsidRPr="006E485D">
        <w:rPr>
          <w:rFonts w:ascii="Times New Roman" w:hAnsi="Times New Roman" w:cs="Times New Roman"/>
          <w:sz w:val="24"/>
          <w:szCs w:val="24"/>
        </w:rPr>
        <w:t xml:space="preserve">. Sehingga pada proses </w:t>
      </w:r>
      <w:r w:rsidRPr="006E485D">
        <w:rPr>
          <w:rFonts w:ascii="Times New Roman" w:hAnsi="Times New Roman" w:cs="Times New Roman"/>
          <w:i/>
          <w:iCs/>
          <w:sz w:val="24"/>
          <w:szCs w:val="24"/>
        </w:rPr>
        <w:t xml:space="preserve">flatten </w:t>
      </w:r>
      <w:r w:rsidRPr="006E485D">
        <w:rPr>
          <w:rFonts w:ascii="Times New Roman" w:hAnsi="Times New Roman" w:cs="Times New Roman"/>
          <w:sz w:val="24"/>
          <w:szCs w:val="24"/>
        </w:rPr>
        <w:t xml:space="preserve">akan di ubah atau </w:t>
      </w:r>
      <w:r w:rsidRPr="006E485D">
        <w:rPr>
          <w:rFonts w:ascii="Times New Roman" w:hAnsi="Times New Roman" w:cs="Times New Roman"/>
          <w:i/>
          <w:iCs/>
          <w:sz w:val="24"/>
          <w:szCs w:val="24"/>
        </w:rPr>
        <w:t xml:space="preserve">reshape </w:t>
      </w:r>
      <w:r w:rsidRPr="006E485D">
        <w:rPr>
          <w:rFonts w:ascii="Times New Roman" w:hAnsi="Times New Roman" w:cs="Times New Roman"/>
          <w:sz w:val="24"/>
          <w:szCs w:val="24"/>
        </w:rPr>
        <w:t xml:space="preserve">menjadi </w:t>
      </w:r>
      <w:r w:rsidRPr="006E485D">
        <w:rPr>
          <w:rFonts w:ascii="Times New Roman" w:hAnsi="Times New Roman" w:cs="Times New Roman"/>
          <w:i/>
          <w:iCs/>
          <w:sz w:val="24"/>
          <w:szCs w:val="24"/>
        </w:rPr>
        <w:t xml:space="preserve">vector </w:t>
      </w:r>
      <w:r w:rsidRPr="006E485D">
        <w:rPr>
          <w:rFonts w:ascii="Times New Roman" w:hAnsi="Times New Roman" w:cs="Times New Roman"/>
          <w:sz w:val="24"/>
          <w:szCs w:val="24"/>
        </w:rPr>
        <w:t xml:space="preserve">satu dimensi agar dapat digunakan sebagai input di </w:t>
      </w:r>
      <w:r w:rsidRPr="006E485D">
        <w:rPr>
          <w:rFonts w:ascii="Times New Roman" w:hAnsi="Times New Roman" w:cs="Times New Roman"/>
          <w:i/>
          <w:iCs/>
          <w:sz w:val="24"/>
          <w:szCs w:val="24"/>
        </w:rPr>
        <w:t>fully connected layer</w:t>
      </w:r>
      <w:r w:rsidR="00680757">
        <w:rPr>
          <w:rFonts w:ascii="Times New Roman" w:hAnsi="Times New Roman" w:cs="Times New Roman"/>
          <w:i/>
          <w:iCs/>
          <w:sz w:val="24"/>
          <w:szCs w:val="24"/>
        </w:rPr>
        <w:t xml:space="preserve"> </w:t>
      </w:r>
      <w:r w:rsidRPr="006E485D">
        <w:rPr>
          <w:rFonts w:ascii="Times New Roman" w:hAnsi="Times New Roman" w:cs="Times New Roman"/>
          <w:sz w:val="24"/>
          <w:szCs w:val="24"/>
        </w:rPr>
        <w:t>[10].</w:t>
      </w:r>
    </w:p>
    <w:p w14:paraId="11BE1223" w14:textId="77777777" w:rsidR="00D95033" w:rsidRPr="006E485D" w:rsidRDefault="00D95033" w:rsidP="00D95033">
      <w:pPr>
        <w:pStyle w:val="ListParagraph"/>
        <w:keepNext/>
        <w:ind w:firstLine="720"/>
        <w:jc w:val="center"/>
        <w:rPr>
          <w:rFonts w:ascii="Times New Roman" w:hAnsi="Times New Roman" w:cs="Times New Roman"/>
          <w:sz w:val="24"/>
          <w:szCs w:val="24"/>
        </w:rPr>
      </w:pPr>
      <w:r w:rsidRPr="006E485D">
        <w:rPr>
          <w:rFonts w:ascii="Times New Roman" w:hAnsi="Times New Roman" w:cs="Times New Roman"/>
          <w:noProof/>
          <w:sz w:val="24"/>
          <w:szCs w:val="24"/>
        </w:rPr>
        <w:drawing>
          <wp:inline distT="0" distB="0" distL="0" distR="0" wp14:anchorId="6B9DF688" wp14:editId="2607ABFB">
            <wp:extent cx="2520564" cy="1437064"/>
            <wp:effectExtent l="0" t="0" r="0" b="0"/>
            <wp:docPr id="18" name="Picture 1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3887ED.tmp"/>
                    <pic:cNvPicPr/>
                  </pic:nvPicPr>
                  <pic:blipFill>
                    <a:blip r:embed="rId19">
                      <a:extLst>
                        <a:ext uri="{28A0092B-C50C-407E-A947-70E740481C1C}">
                          <a14:useLocalDpi xmlns:a14="http://schemas.microsoft.com/office/drawing/2010/main" val="0"/>
                        </a:ext>
                      </a:extLst>
                    </a:blip>
                    <a:stretch>
                      <a:fillRect/>
                    </a:stretch>
                  </pic:blipFill>
                  <pic:spPr>
                    <a:xfrm>
                      <a:off x="0" y="0"/>
                      <a:ext cx="2575474" cy="1468370"/>
                    </a:xfrm>
                    <a:prstGeom prst="rect">
                      <a:avLst/>
                    </a:prstGeom>
                  </pic:spPr>
                </pic:pic>
              </a:graphicData>
            </a:graphic>
          </wp:inline>
        </w:drawing>
      </w:r>
    </w:p>
    <w:p w14:paraId="43CA7466" w14:textId="385B546F" w:rsidR="00D95033" w:rsidRPr="00680757" w:rsidRDefault="00680757" w:rsidP="00680757">
      <w:pPr>
        <w:pStyle w:val="Caption"/>
        <w:jc w:val="center"/>
        <w:rPr>
          <w:rFonts w:cs="Times New Roman"/>
        </w:rPr>
      </w:pPr>
      <w:bookmarkStart w:id="29" w:name="_Toc56151771"/>
      <w:r>
        <w:t xml:space="preserve">Gambar </w:t>
      </w:r>
      <w:fldSimple w:instr=" SEQ Gambar \* ARABIC ">
        <w:r>
          <w:rPr>
            <w:noProof/>
          </w:rPr>
          <w:t>5</w:t>
        </w:r>
      </w:fldSimple>
      <w:r>
        <w:t xml:space="preserve"> </w:t>
      </w:r>
      <w:r w:rsidRPr="00B569DA">
        <w:t>Proses Flatten</w:t>
      </w:r>
      <w:bookmarkEnd w:id="29"/>
    </w:p>
    <w:p w14:paraId="48E042EC" w14:textId="77777777" w:rsidR="00D95033" w:rsidRPr="006E485D" w:rsidRDefault="00D95033" w:rsidP="00D95033">
      <w:pPr>
        <w:pStyle w:val="ListParagraph"/>
        <w:numPr>
          <w:ilvl w:val="0"/>
          <w:numId w:val="38"/>
        </w:numPr>
        <w:rPr>
          <w:rFonts w:ascii="Times New Roman" w:hAnsi="Times New Roman" w:cs="Times New Roman"/>
          <w:sz w:val="24"/>
          <w:szCs w:val="24"/>
        </w:rPr>
      </w:pPr>
      <w:r w:rsidRPr="006E485D">
        <w:rPr>
          <w:rFonts w:ascii="Times New Roman" w:hAnsi="Times New Roman" w:cs="Times New Roman"/>
          <w:i/>
          <w:iCs/>
          <w:sz w:val="24"/>
          <w:szCs w:val="24"/>
        </w:rPr>
        <w:t>Fully Connected Layer</w:t>
      </w:r>
    </w:p>
    <w:p w14:paraId="5E7437B7" w14:textId="7CAE4E7A" w:rsidR="00D95033" w:rsidRPr="006E485D" w:rsidRDefault="00D95033" w:rsidP="00D95033">
      <w:pPr>
        <w:pStyle w:val="ListParagraph"/>
        <w:ind w:firstLine="720"/>
        <w:jc w:val="both"/>
        <w:rPr>
          <w:rFonts w:ascii="Times New Roman" w:hAnsi="Times New Roman" w:cs="Times New Roman"/>
          <w:sz w:val="24"/>
          <w:szCs w:val="24"/>
        </w:rPr>
      </w:pPr>
      <w:r w:rsidRPr="006E485D">
        <w:rPr>
          <w:rFonts w:ascii="Times New Roman" w:hAnsi="Times New Roman" w:cs="Times New Roman"/>
          <w:sz w:val="24"/>
          <w:szCs w:val="24"/>
        </w:rPr>
        <w:t xml:space="preserve">Ditahap akhir </w:t>
      </w:r>
      <w:r w:rsidRPr="006E485D">
        <w:rPr>
          <w:rFonts w:ascii="Times New Roman" w:hAnsi="Times New Roman" w:cs="Times New Roman"/>
          <w:i/>
          <w:iCs/>
          <w:sz w:val="24"/>
          <w:szCs w:val="24"/>
        </w:rPr>
        <w:t>Convolutional Neural Network</w:t>
      </w:r>
      <w:r w:rsidRPr="006E485D">
        <w:rPr>
          <w:rFonts w:ascii="Times New Roman" w:hAnsi="Times New Roman" w:cs="Times New Roman"/>
          <w:sz w:val="24"/>
          <w:szCs w:val="24"/>
        </w:rPr>
        <w:t xml:space="preserve"> dilakukan proses </w:t>
      </w:r>
      <w:r w:rsidRPr="006E485D">
        <w:rPr>
          <w:rFonts w:ascii="Times New Roman" w:hAnsi="Times New Roman" w:cs="Times New Roman"/>
          <w:i/>
          <w:iCs/>
          <w:sz w:val="24"/>
          <w:szCs w:val="24"/>
        </w:rPr>
        <w:t>fully connectec layer</w:t>
      </w:r>
      <w:r w:rsidRPr="006E485D">
        <w:rPr>
          <w:rFonts w:ascii="Times New Roman" w:hAnsi="Times New Roman" w:cs="Times New Roman"/>
          <w:sz w:val="24"/>
          <w:szCs w:val="24"/>
        </w:rPr>
        <w:t xml:space="preserve">, pada proses ini </w:t>
      </w:r>
      <w:r w:rsidRPr="006E485D">
        <w:rPr>
          <w:rFonts w:ascii="Times New Roman" w:hAnsi="Times New Roman" w:cs="Times New Roman"/>
          <w:i/>
          <w:iCs/>
          <w:sz w:val="24"/>
          <w:szCs w:val="24"/>
        </w:rPr>
        <w:t xml:space="preserve">fully connected layer </w:t>
      </w:r>
      <w:r w:rsidRPr="006E485D">
        <w:rPr>
          <w:rFonts w:ascii="Times New Roman" w:hAnsi="Times New Roman" w:cs="Times New Roman"/>
          <w:sz w:val="24"/>
          <w:szCs w:val="24"/>
        </w:rPr>
        <w:t xml:space="preserve">menerima inputan dari hasil proses </w:t>
      </w:r>
      <w:r w:rsidRPr="006E485D">
        <w:rPr>
          <w:rFonts w:ascii="Times New Roman" w:hAnsi="Times New Roman" w:cs="Times New Roman"/>
          <w:i/>
          <w:iCs/>
          <w:sz w:val="24"/>
          <w:szCs w:val="24"/>
        </w:rPr>
        <w:t xml:space="preserve">flatten </w:t>
      </w:r>
      <w:r w:rsidRPr="006E485D">
        <w:rPr>
          <w:rFonts w:ascii="Times New Roman" w:hAnsi="Times New Roman" w:cs="Times New Roman"/>
          <w:sz w:val="24"/>
          <w:szCs w:val="24"/>
        </w:rPr>
        <w:t>vector satu dimensi untuk menentukan fitur mana yang berkolerasi dengan kelas tertentu</w:t>
      </w:r>
      <w:r w:rsidR="00680757">
        <w:rPr>
          <w:rFonts w:ascii="Times New Roman" w:hAnsi="Times New Roman" w:cs="Times New Roman"/>
          <w:sz w:val="24"/>
          <w:szCs w:val="24"/>
        </w:rPr>
        <w:t xml:space="preserve"> </w:t>
      </w:r>
      <w:r w:rsidRPr="006E485D">
        <w:rPr>
          <w:rFonts w:ascii="Times New Roman" w:hAnsi="Times New Roman" w:cs="Times New Roman"/>
          <w:sz w:val="24"/>
          <w:szCs w:val="24"/>
        </w:rPr>
        <w:t xml:space="preserve">[11]. Fungsi dari </w:t>
      </w:r>
      <w:r w:rsidRPr="006E485D">
        <w:rPr>
          <w:rFonts w:ascii="Times New Roman" w:hAnsi="Times New Roman" w:cs="Times New Roman"/>
          <w:i/>
          <w:iCs/>
          <w:sz w:val="24"/>
          <w:szCs w:val="24"/>
        </w:rPr>
        <w:t xml:space="preserve">Layer </w:t>
      </w:r>
      <w:r w:rsidRPr="006E485D">
        <w:rPr>
          <w:rFonts w:ascii="Times New Roman" w:hAnsi="Times New Roman" w:cs="Times New Roman"/>
          <w:sz w:val="24"/>
          <w:szCs w:val="24"/>
        </w:rPr>
        <w:t>ini untuk menyatukan semua node menjadi bentuk satu dimensi.</w:t>
      </w:r>
    </w:p>
    <w:p w14:paraId="2B8A5B79" w14:textId="77777777" w:rsidR="00D95033" w:rsidRPr="006E485D" w:rsidRDefault="00D95033" w:rsidP="00D95033">
      <w:pPr>
        <w:pStyle w:val="ListParagraph"/>
        <w:numPr>
          <w:ilvl w:val="0"/>
          <w:numId w:val="38"/>
        </w:numPr>
        <w:rPr>
          <w:rFonts w:ascii="Times New Roman" w:hAnsi="Times New Roman" w:cs="Times New Roman"/>
          <w:sz w:val="24"/>
          <w:szCs w:val="24"/>
        </w:rPr>
      </w:pPr>
      <w:r w:rsidRPr="006E485D">
        <w:rPr>
          <w:rFonts w:ascii="Times New Roman" w:hAnsi="Times New Roman" w:cs="Times New Roman"/>
          <w:i/>
          <w:iCs/>
          <w:sz w:val="24"/>
          <w:szCs w:val="24"/>
        </w:rPr>
        <w:t>Activation Function Softmax</w:t>
      </w:r>
    </w:p>
    <w:p w14:paraId="75E3EB53" w14:textId="4FA6EFDE" w:rsidR="00D95033" w:rsidRPr="006E485D" w:rsidRDefault="00D95033" w:rsidP="00D95033">
      <w:pPr>
        <w:pStyle w:val="ListParagraph"/>
        <w:ind w:firstLine="720"/>
        <w:jc w:val="both"/>
        <w:rPr>
          <w:rFonts w:ascii="Times New Roman" w:hAnsi="Times New Roman" w:cs="Times New Roman"/>
          <w:sz w:val="24"/>
          <w:szCs w:val="24"/>
          <w:u w:val="single"/>
        </w:rPr>
      </w:pPr>
      <w:r w:rsidRPr="006E485D">
        <w:rPr>
          <w:rFonts w:ascii="Times New Roman" w:hAnsi="Times New Roman" w:cs="Times New Roman"/>
          <w:i/>
          <w:iCs/>
          <w:sz w:val="24"/>
          <w:szCs w:val="24"/>
        </w:rPr>
        <w:t xml:space="preserve">Softmaxt Activation Function </w:t>
      </w:r>
      <w:r w:rsidRPr="006E485D">
        <w:rPr>
          <w:rFonts w:ascii="Times New Roman" w:hAnsi="Times New Roman" w:cs="Times New Roman"/>
          <w:sz w:val="24"/>
          <w:szCs w:val="24"/>
        </w:rPr>
        <w:t xml:space="preserve">berfungsi untuk mendapatkan hasil dari klasifikasi. </w:t>
      </w:r>
      <w:r w:rsidRPr="006E485D">
        <w:rPr>
          <w:rFonts w:ascii="Times New Roman" w:hAnsi="Times New Roman" w:cs="Times New Roman"/>
          <w:i/>
          <w:iCs/>
          <w:sz w:val="24"/>
          <w:szCs w:val="24"/>
        </w:rPr>
        <w:t xml:space="preserve">Activation Function </w:t>
      </w:r>
      <w:r w:rsidRPr="006E485D">
        <w:rPr>
          <w:rFonts w:ascii="Times New Roman" w:hAnsi="Times New Roman" w:cs="Times New Roman"/>
          <w:sz w:val="24"/>
          <w:szCs w:val="24"/>
        </w:rPr>
        <w:t>ini menghasilkan nilai yang diinterpretasikan sebagai probabilitas yang belum dinormalisasi untuk setiap kelas</w:t>
      </w:r>
      <w:r w:rsidR="004B6ADE">
        <w:rPr>
          <w:rFonts w:ascii="Times New Roman" w:hAnsi="Times New Roman" w:cs="Times New Roman"/>
          <w:sz w:val="24"/>
          <w:szCs w:val="24"/>
        </w:rPr>
        <w:t xml:space="preserve"> [19]</w:t>
      </w:r>
      <w:r w:rsidRPr="006E485D">
        <w:rPr>
          <w:rFonts w:ascii="Times New Roman" w:hAnsi="Times New Roman" w:cs="Times New Roman"/>
          <w:sz w:val="24"/>
          <w:szCs w:val="24"/>
        </w:rPr>
        <w:t xml:space="preserve">. Nilai setiap kelas dihitung dengan menggunakan fungsi </w:t>
      </w:r>
      <w:r w:rsidRPr="006E485D">
        <w:rPr>
          <w:rFonts w:ascii="Times New Roman" w:hAnsi="Times New Roman" w:cs="Times New Roman"/>
          <w:i/>
          <w:iCs/>
          <w:sz w:val="24"/>
          <w:szCs w:val="24"/>
        </w:rPr>
        <w:t xml:space="preserve">softmax. </w:t>
      </w:r>
      <w:r w:rsidRPr="006E485D">
        <w:rPr>
          <w:rFonts w:ascii="Times New Roman" w:hAnsi="Times New Roman" w:cs="Times New Roman"/>
          <w:sz w:val="24"/>
          <w:szCs w:val="24"/>
        </w:rPr>
        <w:t>Dapat dilihat di perasamaan 1.</w:t>
      </w:r>
    </w:p>
    <w:p w14:paraId="43C7BC19" w14:textId="77777777" w:rsidR="00D95033" w:rsidRPr="006E485D" w:rsidRDefault="00D95033" w:rsidP="00D95033">
      <w:pPr>
        <w:pStyle w:val="ListParagraph"/>
        <w:spacing w:after="0"/>
        <w:ind w:left="2160" w:firstLine="720"/>
        <w:jc w:val="center"/>
        <w:rPr>
          <w:rFonts w:ascii="Times New Roman" w:hAnsi="Times New Roman" w:cs="Times New Roman"/>
          <w:sz w:val="24"/>
          <w:szCs w:val="24"/>
        </w:rPr>
      </w:pPr>
      <m:oMath>
        <m:r>
          <w:rPr>
            <w:rFonts w:ascii="Cambria Math" w:hAnsi="Cambria Math" w:cs="Times New Roman"/>
            <w:sz w:val="24"/>
            <w:szCs w:val="24"/>
          </w:rPr>
          <m:t xml:space="preserve">Yijk=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xijk</m:t>
                </m:r>
              </m:sup>
            </m:sSup>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m:t>
                </m:r>
              </m:sub>
              <m:sup>
                <m:r>
                  <w:rPr>
                    <w:rFonts w:ascii="Cambria Math" w:hAnsi="Cambria Math" w:cs="Times New Roman"/>
                    <w:sz w:val="24"/>
                    <w:szCs w:val="24"/>
                  </w:rPr>
                  <m:t>D</m:t>
                </m:r>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xijk</m:t>
                    </m:r>
                  </m:sup>
                </m:sSup>
              </m:e>
            </m:nary>
          </m:den>
        </m:f>
      </m:oMath>
      <w:r w:rsidRPr="006E485D">
        <w:rPr>
          <w:rFonts w:ascii="Times New Roman" w:hAnsi="Times New Roman" w:cs="Times New Roman"/>
          <w:sz w:val="24"/>
          <w:szCs w:val="24"/>
        </w:rPr>
        <w:t xml:space="preserve">                                  (1)</w:t>
      </w:r>
    </w:p>
    <w:p w14:paraId="50CEC5DE" w14:textId="77777777" w:rsidR="00680757" w:rsidRDefault="00680757" w:rsidP="00D95033">
      <w:pPr>
        <w:pStyle w:val="ListParagraph"/>
        <w:rPr>
          <w:rFonts w:ascii="Times New Roman" w:hAnsi="Times New Roman" w:cs="Times New Roman"/>
          <w:sz w:val="24"/>
          <w:szCs w:val="24"/>
        </w:rPr>
      </w:pPr>
    </w:p>
    <w:p w14:paraId="6087E91E" w14:textId="36BECD17" w:rsidR="00D95033" w:rsidRPr="006E485D" w:rsidRDefault="00D95033" w:rsidP="00D95033">
      <w:pPr>
        <w:pStyle w:val="ListParagraph"/>
        <w:rPr>
          <w:rFonts w:ascii="Times New Roman" w:hAnsi="Times New Roman" w:cs="Times New Roman"/>
          <w:sz w:val="24"/>
          <w:szCs w:val="24"/>
        </w:rPr>
      </w:pPr>
      <w:r w:rsidRPr="006E485D">
        <w:rPr>
          <w:rFonts w:ascii="Times New Roman" w:hAnsi="Times New Roman" w:cs="Times New Roman"/>
          <w:sz w:val="24"/>
          <w:szCs w:val="24"/>
        </w:rPr>
        <w:lastRenderedPageBreak/>
        <w:t>Dimana:</w:t>
      </w:r>
    </w:p>
    <w:p w14:paraId="5906FC2A" w14:textId="77777777" w:rsidR="00D95033" w:rsidRPr="006E485D" w:rsidRDefault="00D95033" w:rsidP="00D95033">
      <w:pPr>
        <w:pStyle w:val="ListParagraph"/>
        <w:rPr>
          <w:rFonts w:ascii="Times New Roman" w:hAnsi="Times New Roman" w:cs="Times New Roman"/>
          <w:sz w:val="24"/>
          <w:szCs w:val="24"/>
        </w:rPr>
      </w:pPr>
      <w:r w:rsidRPr="006E485D">
        <w:rPr>
          <w:rFonts w:ascii="Times New Roman" w:hAnsi="Times New Roman" w:cs="Times New Roman"/>
          <w:sz w:val="24"/>
          <w:szCs w:val="24"/>
        </w:rPr>
        <w:t>Yijk = vektor yang berisi nilai diantara 0 dan 1.</w:t>
      </w:r>
    </w:p>
    <w:p w14:paraId="7EE8599C" w14:textId="49D0F9A6" w:rsidR="00221A62" w:rsidRPr="00221A62" w:rsidRDefault="00D95033" w:rsidP="00221A62">
      <w:pPr>
        <w:pStyle w:val="ListParagraph"/>
        <w:rPr>
          <w:rFonts w:ascii="Times New Roman" w:hAnsi="Times New Roman" w:cs="Times New Roman"/>
          <w:sz w:val="24"/>
          <w:szCs w:val="24"/>
        </w:rPr>
      </w:pPr>
      <w:r w:rsidRPr="006E485D">
        <w:rPr>
          <w:rFonts w:ascii="Times New Roman" w:hAnsi="Times New Roman" w:cs="Times New Roman"/>
          <w:sz w:val="24"/>
          <w:szCs w:val="24"/>
        </w:rPr>
        <w:t xml:space="preserve">X = vektor yang berisi nilai yang didapatkan dari </w:t>
      </w:r>
      <w:r w:rsidRPr="006E485D">
        <w:rPr>
          <w:rFonts w:ascii="Times New Roman" w:hAnsi="Times New Roman" w:cs="Times New Roman"/>
          <w:i/>
          <w:iCs/>
          <w:sz w:val="24"/>
          <w:szCs w:val="24"/>
        </w:rPr>
        <w:t>fully connected layer</w:t>
      </w:r>
      <w:r w:rsidRPr="006E485D">
        <w:rPr>
          <w:rFonts w:ascii="Times New Roman" w:hAnsi="Times New Roman" w:cs="Times New Roman"/>
          <w:sz w:val="24"/>
          <w:szCs w:val="24"/>
        </w:rPr>
        <w:t xml:space="preserve"> terakhir.</w:t>
      </w:r>
    </w:p>
    <w:p w14:paraId="32C2B580" w14:textId="1234AB81" w:rsidR="00221A62" w:rsidRPr="00074061" w:rsidRDefault="00221A62" w:rsidP="00221A62">
      <w:pPr>
        <w:pStyle w:val="Heading2"/>
        <w:numPr>
          <w:ilvl w:val="1"/>
          <w:numId w:val="1"/>
        </w:numPr>
        <w:spacing w:before="0" w:line="360" w:lineRule="auto"/>
        <w:ind w:left="720" w:hanging="720"/>
        <w:contextualSpacing/>
        <w:rPr>
          <w:rFonts w:ascii="Times New Roman" w:hAnsi="Times New Roman"/>
          <w:b/>
          <w:color w:val="auto"/>
          <w:sz w:val="28"/>
          <w:szCs w:val="28"/>
        </w:rPr>
      </w:pPr>
      <w:bookmarkStart w:id="30" w:name="_Toc56151796"/>
      <w:r>
        <w:rPr>
          <w:rFonts w:ascii="Times New Roman" w:hAnsi="Times New Roman"/>
          <w:b/>
          <w:color w:val="auto"/>
          <w:sz w:val="28"/>
          <w:szCs w:val="28"/>
        </w:rPr>
        <w:t>Penyakit pada Stroberi</w:t>
      </w:r>
      <w:bookmarkEnd w:id="30"/>
    </w:p>
    <w:p w14:paraId="72B9C4D7" w14:textId="2789BFAC" w:rsidR="00221A62" w:rsidRDefault="00221A62" w:rsidP="00221A62">
      <w:pPr>
        <w:widowControl w:val="0"/>
        <w:autoSpaceDE w:val="0"/>
        <w:autoSpaceDN w:val="0"/>
        <w:adjustRightInd w:val="0"/>
        <w:spacing w:after="0" w:line="360" w:lineRule="auto"/>
        <w:ind w:firstLine="360"/>
        <w:contextualSpacing/>
        <w:jc w:val="both"/>
        <w:rPr>
          <w:rFonts w:ascii="Times New Roman" w:hAnsi="Times New Roman" w:cs="Times New Roman"/>
          <w:sz w:val="24"/>
          <w:szCs w:val="24"/>
        </w:rPr>
      </w:pPr>
      <w:r>
        <w:rPr>
          <w:rFonts w:ascii="Times New Roman" w:hAnsi="Times New Roman" w:cs="Times New Roman"/>
          <w:sz w:val="24"/>
          <w:szCs w:val="24"/>
        </w:rPr>
        <w:t xml:space="preserve">Adapun penyakit yang sering dijumpai pada budidaya stroberi biasanya disebabkan oleh cendawan, bakteri, </w:t>
      </w:r>
      <w:r>
        <w:rPr>
          <w:rFonts w:ascii="Times New Roman" w:hAnsi="Times New Roman" w:cs="Times New Roman"/>
          <w:i/>
          <w:iCs/>
          <w:sz w:val="24"/>
          <w:szCs w:val="24"/>
        </w:rPr>
        <w:t>mycoplasma-like organism</w:t>
      </w:r>
      <w:r>
        <w:rPr>
          <w:rFonts w:ascii="Times New Roman" w:hAnsi="Times New Roman" w:cs="Times New Roman"/>
          <w:sz w:val="24"/>
          <w:szCs w:val="24"/>
        </w:rPr>
        <w:t>, dan virus. Berikut beberapa penyakit pada tanaman stroberi</w:t>
      </w:r>
      <w:r w:rsidR="00680757">
        <w:rPr>
          <w:rFonts w:ascii="Times New Roman" w:hAnsi="Times New Roman" w:cs="Times New Roman"/>
          <w:sz w:val="24"/>
          <w:szCs w:val="24"/>
        </w:rPr>
        <w:t xml:space="preserve"> </w:t>
      </w:r>
      <w:r>
        <w:rPr>
          <w:rFonts w:ascii="Times New Roman" w:hAnsi="Times New Roman" w:cs="Times New Roman"/>
          <w:sz w:val="24"/>
          <w:szCs w:val="24"/>
        </w:rPr>
        <w:t xml:space="preserve">[7]. </w:t>
      </w:r>
    </w:p>
    <w:p w14:paraId="5BC16809" w14:textId="77777777" w:rsidR="00221A62" w:rsidRPr="00EC6D56" w:rsidRDefault="00221A62" w:rsidP="00221A62">
      <w:pPr>
        <w:widowControl w:val="0"/>
        <w:numPr>
          <w:ilvl w:val="0"/>
          <w:numId w:val="37"/>
        </w:numPr>
        <w:autoSpaceDE w:val="0"/>
        <w:autoSpaceDN w:val="0"/>
        <w:adjustRightInd w:val="0"/>
        <w:spacing w:after="0" w:line="360" w:lineRule="auto"/>
        <w:contextualSpacing/>
        <w:jc w:val="both"/>
        <w:rPr>
          <w:rFonts w:ascii="Times New Roman" w:hAnsi="Times New Roman" w:cs="Times New Roman"/>
          <w:color w:val="FF0000"/>
          <w:sz w:val="24"/>
          <w:szCs w:val="24"/>
        </w:rPr>
      </w:pPr>
      <w:r>
        <w:rPr>
          <w:rFonts w:ascii="Times New Roman" w:hAnsi="Times New Roman" w:cs="Times New Roman"/>
          <w:sz w:val="24"/>
          <w:szCs w:val="24"/>
        </w:rPr>
        <w:t>Hawar Daun</w:t>
      </w:r>
    </w:p>
    <w:p w14:paraId="25C10BE5" w14:textId="6A8B0425" w:rsidR="00221A62" w:rsidRDefault="00221A62" w:rsidP="00221A62">
      <w:pPr>
        <w:widowControl w:val="0"/>
        <w:autoSpaceDE w:val="0"/>
        <w:autoSpaceDN w:val="0"/>
        <w:adjustRightInd w:val="0"/>
        <w:spacing w:after="0" w:line="360" w:lineRule="auto"/>
        <w:ind w:left="720"/>
        <w:contextualSpacing/>
        <w:jc w:val="both"/>
        <w:rPr>
          <w:rFonts w:ascii="Times New Roman" w:hAnsi="Times New Roman" w:cs="Times New Roman"/>
          <w:sz w:val="24"/>
          <w:szCs w:val="24"/>
        </w:rPr>
      </w:pPr>
      <w:r>
        <w:rPr>
          <w:rFonts w:ascii="Times New Roman" w:hAnsi="Times New Roman" w:cs="Times New Roman"/>
          <w:sz w:val="24"/>
          <w:szCs w:val="24"/>
        </w:rPr>
        <w:t xml:space="preserve">Hawar daun disebabkan oleh </w:t>
      </w:r>
      <w:r>
        <w:rPr>
          <w:rFonts w:ascii="Times New Roman" w:hAnsi="Times New Roman" w:cs="Times New Roman"/>
          <w:i/>
          <w:iCs/>
          <w:sz w:val="24"/>
          <w:szCs w:val="24"/>
        </w:rPr>
        <w:t>Phytophthora</w:t>
      </w:r>
      <w:r>
        <w:rPr>
          <w:rFonts w:ascii="Times New Roman" w:hAnsi="Times New Roman" w:cs="Times New Roman"/>
          <w:sz w:val="24"/>
          <w:szCs w:val="24"/>
        </w:rPr>
        <w:t xml:space="preserve"> yang dimana gejala hawar dimulai dari tepi daun menuju ke tengah daun akan menjadi hijau kusam dan semakin lama daun akan menjadi layu dan mengering. Parahnya bisa menyebabkan seluruh tanaman bisa menjadi mati</w:t>
      </w:r>
      <w:r w:rsidR="00680757">
        <w:rPr>
          <w:rFonts w:ascii="Times New Roman" w:hAnsi="Times New Roman" w:cs="Times New Roman"/>
          <w:sz w:val="24"/>
          <w:szCs w:val="24"/>
        </w:rPr>
        <w:t xml:space="preserve"> </w:t>
      </w:r>
      <w:r>
        <w:rPr>
          <w:rFonts w:ascii="Times New Roman" w:hAnsi="Times New Roman" w:cs="Times New Roman"/>
          <w:sz w:val="24"/>
          <w:szCs w:val="24"/>
        </w:rPr>
        <w:t>[7].</w:t>
      </w:r>
    </w:p>
    <w:p w14:paraId="79F215DF" w14:textId="77777777" w:rsidR="00221A62" w:rsidRDefault="00221A62" w:rsidP="00221A62">
      <w:pPr>
        <w:keepNext/>
        <w:widowControl w:val="0"/>
        <w:autoSpaceDE w:val="0"/>
        <w:autoSpaceDN w:val="0"/>
        <w:adjustRightInd w:val="0"/>
        <w:spacing w:after="0" w:line="360" w:lineRule="auto"/>
        <w:ind w:left="720"/>
        <w:contextualSpacing/>
        <w:jc w:val="center"/>
      </w:pPr>
      <w:r>
        <w:rPr>
          <w:rFonts w:ascii="Times New Roman" w:hAnsi="Times New Roman" w:cs="Times New Roman"/>
          <w:noProof/>
          <w:sz w:val="24"/>
          <w:szCs w:val="24"/>
        </w:rPr>
        <w:drawing>
          <wp:inline distT="0" distB="0" distL="0" distR="0" wp14:anchorId="0875880F" wp14:editId="1FF162A5">
            <wp:extent cx="2488565" cy="1860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88565" cy="1860550"/>
                    </a:xfrm>
                    <a:prstGeom prst="rect">
                      <a:avLst/>
                    </a:prstGeom>
                    <a:noFill/>
                    <a:ln>
                      <a:noFill/>
                    </a:ln>
                  </pic:spPr>
                </pic:pic>
              </a:graphicData>
            </a:graphic>
          </wp:inline>
        </w:drawing>
      </w:r>
    </w:p>
    <w:p w14:paraId="573E095E" w14:textId="2833BF77" w:rsidR="00221A62" w:rsidRPr="00954392" w:rsidRDefault="00680757" w:rsidP="00680757">
      <w:pPr>
        <w:pStyle w:val="Caption"/>
        <w:jc w:val="center"/>
        <w:rPr>
          <w:rFonts w:cs="Times New Roman"/>
          <w:sz w:val="24"/>
          <w:szCs w:val="24"/>
        </w:rPr>
      </w:pPr>
      <w:bookmarkStart w:id="31" w:name="_Toc56151772"/>
      <w:r>
        <w:t xml:space="preserve">Gambar </w:t>
      </w:r>
      <w:fldSimple w:instr=" SEQ Gambar \* ARABIC ">
        <w:r>
          <w:rPr>
            <w:noProof/>
          </w:rPr>
          <w:t>6</w:t>
        </w:r>
      </w:fldSimple>
      <w:r>
        <w:t xml:space="preserve"> </w:t>
      </w:r>
      <w:r w:rsidRPr="00F324B4">
        <w:t>Penyakit Hawar Daun</w:t>
      </w:r>
      <w:bookmarkEnd w:id="31"/>
    </w:p>
    <w:p w14:paraId="01FA30A5" w14:textId="77777777" w:rsidR="00221A62" w:rsidRDefault="00221A62" w:rsidP="00221A62">
      <w:pPr>
        <w:widowControl w:val="0"/>
        <w:numPr>
          <w:ilvl w:val="0"/>
          <w:numId w:val="37"/>
        </w:numPr>
        <w:autoSpaceDE w:val="0"/>
        <w:autoSpaceDN w:val="0"/>
        <w:adjustRightInd w:val="0"/>
        <w:spacing w:after="0" w:line="360" w:lineRule="auto"/>
        <w:contextualSpacing/>
        <w:jc w:val="both"/>
        <w:rPr>
          <w:rFonts w:ascii="Times New Roman" w:hAnsi="Times New Roman" w:cs="Times New Roman"/>
          <w:sz w:val="24"/>
          <w:szCs w:val="24"/>
        </w:rPr>
      </w:pPr>
      <w:r w:rsidRPr="005F0D18">
        <w:rPr>
          <w:rFonts w:ascii="Times New Roman" w:hAnsi="Times New Roman" w:cs="Times New Roman"/>
          <w:sz w:val="24"/>
          <w:szCs w:val="24"/>
        </w:rPr>
        <w:t>Bercak Merah</w:t>
      </w:r>
    </w:p>
    <w:p w14:paraId="7628E714" w14:textId="2EF1AB98" w:rsidR="00221A62" w:rsidRDefault="00221A62" w:rsidP="00221A62">
      <w:pPr>
        <w:widowControl w:val="0"/>
        <w:autoSpaceDE w:val="0"/>
        <w:autoSpaceDN w:val="0"/>
        <w:adjustRightInd w:val="0"/>
        <w:spacing w:after="0" w:line="360" w:lineRule="auto"/>
        <w:ind w:left="720"/>
        <w:contextualSpacing/>
        <w:jc w:val="both"/>
        <w:rPr>
          <w:rFonts w:ascii="Times New Roman" w:hAnsi="Times New Roman" w:cs="Times New Roman"/>
          <w:sz w:val="24"/>
          <w:szCs w:val="24"/>
        </w:rPr>
      </w:pPr>
      <w:r>
        <w:rPr>
          <w:rFonts w:ascii="Times New Roman" w:hAnsi="Times New Roman" w:cs="Times New Roman"/>
          <w:sz w:val="24"/>
          <w:szCs w:val="24"/>
        </w:rPr>
        <w:t>Bercak merah merupakan penyakit yang ditandai dengan adanya bercak – bercak kecil bulat berwarna merah keunguan pada daun tanaman stroberi. Penyakit ini jarang ditemukan pada tanaman stroberi dan dengan tingkat kerusakan yang cukup rendah</w:t>
      </w:r>
      <w:r w:rsidR="00680757">
        <w:rPr>
          <w:rFonts w:ascii="Times New Roman" w:hAnsi="Times New Roman" w:cs="Times New Roman"/>
          <w:sz w:val="24"/>
          <w:szCs w:val="24"/>
        </w:rPr>
        <w:t xml:space="preserve"> </w:t>
      </w:r>
      <w:r>
        <w:rPr>
          <w:rFonts w:ascii="Times New Roman" w:hAnsi="Times New Roman" w:cs="Times New Roman"/>
          <w:sz w:val="24"/>
          <w:szCs w:val="24"/>
        </w:rPr>
        <w:t>[7].</w:t>
      </w:r>
    </w:p>
    <w:p w14:paraId="1A35F2DD" w14:textId="77777777" w:rsidR="00221A62" w:rsidRDefault="00221A62" w:rsidP="00221A62">
      <w:pPr>
        <w:keepNext/>
        <w:widowControl w:val="0"/>
        <w:autoSpaceDE w:val="0"/>
        <w:autoSpaceDN w:val="0"/>
        <w:adjustRightInd w:val="0"/>
        <w:spacing w:after="0" w:line="360" w:lineRule="auto"/>
        <w:ind w:left="720"/>
        <w:contextualSpacing/>
        <w:jc w:val="center"/>
      </w:pPr>
      <w:r>
        <w:rPr>
          <w:rFonts w:ascii="Times New Roman" w:hAnsi="Times New Roman" w:cs="Times New Roman"/>
          <w:noProof/>
          <w:sz w:val="24"/>
          <w:szCs w:val="24"/>
        </w:rPr>
        <w:lastRenderedPageBreak/>
        <w:drawing>
          <wp:inline distT="0" distB="0" distL="0" distR="0" wp14:anchorId="0A621A74" wp14:editId="709D84B1">
            <wp:extent cx="2409190" cy="1812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09190" cy="1812925"/>
                    </a:xfrm>
                    <a:prstGeom prst="rect">
                      <a:avLst/>
                    </a:prstGeom>
                    <a:noFill/>
                    <a:ln>
                      <a:noFill/>
                    </a:ln>
                  </pic:spPr>
                </pic:pic>
              </a:graphicData>
            </a:graphic>
          </wp:inline>
        </w:drawing>
      </w:r>
    </w:p>
    <w:p w14:paraId="22B2D7C9" w14:textId="193398E7" w:rsidR="00221A62" w:rsidRDefault="00680757" w:rsidP="00680757">
      <w:pPr>
        <w:pStyle w:val="Caption"/>
        <w:jc w:val="center"/>
        <w:rPr>
          <w:rFonts w:cs="Times New Roman"/>
          <w:sz w:val="24"/>
          <w:szCs w:val="24"/>
        </w:rPr>
      </w:pPr>
      <w:bookmarkStart w:id="32" w:name="_Toc56151773"/>
      <w:r>
        <w:t xml:space="preserve">Gambar </w:t>
      </w:r>
      <w:fldSimple w:instr=" SEQ Gambar \* ARABIC ">
        <w:r>
          <w:rPr>
            <w:noProof/>
          </w:rPr>
          <w:t>7</w:t>
        </w:r>
      </w:fldSimple>
      <w:r>
        <w:t xml:space="preserve"> </w:t>
      </w:r>
      <w:r w:rsidRPr="00B01AB0">
        <w:t>Penyakit Bercak Merah</w:t>
      </w:r>
      <w:bookmarkEnd w:id="32"/>
    </w:p>
    <w:p w14:paraId="420D0925" w14:textId="77777777" w:rsidR="00221A62" w:rsidRPr="00EC6D56" w:rsidRDefault="00221A62" w:rsidP="00221A62">
      <w:pPr>
        <w:widowControl w:val="0"/>
        <w:autoSpaceDE w:val="0"/>
        <w:autoSpaceDN w:val="0"/>
        <w:adjustRightInd w:val="0"/>
        <w:spacing w:after="0" w:line="360" w:lineRule="auto"/>
        <w:contextualSpacing/>
        <w:jc w:val="both"/>
        <w:rPr>
          <w:rFonts w:ascii="Times New Roman" w:hAnsi="Times New Roman" w:cs="Times New Roman"/>
          <w:sz w:val="24"/>
          <w:szCs w:val="24"/>
        </w:rPr>
      </w:pPr>
    </w:p>
    <w:p w14:paraId="0924A317" w14:textId="77777777" w:rsidR="00221A62" w:rsidRDefault="00221A62" w:rsidP="00221A62">
      <w:pPr>
        <w:widowControl w:val="0"/>
        <w:numPr>
          <w:ilvl w:val="0"/>
          <w:numId w:val="37"/>
        </w:numPr>
        <w:autoSpaceDE w:val="0"/>
        <w:autoSpaceDN w:val="0"/>
        <w:adjustRightInd w:val="0"/>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Karat Daun</w:t>
      </w:r>
    </w:p>
    <w:p w14:paraId="5D916A3E" w14:textId="0850BCB1" w:rsidR="00221A62" w:rsidRDefault="00221A62" w:rsidP="00221A62">
      <w:pPr>
        <w:widowControl w:val="0"/>
        <w:autoSpaceDE w:val="0"/>
        <w:autoSpaceDN w:val="0"/>
        <w:adjustRightInd w:val="0"/>
        <w:spacing w:after="0" w:line="360" w:lineRule="auto"/>
        <w:ind w:left="720"/>
        <w:contextualSpacing/>
        <w:jc w:val="both"/>
        <w:rPr>
          <w:rFonts w:ascii="Times New Roman" w:hAnsi="Times New Roman" w:cs="Times New Roman"/>
          <w:sz w:val="24"/>
          <w:szCs w:val="24"/>
        </w:rPr>
      </w:pPr>
      <w:r>
        <w:rPr>
          <w:rFonts w:ascii="Times New Roman" w:hAnsi="Times New Roman" w:cs="Times New Roman"/>
          <w:sz w:val="24"/>
          <w:szCs w:val="24"/>
        </w:rPr>
        <w:t xml:space="preserve">Karat Daun atau </w:t>
      </w:r>
      <w:r>
        <w:rPr>
          <w:rFonts w:ascii="Times New Roman" w:hAnsi="Times New Roman" w:cs="Times New Roman"/>
          <w:i/>
          <w:iCs/>
          <w:sz w:val="24"/>
          <w:szCs w:val="24"/>
        </w:rPr>
        <w:t xml:space="preserve">Leaf Blight </w:t>
      </w:r>
      <w:r>
        <w:rPr>
          <w:rFonts w:ascii="Times New Roman" w:hAnsi="Times New Roman" w:cs="Times New Roman"/>
          <w:sz w:val="24"/>
          <w:szCs w:val="24"/>
        </w:rPr>
        <w:t>merupakan penyakit dengan gejala berupa bintik – bintik berwarna ungu yang kemudian berkembang menjadi coklat lalu disekitar bitnik meluas daerah yang berwarna kekuningan hingga keunguan. Penyakit ini cukup sering ditemukan pada tanaman stroberi yang dirawat dikondisi yang lembab</w:t>
      </w:r>
      <w:r w:rsidR="00680757">
        <w:rPr>
          <w:rFonts w:ascii="Times New Roman" w:hAnsi="Times New Roman" w:cs="Times New Roman"/>
          <w:sz w:val="24"/>
          <w:szCs w:val="24"/>
        </w:rPr>
        <w:t xml:space="preserve"> </w:t>
      </w:r>
      <w:r>
        <w:rPr>
          <w:rFonts w:ascii="Times New Roman" w:hAnsi="Times New Roman" w:cs="Times New Roman"/>
          <w:sz w:val="24"/>
          <w:szCs w:val="24"/>
        </w:rPr>
        <w:t>[7].</w:t>
      </w:r>
    </w:p>
    <w:p w14:paraId="2EA5B1E7" w14:textId="77777777" w:rsidR="00221A62" w:rsidRDefault="00221A62" w:rsidP="00221A62">
      <w:pPr>
        <w:keepNext/>
        <w:widowControl w:val="0"/>
        <w:autoSpaceDE w:val="0"/>
        <w:autoSpaceDN w:val="0"/>
        <w:adjustRightInd w:val="0"/>
        <w:spacing w:after="0" w:line="360" w:lineRule="auto"/>
        <w:ind w:left="720"/>
        <w:contextualSpacing/>
        <w:jc w:val="center"/>
      </w:pPr>
      <w:r>
        <w:rPr>
          <w:rFonts w:ascii="Times New Roman" w:hAnsi="Times New Roman" w:cs="Times New Roman"/>
          <w:noProof/>
          <w:sz w:val="24"/>
          <w:szCs w:val="24"/>
        </w:rPr>
        <w:drawing>
          <wp:inline distT="0" distB="0" distL="0" distR="0" wp14:anchorId="65F86F1D" wp14:editId="06CB8C45">
            <wp:extent cx="2465070" cy="1844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65070" cy="1844675"/>
                    </a:xfrm>
                    <a:prstGeom prst="rect">
                      <a:avLst/>
                    </a:prstGeom>
                    <a:noFill/>
                    <a:ln>
                      <a:noFill/>
                    </a:ln>
                  </pic:spPr>
                </pic:pic>
              </a:graphicData>
            </a:graphic>
          </wp:inline>
        </w:drawing>
      </w:r>
    </w:p>
    <w:p w14:paraId="7715D53C" w14:textId="63EF47D8" w:rsidR="006E485D" w:rsidRPr="006E485D" w:rsidRDefault="00680757" w:rsidP="00680757">
      <w:pPr>
        <w:pStyle w:val="Caption"/>
        <w:jc w:val="center"/>
      </w:pPr>
      <w:bookmarkStart w:id="33" w:name="_Toc56151774"/>
      <w:r>
        <w:t xml:space="preserve">Gambar </w:t>
      </w:r>
      <w:fldSimple w:instr=" SEQ Gambar \* ARABIC ">
        <w:r>
          <w:rPr>
            <w:noProof/>
          </w:rPr>
          <w:t>8</w:t>
        </w:r>
      </w:fldSimple>
      <w:r>
        <w:t xml:space="preserve"> </w:t>
      </w:r>
      <w:r w:rsidRPr="00BD14E2">
        <w:t>Penyakit Karat Daun</w:t>
      </w:r>
      <w:bookmarkEnd w:id="33"/>
    </w:p>
    <w:p w14:paraId="489090E1" w14:textId="6DC62E69" w:rsidR="00E63060" w:rsidRDefault="00E63060" w:rsidP="00E63060">
      <w:pPr>
        <w:pStyle w:val="Heading2"/>
        <w:numPr>
          <w:ilvl w:val="1"/>
          <w:numId w:val="1"/>
        </w:numPr>
        <w:spacing w:before="0" w:line="360" w:lineRule="auto"/>
        <w:ind w:left="720" w:hanging="720"/>
        <w:contextualSpacing/>
        <w:rPr>
          <w:rFonts w:ascii="Times New Roman" w:hAnsi="Times New Roman"/>
          <w:b/>
          <w:bCs/>
          <w:color w:val="auto"/>
          <w:sz w:val="28"/>
          <w:szCs w:val="28"/>
        </w:rPr>
      </w:pPr>
      <w:bookmarkStart w:id="34" w:name="_Toc56151797"/>
      <w:r>
        <w:rPr>
          <w:rFonts w:ascii="Times New Roman" w:hAnsi="Times New Roman"/>
          <w:b/>
          <w:bCs/>
          <w:color w:val="auto"/>
          <w:sz w:val="28"/>
          <w:szCs w:val="28"/>
        </w:rPr>
        <w:t>Dataset</w:t>
      </w:r>
      <w:bookmarkEnd w:id="34"/>
    </w:p>
    <w:p w14:paraId="29EAFB82" w14:textId="13AE5331" w:rsidR="00037E7C" w:rsidRDefault="00DD6076" w:rsidP="00D94E3B">
      <w:pPr>
        <w:spacing w:after="0" w:line="360" w:lineRule="auto"/>
        <w:ind w:firstLine="720"/>
        <w:contextualSpacing/>
        <w:jc w:val="both"/>
        <w:rPr>
          <w:rFonts w:ascii="Times New Roman" w:hAnsi="Times New Roman" w:cs="Times New Roman"/>
          <w:bCs/>
          <w:sz w:val="24"/>
          <w:szCs w:val="24"/>
        </w:rPr>
      </w:pPr>
      <w:r>
        <w:rPr>
          <w:rFonts w:ascii="Times New Roman" w:hAnsi="Times New Roman" w:cs="Times New Roman"/>
          <w:bCs/>
          <w:sz w:val="24"/>
          <w:szCs w:val="24"/>
        </w:rPr>
        <w:t xml:space="preserve">Dataset yang telah dikumpulkan kemudian akan digunakan sebagai </w:t>
      </w:r>
      <w:r>
        <w:rPr>
          <w:rFonts w:ascii="Times New Roman" w:hAnsi="Times New Roman" w:cs="Times New Roman"/>
          <w:bCs/>
          <w:i/>
          <w:iCs/>
          <w:sz w:val="24"/>
          <w:szCs w:val="24"/>
        </w:rPr>
        <w:t xml:space="preserve">data training </w:t>
      </w:r>
      <w:r>
        <w:rPr>
          <w:rFonts w:ascii="Times New Roman" w:hAnsi="Times New Roman" w:cs="Times New Roman"/>
          <w:bCs/>
          <w:sz w:val="24"/>
          <w:szCs w:val="24"/>
        </w:rPr>
        <w:t xml:space="preserve">dan data uji dari sistem yang akan dibuat. </w:t>
      </w:r>
      <w:r>
        <w:rPr>
          <w:rFonts w:ascii="Times New Roman" w:hAnsi="Times New Roman" w:cs="Times New Roman"/>
          <w:bCs/>
          <w:i/>
          <w:iCs/>
          <w:sz w:val="24"/>
          <w:szCs w:val="24"/>
        </w:rPr>
        <w:t xml:space="preserve">Dataset </w:t>
      </w:r>
      <w:r>
        <w:rPr>
          <w:rFonts w:ascii="Times New Roman" w:hAnsi="Times New Roman" w:cs="Times New Roman"/>
          <w:bCs/>
          <w:sz w:val="24"/>
          <w:szCs w:val="24"/>
        </w:rPr>
        <w:t xml:space="preserve">yang disediakan dalam bentuk format .jpg atau .jpeg. dalam tahap ini </w:t>
      </w:r>
      <w:r>
        <w:rPr>
          <w:rFonts w:ascii="Times New Roman" w:hAnsi="Times New Roman" w:cs="Times New Roman"/>
          <w:bCs/>
          <w:i/>
          <w:iCs/>
          <w:sz w:val="24"/>
          <w:szCs w:val="24"/>
        </w:rPr>
        <w:t xml:space="preserve">dataset </w:t>
      </w:r>
      <w:r>
        <w:rPr>
          <w:rFonts w:ascii="Times New Roman" w:hAnsi="Times New Roman" w:cs="Times New Roman"/>
          <w:bCs/>
          <w:sz w:val="24"/>
          <w:szCs w:val="24"/>
        </w:rPr>
        <w:t>juga telah dikelompokan atau diberi label sesuai dengan masing masing kelasnya. Daftar kelas yang digunakan yaitu</w:t>
      </w:r>
      <w:r w:rsidR="00D94E3B">
        <w:rPr>
          <w:rFonts w:ascii="Times New Roman" w:hAnsi="Times New Roman" w:cs="Times New Roman"/>
          <w:bCs/>
          <w:sz w:val="24"/>
          <w:szCs w:val="24"/>
        </w:rPr>
        <w:t xml:space="preserve"> hawar daun, bercak merah, </w:t>
      </w:r>
      <w:r w:rsidR="0060595F">
        <w:rPr>
          <w:rFonts w:ascii="Times New Roman" w:hAnsi="Times New Roman" w:cs="Times New Roman"/>
          <w:bCs/>
          <w:sz w:val="24"/>
          <w:szCs w:val="24"/>
        </w:rPr>
        <w:t>karat daun</w:t>
      </w:r>
      <w:r w:rsidR="00D94E3B">
        <w:rPr>
          <w:rFonts w:ascii="Times New Roman" w:hAnsi="Times New Roman" w:cs="Times New Roman"/>
          <w:bCs/>
          <w:sz w:val="24"/>
          <w:szCs w:val="24"/>
        </w:rPr>
        <w:t xml:space="preserve"> dan daun sehat.</w:t>
      </w:r>
    </w:p>
    <w:p w14:paraId="21BA2C82" w14:textId="77777777" w:rsidR="00E03FC1" w:rsidRDefault="00E03FC1" w:rsidP="00D94E3B">
      <w:pPr>
        <w:spacing w:after="0" w:line="360" w:lineRule="auto"/>
        <w:ind w:firstLine="720"/>
        <w:contextualSpacing/>
        <w:jc w:val="both"/>
        <w:rPr>
          <w:rFonts w:ascii="Times New Roman" w:hAnsi="Times New Roman" w:cs="Times New Roman"/>
          <w:bCs/>
          <w:sz w:val="24"/>
          <w:szCs w:val="24"/>
        </w:rPr>
      </w:pPr>
    </w:p>
    <w:p w14:paraId="30F4D5BF" w14:textId="30E749C4" w:rsidR="00A75BD3" w:rsidRDefault="00A75BD3" w:rsidP="00A75BD3">
      <w:pPr>
        <w:pStyle w:val="Caption"/>
        <w:keepNext/>
        <w:jc w:val="center"/>
      </w:pPr>
      <w:bookmarkStart w:id="35" w:name="_Toc55808947"/>
      <w:r>
        <w:lastRenderedPageBreak/>
        <w:t xml:space="preserve">Tabel </w:t>
      </w:r>
      <w:r w:rsidR="005E014E">
        <w:fldChar w:fldCharType="begin"/>
      </w:r>
      <w:r w:rsidR="005E014E">
        <w:instrText xml:space="preserve"> SEQ Tabel \* ARABIC </w:instrText>
      </w:r>
      <w:r w:rsidR="005E014E">
        <w:fldChar w:fldCharType="separate"/>
      </w:r>
      <w:r>
        <w:rPr>
          <w:noProof/>
        </w:rPr>
        <w:t>2</w:t>
      </w:r>
      <w:r w:rsidR="005E014E">
        <w:rPr>
          <w:noProof/>
        </w:rPr>
        <w:fldChar w:fldCharType="end"/>
      </w:r>
      <w:r>
        <w:t>: Tabel Kelas Klasifikasi</w:t>
      </w:r>
      <w:bookmarkEnd w:id="35"/>
    </w:p>
    <w:tbl>
      <w:tblPr>
        <w:tblStyle w:val="TableGrid"/>
        <w:tblW w:w="0" w:type="auto"/>
        <w:jc w:val="center"/>
        <w:tblLook w:val="04A0" w:firstRow="1" w:lastRow="0" w:firstColumn="1" w:lastColumn="0" w:noHBand="0" w:noVBand="1"/>
      </w:tblPr>
      <w:tblGrid>
        <w:gridCol w:w="510"/>
        <w:gridCol w:w="1760"/>
        <w:gridCol w:w="3330"/>
      </w:tblGrid>
      <w:tr w:rsidR="00037E7C" w14:paraId="188B8287" w14:textId="77777777" w:rsidTr="00A75BD3">
        <w:trPr>
          <w:trHeight w:val="361"/>
          <w:jc w:val="center"/>
        </w:trPr>
        <w:tc>
          <w:tcPr>
            <w:tcW w:w="510" w:type="dxa"/>
          </w:tcPr>
          <w:p w14:paraId="2A48EA7D" w14:textId="32C17E79" w:rsidR="00037E7C" w:rsidRPr="00037E7C" w:rsidRDefault="00037E7C" w:rsidP="00D94E3B">
            <w:pPr>
              <w:spacing w:after="0" w:line="360" w:lineRule="auto"/>
              <w:contextualSpacing/>
              <w:jc w:val="both"/>
              <w:rPr>
                <w:rFonts w:ascii="Times New Roman" w:hAnsi="Times New Roman" w:cs="Times New Roman"/>
                <w:b/>
                <w:sz w:val="24"/>
                <w:szCs w:val="24"/>
              </w:rPr>
            </w:pPr>
            <w:r w:rsidRPr="00037E7C">
              <w:rPr>
                <w:rFonts w:ascii="Times New Roman" w:hAnsi="Times New Roman" w:cs="Times New Roman"/>
                <w:b/>
                <w:sz w:val="24"/>
                <w:szCs w:val="24"/>
              </w:rPr>
              <w:t>No</w:t>
            </w:r>
          </w:p>
        </w:tc>
        <w:tc>
          <w:tcPr>
            <w:tcW w:w="1760" w:type="dxa"/>
          </w:tcPr>
          <w:p w14:paraId="4A588C02" w14:textId="6EE88E46" w:rsidR="00037E7C" w:rsidRPr="00037E7C" w:rsidRDefault="00037E7C" w:rsidP="00037E7C">
            <w:pPr>
              <w:spacing w:after="0" w:line="360" w:lineRule="auto"/>
              <w:contextualSpacing/>
              <w:jc w:val="center"/>
              <w:rPr>
                <w:rFonts w:ascii="Times New Roman" w:hAnsi="Times New Roman" w:cs="Times New Roman"/>
                <w:b/>
                <w:sz w:val="24"/>
                <w:szCs w:val="24"/>
              </w:rPr>
            </w:pPr>
            <w:r w:rsidRPr="00037E7C">
              <w:rPr>
                <w:rFonts w:ascii="Times New Roman" w:hAnsi="Times New Roman" w:cs="Times New Roman"/>
                <w:b/>
                <w:sz w:val="24"/>
                <w:szCs w:val="24"/>
              </w:rPr>
              <w:t>Kelas</w:t>
            </w:r>
          </w:p>
        </w:tc>
        <w:tc>
          <w:tcPr>
            <w:tcW w:w="3330" w:type="dxa"/>
          </w:tcPr>
          <w:p w14:paraId="42001752" w14:textId="31FC143B" w:rsidR="00037E7C" w:rsidRPr="00037E7C" w:rsidRDefault="00037E7C" w:rsidP="00037E7C">
            <w:pPr>
              <w:spacing w:after="0" w:line="360" w:lineRule="auto"/>
              <w:contextualSpacing/>
              <w:jc w:val="center"/>
              <w:rPr>
                <w:rFonts w:ascii="Times New Roman" w:hAnsi="Times New Roman" w:cs="Times New Roman"/>
                <w:b/>
                <w:sz w:val="24"/>
                <w:szCs w:val="24"/>
              </w:rPr>
            </w:pPr>
            <w:r w:rsidRPr="00037E7C">
              <w:rPr>
                <w:rFonts w:ascii="Times New Roman" w:hAnsi="Times New Roman" w:cs="Times New Roman"/>
                <w:b/>
                <w:sz w:val="24"/>
                <w:szCs w:val="24"/>
              </w:rPr>
              <w:t>Gambar</w:t>
            </w:r>
          </w:p>
        </w:tc>
      </w:tr>
      <w:tr w:rsidR="00037E7C" w14:paraId="5F753653" w14:textId="77777777" w:rsidTr="00A75BD3">
        <w:trPr>
          <w:jc w:val="center"/>
        </w:trPr>
        <w:tc>
          <w:tcPr>
            <w:tcW w:w="510" w:type="dxa"/>
          </w:tcPr>
          <w:p w14:paraId="3B1B3170" w14:textId="444C3242" w:rsidR="00037E7C" w:rsidRPr="00037E7C" w:rsidRDefault="00037E7C" w:rsidP="00D94E3B">
            <w:pPr>
              <w:spacing w:after="0" w:line="360" w:lineRule="auto"/>
              <w:contextualSpacing/>
              <w:jc w:val="both"/>
              <w:rPr>
                <w:rFonts w:ascii="Times New Roman" w:hAnsi="Times New Roman" w:cs="Times New Roman"/>
                <w:bCs/>
                <w:sz w:val="24"/>
                <w:szCs w:val="24"/>
              </w:rPr>
            </w:pPr>
            <w:r w:rsidRPr="00037E7C">
              <w:rPr>
                <w:rFonts w:ascii="Times New Roman" w:hAnsi="Times New Roman" w:cs="Times New Roman"/>
                <w:bCs/>
                <w:sz w:val="24"/>
                <w:szCs w:val="24"/>
              </w:rPr>
              <w:t>1</w:t>
            </w:r>
          </w:p>
        </w:tc>
        <w:tc>
          <w:tcPr>
            <w:tcW w:w="1760" w:type="dxa"/>
          </w:tcPr>
          <w:p w14:paraId="1D44589A" w14:textId="4102B489" w:rsidR="00037E7C" w:rsidRPr="00037E7C" w:rsidRDefault="00037E7C" w:rsidP="00D94E3B">
            <w:pPr>
              <w:spacing w:after="0" w:line="360" w:lineRule="auto"/>
              <w:contextualSpacing/>
              <w:jc w:val="both"/>
              <w:rPr>
                <w:rFonts w:ascii="Times New Roman" w:hAnsi="Times New Roman" w:cs="Times New Roman"/>
                <w:bCs/>
                <w:sz w:val="24"/>
                <w:szCs w:val="24"/>
              </w:rPr>
            </w:pPr>
            <w:r w:rsidRPr="00037E7C">
              <w:rPr>
                <w:rFonts w:ascii="Times New Roman" w:hAnsi="Times New Roman" w:cs="Times New Roman"/>
                <w:bCs/>
                <w:sz w:val="24"/>
                <w:szCs w:val="24"/>
              </w:rPr>
              <w:t xml:space="preserve">Hawar </w:t>
            </w:r>
            <w:r>
              <w:rPr>
                <w:rFonts w:ascii="Times New Roman" w:hAnsi="Times New Roman" w:cs="Times New Roman"/>
                <w:bCs/>
                <w:sz w:val="24"/>
                <w:szCs w:val="24"/>
              </w:rPr>
              <w:t>D</w:t>
            </w:r>
            <w:r w:rsidRPr="00037E7C">
              <w:rPr>
                <w:rFonts w:ascii="Times New Roman" w:hAnsi="Times New Roman" w:cs="Times New Roman"/>
                <w:bCs/>
                <w:sz w:val="24"/>
                <w:szCs w:val="24"/>
              </w:rPr>
              <w:t>aun</w:t>
            </w:r>
          </w:p>
        </w:tc>
        <w:tc>
          <w:tcPr>
            <w:tcW w:w="3330" w:type="dxa"/>
          </w:tcPr>
          <w:p w14:paraId="6207C749" w14:textId="08E163C8" w:rsidR="00037E7C" w:rsidRPr="00037E7C" w:rsidRDefault="00037E7C" w:rsidP="00037E7C">
            <w:pPr>
              <w:spacing w:after="0" w:line="360" w:lineRule="auto"/>
              <w:contextualSpacing/>
              <w:jc w:val="center"/>
              <w:rPr>
                <w:rFonts w:ascii="Times New Roman" w:hAnsi="Times New Roman" w:cs="Times New Roman"/>
                <w:b/>
                <w:sz w:val="24"/>
                <w:szCs w:val="24"/>
              </w:rPr>
            </w:pPr>
            <w:r>
              <w:rPr>
                <w:rFonts w:ascii="Times New Roman" w:hAnsi="Times New Roman" w:cs="Times New Roman"/>
                <w:noProof/>
                <w:sz w:val="24"/>
                <w:szCs w:val="24"/>
              </w:rPr>
              <w:drawing>
                <wp:inline distT="0" distB="0" distL="0" distR="0" wp14:anchorId="49BD9F3C" wp14:editId="04AC20FC">
                  <wp:extent cx="1762963" cy="1318061"/>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91941" cy="1339726"/>
                          </a:xfrm>
                          <a:prstGeom prst="rect">
                            <a:avLst/>
                          </a:prstGeom>
                          <a:noFill/>
                          <a:ln>
                            <a:noFill/>
                          </a:ln>
                        </pic:spPr>
                      </pic:pic>
                    </a:graphicData>
                  </a:graphic>
                </wp:inline>
              </w:drawing>
            </w:r>
          </w:p>
        </w:tc>
      </w:tr>
      <w:tr w:rsidR="00037E7C" w14:paraId="0874ED2B" w14:textId="77777777" w:rsidTr="00A75BD3">
        <w:trPr>
          <w:jc w:val="center"/>
        </w:trPr>
        <w:tc>
          <w:tcPr>
            <w:tcW w:w="510" w:type="dxa"/>
          </w:tcPr>
          <w:p w14:paraId="2EB20331" w14:textId="3A30E904" w:rsidR="00037E7C" w:rsidRPr="00037E7C" w:rsidRDefault="00037E7C" w:rsidP="00D94E3B">
            <w:pPr>
              <w:spacing w:after="0" w:line="360" w:lineRule="auto"/>
              <w:contextualSpacing/>
              <w:jc w:val="both"/>
              <w:rPr>
                <w:rFonts w:ascii="Times New Roman" w:hAnsi="Times New Roman" w:cs="Times New Roman"/>
                <w:bCs/>
                <w:sz w:val="24"/>
                <w:szCs w:val="24"/>
              </w:rPr>
            </w:pPr>
            <w:r w:rsidRPr="00037E7C">
              <w:rPr>
                <w:rFonts w:ascii="Times New Roman" w:hAnsi="Times New Roman" w:cs="Times New Roman"/>
                <w:bCs/>
                <w:sz w:val="24"/>
                <w:szCs w:val="24"/>
              </w:rPr>
              <w:t>2</w:t>
            </w:r>
          </w:p>
        </w:tc>
        <w:tc>
          <w:tcPr>
            <w:tcW w:w="1760" w:type="dxa"/>
          </w:tcPr>
          <w:p w14:paraId="7E313DFF" w14:textId="456E639E" w:rsidR="00037E7C" w:rsidRPr="00037E7C" w:rsidRDefault="00037E7C" w:rsidP="00D94E3B">
            <w:pPr>
              <w:spacing w:after="0" w:line="360" w:lineRule="auto"/>
              <w:contextualSpacing/>
              <w:jc w:val="both"/>
              <w:rPr>
                <w:rFonts w:ascii="Times New Roman" w:hAnsi="Times New Roman" w:cs="Times New Roman"/>
                <w:bCs/>
                <w:sz w:val="24"/>
                <w:szCs w:val="24"/>
              </w:rPr>
            </w:pPr>
            <w:r>
              <w:rPr>
                <w:rFonts w:ascii="Times New Roman" w:hAnsi="Times New Roman" w:cs="Times New Roman"/>
                <w:bCs/>
                <w:sz w:val="24"/>
                <w:szCs w:val="24"/>
              </w:rPr>
              <w:t>Bercak Merah</w:t>
            </w:r>
          </w:p>
        </w:tc>
        <w:tc>
          <w:tcPr>
            <w:tcW w:w="3330" w:type="dxa"/>
          </w:tcPr>
          <w:p w14:paraId="42245F9D" w14:textId="6293854B" w:rsidR="00037E7C" w:rsidRPr="00037E7C" w:rsidRDefault="00037E7C" w:rsidP="00037E7C">
            <w:pPr>
              <w:spacing w:after="0" w:line="360" w:lineRule="auto"/>
              <w:contextualSpacing/>
              <w:jc w:val="center"/>
              <w:rPr>
                <w:rFonts w:ascii="Times New Roman" w:hAnsi="Times New Roman" w:cs="Times New Roman"/>
                <w:b/>
                <w:sz w:val="24"/>
                <w:szCs w:val="24"/>
              </w:rPr>
            </w:pPr>
            <w:r>
              <w:rPr>
                <w:rFonts w:ascii="Times New Roman" w:hAnsi="Times New Roman" w:cs="Times New Roman"/>
                <w:bCs/>
                <w:noProof/>
                <w:sz w:val="24"/>
                <w:szCs w:val="24"/>
              </w:rPr>
              <w:drawing>
                <wp:inline distT="0" distB="0" distL="0" distR="0" wp14:anchorId="3B796A6F" wp14:editId="35AE5A7E">
                  <wp:extent cx="1660550" cy="1660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96812" cy="1696812"/>
                          </a:xfrm>
                          <a:prstGeom prst="rect">
                            <a:avLst/>
                          </a:prstGeom>
                          <a:noFill/>
                          <a:ln>
                            <a:noFill/>
                          </a:ln>
                        </pic:spPr>
                      </pic:pic>
                    </a:graphicData>
                  </a:graphic>
                </wp:inline>
              </w:drawing>
            </w:r>
          </w:p>
        </w:tc>
      </w:tr>
      <w:tr w:rsidR="00037E7C" w14:paraId="3159CA54" w14:textId="77777777" w:rsidTr="00A75BD3">
        <w:trPr>
          <w:jc w:val="center"/>
        </w:trPr>
        <w:tc>
          <w:tcPr>
            <w:tcW w:w="510" w:type="dxa"/>
          </w:tcPr>
          <w:p w14:paraId="08BB4A04" w14:textId="01680C88" w:rsidR="00037E7C" w:rsidRPr="00037E7C" w:rsidRDefault="00037E7C" w:rsidP="00D94E3B">
            <w:pPr>
              <w:spacing w:after="0" w:line="360" w:lineRule="auto"/>
              <w:contextualSpacing/>
              <w:jc w:val="both"/>
              <w:rPr>
                <w:rFonts w:ascii="Times New Roman" w:hAnsi="Times New Roman" w:cs="Times New Roman"/>
                <w:bCs/>
                <w:sz w:val="24"/>
                <w:szCs w:val="24"/>
              </w:rPr>
            </w:pPr>
            <w:r w:rsidRPr="00037E7C">
              <w:rPr>
                <w:rFonts w:ascii="Times New Roman" w:hAnsi="Times New Roman" w:cs="Times New Roman"/>
                <w:bCs/>
                <w:sz w:val="24"/>
                <w:szCs w:val="24"/>
              </w:rPr>
              <w:t>3</w:t>
            </w:r>
          </w:p>
        </w:tc>
        <w:tc>
          <w:tcPr>
            <w:tcW w:w="1760" w:type="dxa"/>
          </w:tcPr>
          <w:p w14:paraId="14132232" w14:textId="1E1DF63F" w:rsidR="00037E7C" w:rsidRPr="00037E7C" w:rsidRDefault="00037E7C" w:rsidP="00D94E3B">
            <w:pPr>
              <w:spacing w:after="0" w:line="360" w:lineRule="auto"/>
              <w:contextualSpacing/>
              <w:jc w:val="both"/>
              <w:rPr>
                <w:rFonts w:ascii="Times New Roman" w:hAnsi="Times New Roman" w:cs="Times New Roman"/>
                <w:bCs/>
                <w:sz w:val="24"/>
                <w:szCs w:val="24"/>
              </w:rPr>
            </w:pPr>
            <w:r>
              <w:rPr>
                <w:rFonts w:ascii="Times New Roman" w:hAnsi="Times New Roman" w:cs="Times New Roman"/>
                <w:bCs/>
                <w:sz w:val="24"/>
                <w:szCs w:val="24"/>
              </w:rPr>
              <w:t>Karat Daun</w:t>
            </w:r>
          </w:p>
        </w:tc>
        <w:tc>
          <w:tcPr>
            <w:tcW w:w="3330" w:type="dxa"/>
          </w:tcPr>
          <w:p w14:paraId="3D13881E" w14:textId="6461CE9E" w:rsidR="00037E7C" w:rsidRPr="00037E7C" w:rsidRDefault="00037E7C" w:rsidP="00037E7C">
            <w:pPr>
              <w:spacing w:after="0" w:line="360" w:lineRule="auto"/>
              <w:contextualSpacing/>
              <w:jc w:val="center"/>
              <w:rPr>
                <w:rFonts w:ascii="Times New Roman" w:hAnsi="Times New Roman" w:cs="Times New Roman"/>
                <w:b/>
                <w:sz w:val="24"/>
                <w:szCs w:val="24"/>
              </w:rPr>
            </w:pPr>
            <w:r>
              <w:rPr>
                <w:rFonts w:ascii="Times New Roman" w:hAnsi="Times New Roman" w:cs="Times New Roman"/>
                <w:noProof/>
                <w:sz w:val="24"/>
                <w:szCs w:val="24"/>
              </w:rPr>
              <w:drawing>
                <wp:inline distT="0" distB="0" distL="0" distR="0" wp14:anchorId="17407B83" wp14:editId="003D824A">
                  <wp:extent cx="1741688" cy="1303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69380" cy="1324073"/>
                          </a:xfrm>
                          <a:prstGeom prst="rect">
                            <a:avLst/>
                          </a:prstGeom>
                          <a:noFill/>
                          <a:ln>
                            <a:noFill/>
                          </a:ln>
                        </pic:spPr>
                      </pic:pic>
                    </a:graphicData>
                  </a:graphic>
                </wp:inline>
              </w:drawing>
            </w:r>
          </w:p>
        </w:tc>
      </w:tr>
      <w:tr w:rsidR="00037E7C" w14:paraId="05B2633C" w14:textId="77777777" w:rsidTr="00A75BD3">
        <w:trPr>
          <w:jc w:val="center"/>
        </w:trPr>
        <w:tc>
          <w:tcPr>
            <w:tcW w:w="510" w:type="dxa"/>
          </w:tcPr>
          <w:p w14:paraId="5CB3D3C7" w14:textId="0FB57B3A" w:rsidR="00037E7C" w:rsidRPr="00037E7C" w:rsidRDefault="00037E7C" w:rsidP="00D94E3B">
            <w:pPr>
              <w:spacing w:after="0" w:line="360" w:lineRule="auto"/>
              <w:contextualSpacing/>
              <w:jc w:val="both"/>
              <w:rPr>
                <w:rFonts w:ascii="Times New Roman" w:hAnsi="Times New Roman" w:cs="Times New Roman"/>
                <w:bCs/>
                <w:sz w:val="24"/>
                <w:szCs w:val="24"/>
              </w:rPr>
            </w:pPr>
            <w:r w:rsidRPr="00037E7C">
              <w:rPr>
                <w:rFonts w:ascii="Times New Roman" w:hAnsi="Times New Roman" w:cs="Times New Roman"/>
                <w:bCs/>
                <w:sz w:val="24"/>
                <w:szCs w:val="24"/>
              </w:rPr>
              <w:t>4</w:t>
            </w:r>
          </w:p>
        </w:tc>
        <w:tc>
          <w:tcPr>
            <w:tcW w:w="1760" w:type="dxa"/>
          </w:tcPr>
          <w:p w14:paraId="79D05C45" w14:textId="4C60F9A2" w:rsidR="00037E7C" w:rsidRPr="00037E7C" w:rsidRDefault="00037E7C" w:rsidP="00D94E3B">
            <w:pPr>
              <w:spacing w:after="0" w:line="360" w:lineRule="auto"/>
              <w:contextualSpacing/>
              <w:jc w:val="both"/>
              <w:rPr>
                <w:rFonts w:ascii="Times New Roman" w:hAnsi="Times New Roman" w:cs="Times New Roman"/>
                <w:bCs/>
                <w:sz w:val="24"/>
                <w:szCs w:val="24"/>
              </w:rPr>
            </w:pPr>
            <w:r>
              <w:rPr>
                <w:rFonts w:ascii="Times New Roman" w:hAnsi="Times New Roman" w:cs="Times New Roman"/>
                <w:bCs/>
                <w:sz w:val="24"/>
                <w:szCs w:val="24"/>
              </w:rPr>
              <w:t>Daun Sehat</w:t>
            </w:r>
          </w:p>
        </w:tc>
        <w:tc>
          <w:tcPr>
            <w:tcW w:w="3330" w:type="dxa"/>
          </w:tcPr>
          <w:p w14:paraId="4970C13F" w14:textId="07C7C00E" w:rsidR="00037E7C" w:rsidRPr="00037E7C" w:rsidRDefault="00037E7C" w:rsidP="00037E7C">
            <w:pPr>
              <w:spacing w:after="0" w:line="360" w:lineRule="auto"/>
              <w:contextualSpacing/>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46939DD3" wp14:editId="58ABB96B">
                  <wp:extent cx="1711757" cy="1711757"/>
                  <wp:effectExtent l="0" t="0" r="317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32383" cy="1732383"/>
                          </a:xfrm>
                          <a:prstGeom prst="rect">
                            <a:avLst/>
                          </a:prstGeom>
                          <a:noFill/>
                          <a:ln>
                            <a:noFill/>
                          </a:ln>
                        </pic:spPr>
                      </pic:pic>
                    </a:graphicData>
                  </a:graphic>
                </wp:inline>
              </w:drawing>
            </w:r>
          </w:p>
        </w:tc>
      </w:tr>
    </w:tbl>
    <w:p w14:paraId="03F474D2" w14:textId="376DF724" w:rsidR="009F0A6D" w:rsidRDefault="009F0A6D" w:rsidP="00147952">
      <w:pPr>
        <w:spacing w:after="0" w:line="360" w:lineRule="auto"/>
        <w:contextualSpacing/>
        <w:jc w:val="both"/>
        <w:rPr>
          <w:rFonts w:ascii="Times New Roman" w:hAnsi="Times New Roman" w:cs="Times New Roman"/>
          <w:b/>
        </w:rPr>
      </w:pPr>
    </w:p>
    <w:p w14:paraId="6565B7CB" w14:textId="77777777" w:rsidR="00D95033" w:rsidRDefault="00D95033" w:rsidP="00D95033">
      <w:pPr>
        <w:pStyle w:val="Heading2"/>
        <w:numPr>
          <w:ilvl w:val="1"/>
          <w:numId w:val="1"/>
        </w:numPr>
        <w:spacing w:before="0" w:line="360" w:lineRule="auto"/>
        <w:ind w:left="720" w:hanging="720"/>
        <w:contextualSpacing/>
        <w:rPr>
          <w:rFonts w:ascii="Times New Roman" w:hAnsi="Times New Roman"/>
          <w:b/>
          <w:bCs/>
          <w:color w:val="auto"/>
          <w:sz w:val="28"/>
          <w:szCs w:val="28"/>
        </w:rPr>
      </w:pPr>
      <w:bookmarkStart w:id="36" w:name="_Toc56151798"/>
      <w:r>
        <w:rPr>
          <w:rFonts w:ascii="Times New Roman" w:hAnsi="Times New Roman"/>
          <w:b/>
          <w:bCs/>
          <w:color w:val="auto"/>
          <w:sz w:val="28"/>
          <w:szCs w:val="28"/>
        </w:rPr>
        <w:t>Data Augmentasi</w:t>
      </w:r>
      <w:bookmarkEnd w:id="36"/>
    </w:p>
    <w:p w14:paraId="229FBEC1" w14:textId="29638EDE" w:rsidR="00D95033" w:rsidRPr="00D95033" w:rsidRDefault="00D95033" w:rsidP="00D95033">
      <w:pPr>
        <w:ind w:firstLine="720"/>
        <w:jc w:val="both"/>
        <w:rPr>
          <w:rFonts w:ascii="Times New Roman" w:hAnsi="Times New Roman" w:cs="Times New Roman"/>
          <w:sz w:val="24"/>
          <w:szCs w:val="24"/>
        </w:rPr>
      </w:pPr>
      <w:r>
        <w:rPr>
          <w:rFonts w:ascii="Times New Roman" w:hAnsi="Times New Roman" w:cs="Times New Roman"/>
          <w:sz w:val="24"/>
          <w:szCs w:val="24"/>
        </w:rPr>
        <w:t xml:space="preserve">Data Augmentasi merupakan proses yang memiliki tujuan menambah </w:t>
      </w:r>
      <w:r>
        <w:rPr>
          <w:rFonts w:ascii="Times New Roman" w:hAnsi="Times New Roman" w:cs="Times New Roman"/>
          <w:i/>
          <w:iCs/>
          <w:sz w:val="24"/>
          <w:szCs w:val="24"/>
        </w:rPr>
        <w:t xml:space="preserve">dataset </w:t>
      </w:r>
      <w:r>
        <w:rPr>
          <w:rFonts w:ascii="Times New Roman" w:hAnsi="Times New Roman" w:cs="Times New Roman"/>
          <w:sz w:val="24"/>
          <w:szCs w:val="24"/>
        </w:rPr>
        <w:t xml:space="preserve">dan menambahkan sedikit distorsi pada gambar yang bisa membantu mengurangi </w:t>
      </w:r>
      <w:r>
        <w:rPr>
          <w:rFonts w:ascii="Times New Roman" w:hAnsi="Times New Roman" w:cs="Times New Roman"/>
          <w:i/>
          <w:iCs/>
          <w:sz w:val="24"/>
          <w:szCs w:val="24"/>
        </w:rPr>
        <w:t xml:space="preserve">overfitting </w:t>
      </w:r>
      <w:r>
        <w:rPr>
          <w:rFonts w:ascii="Times New Roman" w:hAnsi="Times New Roman" w:cs="Times New Roman"/>
          <w:sz w:val="24"/>
          <w:szCs w:val="24"/>
        </w:rPr>
        <w:t xml:space="preserve">pada saat prosess training[12]. Augmentasi digunakan pada perkembangan arsitektur </w:t>
      </w:r>
      <w:r w:rsidRPr="003829AB">
        <w:rPr>
          <w:rFonts w:ascii="Times New Roman" w:hAnsi="Times New Roman" w:cs="Times New Roman"/>
          <w:sz w:val="24"/>
          <w:szCs w:val="24"/>
        </w:rPr>
        <w:t>CNN</w:t>
      </w:r>
      <w:r>
        <w:rPr>
          <w:rFonts w:ascii="Times New Roman" w:hAnsi="Times New Roman" w:cs="Times New Roman"/>
          <w:i/>
          <w:iCs/>
          <w:sz w:val="24"/>
          <w:szCs w:val="24"/>
        </w:rPr>
        <w:t xml:space="preserve"> </w:t>
      </w:r>
      <w:r>
        <w:rPr>
          <w:rFonts w:ascii="Times New Roman" w:hAnsi="Times New Roman" w:cs="Times New Roman"/>
          <w:sz w:val="24"/>
          <w:szCs w:val="24"/>
        </w:rPr>
        <w:t xml:space="preserve">AlexNet untuk meningkatkan ukuran dataset, hal tersebut dilakukan dengan melakukan </w:t>
      </w:r>
      <w:r>
        <w:rPr>
          <w:rFonts w:ascii="Times New Roman" w:hAnsi="Times New Roman" w:cs="Times New Roman"/>
          <w:i/>
          <w:iCs/>
          <w:sz w:val="24"/>
          <w:szCs w:val="24"/>
        </w:rPr>
        <w:t xml:space="preserve">cropping </w:t>
      </w:r>
      <w:r>
        <w:rPr>
          <w:rFonts w:ascii="Times New Roman" w:hAnsi="Times New Roman" w:cs="Times New Roman"/>
          <w:sz w:val="24"/>
          <w:szCs w:val="24"/>
        </w:rPr>
        <w:t xml:space="preserve">secara acak, menerapkan </w:t>
      </w:r>
      <w:r>
        <w:rPr>
          <w:rFonts w:ascii="Times New Roman" w:hAnsi="Times New Roman" w:cs="Times New Roman"/>
          <w:i/>
          <w:iCs/>
          <w:sz w:val="24"/>
          <w:szCs w:val="24"/>
        </w:rPr>
        <w:t xml:space="preserve">flip </w:t>
      </w:r>
      <w:r>
        <w:rPr>
          <w:rFonts w:ascii="Times New Roman" w:hAnsi="Times New Roman" w:cs="Times New Roman"/>
          <w:sz w:val="24"/>
          <w:szCs w:val="24"/>
        </w:rPr>
        <w:t xml:space="preserve">secara </w:t>
      </w:r>
      <w:r>
        <w:rPr>
          <w:rFonts w:ascii="Times New Roman" w:hAnsi="Times New Roman" w:cs="Times New Roman"/>
          <w:sz w:val="24"/>
          <w:szCs w:val="24"/>
        </w:rPr>
        <w:lastRenderedPageBreak/>
        <w:t>horizontal dan juga dengan mengubah intensitas warna RGB citra dengan menggunakan augmentasi warna PCA[13].</w:t>
      </w:r>
    </w:p>
    <w:p w14:paraId="653823AF" w14:textId="24A68096" w:rsidR="0091081F" w:rsidRDefault="0091081F" w:rsidP="0091081F">
      <w:pPr>
        <w:pStyle w:val="Heading2"/>
        <w:numPr>
          <w:ilvl w:val="1"/>
          <w:numId w:val="1"/>
        </w:numPr>
        <w:spacing w:before="0" w:line="360" w:lineRule="auto"/>
        <w:ind w:left="720" w:hanging="720"/>
        <w:contextualSpacing/>
        <w:rPr>
          <w:rFonts w:ascii="Times New Roman" w:hAnsi="Times New Roman"/>
          <w:b/>
          <w:bCs/>
          <w:i/>
          <w:iCs/>
          <w:color w:val="auto"/>
          <w:sz w:val="28"/>
          <w:szCs w:val="28"/>
        </w:rPr>
      </w:pPr>
      <w:bookmarkStart w:id="37" w:name="_Toc56151799"/>
      <w:r>
        <w:rPr>
          <w:rFonts w:ascii="Times New Roman" w:hAnsi="Times New Roman"/>
          <w:b/>
          <w:bCs/>
          <w:i/>
          <w:iCs/>
          <w:color w:val="auto"/>
          <w:sz w:val="28"/>
          <w:szCs w:val="28"/>
        </w:rPr>
        <w:t>Preprocessing</w:t>
      </w:r>
      <w:bookmarkEnd w:id="37"/>
    </w:p>
    <w:p w14:paraId="10A26EF0" w14:textId="1F3F5603" w:rsidR="0091081F" w:rsidRDefault="0091081F" w:rsidP="001C4E75">
      <w:pPr>
        <w:ind w:firstLine="720"/>
        <w:jc w:val="both"/>
        <w:rPr>
          <w:rFonts w:ascii="Times New Roman" w:hAnsi="Times New Roman" w:cs="Times New Roman"/>
          <w:sz w:val="24"/>
          <w:szCs w:val="24"/>
        </w:rPr>
      </w:pPr>
      <w:r>
        <w:rPr>
          <w:rFonts w:ascii="Times New Roman" w:hAnsi="Times New Roman" w:cs="Times New Roman"/>
          <w:sz w:val="24"/>
          <w:szCs w:val="24"/>
        </w:rPr>
        <w:t xml:space="preserve">Citra </w:t>
      </w:r>
      <w:r w:rsidR="001C4E75">
        <w:rPr>
          <w:rFonts w:ascii="Times New Roman" w:hAnsi="Times New Roman" w:cs="Times New Roman"/>
          <w:sz w:val="24"/>
          <w:szCs w:val="24"/>
        </w:rPr>
        <w:t>yang</w:t>
      </w:r>
      <w:r>
        <w:rPr>
          <w:rFonts w:ascii="Times New Roman" w:hAnsi="Times New Roman" w:cs="Times New Roman"/>
          <w:sz w:val="24"/>
          <w:szCs w:val="24"/>
        </w:rPr>
        <w:t xml:space="preserve"> akan dimasukan akan diolah dan diproses kedalam </w:t>
      </w:r>
      <w:r>
        <w:rPr>
          <w:rFonts w:ascii="Times New Roman" w:hAnsi="Times New Roman" w:cs="Times New Roman"/>
          <w:i/>
          <w:iCs/>
          <w:sz w:val="24"/>
          <w:szCs w:val="24"/>
        </w:rPr>
        <w:t xml:space="preserve">preprocessing </w:t>
      </w:r>
      <w:r>
        <w:rPr>
          <w:rFonts w:ascii="Times New Roman" w:hAnsi="Times New Roman" w:cs="Times New Roman"/>
          <w:sz w:val="24"/>
          <w:szCs w:val="24"/>
        </w:rPr>
        <w:t xml:space="preserve">ynag didalamnya memiliki proses </w:t>
      </w:r>
      <w:r>
        <w:rPr>
          <w:rFonts w:ascii="Times New Roman" w:hAnsi="Times New Roman" w:cs="Times New Roman"/>
          <w:i/>
          <w:iCs/>
          <w:sz w:val="24"/>
          <w:szCs w:val="24"/>
        </w:rPr>
        <w:t xml:space="preserve">wrapping </w:t>
      </w:r>
      <w:r>
        <w:rPr>
          <w:rFonts w:ascii="Times New Roman" w:hAnsi="Times New Roman" w:cs="Times New Roman"/>
          <w:sz w:val="24"/>
          <w:szCs w:val="24"/>
        </w:rPr>
        <w:t xml:space="preserve">dan </w:t>
      </w:r>
      <w:r>
        <w:rPr>
          <w:rFonts w:ascii="Times New Roman" w:hAnsi="Times New Roman" w:cs="Times New Roman"/>
          <w:i/>
          <w:iCs/>
          <w:sz w:val="24"/>
          <w:szCs w:val="24"/>
        </w:rPr>
        <w:t>cropping</w:t>
      </w:r>
      <w:r w:rsidR="002B6C76">
        <w:rPr>
          <w:rFonts w:ascii="Times New Roman" w:hAnsi="Times New Roman" w:cs="Times New Roman"/>
          <w:i/>
          <w:iCs/>
          <w:sz w:val="24"/>
          <w:szCs w:val="24"/>
        </w:rPr>
        <w:t xml:space="preserve"> </w:t>
      </w:r>
      <w:r w:rsidR="002B6C76" w:rsidRPr="002B6C76">
        <w:rPr>
          <w:rFonts w:ascii="Times New Roman" w:hAnsi="Times New Roman" w:cs="Times New Roman"/>
          <w:sz w:val="24"/>
          <w:szCs w:val="24"/>
        </w:rPr>
        <w:t>[</w:t>
      </w:r>
      <w:r w:rsidR="002B6C76">
        <w:rPr>
          <w:rFonts w:ascii="Times New Roman" w:hAnsi="Times New Roman" w:cs="Times New Roman"/>
          <w:sz w:val="24"/>
          <w:szCs w:val="24"/>
        </w:rPr>
        <w:t>20</w:t>
      </w:r>
      <w:r w:rsidR="002B6C76" w:rsidRPr="002B6C76">
        <w:rPr>
          <w:rFonts w:ascii="Times New Roman" w:hAnsi="Times New Roman" w:cs="Times New Roman"/>
          <w:sz w:val="24"/>
          <w:szCs w:val="24"/>
        </w:rPr>
        <w:t>]</w:t>
      </w:r>
      <w:r>
        <w:rPr>
          <w:rFonts w:ascii="Times New Roman" w:hAnsi="Times New Roman" w:cs="Times New Roman"/>
          <w:sz w:val="24"/>
          <w:szCs w:val="24"/>
        </w:rPr>
        <w:t xml:space="preserve">. Pada proses </w:t>
      </w:r>
      <w:r>
        <w:rPr>
          <w:rFonts w:ascii="Times New Roman" w:hAnsi="Times New Roman" w:cs="Times New Roman"/>
          <w:i/>
          <w:iCs/>
          <w:sz w:val="24"/>
          <w:szCs w:val="24"/>
        </w:rPr>
        <w:t xml:space="preserve">wrapping </w:t>
      </w:r>
      <w:r>
        <w:rPr>
          <w:rFonts w:ascii="Times New Roman" w:hAnsi="Times New Roman" w:cs="Times New Roman"/>
          <w:sz w:val="24"/>
          <w:szCs w:val="24"/>
        </w:rPr>
        <w:t xml:space="preserve">dilakukan pengecekan </w:t>
      </w:r>
      <w:r>
        <w:rPr>
          <w:rFonts w:ascii="Times New Roman" w:hAnsi="Times New Roman" w:cs="Times New Roman"/>
          <w:i/>
          <w:iCs/>
          <w:sz w:val="24"/>
          <w:szCs w:val="24"/>
        </w:rPr>
        <w:t xml:space="preserve">edge </w:t>
      </w:r>
      <w:r>
        <w:rPr>
          <w:rFonts w:ascii="Times New Roman" w:hAnsi="Times New Roman" w:cs="Times New Roman"/>
          <w:sz w:val="24"/>
          <w:szCs w:val="24"/>
        </w:rPr>
        <w:t xml:space="preserve">terhadap citra objek yang dimasukan. Dari edge tersebut ditentukan maksimalnya sehingga saat proses </w:t>
      </w:r>
      <w:r>
        <w:rPr>
          <w:rFonts w:ascii="Times New Roman" w:hAnsi="Times New Roman" w:cs="Times New Roman"/>
          <w:i/>
          <w:iCs/>
          <w:sz w:val="24"/>
          <w:szCs w:val="24"/>
        </w:rPr>
        <w:t xml:space="preserve">cropping </w:t>
      </w:r>
      <w:r>
        <w:rPr>
          <w:rFonts w:ascii="Times New Roman" w:hAnsi="Times New Roman" w:cs="Times New Roman"/>
          <w:sz w:val="24"/>
          <w:szCs w:val="24"/>
        </w:rPr>
        <w:t xml:space="preserve">objek yang dibutuhkan tetap dalam kondisi utuh. Pada tahapan ini juga dilakukan perubahan pada ukuran </w:t>
      </w:r>
      <w:r>
        <w:rPr>
          <w:rFonts w:ascii="Times New Roman" w:hAnsi="Times New Roman" w:cs="Times New Roman"/>
          <w:i/>
          <w:iCs/>
          <w:sz w:val="24"/>
          <w:szCs w:val="24"/>
        </w:rPr>
        <w:t xml:space="preserve">pixels </w:t>
      </w:r>
      <w:r>
        <w:rPr>
          <w:rFonts w:ascii="Times New Roman" w:hAnsi="Times New Roman" w:cs="Times New Roman"/>
          <w:sz w:val="24"/>
          <w:szCs w:val="24"/>
        </w:rPr>
        <w:t xml:space="preserve">citra input menjadi 256x256 pixel agar setiap inputan yang akan diproses memiliki ukuran sama. </w:t>
      </w:r>
    </w:p>
    <w:p w14:paraId="1A01CD7B" w14:textId="56912882" w:rsidR="006E485D" w:rsidRPr="006E485D" w:rsidRDefault="009E27AF" w:rsidP="006E485D">
      <w:pPr>
        <w:pStyle w:val="Heading2"/>
        <w:numPr>
          <w:ilvl w:val="1"/>
          <w:numId w:val="1"/>
        </w:numPr>
        <w:spacing w:before="0" w:line="360" w:lineRule="auto"/>
        <w:ind w:left="720" w:hanging="720"/>
        <w:contextualSpacing/>
        <w:rPr>
          <w:rFonts w:ascii="Times New Roman" w:hAnsi="Times New Roman"/>
          <w:b/>
          <w:bCs/>
          <w:i/>
          <w:iCs/>
          <w:color w:val="auto"/>
          <w:sz w:val="28"/>
          <w:szCs w:val="28"/>
        </w:rPr>
      </w:pPr>
      <w:bookmarkStart w:id="38" w:name="_Toc56151800"/>
      <w:r>
        <w:rPr>
          <w:rFonts w:ascii="Times New Roman" w:hAnsi="Times New Roman"/>
          <w:b/>
          <w:bCs/>
          <w:i/>
          <w:iCs/>
          <w:color w:val="auto"/>
          <w:sz w:val="28"/>
          <w:szCs w:val="28"/>
        </w:rPr>
        <w:t>K-Fold Cross Validation</w:t>
      </w:r>
      <w:bookmarkEnd w:id="38"/>
    </w:p>
    <w:p w14:paraId="40626678" w14:textId="19CBE60F" w:rsidR="006E485D" w:rsidRPr="006E485D" w:rsidRDefault="006E485D" w:rsidP="006E485D">
      <w:pPr>
        <w:ind w:firstLine="720"/>
        <w:jc w:val="both"/>
        <w:rPr>
          <w:rFonts w:ascii="Times New Roman" w:hAnsi="Times New Roman" w:cs="Times New Roman"/>
          <w:sz w:val="24"/>
          <w:szCs w:val="24"/>
        </w:rPr>
      </w:pPr>
      <w:r w:rsidRPr="006E485D">
        <w:rPr>
          <w:rFonts w:ascii="Times New Roman" w:hAnsi="Times New Roman" w:cs="Times New Roman"/>
          <w:sz w:val="24"/>
          <w:szCs w:val="24"/>
        </w:rPr>
        <w:t>K-</w:t>
      </w:r>
      <w:r w:rsidRPr="006E485D">
        <w:rPr>
          <w:rFonts w:ascii="Times New Roman" w:hAnsi="Times New Roman" w:cs="Times New Roman"/>
          <w:i/>
          <w:iCs/>
          <w:sz w:val="24"/>
          <w:szCs w:val="24"/>
        </w:rPr>
        <w:t xml:space="preserve">fold cross-validation </w:t>
      </w:r>
      <w:r w:rsidRPr="006E485D">
        <w:rPr>
          <w:rFonts w:ascii="Times New Roman" w:hAnsi="Times New Roman" w:cs="Times New Roman"/>
          <w:sz w:val="24"/>
          <w:szCs w:val="24"/>
        </w:rPr>
        <w:t xml:space="preserve">merupakan proses membagi data menjadi sebanyak k sebagai </w:t>
      </w:r>
      <w:r w:rsidRPr="006E485D">
        <w:rPr>
          <w:rFonts w:ascii="Times New Roman" w:hAnsi="Times New Roman" w:cs="Times New Roman"/>
          <w:i/>
          <w:iCs/>
          <w:sz w:val="24"/>
          <w:szCs w:val="24"/>
        </w:rPr>
        <w:t xml:space="preserve">sample </w:t>
      </w:r>
      <w:r w:rsidRPr="006E485D">
        <w:rPr>
          <w:rFonts w:ascii="Times New Roman" w:hAnsi="Times New Roman" w:cs="Times New Roman"/>
          <w:sz w:val="24"/>
          <w:szCs w:val="24"/>
        </w:rPr>
        <w:t xml:space="preserve">dengan ukuran yang sama. Pembagian data berdasarkan k-1 dari bagian </w:t>
      </w:r>
      <w:r w:rsidRPr="006E485D">
        <w:rPr>
          <w:rFonts w:ascii="Times New Roman" w:hAnsi="Times New Roman" w:cs="Times New Roman"/>
          <w:i/>
          <w:iCs/>
          <w:sz w:val="24"/>
          <w:szCs w:val="24"/>
        </w:rPr>
        <w:t xml:space="preserve">dataset </w:t>
      </w:r>
      <w:r w:rsidRPr="006E485D">
        <w:rPr>
          <w:rFonts w:ascii="Times New Roman" w:hAnsi="Times New Roman" w:cs="Times New Roman"/>
          <w:sz w:val="24"/>
          <w:szCs w:val="24"/>
        </w:rPr>
        <w:t>disebut sebagai data latih dan untuk sisanya disebut sebagai data uji. Proses akan dilakukan sebanyak nilai k [14]. Metode ini sering digunakan untuk mengukur peforma dari suatu model. Keuntungan dari menggunakan K-</w:t>
      </w:r>
      <w:r w:rsidRPr="006E485D">
        <w:rPr>
          <w:rFonts w:ascii="Times New Roman" w:hAnsi="Times New Roman" w:cs="Times New Roman"/>
          <w:i/>
          <w:iCs/>
          <w:sz w:val="24"/>
          <w:szCs w:val="24"/>
        </w:rPr>
        <w:t xml:space="preserve"> fold cross-validation </w:t>
      </w:r>
      <w:r w:rsidRPr="006E485D">
        <w:rPr>
          <w:rFonts w:ascii="Times New Roman" w:hAnsi="Times New Roman" w:cs="Times New Roman"/>
          <w:sz w:val="24"/>
          <w:szCs w:val="24"/>
        </w:rPr>
        <w:t xml:space="preserve">ialah semua data pada </w:t>
      </w:r>
      <w:r w:rsidRPr="006E485D">
        <w:rPr>
          <w:rFonts w:ascii="Times New Roman" w:hAnsi="Times New Roman" w:cs="Times New Roman"/>
          <w:i/>
          <w:iCs/>
          <w:sz w:val="24"/>
          <w:szCs w:val="24"/>
        </w:rPr>
        <w:t xml:space="preserve">dataset </w:t>
      </w:r>
      <w:r w:rsidRPr="006E485D">
        <w:rPr>
          <w:rFonts w:ascii="Times New Roman" w:hAnsi="Times New Roman" w:cs="Times New Roman"/>
          <w:sz w:val="24"/>
          <w:szCs w:val="24"/>
        </w:rPr>
        <w:t>setidaknya pernah digunakan sebagai data latih maupun data uji setidaknya satu kali[15].</w:t>
      </w:r>
    </w:p>
    <w:p w14:paraId="5665185E" w14:textId="1BA26752" w:rsidR="009E27AF" w:rsidRDefault="009E27AF" w:rsidP="009E27AF">
      <w:pPr>
        <w:ind w:firstLine="720"/>
        <w:jc w:val="both"/>
        <w:rPr>
          <w:rFonts w:ascii="Times New Roman" w:hAnsi="Times New Roman" w:cs="Times New Roman"/>
          <w:sz w:val="24"/>
          <w:szCs w:val="24"/>
        </w:rPr>
      </w:pPr>
      <w:r>
        <w:rPr>
          <w:rFonts w:ascii="Times New Roman" w:hAnsi="Times New Roman" w:cs="Times New Roman"/>
          <w:sz w:val="24"/>
          <w:szCs w:val="24"/>
        </w:rPr>
        <w:t xml:space="preserve">Dataset yang telah di </w:t>
      </w:r>
      <w:r>
        <w:rPr>
          <w:rFonts w:ascii="Times New Roman" w:hAnsi="Times New Roman" w:cs="Times New Roman"/>
          <w:i/>
          <w:iCs/>
          <w:sz w:val="24"/>
          <w:szCs w:val="24"/>
        </w:rPr>
        <w:t xml:space="preserve">preprocessing </w:t>
      </w:r>
      <w:r>
        <w:rPr>
          <w:rFonts w:ascii="Times New Roman" w:hAnsi="Times New Roman" w:cs="Times New Roman"/>
          <w:sz w:val="24"/>
          <w:szCs w:val="24"/>
        </w:rPr>
        <w:t xml:space="preserve">akan dibagi menjadi dua kelompok data yaitu </w:t>
      </w:r>
      <w:r>
        <w:rPr>
          <w:rFonts w:ascii="Times New Roman" w:hAnsi="Times New Roman" w:cs="Times New Roman"/>
          <w:i/>
          <w:iCs/>
          <w:sz w:val="24"/>
          <w:szCs w:val="24"/>
        </w:rPr>
        <w:t xml:space="preserve">data train </w:t>
      </w:r>
      <w:r>
        <w:rPr>
          <w:rFonts w:ascii="Times New Roman" w:hAnsi="Times New Roman" w:cs="Times New Roman"/>
          <w:sz w:val="24"/>
          <w:szCs w:val="24"/>
        </w:rPr>
        <w:t xml:space="preserve">dan data uji. Pembagian data menggunakan metode </w:t>
      </w:r>
      <w:r>
        <w:rPr>
          <w:rFonts w:ascii="Times New Roman" w:hAnsi="Times New Roman" w:cs="Times New Roman"/>
          <w:i/>
          <w:iCs/>
          <w:sz w:val="24"/>
          <w:szCs w:val="24"/>
        </w:rPr>
        <w:t>k-fold cross validation.</w:t>
      </w:r>
      <w:r>
        <w:rPr>
          <w:rFonts w:ascii="Times New Roman" w:hAnsi="Times New Roman" w:cs="Times New Roman"/>
          <w:sz w:val="24"/>
          <w:szCs w:val="24"/>
        </w:rPr>
        <w:t xml:space="preserve"> Agar setiap data pada dataset setidak pernah menjadi </w:t>
      </w:r>
      <w:r>
        <w:rPr>
          <w:rFonts w:ascii="Times New Roman" w:hAnsi="Times New Roman" w:cs="Times New Roman"/>
          <w:i/>
          <w:iCs/>
          <w:sz w:val="24"/>
          <w:szCs w:val="24"/>
        </w:rPr>
        <w:t xml:space="preserve">data train </w:t>
      </w:r>
      <w:r>
        <w:rPr>
          <w:rFonts w:ascii="Times New Roman" w:hAnsi="Times New Roman" w:cs="Times New Roman"/>
          <w:sz w:val="24"/>
          <w:szCs w:val="24"/>
        </w:rPr>
        <w:t xml:space="preserve">dan </w:t>
      </w:r>
      <w:r>
        <w:rPr>
          <w:rFonts w:ascii="Times New Roman" w:hAnsi="Times New Roman" w:cs="Times New Roman"/>
          <w:i/>
          <w:iCs/>
          <w:sz w:val="24"/>
          <w:szCs w:val="24"/>
        </w:rPr>
        <w:t xml:space="preserve">data test </w:t>
      </w:r>
      <w:r>
        <w:rPr>
          <w:rFonts w:ascii="Times New Roman" w:hAnsi="Times New Roman" w:cs="Times New Roman"/>
          <w:sz w:val="24"/>
          <w:szCs w:val="24"/>
        </w:rPr>
        <w:t xml:space="preserve">setidaknya satu kali dan agar pembagian data menjadi rata pada setiap kelas. Perbandingan </w:t>
      </w:r>
      <w:r>
        <w:rPr>
          <w:rFonts w:ascii="Times New Roman" w:hAnsi="Times New Roman" w:cs="Times New Roman"/>
          <w:i/>
          <w:iCs/>
          <w:sz w:val="24"/>
          <w:szCs w:val="24"/>
        </w:rPr>
        <w:t xml:space="preserve">data train </w:t>
      </w:r>
      <w:r>
        <w:rPr>
          <w:rFonts w:ascii="Times New Roman" w:hAnsi="Times New Roman" w:cs="Times New Roman"/>
          <w:sz w:val="24"/>
          <w:szCs w:val="24"/>
        </w:rPr>
        <w:t xml:space="preserve">dan </w:t>
      </w:r>
      <w:r>
        <w:rPr>
          <w:rFonts w:ascii="Times New Roman" w:hAnsi="Times New Roman" w:cs="Times New Roman"/>
          <w:i/>
          <w:iCs/>
          <w:sz w:val="24"/>
          <w:szCs w:val="24"/>
        </w:rPr>
        <w:t xml:space="preserve">data test </w:t>
      </w:r>
      <w:r>
        <w:rPr>
          <w:rFonts w:ascii="Times New Roman" w:hAnsi="Times New Roman" w:cs="Times New Roman"/>
          <w:sz w:val="24"/>
          <w:szCs w:val="24"/>
        </w:rPr>
        <w:t>yaitu 80:20</w:t>
      </w:r>
      <w:r w:rsidR="00AF1A90">
        <w:rPr>
          <w:rFonts w:ascii="Times New Roman" w:hAnsi="Times New Roman" w:cs="Times New Roman"/>
          <w:sz w:val="24"/>
          <w:szCs w:val="24"/>
        </w:rPr>
        <w:t xml:space="preserve"> dengan jumlah k sebanyak 5</w:t>
      </w:r>
      <w:r>
        <w:rPr>
          <w:rFonts w:ascii="Times New Roman" w:hAnsi="Times New Roman" w:cs="Times New Roman"/>
          <w:sz w:val="24"/>
          <w:szCs w:val="24"/>
        </w:rPr>
        <w:t>.</w:t>
      </w:r>
      <w:r w:rsidR="00A85EF3">
        <w:rPr>
          <w:rFonts w:ascii="Times New Roman" w:hAnsi="Times New Roman" w:cs="Times New Roman"/>
          <w:sz w:val="24"/>
          <w:szCs w:val="24"/>
        </w:rPr>
        <w:t xml:space="preserve"> Berikut tabel dari </w:t>
      </w:r>
      <w:r w:rsidR="00A85EF3">
        <w:rPr>
          <w:rFonts w:ascii="Times New Roman" w:hAnsi="Times New Roman" w:cs="Times New Roman"/>
          <w:i/>
          <w:iCs/>
          <w:sz w:val="24"/>
          <w:szCs w:val="24"/>
        </w:rPr>
        <w:t>k-fold cross validation.</w:t>
      </w:r>
    </w:p>
    <w:p w14:paraId="10E88F6F" w14:textId="5736AD42" w:rsidR="00A75BD3" w:rsidRPr="00A75BD3" w:rsidRDefault="00A75BD3" w:rsidP="00A75BD3">
      <w:pPr>
        <w:pStyle w:val="Caption"/>
        <w:keepNext/>
        <w:jc w:val="center"/>
        <w:rPr>
          <w:i/>
          <w:iCs w:val="0"/>
        </w:rPr>
      </w:pPr>
      <w:bookmarkStart w:id="39" w:name="_Toc55808948"/>
      <w:r>
        <w:t xml:space="preserve">Tabel </w:t>
      </w:r>
      <w:r w:rsidR="005E014E">
        <w:fldChar w:fldCharType="begin"/>
      </w:r>
      <w:r w:rsidR="005E014E">
        <w:instrText xml:space="preserve"> SEQ Tabel \* ARABIC </w:instrText>
      </w:r>
      <w:r w:rsidR="005E014E">
        <w:fldChar w:fldCharType="separate"/>
      </w:r>
      <w:r>
        <w:rPr>
          <w:noProof/>
        </w:rPr>
        <w:t>3</w:t>
      </w:r>
      <w:r w:rsidR="005E014E">
        <w:rPr>
          <w:noProof/>
        </w:rPr>
        <w:fldChar w:fldCharType="end"/>
      </w:r>
      <w:r>
        <w:t xml:space="preserve">: Tabel </w:t>
      </w:r>
      <w:r>
        <w:rPr>
          <w:i/>
          <w:iCs w:val="0"/>
        </w:rPr>
        <w:t>K-fold Cross Validation</w:t>
      </w:r>
      <w:bookmarkEnd w:id="39"/>
    </w:p>
    <w:tbl>
      <w:tblPr>
        <w:tblStyle w:val="TableGrid"/>
        <w:tblW w:w="0" w:type="auto"/>
        <w:jc w:val="center"/>
        <w:tblLook w:val="04A0" w:firstRow="1" w:lastRow="0" w:firstColumn="1" w:lastColumn="0" w:noHBand="0" w:noVBand="1"/>
      </w:tblPr>
      <w:tblGrid>
        <w:gridCol w:w="535"/>
        <w:gridCol w:w="1170"/>
        <w:gridCol w:w="1440"/>
        <w:gridCol w:w="1530"/>
        <w:gridCol w:w="1440"/>
        <w:gridCol w:w="1530"/>
      </w:tblGrid>
      <w:tr w:rsidR="000D2179" w14:paraId="7A7E0AFC" w14:textId="77777777" w:rsidTr="009B73F7">
        <w:trPr>
          <w:jc w:val="center"/>
        </w:trPr>
        <w:tc>
          <w:tcPr>
            <w:tcW w:w="535" w:type="dxa"/>
          </w:tcPr>
          <w:p w14:paraId="4ED38B09" w14:textId="33C8A1FF" w:rsidR="000D2179" w:rsidRDefault="000D2179" w:rsidP="000D2179">
            <w:pPr>
              <w:jc w:val="center"/>
              <w:rPr>
                <w:rFonts w:ascii="Times New Roman" w:hAnsi="Times New Roman" w:cs="Times New Roman"/>
                <w:sz w:val="24"/>
                <w:szCs w:val="24"/>
              </w:rPr>
            </w:pPr>
            <w:r>
              <w:rPr>
                <w:rFonts w:ascii="Times New Roman" w:hAnsi="Times New Roman" w:cs="Times New Roman"/>
                <w:sz w:val="24"/>
                <w:szCs w:val="24"/>
              </w:rPr>
              <w:t>No</w:t>
            </w:r>
          </w:p>
        </w:tc>
        <w:tc>
          <w:tcPr>
            <w:tcW w:w="1170" w:type="dxa"/>
          </w:tcPr>
          <w:p w14:paraId="2489CA16" w14:textId="434DB43A" w:rsidR="000D2179" w:rsidRDefault="000D2179" w:rsidP="000D2179">
            <w:pPr>
              <w:jc w:val="center"/>
              <w:rPr>
                <w:rFonts w:ascii="Times New Roman" w:hAnsi="Times New Roman" w:cs="Times New Roman"/>
                <w:sz w:val="24"/>
                <w:szCs w:val="24"/>
              </w:rPr>
            </w:pPr>
            <w:r>
              <w:rPr>
                <w:rFonts w:ascii="Times New Roman" w:hAnsi="Times New Roman" w:cs="Times New Roman"/>
                <w:sz w:val="24"/>
                <w:szCs w:val="24"/>
              </w:rPr>
              <w:t>K = 1</w:t>
            </w:r>
          </w:p>
        </w:tc>
        <w:tc>
          <w:tcPr>
            <w:tcW w:w="1440" w:type="dxa"/>
          </w:tcPr>
          <w:p w14:paraId="551A8475" w14:textId="1CA905BB" w:rsidR="000D2179" w:rsidRDefault="000D2179" w:rsidP="000D2179">
            <w:pPr>
              <w:jc w:val="center"/>
              <w:rPr>
                <w:rFonts w:ascii="Times New Roman" w:hAnsi="Times New Roman" w:cs="Times New Roman"/>
                <w:sz w:val="24"/>
                <w:szCs w:val="24"/>
              </w:rPr>
            </w:pPr>
            <w:r>
              <w:rPr>
                <w:rFonts w:ascii="Times New Roman" w:hAnsi="Times New Roman" w:cs="Times New Roman"/>
                <w:sz w:val="24"/>
                <w:szCs w:val="24"/>
              </w:rPr>
              <w:t>K = 2</w:t>
            </w:r>
          </w:p>
        </w:tc>
        <w:tc>
          <w:tcPr>
            <w:tcW w:w="1530" w:type="dxa"/>
          </w:tcPr>
          <w:p w14:paraId="75586DDE" w14:textId="4CCACE34" w:rsidR="000D2179" w:rsidRDefault="000D2179" w:rsidP="000D2179">
            <w:pPr>
              <w:jc w:val="center"/>
              <w:rPr>
                <w:rFonts w:ascii="Times New Roman" w:hAnsi="Times New Roman" w:cs="Times New Roman"/>
                <w:sz w:val="24"/>
                <w:szCs w:val="24"/>
              </w:rPr>
            </w:pPr>
            <w:r>
              <w:rPr>
                <w:rFonts w:ascii="Times New Roman" w:hAnsi="Times New Roman" w:cs="Times New Roman"/>
                <w:sz w:val="24"/>
                <w:szCs w:val="24"/>
              </w:rPr>
              <w:t>K = 3</w:t>
            </w:r>
          </w:p>
        </w:tc>
        <w:tc>
          <w:tcPr>
            <w:tcW w:w="1440" w:type="dxa"/>
          </w:tcPr>
          <w:p w14:paraId="5C7BD708" w14:textId="05AAAE50" w:rsidR="000D2179" w:rsidRDefault="000D2179" w:rsidP="000D2179">
            <w:pPr>
              <w:jc w:val="center"/>
              <w:rPr>
                <w:rFonts w:ascii="Times New Roman" w:hAnsi="Times New Roman" w:cs="Times New Roman"/>
                <w:sz w:val="24"/>
                <w:szCs w:val="24"/>
              </w:rPr>
            </w:pPr>
            <w:r>
              <w:rPr>
                <w:rFonts w:ascii="Times New Roman" w:hAnsi="Times New Roman" w:cs="Times New Roman"/>
                <w:sz w:val="24"/>
                <w:szCs w:val="24"/>
              </w:rPr>
              <w:t>K = 4</w:t>
            </w:r>
          </w:p>
        </w:tc>
        <w:tc>
          <w:tcPr>
            <w:tcW w:w="1530" w:type="dxa"/>
          </w:tcPr>
          <w:p w14:paraId="15F531A4" w14:textId="7A21BD58" w:rsidR="000D2179" w:rsidRDefault="000D2179" w:rsidP="000D2179">
            <w:pPr>
              <w:jc w:val="center"/>
              <w:rPr>
                <w:rFonts w:ascii="Times New Roman" w:hAnsi="Times New Roman" w:cs="Times New Roman"/>
                <w:sz w:val="24"/>
                <w:szCs w:val="24"/>
              </w:rPr>
            </w:pPr>
            <w:r>
              <w:rPr>
                <w:rFonts w:ascii="Times New Roman" w:hAnsi="Times New Roman" w:cs="Times New Roman"/>
                <w:sz w:val="24"/>
                <w:szCs w:val="24"/>
              </w:rPr>
              <w:t>K = 5</w:t>
            </w:r>
          </w:p>
        </w:tc>
      </w:tr>
      <w:tr w:rsidR="000D2179" w14:paraId="6175BA26" w14:textId="77777777" w:rsidTr="00026EEB">
        <w:trPr>
          <w:jc w:val="center"/>
        </w:trPr>
        <w:tc>
          <w:tcPr>
            <w:tcW w:w="535" w:type="dxa"/>
          </w:tcPr>
          <w:p w14:paraId="50785E68" w14:textId="7B69E408" w:rsidR="000D2179" w:rsidRDefault="000D2179" w:rsidP="000D2179">
            <w:pPr>
              <w:jc w:val="center"/>
              <w:rPr>
                <w:rFonts w:ascii="Times New Roman" w:hAnsi="Times New Roman" w:cs="Times New Roman"/>
                <w:sz w:val="24"/>
                <w:szCs w:val="24"/>
              </w:rPr>
            </w:pPr>
            <w:r>
              <w:rPr>
                <w:rFonts w:ascii="Times New Roman" w:hAnsi="Times New Roman" w:cs="Times New Roman"/>
                <w:sz w:val="24"/>
                <w:szCs w:val="24"/>
              </w:rPr>
              <w:t>1</w:t>
            </w:r>
          </w:p>
        </w:tc>
        <w:tc>
          <w:tcPr>
            <w:tcW w:w="1170" w:type="dxa"/>
            <w:shd w:val="clear" w:color="auto" w:fill="70AD47" w:themeFill="accent6"/>
          </w:tcPr>
          <w:p w14:paraId="34CA952C" w14:textId="10EC916C" w:rsidR="000D2179" w:rsidRDefault="009B73F7" w:rsidP="000D2179">
            <w:pPr>
              <w:jc w:val="center"/>
              <w:rPr>
                <w:rFonts w:ascii="Times New Roman" w:hAnsi="Times New Roman" w:cs="Times New Roman"/>
                <w:sz w:val="24"/>
                <w:szCs w:val="24"/>
              </w:rPr>
            </w:pPr>
            <w:r>
              <w:rPr>
                <w:rFonts w:ascii="Times New Roman" w:hAnsi="Times New Roman" w:cs="Times New Roman"/>
                <w:sz w:val="24"/>
                <w:szCs w:val="24"/>
              </w:rPr>
              <w:t>Data Test</w:t>
            </w:r>
          </w:p>
        </w:tc>
        <w:tc>
          <w:tcPr>
            <w:tcW w:w="1440" w:type="dxa"/>
          </w:tcPr>
          <w:p w14:paraId="5AC98735" w14:textId="68295519" w:rsidR="000D2179" w:rsidRDefault="009B73F7" w:rsidP="000D2179">
            <w:pPr>
              <w:jc w:val="center"/>
              <w:rPr>
                <w:rFonts w:ascii="Times New Roman" w:hAnsi="Times New Roman" w:cs="Times New Roman"/>
                <w:sz w:val="24"/>
                <w:szCs w:val="24"/>
              </w:rPr>
            </w:pPr>
            <w:r>
              <w:rPr>
                <w:rFonts w:ascii="Times New Roman" w:hAnsi="Times New Roman" w:cs="Times New Roman"/>
                <w:sz w:val="24"/>
                <w:szCs w:val="24"/>
              </w:rPr>
              <w:t>Data Training</w:t>
            </w:r>
          </w:p>
        </w:tc>
        <w:tc>
          <w:tcPr>
            <w:tcW w:w="1530" w:type="dxa"/>
          </w:tcPr>
          <w:p w14:paraId="0054EE60" w14:textId="6E39B897" w:rsidR="000D2179" w:rsidRDefault="009B73F7" w:rsidP="000D2179">
            <w:pPr>
              <w:jc w:val="center"/>
              <w:rPr>
                <w:rFonts w:ascii="Times New Roman" w:hAnsi="Times New Roman" w:cs="Times New Roman"/>
                <w:sz w:val="24"/>
                <w:szCs w:val="24"/>
              </w:rPr>
            </w:pPr>
            <w:r>
              <w:rPr>
                <w:rFonts w:ascii="Times New Roman" w:hAnsi="Times New Roman" w:cs="Times New Roman"/>
                <w:sz w:val="24"/>
                <w:szCs w:val="24"/>
              </w:rPr>
              <w:t>Data Training</w:t>
            </w:r>
          </w:p>
        </w:tc>
        <w:tc>
          <w:tcPr>
            <w:tcW w:w="1440" w:type="dxa"/>
          </w:tcPr>
          <w:p w14:paraId="55497E7D" w14:textId="24D53FF0" w:rsidR="000D2179" w:rsidRDefault="009B73F7" w:rsidP="000D2179">
            <w:pPr>
              <w:jc w:val="center"/>
              <w:rPr>
                <w:rFonts w:ascii="Times New Roman" w:hAnsi="Times New Roman" w:cs="Times New Roman"/>
                <w:sz w:val="24"/>
                <w:szCs w:val="24"/>
              </w:rPr>
            </w:pPr>
            <w:r>
              <w:rPr>
                <w:rFonts w:ascii="Times New Roman" w:hAnsi="Times New Roman" w:cs="Times New Roman"/>
                <w:sz w:val="24"/>
                <w:szCs w:val="24"/>
              </w:rPr>
              <w:t>Data Training</w:t>
            </w:r>
          </w:p>
        </w:tc>
        <w:tc>
          <w:tcPr>
            <w:tcW w:w="1530" w:type="dxa"/>
          </w:tcPr>
          <w:p w14:paraId="7F86624A" w14:textId="24029DC6" w:rsidR="000D2179" w:rsidRDefault="009B73F7" w:rsidP="000D2179">
            <w:pPr>
              <w:jc w:val="center"/>
              <w:rPr>
                <w:rFonts w:ascii="Times New Roman" w:hAnsi="Times New Roman" w:cs="Times New Roman"/>
                <w:sz w:val="24"/>
                <w:szCs w:val="24"/>
              </w:rPr>
            </w:pPr>
            <w:r>
              <w:rPr>
                <w:rFonts w:ascii="Times New Roman" w:hAnsi="Times New Roman" w:cs="Times New Roman"/>
                <w:sz w:val="24"/>
                <w:szCs w:val="24"/>
              </w:rPr>
              <w:t>Data Training</w:t>
            </w:r>
          </w:p>
        </w:tc>
      </w:tr>
      <w:tr w:rsidR="000D2179" w14:paraId="4639F897" w14:textId="77777777" w:rsidTr="00026EEB">
        <w:trPr>
          <w:jc w:val="center"/>
        </w:trPr>
        <w:tc>
          <w:tcPr>
            <w:tcW w:w="535" w:type="dxa"/>
          </w:tcPr>
          <w:p w14:paraId="7C733B03" w14:textId="285E0BE8" w:rsidR="000D2179" w:rsidRDefault="000D2179" w:rsidP="000D2179">
            <w:pPr>
              <w:jc w:val="center"/>
              <w:rPr>
                <w:rFonts w:ascii="Times New Roman" w:hAnsi="Times New Roman" w:cs="Times New Roman"/>
                <w:sz w:val="24"/>
                <w:szCs w:val="24"/>
              </w:rPr>
            </w:pPr>
            <w:r>
              <w:rPr>
                <w:rFonts w:ascii="Times New Roman" w:hAnsi="Times New Roman" w:cs="Times New Roman"/>
                <w:sz w:val="24"/>
                <w:szCs w:val="24"/>
              </w:rPr>
              <w:t>2</w:t>
            </w:r>
          </w:p>
        </w:tc>
        <w:tc>
          <w:tcPr>
            <w:tcW w:w="1170" w:type="dxa"/>
          </w:tcPr>
          <w:p w14:paraId="6BABE1EA" w14:textId="352BE802" w:rsidR="000D2179" w:rsidRDefault="009B73F7" w:rsidP="000D2179">
            <w:pPr>
              <w:jc w:val="center"/>
              <w:rPr>
                <w:rFonts w:ascii="Times New Roman" w:hAnsi="Times New Roman" w:cs="Times New Roman"/>
                <w:sz w:val="24"/>
                <w:szCs w:val="24"/>
              </w:rPr>
            </w:pPr>
            <w:r>
              <w:rPr>
                <w:rFonts w:ascii="Times New Roman" w:hAnsi="Times New Roman" w:cs="Times New Roman"/>
                <w:sz w:val="24"/>
                <w:szCs w:val="24"/>
              </w:rPr>
              <w:t>Data Training</w:t>
            </w:r>
          </w:p>
        </w:tc>
        <w:tc>
          <w:tcPr>
            <w:tcW w:w="1440" w:type="dxa"/>
            <w:shd w:val="clear" w:color="auto" w:fill="70AD47" w:themeFill="accent6"/>
          </w:tcPr>
          <w:p w14:paraId="3C06C9B7" w14:textId="4CFC7F8E" w:rsidR="000D2179" w:rsidRDefault="009B73F7" w:rsidP="000D2179">
            <w:pPr>
              <w:jc w:val="center"/>
              <w:rPr>
                <w:rFonts w:ascii="Times New Roman" w:hAnsi="Times New Roman" w:cs="Times New Roman"/>
                <w:sz w:val="24"/>
                <w:szCs w:val="24"/>
              </w:rPr>
            </w:pPr>
            <w:r>
              <w:rPr>
                <w:rFonts w:ascii="Times New Roman" w:hAnsi="Times New Roman" w:cs="Times New Roman"/>
                <w:sz w:val="24"/>
                <w:szCs w:val="24"/>
              </w:rPr>
              <w:t>Data Test</w:t>
            </w:r>
          </w:p>
        </w:tc>
        <w:tc>
          <w:tcPr>
            <w:tcW w:w="1530" w:type="dxa"/>
          </w:tcPr>
          <w:p w14:paraId="6B75471F" w14:textId="7070644C" w:rsidR="000D2179" w:rsidRDefault="009B73F7" w:rsidP="000D2179">
            <w:pPr>
              <w:jc w:val="center"/>
              <w:rPr>
                <w:rFonts w:ascii="Times New Roman" w:hAnsi="Times New Roman" w:cs="Times New Roman"/>
                <w:sz w:val="24"/>
                <w:szCs w:val="24"/>
              </w:rPr>
            </w:pPr>
            <w:r>
              <w:rPr>
                <w:rFonts w:ascii="Times New Roman" w:hAnsi="Times New Roman" w:cs="Times New Roman"/>
                <w:sz w:val="24"/>
                <w:szCs w:val="24"/>
              </w:rPr>
              <w:t>Data Training</w:t>
            </w:r>
          </w:p>
        </w:tc>
        <w:tc>
          <w:tcPr>
            <w:tcW w:w="1440" w:type="dxa"/>
          </w:tcPr>
          <w:p w14:paraId="0D3661B5" w14:textId="22C4B411" w:rsidR="000D2179" w:rsidRDefault="009B73F7" w:rsidP="000D2179">
            <w:pPr>
              <w:jc w:val="center"/>
              <w:rPr>
                <w:rFonts w:ascii="Times New Roman" w:hAnsi="Times New Roman" w:cs="Times New Roman"/>
                <w:sz w:val="24"/>
                <w:szCs w:val="24"/>
              </w:rPr>
            </w:pPr>
            <w:r>
              <w:rPr>
                <w:rFonts w:ascii="Times New Roman" w:hAnsi="Times New Roman" w:cs="Times New Roman"/>
                <w:sz w:val="24"/>
                <w:szCs w:val="24"/>
              </w:rPr>
              <w:t>Data Training</w:t>
            </w:r>
          </w:p>
        </w:tc>
        <w:tc>
          <w:tcPr>
            <w:tcW w:w="1530" w:type="dxa"/>
          </w:tcPr>
          <w:p w14:paraId="7A4F1087" w14:textId="6F3CBEC6" w:rsidR="000D2179" w:rsidRDefault="009B73F7" w:rsidP="000D2179">
            <w:pPr>
              <w:jc w:val="center"/>
              <w:rPr>
                <w:rFonts w:ascii="Times New Roman" w:hAnsi="Times New Roman" w:cs="Times New Roman"/>
                <w:sz w:val="24"/>
                <w:szCs w:val="24"/>
              </w:rPr>
            </w:pPr>
            <w:r>
              <w:rPr>
                <w:rFonts w:ascii="Times New Roman" w:hAnsi="Times New Roman" w:cs="Times New Roman"/>
                <w:sz w:val="24"/>
                <w:szCs w:val="24"/>
              </w:rPr>
              <w:t>Data Training</w:t>
            </w:r>
          </w:p>
        </w:tc>
      </w:tr>
      <w:tr w:rsidR="000D2179" w14:paraId="3095D908" w14:textId="77777777" w:rsidTr="00026EEB">
        <w:trPr>
          <w:jc w:val="center"/>
        </w:trPr>
        <w:tc>
          <w:tcPr>
            <w:tcW w:w="535" w:type="dxa"/>
          </w:tcPr>
          <w:p w14:paraId="390281E9" w14:textId="3AFB86A4" w:rsidR="000D2179" w:rsidRDefault="000D2179" w:rsidP="000D2179">
            <w:pPr>
              <w:jc w:val="center"/>
              <w:rPr>
                <w:rFonts w:ascii="Times New Roman" w:hAnsi="Times New Roman" w:cs="Times New Roman"/>
                <w:sz w:val="24"/>
                <w:szCs w:val="24"/>
              </w:rPr>
            </w:pPr>
            <w:r>
              <w:rPr>
                <w:rFonts w:ascii="Times New Roman" w:hAnsi="Times New Roman" w:cs="Times New Roman"/>
                <w:sz w:val="24"/>
                <w:szCs w:val="24"/>
              </w:rPr>
              <w:t>3</w:t>
            </w:r>
          </w:p>
        </w:tc>
        <w:tc>
          <w:tcPr>
            <w:tcW w:w="1170" w:type="dxa"/>
          </w:tcPr>
          <w:p w14:paraId="303EA54E" w14:textId="086FA087" w:rsidR="000D2179" w:rsidRDefault="009B73F7" w:rsidP="000D2179">
            <w:pPr>
              <w:jc w:val="center"/>
              <w:rPr>
                <w:rFonts w:ascii="Times New Roman" w:hAnsi="Times New Roman" w:cs="Times New Roman"/>
                <w:sz w:val="24"/>
                <w:szCs w:val="24"/>
              </w:rPr>
            </w:pPr>
            <w:r>
              <w:rPr>
                <w:rFonts w:ascii="Times New Roman" w:hAnsi="Times New Roman" w:cs="Times New Roman"/>
                <w:sz w:val="24"/>
                <w:szCs w:val="24"/>
              </w:rPr>
              <w:t>Data Training</w:t>
            </w:r>
          </w:p>
        </w:tc>
        <w:tc>
          <w:tcPr>
            <w:tcW w:w="1440" w:type="dxa"/>
          </w:tcPr>
          <w:p w14:paraId="6E587D1F" w14:textId="3D6E126A" w:rsidR="000D2179" w:rsidRDefault="009B73F7" w:rsidP="000D2179">
            <w:pPr>
              <w:jc w:val="center"/>
              <w:rPr>
                <w:rFonts w:ascii="Times New Roman" w:hAnsi="Times New Roman" w:cs="Times New Roman"/>
                <w:sz w:val="24"/>
                <w:szCs w:val="24"/>
              </w:rPr>
            </w:pPr>
            <w:r>
              <w:rPr>
                <w:rFonts w:ascii="Times New Roman" w:hAnsi="Times New Roman" w:cs="Times New Roman"/>
                <w:sz w:val="24"/>
                <w:szCs w:val="24"/>
              </w:rPr>
              <w:t>Data Training</w:t>
            </w:r>
          </w:p>
        </w:tc>
        <w:tc>
          <w:tcPr>
            <w:tcW w:w="1530" w:type="dxa"/>
            <w:shd w:val="clear" w:color="auto" w:fill="70AD47" w:themeFill="accent6"/>
          </w:tcPr>
          <w:p w14:paraId="53C4FBA8" w14:textId="69DA836D" w:rsidR="000D2179" w:rsidRDefault="009B73F7" w:rsidP="000D2179">
            <w:pPr>
              <w:jc w:val="center"/>
              <w:rPr>
                <w:rFonts w:ascii="Times New Roman" w:hAnsi="Times New Roman" w:cs="Times New Roman"/>
                <w:sz w:val="24"/>
                <w:szCs w:val="24"/>
              </w:rPr>
            </w:pPr>
            <w:r>
              <w:rPr>
                <w:rFonts w:ascii="Times New Roman" w:hAnsi="Times New Roman" w:cs="Times New Roman"/>
                <w:sz w:val="24"/>
                <w:szCs w:val="24"/>
              </w:rPr>
              <w:t>Data Test</w:t>
            </w:r>
          </w:p>
        </w:tc>
        <w:tc>
          <w:tcPr>
            <w:tcW w:w="1440" w:type="dxa"/>
          </w:tcPr>
          <w:p w14:paraId="46F73D5D" w14:textId="42C54F43" w:rsidR="000D2179" w:rsidRDefault="009B73F7" w:rsidP="000D2179">
            <w:pPr>
              <w:jc w:val="center"/>
              <w:rPr>
                <w:rFonts w:ascii="Times New Roman" w:hAnsi="Times New Roman" w:cs="Times New Roman"/>
                <w:sz w:val="24"/>
                <w:szCs w:val="24"/>
              </w:rPr>
            </w:pPr>
            <w:r>
              <w:rPr>
                <w:rFonts w:ascii="Times New Roman" w:hAnsi="Times New Roman" w:cs="Times New Roman"/>
                <w:sz w:val="24"/>
                <w:szCs w:val="24"/>
              </w:rPr>
              <w:t>Data Training</w:t>
            </w:r>
          </w:p>
        </w:tc>
        <w:tc>
          <w:tcPr>
            <w:tcW w:w="1530" w:type="dxa"/>
          </w:tcPr>
          <w:p w14:paraId="15F9F0C1" w14:textId="267EA69E" w:rsidR="000D2179" w:rsidRDefault="009B73F7" w:rsidP="000D2179">
            <w:pPr>
              <w:jc w:val="center"/>
              <w:rPr>
                <w:rFonts w:ascii="Times New Roman" w:hAnsi="Times New Roman" w:cs="Times New Roman"/>
                <w:sz w:val="24"/>
                <w:szCs w:val="24"/>
              </w:rPr>
            </w:pPr>
            <w:r>
              <w:rPr>
                <w:rFonts w:ascii="Times New Roman" w:hAnsi="Times New Roman" w:cs="Times New Roman"/>
                <w:sz w:val="24"/>
                <w:szCs w:val="24"/>
              </w:rPr>
              <w:t>Data Training</w:t>
            </w:r>
          </w:p>
        </w:tc>
      </w:tr>
      <w:tr w:rsidR="000D2179" w14:paraId="0421C17A" w14:textId="77777777" w:rsidTr="00026EEB">
        <w:trPr>
          <w:jc w:val="center"/>
        </w:trPr>
        <w:tc>
          <w:tcPr>
            <w:tcW w:w="535" w:type="dxa"/>
          </w:tcPr>
          <w:p w14:paraId="7FB3D53B" w14:textId="5E6926BB" w:rsidR="000D2179" w:rsidRDefault="000D2179" w:rsidP="000D2179">
            <w:pPr>
              <w:jc w:val="center"/>
              <w:rPr>
                <w:rFonts w:ascii="Times New Roman" w:hAnsi="Times New Roman" w:cs="Times New Roman"/>
                <w:sz w:val="24"/>
                <w:szCs w:val="24"/>
              </w:rPr>
            </w:pPr>
            <w:r>
              <w:rPr>
                <w:rFonts w:ascii="Times New Roman" w:hAnsi="Times New Roman" w:cs="Times New Roman"/>
                <w:sz w:val="24"/>
                <w:szCs w:val="24"/>
              </w:rPr>
              <w:t>4</w:t>
            </w:r>
          </w:p>
        </w:tc>
        <w:tc>
          <w:tcPr>
            <w:tcW w:w="1170" w:type="dxa"/>
          </w:tcPr>
          <w:p w14:paraId="310823A8" w14:textId="63CAB6BD" w:rsidR="000D2179" w:rsidRDefault="009B73F7" w:rsidP="000D2179">
            <w:pPr>
              <w:jc w:val="center"/>
              <w:rPr>
                <w:rFonts w:ascii="Times New Roman" w:hAnsi="Times New Roman" w:cs="Times New Roman"/>
                <w:sz w:val="24"/>
                <w:szCs w:val="24"/>
              </w:rPr>
            </w:pPr>
            <w:r>
              <w:rPr>
                <w:rFonts w:ascii="Times New Roman" w:hAnsi="Times New Roman" w:cs="Times New Roman"/>
                <w:sz w:val="24"/>
                <w:szCs w:val="24"/>
              </w:rPr>
              <w:t>Data Training</w:t>
            </w:r>
          </w:p>
        </w:tc>
        <w:tc>
          <w:tcPr>
            <w:tcW w:w="1440" w:type="dxa"/>
          </w:tcPr>
          <w:p w14:paraId="204CBB2D" w14:textId="72D16B77" w:rsidR="000D2179" w:rsidRDefault="009B73F7" w:rsidP="000D2179">
            <w:pPr>
              <w:jc w:val="center"/>
              <w:rPr>
                <w:rFonts w:ascii="Times New Roman" w:hAnsi="Times New Roman" w:cs="Times New Roman"/>
                <w:sz w:val="24"/>
                <w:szCs w:val="24"/>
              </w:rPr>
            </w:pPr>
            <w:r>
              <w:rPr>
                <w:rFonts w:ascii="Times New Roman" w:hAnsi="Times New Roman" w:cs="Times New Roman"/>
                <w:sz w:val="24"/>
                <w:szCs w:val="24"/>
              </w:rPr>
              <w:t>Data Training</w:t>
            </w:r>
          </w:p>
        </w:tc>
        <w:tc>
          <w:tcPr>
            <w:tcW w:w="1530" w:type="dxa"/>
          </w:tcPr>
          <w:p w14:paraId="3AB56A57" w14:textId="6714A944" w:rsidR="000D2179" w:rsidRDefault="009B73F7" w:rsidP="000D2179">
            <w:pPr>
              <w:jc w:val="center"/>
              <w:rPr>
                <w:rFonts w:ascii="Times New Roman" w:hAnsi="Times New Roman" w:cs="Times New Roman"/>
                <w:sz w:val="24"/>
                <w:szCs w:val="24"/>
              </w:rPr>
            </w:pPr>
            <w:r>
              <w:rPr>
                <w:rFonts w:ascii="Times New Roman" w:hAnsi="Times New Roman" w:cs="Times New Roman"/>
                <w:sz w:val="24"/>
                <w:szCs w:val="24"/>
              </w:rPr>
              <w:t>Data Training</w:t>
            </w:r>
          </w:p>
        </w:tc>
        <w:tc>
          <w:tcPr>
            <w:tcW w:w="1440" w:type="dxa"/>
            <w:shd w:val="clear" w:color="auto" w:fill="70AD47" w:themeFill="accent6"/>
          </w:tcPr>
          <w:p w14:paraId="5CBD5FE6" w14:textId="4401BA92" w:rsidR="000D2179" w:rsidRDefault="009B73F7" w:rsidP="000D2179">
            <w:pPr>
              <w:jc w:val="center"/>
              <w:rPr>
                <w:rFonts w:ascii="Times New Roman" w:hAnsi="Times New Roman" w:cs="Times New Roman"/>
                <w:sz w:val="24"/>
                <w:szCs w:val="24"/>
              </w:rPr>
            </w:pPr>
            <w:r>
              <w:rPr>
                <w:rFonts w:ascii="Times New Roman" w:hAnsi="Times New Roman" w:cs="Times New Roman"/>
                <w:sz w:val="24"/>
                <w:szCs w:val="24"/>
              </w:rPr>
              <w:t>Data Test</w:t>
            </w:r>
          </w:p>
        </w:tc>
        <w:tc>
          <w:tcPr>
            <w:tcW w:w="1530" w:type="dxa"/>
          </w:tcPr>
          <w:p w14:paraId="6814E1A7" w14:textId="1EAE8B6B" w:rsidR="000D2179" w:rsidRDefault="009B73F7" w:rsidP="000D2179">
            <w:pPr>
              <w:jc w:val="center"/>
              <w:rPr>
                <w:rFonts w:ascii="Times New Roman" w:hAnsi="Times New Roman" w:cs="Times New Roman"/>
                <w:sz w:val="24"/>
                <w:szCs w:val="24"/>
              </w:rPr>
            </w:pPr>
            <w:r>
              <w:rPr>
                <w:rFonts w:ascii="Times New Roman" w:hAnsi="Times New Roman" w:cs="Times New Roman"/>
                <w:sz w:val="24"/>
                <w:szCs w:val="24"/>
              </w:rPr>
              <w:t>Data Training</w:t>
            </w:r>
          </w:p>
        </w:tc>
      </w:tr>
      <w:tr w:rsidR="000D2179" w14:paraId="60B17228" w14:textId="77777777" w:rsidTr="00026EEB">
        <w:trPr>
          <w:jc w:val="center"/>
        </w:trPr>
        <w:tc>
          <w:tcPr>
            <w:tcW w:w="535" w:type="dxa"/>
          </w:tcPr>
          <w:p w14:paraId="1E0817D3" w14:textId="02FFB605" w:rsidR="000D2179" w:rsidRDefault="000D2179" w:rsidP="000D2179">
            <w:pPr>
              <w:jc w:val="center"/>
              <w:rPr>
                <w:rFonts w:ascii="Times New Roman" w:hAnsi="Times New Roman" w:cs="Times New Roman"/>
                <w:sz w:val="24"/>
                <w:szCs w:val="24"/>
              </w:rPr>
            </w:pPr>
            <w:r>
              <w:rPr>
                <w:rFonts w:ascii="Times New Roman" w:hAnsi="Times New Roman" w:cs="Times New Roman"/>
                <w:sz w:val="24"/>
                <w:szCs w:val="24"/>
              </w:rPr>
              <w:t>5</w:t>
            </w:r>
          </w:p>
        </w:tc>
        <w:tc>
          <w:tcPr>
            <w:tcW w:w="1170" w:type="dxa"/>
          </w:tcPr>
          <w:p w14:paraId="3786BD77" w14:textId="2927490F" w:rsidR="000D2179" w:rsidRDefault="009B73F7" w:rsidP="000D2179">
            <w:pPr>
              <w:jc w:val="center"/>
              <w:rPr>
                <w:rFonts w:ascii="Times New Roman" w:hAnsi="Times New Roman" w:cs="Times New Roman"/>
                <w:sz w:val="24"/>
                <w:szCs w:val="24"/>
              </w:rPr>
            </w:pPr>
            <w:r>
              <w:rPr>
                <w:rFonts w:ascii="Times New Roman" w:hAnsi="Times New Roman" w:cs="Times New Roman"/>
                <w:sz w:val="24"/>
                <w:szCs w:val="24"/>
              </w:rPr>
              <w:t>Data Training</w:t>
            </w:r>
          </w:p>
        </w:tc>
        <w:tc>
          <w:tcPr>
            <w:tcW w:w="1440" w:type="dxa"/>
          </w:tcPr>
          <w:p w14:paraId="471F4078" w14:textId="632A9F56" w:rsidR="000D2179" w:rsidRDefault="009B73F7" w:rsidP="000D2179">
            <w:pPr>
              <w:jc w:val="center"/>
              <w:rPr>
                <w:rFonts w:ascii="Times New Roman" w:hAnsi="Times New Roman" w:cs="Times New Roman"/>
                <w:sz w:val="24"/>
                <w:szCs w:val="24"/>
              </w:rPr>
            </w:pPr>
            <w:r>
              <w:rPr>
                <w:rFonts w:ascii="Times New Roman" w:hAnsi="Times New Roman" w:cs="Times New Roman"/>
                <w:sz w:val="24"/>
                <w:szCs w:val="24"/>
              </w:rPr>
              <w:t>Data Training</w:t>
            </w:r>
          </w:p>
        </w:tc>
        <w:tc>
          <w:tcPr>
            <w:tcW w:w="1530" w:type="dxa"/>
          </w:tcPr>
          <w:p w14:paraId="14F904F4" w14:textId="752F8CBE" w:rsidR="000D2179" w:rsidRDefault="009B73F7" w:rsidP="000D2179">
            <w:pPr>
              <w:jc w:val="center"/>
              <w:rPr>
                <w:rFonts w:ascii="Times New Roman" w:hAnsi="Times New Roman" w:cs="Times New Roman"/>
                <w:sz w:val="24"/>
                <w:szCs w:val="24"/>
              </w:rPr>
            </w:pPr>
            <w:r>
              <w:rPr>
                <w:rFonts w:ascii="Times New Roman" w:hAnsi="Times New Roman" w:cs="Times New Roman"/>
                <w:sz w:val="24"/>
                <w:szCs w:val="24"/>
              </w:rPr>
              <w:t>Data Training</w:t>
            </w:r>
          </w:p>
        </w:tc>
        <w:tc>
          <w:tcPr>
            <w:tcW w:w="1440" w:type="dxa"/>
          </w:tcPr>
          <w:p w14:paraId="303FB173" w14:textId="3C374172" w:rsidR="000D2179" w:rsidRDefault="009B73F7" w:rsidP="000D2179">
            <w:pPr>
              <w:jc w:val="center"/>
              <w:rPr>
                <w:rFonts w:ascii="Times New Roman" w:hAnsi="Times New Roman" w:cs="Times New Roman"/>
                <w:sz w:val="24"/>
                <w:szCs w:val="24"/>
              </w:rPr>
            </w:pPr>
            <w:r>
              <w:rPr>
                <w:rFonts w:ascii="Times New Roman" w:hAnsi="Times New Roman" w:cs="Times New Roman"/>
                <w:sz w:val="24"/>
                <w:szCs w:val="24"/>
              </w:rPr>
              <w:t>Data Training</w:t>
            </w:r>
          </w:p>
        </w:tc>
        <w:tc>
          <w:tcPr>
            <w:tcW w:w="1530" w:type="dxa"/>
            <w:shd w:val="clear" w:color="auto" w:fill="70AD47" w:themeFill="accent6"/>
          </w:tcPr>
          <w:p w14:paraId="16875415" w14:textId="5E7A2289" w:rsidR="000D2179" w:rsidRDefault="009B73F7" w:rsidP="000D2179">
            <w:pPr>
              <w:jc w:val="center"/>
              <w:rPr>
                <w:rFonts w:ascii="Times New Roman" w:hAnsi="Times New Roman" w:cs="Times New Roman"/>
                <w:sz w:val="24"/>
                <w:szCs w:val="24"/>
              </w:rPr>
            </w:pPr>
            <w:r>
              <w:rPr>
                <w:rFonts w:ascii="Times New Roman" w:hAnsi="Times New Roman" w:cs="Times New Roman"/>
                <w:sz w:val="24"/>
                <w:szCs w:val="24"/>
              </w:rPr>
              <w:t>Data Test</w:t>
            </w:r>
          </w:p>
        </w:tc>
      </w:tr>
    </w:tbl>
    <w:p w14:paraId="4D33B65D" w14:textId="77777777" w:rsidR="000D2179" w:rsidRPr="00A85EF3" w:rsidRDefault="000D2179" w:rsidP="009E27AF">
      <w:pPr>
        <w:ind w:firstLine="720"/>
        <w:jc w:val="both"/>
        <w:rPr>
          <w:rFonts w:ascii="Times New Roman" w:hAnsi="Times New Roman" w:cs="Times New Roman"/>
          <w:sz w:val="24"/>
          <w:szCs w:val="24"/>
        </w:rPr>
      </w:pPr>
    </w:p>
    <w:p w14:paraId="1E8A90A1" w14:textId="2BDBF254" w:rsidR="005C656A" w:rsidRDefault="005C656A" w:rsidP="005C656A">
      <w:pPr>
        <w:pStyle w:val="Heading2"/>
        <w:numPr>
          <w:ilvl w:val="1"/>
          <w:numId w:val="1"/>
        </w:numPr>
        <w:spacing w:before="0" w:line="360" w:lineRule="auto"/>
        <w:ind w:left="720" w:hanging="720"/>
        <w:contextualSpacing/>
        <w:rPr>
          <w:rFonts w:ascii="Times New Roman" w:hAnsi="Times New Roman"/>
          <w:b/>
          <w:bCs/>
          <w:i/>
          <w:iCs/>
          <w:color w:val="auto"/>
          <w:sz w:val="28"/>
          <w:szCs w:val="28"/>
        </w:rPr>
      </w:pPr>
      <w:bookmarkStart w:id="40" w:name="_Toc56151801"/>
      <w:r>
        <w:rPr>
          <w:rFonts w:ascii="Times New Roman" w:hAnsi="Times New Roman"/>
          <w:b/>
          <w:bCs/>
          <w:color w:val="auto"/>
          <w:sz w:val="28"/>
          <w:szCs w:val="28"/>
        </w:rPr>
        <w:lastRenderedPageBreak/>
        <w:t>Training dengan metode CNN</w:t>
      </w:r>
      <w:bookmarkEnd w:id="40"/>
    </w:p>
    <w:p w14:paraId="536A23B7" w14:textId="30FF7FFF" w:rsidR="00A2777B" w:rsidRPr="00710CD4" w:rsidRDefault="00710CD4" w:rsidP="006E485D">
      <w:pPr>
        <w:ind w:firstLine="720"/>
        <w:jc w:val="both"/>
        <w:rPr>
          <w:rFonts w:ascii="Times New Roman" w:hAnsi="Times New Roman" w:cs="Times New Roman"/>
          <w:sz w:val="24"/>
          <w:szCs w:val="24"/>
        </w:rPr>
      </w:pPr>
      <w:r>
        <w:rPr>
          <w:rFonts w:ascii="Times New Roman" w:hAnsi="Times New Roman" w:cs="Times New Roman"/>
          <w:sz w:val="24"/>
          <w:szCs w:val="24"/>
        </w:rPr>
        <w:t xml:space="preserve">Setelah dilakukan </w:t>
      </w:r>
      <w:r>
        <w:rPr>
          <w:rFonts w:ascii="Times New Roman" w:hAnsi="Times New Roman" w:cs="Times New Roman"/>
          <w:i/>
          <w:iCs/>
          <w:sz w:val="24"/>
          <w:szCs w:val="24"/>
        </w:rPr>
        <w:t xml:space="preserve">preprocessing </w:t>
      </w:r>
      <w:r>
        <w:rPr>
          <w:rFonts w:ascii="Times New Roman" w:hAnsi="Times New Roman" w:cs="Times New Roman"/>
          <w:sz w:val="24"/>
          <w:szCs w:val="24"/>
        </w:rPr>
        <w:t xml:space="preserve">data dan juga membagi dataset menjadi </w:t>
      </w:r>
      <w:r>
        <w:rPr>
          <w:rFonts w:ascii="Times New Roman" w:hAnsi="Times New Roman" w:cs="Times New Roman"/>
          <w:i/>
          <w:iCs/>
          <w:sz w:val="24"/>
          <w:szCs w:val="24"/>
        </w:rPr>
        <w:t xml:space="preserve">data train </w:t>
      </w:r>
      <w:r>
        <w:rPr>
          <w:rFonts w:ascii="Times New Roman" w:hAnsi="Times New Roman" w:cs="Times New Roman"/>
          <w:sz w:val="24"/>
          <w:szCs w:val="24"/>
        </w:rPr>
        <w:t xml:space="preserve">dan </w:t>
      </w:r>
      <w:r>
        <w:rPr>
          <w:rFonts w:ascii="Times New Roman" w:hAnsi="Times New Roman" w:cs="Times New Roman"/>
          <w:i/>
          <w:iCs/>
          <w:sz w:val="24"/>
          <w:szCs w:val="24"/>
        </w:rPr>
        <w:t xml:space="preserve">data test </w:t>
      </w:r>
      <w:r>
        <w:rPr>
          <w:rFonts w:ascii="Times New Roman" w:hAnsi="Times New Roman" w:cs="Times New Roman"/>
          <w:sz w:val="24"/>
          <w:szCs w:val="24"/>
        </w:rPr>
        <w:t xml:space="preserve">dengan menggunakan </w:t>
      </w:r>
      <w:r>
        <w:rPr>
          <w:rFonts w:ascii="Times New Roman" w:hAnsi="Times New Roman" w:cs="Times New Roman"/>
          <w:i/>
          <w:iCs/>
          <w:sz w:val="24"/>
          <w:szCs w:val="24"/>
        </w:rPr>
        <w:t xml:space="preserve">k-fold cross validation, </w:t>
      </w:r>
      <w:r>
        <w:rPr>
          <w:rFonts w:ascii="Times New Roman" w:hAnsi="Times New Roman" w:cs="Times New Roman"/>
          <w:sz w:val="24"/>
          <w:szCs w:val="24"/>
        </w:rPr>
        <w:t xml:space="preserve">kemudian akan dilakukan </w:t>
      </w:r>
      <w:r>
        <w:rPr>
          <w:rFonts w:ascii="Times New Roman" w:hAnsi="Times New Roman" w:cs="Times New Roman"/>
          <w:i/>
          <w:iCs/>
          <w:sz w:val="24"/>
          <w:szCs w:val="24"/>
        </w:rPr>
        <w:t xml:space="preserve">training </w:t>
      </w:r>
      <w:r>
        <w:rPr>
          <w:rFonts w:ascii="Times New Roman" w:hAnsi="Times New Roman" w:cs="Times New Roman"/>
          <w:sz w:val="24"/>
          <w:szCs w:val="24"/>
        </w:rPr>
        <w:t xml:space="preserve">model dengan metode CNN. Metode pengklasifikasian dengan menggunakan metode CNN diharapkan dapat mencari hasil latih yang terbaik dengan menentukan nilai </w:t>
      </w:r>
      <w:r>
        <w:rPr>
          <w:rFonts w:ascii="Times New Roman" w:hAnsi="Times New Roman" w:cs="Times New Roman"/>
          <w:i/>
          <w:iCs/>
          <w:sz w:val="24"/>
          <w:szCs w:val="24"/>
        </w:rPr>
        <w:t xml:space="preserve">epoch, </w:t>
      </w:r>
      <w:r>
        <w:rPr>
          <w:rFonts w:ascii="Times New Roman" w:hAnsi="Times New Roman" w:cs="Times New Roman"/>
          <w:sz w:val="24"/>
          <w:szCs w:val="24"/>
        </w:rPr>
        <w:t xml:space="preserve">nilai </w:t>
      </w:r>
      <w:r>
        <w:rPr>
          <w:rFonts w:ascii="Times New Roman" w:hAnsi="Times New Roman" w:cs="Times New Roman"/>
          <w:i/>
          <w:iCs/>
          <w:sz w:val="24"/>
          <w:szCs w:val="24"/>
        </w:rPr>
        <w:t xml:space="preserve">batch normalization, </w:t>
      </w:r>
      <w:r>
        <w:rPr>
          <w:rFonts w:ascii="Times New Roman" w:hAnsi="Times New Roman" w:cs="Times New Roman"/>
          <w:sz w:val="24"/>
          <w:szCs w:val="24"/>
        </w:rPr>
        <w:t>dan hal – hal lain yang menunjang proses optimasi metode CNN.</w:t>
      </w:r>
    </w:p>
    <w:p w14:paraId="774F213E" w14:textId="6F03F944" w:rsidR="00D91DE8" w:rsidRDefault="00D91DE8" w:rsidP="00D91DE8">
      <w:pPr>
        <w:pStyle w:val="Heading2"/>
        <w:numPr>
          <w:ilvl w:val="1"/>
          <w:numId w:val="1"/>
        </w:numPr>
        <w:spacing w:before="0" w:line="360" w:lineRule="auto"/>
        <w:ind w:left="720" w:hanging="720"/>
        <w:contextualSpacing/>
        <w:rPr>
          <w:rFonts w:ascii="Times New Roman" w:hAnsi="Times New Roman"/>
          <w:b/>
          <w:bCs/>
          <w:i/>
          <w:iCs/>
          <w:color w:val="auto"/>
          <w:sz w:val="28"/>
          <w:szCs w:val="28"/>
        </w:rPr>
      </w:pPr>
      <w:bookmarkStart w:id="41" w:name="_Toc56151802"/>
      <w:r>
        <w:rPr>
          <w:rFonts w:ascii="Times New Roman" w:hAnsi="Times New Roman"/>
          <w:b/>
          <w:bCs/>
          <w:color w:val="auto"/>
          <w:sz w:val="28"/>
          <w:szCs w:val="28"/>
        </w:rPr>
        <w:t>Evaluasi Model</w:t>
      </w:r>
      <w:bookmarkEnd w:id="41"/>
    </w:p>
    <w:p w14:paraId="3E9D14B1" w14:textId="211E2EEA" w:rsidR="006E485D" w:rsidRPr="006E485D" w:rsidRDefault="00A2777B" w:rsidP="006E485D">
      <w:pPr>
        <w:ind w:firstLine="720"/>
        <w:jc w:val="both"/>
      </w:pPr>
      <w:r>
        <w:rPr>
          <w:rFonts w:ascii="Times New Roman" w:hAnsi="Times New Roman" w:cs="Times New Roman"/>
          <w:sz w:val="24"/>
          <w:szCs w:val="24"/>
        </w:rPr>
        <w:t xml:space="preserve">Setelah tahapan </w:t>
      </w:r>
      <w:r>
        <w:rPr>
          <w:rFonts w:ascii="Times New Roman" w:hAnsi="Times New Roman" w:cs="Times New Roman"/>
          <w:i/>
          <w:iCs/>
          <w:sz w:val="24"/>
          <w:szCs w:val="24"/>
        </w:rPr>
        <w:t xml:space="preserve">training </w:t>
      </w:r>
      <w:r>
        <w:rPr>
          <w:rFonts w:ascii="Times New Roman" w:hAnsi="Times New Roman" w:cs="Times New Roman"/>
          <w:sz w:val="24"/>
          <w:szCs w:val="24"/>
        </w:rPr>
        <w:t>menggunakan metode CNN selesai selanjutnya akan dillakukan prosess e</w:t>
      </w:r>
      <w:r w:rsidR="00E9654E">
        <w:rPr>
          <w:rFonts w:ascii="Times New Roman" w:hAnsi="Times New Roman" w:cs="Times New Roman"/>
          <w:sz w:val="24"/>
          <w:szCs w:val="24"/>
        </w:rPr>
        <w:t xml:space="preserve">valuasi </w:t>
      </w:r>
      <w:r>
        <w:rPr>
          <w:rFonts w:ascii="Times New Roman" w:hAnsi="Times New Roman" w:cs="Times New Roman"/>
          <w:sz w:val="24"/>
          <w:szCs w:val="24"/>
        </w:rPr>
        <w:t>m</w:t>
      </w:r>
      <w:r w:rsidR="00E9654E">
        <w:rPr>
          <w:rFonts w:ascii="Times New Roman" w:hAnsi="Times New Roman" w:cs="Times New Roman"/>
          <w:sz w:val="24"/>
          <w:szCs w:val="24"/>
        </w:rPr>
        <w:t xml:space="preserve">odel dilakukan dengan memasukan sebuah citra </w:t>
      </w:r>
      <w:r w:rsidR="00E9654E">
        <w:rPr>
          <w:rFonts w:ascii="Times New Roman" w:hAnsi="Times New Roman" w:cs="Times New Roman"/>
          <w:i/>
          <w:iCs/>
          <w:sz w:val="24"/>
          <w:szCs w:val="24"/>
        </w:rPr>
        <w:t xml:space="preserve">data test </w:t>
      </w:r>
      <w:r w:rsidR="00E9654E">
        <w:rPr>
          <w:rFonts w:ascii="Times New Roman" w:hAnsi="Times New Roman" w:cs="Times New Roman"/>
          <w:sz w:val="24"/>
          <w:szCs w:val="24"/>
        </w:rPr>
        <w:t xml:space="preserve">kedalam model yang telah dibuat. </w:t>
      </w:r>
      <w:r>
        <w:rPr>
          <w:rFonts w:ascii="Times New Roman" w:hAnsi="Times New Roman" w:cs="Times New Roman"/>
          <w:sz w:val="24"/>
          <w:szCs w:val="24"/>
        </w:rPr>
        <w:t xml:space="preserve">Hasil model akan dievaluasi menggunakan metode </w:t>
      </w:r>
      <w:r>
        <w:rPr>
          <w:rFonts w:ascii="Times New Roman" w:hAnsi="Times New Roman" w:cs="Times New Roman"/>
          <w:i/>
          <w:iCs/>
          <w:sz w:val="24"/>
          <w:szCs w:val="24"/>
        </w:rPr>
        <w:t xml:space="preserve">Confussion Matrix </w:t>
      </w:r>
      <w:r>
        <w:rPr>
          <w:rFonts w:ascii="Times New Roman" w:hAnsi="Times New Roman" w:cs="Times New Roman"/>
          <w:sz w:val="24"/>
          <w:szCs w:val="24"/>
        </w:rPr>
        <w:t xml:space="preserve">untuk mendapatkan nilai akurasi, </w:t>
      </w:r>
      <w:r>
        <w:rPr>
          <w:rFonts w:ascii="Times New Roman" w:hAnsi="Times New Roman" w:cs="Times New Roman"/>
          <w:i/>
          <w:iCs/>
          <w:sz w:val="24"/>
          <w:szCs w:val="24"/>
        </w:rPr>
        <w:t xml:space="preserve">precision, recall </w:t>
      </w:r>
      <w:r>
        <w:rPr>
          <w:rFonts w:ascii="Times New Roman" w:hAnsi="Times New Roman" w:cs="Times New Roman"/>
          <w:sz w:val="24"/>
          <w:szCs w:val="24"/>
        </w:rPr>
        <w:t>dan f1-</w:t>
      </w:r>
      <w:r>
        <w:rPr>
          <w:rFonts w:ascii="Times New Roman" w:hAnsi="Times New Roman" w:cs="Times New Roman"/>
          <w:i/>
          <w:iCs/>
          <w:sz w:val="24"/>
          <w:szCs w:val="24"/>
        </w:rPr>
        <w:t>score</w:t>
      </w:r>
      <w:r w:rsidR="00147952">
        <w:rPr>
          <w:rFonts w:ascii="Times New Roman" w:hAnsi="Times New Roman" w:cs="Times New Roman"/>
          <w:i/>
          <w:iCs/>
          <w:sz w:val="24"/>
          <w:szCs w:val="24"/>
        </w:rPr>
        <w:t>.</w:t>
      </w:r>
    </w:p>
    <w:p w14:paraId="4E8EBE49" w14:textId="77777777" w:rsidR="006E485D" w:rsidRPr="00A61D34" w:rsidRDefault="006E485D" w:rsidP="006E485D">
      <w:pPr>
        <w:pStyle w:val="Heading2"/>
        <w:numPr>
          <w:ilvl w:val="1"/>
          <w:numId w:val="1"/>
        </w:numPr>
        <w:spacing w:before="0" w:line="360" w:lineRule="auto"/>
        <w:ind w:left="720" w:hanging="720"/>
        <w:contextualSpacing/>
        <w:rPr>
          <w:rFonts w:ascii="Times New Roman" w:hAnsi="Times New Roman"/>
          <w:b/>
          <w:bCs/>
          <w:i/>
          <w:iCs/>
          <w:color w:val="auto"/>
          <w:sz w:val="28"/>
          <w:szCs w:val="28"/>
        </w:rPr>
      </w:pPr>
      <w:bookmarkStart w:id="42" w:name="_Toc56151803"/>
      <w:r>
        <w:rPr>
          <w:rFonts w:ascii="Times New Roman" w:hAnsi="Times New Roman"/>
          <w:b/>
          <w:bCs/>
          <w:i/>
          <w:iCs/>
          <w:color w:val="auto"/>
          <w:sz w:val="28"/>
          <w:szCs w:val="28"/>
        </w:rPr>
        <w:t>Confusion Matrix</w:t>
      </w:r>
      <w:bookmarkEnd w:id="42"/>
    </w:p>
    <w:p w14:paraId="5526DE98" w14:textId="77777777" w:rsidR="006E485D" w:rsidRDefault="006E485D" w:rsidP="006E485D">
      <w:pPr>
        <w:ind w:firstLine="360"/>
        <w:jc w:val="both"/>
        <w:rPr>
          <w:rFonts w:ascii="Times New Roman" w:hAnsi="Times New Roman" w:cs="Times New Roman"/>
          <w:sz w:val="24"/>
          <w:szCs w:val="24"/>
        </w:rPr>
      </w:pPr>
      <w:r>
        <w:rPr>
          <w:rFonts w:ascii="Times New Roman" w:hAnsi="Times New Roman" w:cs="Times New Roman"/>
          <w:i/>
          <w:iCs/>
          <w:sz w:val="24"/>
          <w:szCs w:val="24"/>
        </w:rPr>
        <w:t>Confusion</w:t>
      </w:r>
      <w:r>
        <w:rPr>
          <w:rFonts w:ascii="Times New Roman" w:hAnsi="Times New Roman" w:cs="Times New Roman"/>
          <w:sz w:val="24"/>
          <w:szCs w:val="24"/>
        </w:rPr>
        <w:t xml:space="preserve"> Matrix mengandung informasi klasifikasi sebenarnya dan klasifikasi prediksi hasil dari sistem klasifikasi. Peforma dari sistem  yang dibangun biasanya di evaluasi dengan data yang ada didalam </w:t>
      </w:r>
      <w:r>
        <w:rPr>
          <w:rFonts w:ascii="Times New Roman" w:hAnsi="Times New Roman" w:cs="Times New Roman"/>
          <w:i/>
          <w:iCs/>
          <w:sz w:val="24"/>
          <w:szCs w:val="24"/>
        </w:rPr>
        <w:t xml:space="preserve">matrix. </w:t>
      </w:r>
      <w:r>
        <w:rPr>
          <w:rFonts w:ascii="Times New Roman" w:hAnsi="Times New Roman" w:cs="Times New Roman"/>
          <w:sz w:val="24"/>
          <w:szCs w:val="24"/>
        </w:rPr>
        <w:t xml:space="preserve">Dengan </w:t>
      </w:r>
      <w:r>
        <w:rPr>
          <w:rFonts w:ascii="Times New Roman" w:hAnsi="Times New Roman" w:cs="Times New Roman"/>
          <w:i/>
          <w:iCs/>
          <w:sz w:val="24"/>
          <w:szCs w:val="24"/>
        </w:rPr>
        <w:t xml:space="preserve">Confussion Matrix, </w:t>
      </w:r>
      <w:r>
        <w:rPr>
          <w:rFonts w:ascii="Times New Roman" w:hAnsi="Times New Roman" w:cs="Times New Roman"/>
          <w:sz w:val="24"/>
          <w:szCs w:val="24"/>
        </w:rPr>
        <w:t xml:space="preserve">nilai akurasi, </w:t>
      </w:r>
      <w:r>
        <w:rPr>
          <w:rFonts w:ascii="Times New Roman" w:hAnsi="Times New Roman" w:cs="Times New Roman"/>
          <w:i/>
          <w:iCs/>
          <w:sz w:val="24"/>
          <w:szCs w:val="24"/>
        </w:rPr>
        <w:t xml:space="preserve">precission, recall, </w:t>
      </w:r>
      <w:r>
        <w:rPr>
          <w:rFonts w:ascii="Times New Roman" w:hAnsi="Times New Roman" w:cs="Times New Roman"/>
          <w:sz w:val="24"/>
          <w:szCs w:val="24"/>
        </w:rPr>
        <w:t xml:space="preserve">dan </w:t>
      </w:r>
      <w:r>
        <w:rPr>
          <w:rFonts w:ascii="Times New Roman" w:hAnsi="Times New Roman" w:cs="Times New Roman"/>
          <w:i/>
          <w:iCs/>
          <w:sz w:val="24"/>
          <w:szCs w:val="24"/>
        </w:rPr>
        <w:t xml:space="preserve">f1-score </w:t>
      </w:r>
      <w:r>
        <w:rPr>
          <w:rFonts w:ascii="Times New Roman" w:hAnsi="Times New Roman" w:cs="Times New Roman"/>
          <w:sz w:val="24"/>
          <w:szCs w:val="24"/>
        </w:rPr>
        <w:t>bisa diperoleh. Terdapat empat kemungkinan yang akan terjadi</w:t>
      </w:r>
      <w:r w:rsidRPr="00BE1746">
        <w:rPr>
          <w:rFonts w:ascii="Times New Roman" w:hAnsi="Times New Roman" w:cs="Times New Roman"/>
          <w:sz w:val="24"/>
          <w:szCs w:val="24"/>
        </w:rPr>
        <w:t>[14]</w:t>
      </w:r>
      <w:r>
        <w:rPr>
          <w:rFonts w:ascii="Times New Roman" w:hAnsi="Times New Roman" w:cs="Times New Roman"/>
          <w:sz w:val="24"/>
          <w:szCs w:val="24"/>
        </w:rPr>
        <w:t>.</w:t>
      </w:r>
    </w:p>
    <w:p w14:paraId="4F365285" w14:textId="77777777" w:rsidR="006E485D" w:rsidRDefault="006E485D" w:rsidP="006E485D">
      <w:pPr>
        <w:pStyle w:val="ListParagraph"/>
        <w:numPr>
          <w:ilvl w:val="0"/>
          <w:numId w:val="40"/>
        </w:numPr>
        <w:ind w:left="360"/>
        <w:jc w:val="both"/>
        <w:rPr>
          <w:rFonts w:ascii="Times New Roman" w:hAnsi="Times New Roman" w:cs="Times New Roman"/>
          <w:sz w:val="24"/>
          <w:szCs w:val="24"/>
        </w:rPr>
      </w:pPr>
      <w:r>
        <w:rPr>
          <w:rFonts w:ascii="Times New Roman" w:hAnsi="Times New Roman" w:cs="Times New Roman"/>
          <w:sz w:val="24"/>
          <w:szCs w:val="24"/>
        </w:rPr>
        <w:t>True Positive (TP) : merupakan jumlah dari data positif yang benar terprediksi oleh sistem klasifikasi.</w:t>
      </w:r>
    </w:p>
    <w:p w14:paraId="7208A855" w14:textId="77777777" w:rsidR="006E485D" w:rsidRDefault="006E485D" w:rsidP="006E485D">
      <w:pPr>
        <w:pStyle w:val="ListParagraph"/>
        <w:numPr>
          <w:ilvl w:val="0"/>
          <w:numId w:val="40"/>
        </w:numPr>
        <w:ind w:left="360"/>
        <w:jc w:val="both"/>
        <w:rPr>
          <w:rFonts w:ascii="Times New Roman" w:hAnsi="Times New Roman" w:cs="Times New Roman"/>
          <w:sz w:val="24"/>
          <w:szCs w:val="24"/>
        </w:rPr>
      </w:pPr>
      <w:r>
        <w:rPr>
          <w:rFonts w:ascii="Times New Roman" w:hAnsi="Times New Roman" w:cs="Times New Roman"/>
          <w:sz w:val="24"/>
          <w:szCs w:val="24"/>
        </w:rPr>
        <w:t>True Negative (TN) : merupakan jumlah dari data negative yang benar terprediksi oleh sistem klasifikasi.</w:t>
      </w:r>
    </w:p>
    <w:p w14:paraId="512EB3EC" w14:textId="77777777" w:rsidR="006E485D" w:rsidRDefault="006E485D" w:rsidP="006E485D">
      <w:pPr>
        <w:pStyle w:val="ListParagraph"/>
        <w:numPr>
          <w:ilvl w:val="0"/>
          <w:numId w:val="40"/>
        </w:numPr>
        <w:ind w:left="360"/>
        <w:jc w:val="both"/>
        <w:rPr>
          <w:rFonts w:ascii="Times New Roman" w:hAnsi="Times New Roman" w:cs="Times New Roman"/>
          <w:sz w:val="24"/>
          <w:szCs w:val="24"/>
        </w:rPr>
      </w:pPr>
      <w:r>
        <w:rPr>
          <w:rFonts w:ascii="Times New Roman" w:hAnsi="Times New Roman" w:cs="Times New Roman"/>
          <w:sz w:val="24"/>
          <w:szCs w:val="24"/>
        </w:rPr>
        <w:t>False Negative (FN) : merupakan jumlah dari data positif yang terklasifikasi sebagai data negative oleh sistem klasifikasi.</w:t>
      </w:r>
    </w:p>
    <w:p w14:paraId="07B94612" w14:textId="77777777" w:rsidR="006E485D" w:rsidRDefault="006E485D" w:rsidP="006E485D">
      <w:pPr>
        <w:pStyle w:val="ListParagraph"/>
        <w:numPr>
          <w:ilvl w:val="0"/>
          <w:numId w:val="40"/>
        </w:numPr>
        <w:ind w:left="360"/>
        <w:jc w:val="both"/>
        <w:rPr>
          <w:rFonts w:ascii="Times New Roman" w:hAnsi="Times New Roman" w:cs="Times New Roman"/>
          <w:sz w:val="24"/>
          <w:szCs w:val="24"/>
        </w:rPr>
      </w:pPr>
      <w:r>
        <w:rPr>
          <w:rFonts w:ascii="Times New Roman" w:hAnsi="Times New Roman" w:cs="Times New Roman"/>
          <w:sz w:val="24"/>
          <w:szCs w:val="24"/>
        </w:rPr>
        <w:t>False Postive (FB) : merupakana jumlah data negative yang terklasifikasi sebagai data positif oleh sistem klasifikasi</w:t>
      </w:r>
    </w:p>
    <w:p w14:paraId="69C1D224" w14:textId="77777777" w:rsidR="006E485D" w:rsidRDefault="006E485D" w:rsidP="006E485D">
      <w:pPr>
        <w:pStyle w:val="ListParagraph"/>
        <w:ind w:left="360"/>
        <w:jc w:val="both"/>
        <w:rPr>
          <w:rFonts w:ascii="Times New Roman" w:hAnsi="Times New Roman" w:cs="Times New Roman"/>
          <w:sz w:val="24"/>
          <w:szCs w:val="24"/>
        </w:rPr>
      </w:pPr>
    </w:p>
    <w:p w14:paraId="4BA7925C" w14:textId="77777777" w:rsidR="006E485D" w:rsidRDefault="006E485D" w:rsidP="006E485D">
      <w:pPr>
        <w:pStyle w:val="ListParagraph"/>
        <w:ind w:left="360"/>
        <w:jc w:val="both"/>
        <w:rPr>
          <w:rFonts w:ascii="Times New Roman" w:hAnsi="Times New Roman" w:cs="Times New Roman"/>
          <w:sz w:val="24"/>
          <w:szCs w:val="24"/>
        </w:rPr>
      </w:pPr>
    </w:p>
    <w:p w14:paraId="76A6A0BF" w14:textId="77777777" w:rsidR="006E485D" w:rsidRDefault="006E485D" w:rsidP="006E485D">
      <w:pPr>
        <w:jc w:val="both"/>
        <w:rPr>
          <w:rFonts w:ascii="Times New Roman" w:hAnsi="Times New Roman" w:cs="Times New Roman"/>
          <w:sz w:val="24"/>
          <w:szCs w:val="24"/>
        </w:rPr>
      </w:pPr>
      <w:r>
        <w:rPr>
          <w:rFonts w:ascii="Times New Roman" w:hAnsi="Times New Roman" w:cs="Times New Roman"/>
          <w:b/>
          <w:bCs/>
          <w:sz w:val="24"/>
          <w:szCs w:val="24"/>
        </w:rPr>
        <w:t xml:space="preserve">Akurasi, </w:t>
      </w:r>
      <w:r>
        <w:rPr>
          <w:rFonts w:ascii="Times New Roman" w:hAnsi="Times New Roman" w:cs="Times New Roman"/>
          <w:sz w:val="24"/>
          <w:szCs w:val="24"/>
        </w:rPr>
        <w:t>presentasi dari hasil yang diklasifikasikan benar. Akurasi dapat dihitung menggunakan persamaan 2.</w:t>
      </w:r>
    </w:p>
    <w:p w14:paraId="7171AA9B" w14:textId="77777777" w:rsidR="006E485D" w:rsidRDefault="006E485D" w:rsidP="006E485D">
      <w:pPr>
        <w:ind w:left="1440" w:firstLine="720"/>
        <w:jc w:val="center"/>
        <w:rPr>
          <w:rFonts w:ascii="Times New Roman" w:hAnsi="Times New Roman" w:cs="Times New Roman"/>
          <w:sz w:val="24"/>
          <w:szCs w:val="24"/>
        </w:rPr>
      </w:pPr>
      <m:oMath>
        <m:r>
          <w:rPr>
            <w:rFonts w:ascii="Cambria Math" w:hAnsi="Cambria Math" w:cs="Times New Roman"/>
            <w:sz w:val="24"/>
            <w:szCs w:val="24"/>
          </w:rPr>
          <m:t xml:space="preserve">Akurasi= </m:t>
        </m:r>
        <m:f>
          <m:fPr>
            <m:ctrlPr>
              <w:rPr>
                <w:rFonts w:ascii="Cambria Math" w:hAnsi="Cambria Math" w:cs="Times New Roman"/>
                <w:i/>
                <w:sz w:val="24"/>
                <w:szCs w:val="24"/>
              </w:rPr>
            </m:ctrlPr>
          </m:fPr>
          <m:num>
            <m:r>
              <w:rPr>
                <w:rFonts w:ascii="Cambria Math" w:hAnsi="Cambria Math" w:cs="Times New Roman"/>
                <w:sz w:val="24"/>
                <w:szCs w:val="24"/>
              </w:rPr>
              <m:t>TP+TN</m:t>
            </m:r>
          </m:num>
          <m:den>
            <m:r>
              <w:rPr>
                <w:rFonts w:ascii="Cambria Math" w:hAnsi="Cambria Math" w:cs="Times New Roman"/>
                <w:sz w:val="24"/>
                <w:szCs w:val="24"/>
              </w:rPr>
              <m:t>TP+TN+FP+FN</m:t>
            </m:r>
          </m:den>
        </m:f>
      </m:oMath>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26AEA">
        <w:rPr>
          <w:rFonts w:ascii="Times New Roman" w:hAnsi="Times New Roman" w:cs="Times New Roman"/>
          <w:sz w:val="18"/>
          <w:szCs w:val="18"/>
        </w:rPr>
        <w:t>(2)</w:t>
      </w:r>
    </w:p>
    <w:p w14:paraId="30AAF9D1" w14:textId="77777777" w:rsidR="006E485D" w:rsidRDefault="006E485D" w:rsidP="006E485D">
      <w:pPr>
        <w:jc w:val="both"/>
        <w:rPr>
          <w:rFonts w:ascii="Times New Roman" w:hAnsi="Times New Roman" w:cs="Times New Roman"/>
          <w:sz w:val="24"/>
          <w:szCs w:val="24"/>
        </w:rPr>
      </w:pPr>
      <w:r w:rsidRPr="00526AEA">
        <w:rPr>
          <w:rFonts w:ascii="Times New Roman" w:hAnsi="Times New Roman" w:cs="Times New Roman"/>
          <w:b/>
          <w:bCs/>
          <w:i/>
          <w:iCs/>
          <w:sz w:val="24"/>
          <w:szCs w:val="24"/>
        </w:rPr>
        <w:t>Precision</w:t>
      </w:r>
      <w:r>
        <w:rPr>
          <w:rFonts w:ascii="Times New Roman" w:hAnsi="Times New Roman" w:cs="Times New Roman"/>
          <w:b/>
          <w:bCs/>
          <w:i/>
          <w:iCs/>
          <w:sz w:val="24"/>
          <w:szCs w:val="24"/>
        </w:rPr>
        <w:t xml:space="preserve">, </w:t>
      </w:r>
      <w:r>
        <w:rPr>
          <w:rFonts w:ascii="Times New Roman" w:hAnsi="Times New Roman" w:cs="Times New Roman"/>
          <w:sz w:val="24"/>
          <w:szCs w:val="24"/>
        </w:rPr>
        <w:t xml:space="preserve">nilai dari presentasi hail yang relevan. </w:t>
      </w:r>
      <w:r>
        <w:rPr>
          <w:rFonts w:ascii="Times New Roman" w:hAnsi="Times New Roman" w:cs="Times New Roman"/>
          <w:i/>
          <w:iCs/>
          <w:sz w:val="24"/>
          <w:szCs w:val="24"/>
        </w:rPr>
        <w:t xml:space="preserve">Precision </w:t>
      </w:r>
      <w:r>
        <w:rPr>
          <w:rFonts w:ascii="Times New Roman" w:hAnsi="Times New Roman" w:cs="Times New Roman"/>
          <w:sz w:val="24"/>
          <w:szCs w:val="24"/>
        </w:rPr>
        <w:t>dapat dihitung menggunakan persamaan 3.</w:t>
      </w:r>
    </w:p>
    <w:p w14:paraId="2A3E83FE" w14:textId="77777777" w:rsidR="006E485D" w:rsidRDefault="006E485D" w:rsidP="006E485D">
      <w:pPr>
        <w:ind w:left="1440" w:firstLine="720"/>
        <w:jc w:val="center"/>
        <w:rPr>
          <w:rFonts w:ascii="Times New Roman" w:hAnsi="Times New Roman" w:cs="Times New Roman"/>
          <w:sz w:val="24"/>
          <w:szCs w:val="24"/>
        </w:rPr>
      </w:pPr>
      <m:oMath>
        <m:r>
          <w:rPr>
            <w:rFonts w:ascii="Cambria Math" w:hAnsi="Cambria Math" w:cs="Times New Roman"/>
            <w:sz w:val="24"/>
            <w:szCs w:val="24"/>
          </w:rPr>
          <m:t xml:space="preserve">Precision= </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oMath>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26AEA">
        <w:rPr>
          <w:rFonts w:ascii="Times New Roman" w:hAnsi="Times New Roman" w:cs="Times New Roman"/>
          <w:sz w:val="18"/>
          <w:szCs w:val="18"/>
        </w:rPr>
        <w:t>(3)</w:t>
      </w:r>
    </w:p>
    <w:p w14:paraId="3B5A8289" w14:textId="77777777" w:rsidR="006E485D" w:rsidRDefault="006E485D" w:rsidP="006E485D">
      <w:pPr>
        <w:jc w:val="both"/>
        <w:rPr>
          <w:rFonts w:ascii="Times New Roman" w:hAnsi="Times New Roman" w:cs="Times New Roman"/>
          <w:sz w:val="24"/>
          <w:szCs w:val="24"/>
        </w:rPr>
      </w:pPr>
      <w:r>
        <w:rPr>
          <w:rFonts w:ascii="Times New Roman" w:hAnsi="Times New Roman" w:cs="Times New Roman"/>
          <w:b/>
          <w:bCs/>
          <w:i/>
          <w:iCs/>
          <w:sz w:val="24"/>
          <w:szCs w:val="24"/>
        </w:rPr>
        <w:t xml:space="preserve">Recall, </w:t>
      </w:r>
      <w:r>
        <w:rPr>
          <w:rFonts w:ascii="Times New Roman" w:hAnsi="Times New Roman" w:cs="Times New Roman"/>
          <w:sz w:val="24"/>
          <w:szCs w:val="24"/>
        </w:rPr>
        <w:t xml:space="preserve">nilai dari presentasi total hasil relevan yang juga diklasifikasikan benar oleh sistem yang dibangun. </w:t>
      </w:r>
      <w:r>
        <w:rPr>
          <w:rFonts w:ascii="Times New Roman" w:hAnsi="Times New Roman" w:cs="Times New Roman"/>
          <w:i/>
          <w:iCs/>
          <w:sz w:val="24"/>
          <w:szCs w:val="24"/>
        </w:rPr>
        <w:t xml:space="preserve">Recall </w:t>
      </w:r>
      <w:r>
        <w:rPr>
          <w:rFonts w:ascii="Times New Roman" w:hAnsi="Times New Roman" w:cs="Times New Roman"/>
          <w:sz w:val="24"/>
          <w:szCs w:val="24"/>
        </w:rPr>
        <w:t>dapat dihitung menggunakan persamaan 4.</w:t>
      </w:r>
    </w:p>
    <w:p w14:paraId="1A4EA4C1" w14:textId="77777777" w:rsidR="006E485D" w:rsidRDefault="006E485D" w:rsidP="006E485D">
      <w:pPr>
        <w:ind w:left="1440" w:firstLine="720"/>
        <w:jc w:val="center"/>
        <w:rPr>
          <w:rFonts w:ascii="Times New Roman" w:hAnsi="Times New Roman" w:cs="Times New Roman"/>
          <w:sz w:val="24"/>
          <w:szCs w:val="24"/>
        </w:rPr>
      </w:pPr>
      <m:oMath>
        <m:r>
          <w:rPr>
            <w:rFonts w:ascii="Cambria Math" w:hAnsi="Cambria Math" w:cs="Times New Roman"/>
            <w:sz w:val="24"/>
            <w:szCs w:val="24"/>
          </w:rPr>
          <w:lastRenderedPageBreak/>
          <m:t xml:space="preserve">Recall= </m:t>
        </m:r>
        <m:f>
          <m:fPr>
            <m:ctrlPr>
              <w:rPr>
                <w:rFonts w:ascii="Cambria Math" w:hAnsi="Cambria Math" w:cs="Times New Roman"/>
                <w:i/>
                <w:sz w:val="24"/>
                <w:szCs w:val="24"/>
              </w:rPr>
            </m:ctrlPr>
          </m:fPr>
          <m:num>
            <m:r>
              <w:rPr>
                <w:rFonts w:ascii="Cambria Math" w:hAnsi="Cambria Math" w:cs="Times New Roman"/>
                <w:sz w:val="24"/>
                <w:szCs w:val="24"/>
              </w:rPr>
              <m:t>TP+TN</m:t>
            </m:r>
          </m:num>
          <m:den>
            <m:r>
              <w:rPr>
                <w:rFonts w:ascii="Cambria Math" w:hAnsi="Cambria Math" w:cs="Times New Roman"/>
                <w:sz w:val="24"/>
                <w:szCs w:val="24"/>
              </w:rPr>
              <m:t>TP+FN</m:t>
            </m:r>
          </m:den>
        </m:f>
      </m:oMath>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26AEA">
        <w:rPr>
          <w:rFonts w:ascii="Times New Roman" w:hAnsi="Times New Roman" w:cs="Times New Roman"/>
          <w:sz w:val="18"/>
          <w:szCs w:val="18"/>
        </w:rPr>
        <w:t>(4)</w:t>
      </w:r>
    </w:p>
    <w:p w14:paraId="56133191" w14:textId="77777777" w:rsidR="006E485D" w:rsidRPr="00526AEA" w:rsidRDefault="006E485D" w:rsidP="006E485D">
      <w:pPr>
        <w:jc w:val="both"/>
        <w:rPr>
          <w:rFonts w:ascii="Times New Roman" w:hAnsi="Times New Roman" w:cs="Times New Roman"/>
          <w:sz w:val="24"/>
          <w:szCs w:val="24"/>
        </w:rPr>
      </w:pPr>
    </w:p>
    <w:p w14:paraId="39615D05" w14:textId="77777777" w:rsidR="006E485D" w:rsidRDefault="006E485D" w:rsidP="006E485D">
      <w:pPr>
        <w:jc w:val="both"/>
        <w:rPr>
          <w:rFonts w:ascii="Times New Roman" w:hAnsi="Times New Roman" w:cs="Times New Roman"/>
          <w:sz w:val="24"/>
          <w:szCs w:val="24"/>
        </w:rPr>
      </w:pPr>
      <w:r>
        <w:rPr>
          <w:rFonts w:ascii="Times New Roman" w:hAnsi="Times New Roman" w:cs="Times New Roman"/>
          <w:b/>
          <w:bCs/>
          <w:sz w:val="24"/>
          <w:szCs w:val="24"/>
        </w:rPr>
        <w:t>F1-</w:t>
      </w:r>
      <w:r>
        <w:rPr>
          <w:rFonts w:ascii="Times New Roman" w:hAnsi="Times New Roman" w:cs="Times New Roman"/>
          <w:b/>
          <w:bCs/>
          <w:i/>
          <w:iCs/>
          <w:sz w:val="24"/>
          <w:szCs w:val="24"/>
        </w:rPr>
        <w:t>score</w:t>
      </w:r>
      <w:r>
        <w:rPr>
          <w:rFonts w:ascii="Times New Roman" w:hAnsi="Times New Roman" w:cs="Times New Roman"/>
          <w:sz w:val="24"/>
          <w:szCs w:val="24"/>
        </w:rPr>
        <w:t xml:space="preserve">, nilai perbandingan rata – rata harmonik dari </w:t>
      </w:r>
      <w:r>
        <w:rPr>
          <w:rFonts w:ascii="Times New Roman" w:hAnsi="Times New Roman" w:cs="Times New Roman"/>
          <w:i/>
          <w:iCs/>
          <w:sz w:val="24"/>
          <w:szCs w:val="24"/>
        </w:rPr>
        <w:t xml:space="preserve">precision </w:t>
      </w:r>
      <w:r>
        <w:rPr>
          <w:rFonts w:ascii="Times New Roman" w:hAnsi="Times New Roman" w:cs="Times New Roman"/>
          <w:sz w:val="24"/>
          <w:szCs w:val="24"/>
        </w:rPr>
        <w:t xml:space="preserve">dan </w:t>
      </w:r>
      <w:r>
        <w:rPr>
          <w:rFonts w:ascii="Times New Roman" w:hAnsi="Times New Roman" w:cs="Times New Roman"/>
          <w:i/>
          <w:iCs/>
          <w:sz w:val="24"/>
          <w:szCs w:val="24"/>
        </w:rPr>
        <w:t>recall</w:t>
      </w:r>
      <w:r>
        <w:rPr>
          <w:rFonts w:ascii="Times New Roman" w:hAnsi="Times New Roman" w:cs="Times New Roman"/>
          <w:sz w:val="24"/>
          <w:szCs w:val="24"/>
        </w:rPr>
        <w:t>. F1-</w:t>
      </w:r>
      <w:r>
        <w:rPr>
          <w:rFonts w:ascii="Times New Roman" w:hAnsi="Times New Roman" w:cs="Times New Roman"/>
          <w:i/>
          <w:iCs/>
          <w:sz w:val="24"/>
          <w:szCs w:val="24"/>
        </w:rPr>
        <w:t xml:space="preserve">score </w:t>
      </w:r>
      <w:r>
        <w:rPr>
          <w:rFonts w:ascii="Times New Roman" w:hAnsi="Times New Roman" w:cs="Times New Roman"/>
          <w:sz w:val="24"/>
          <w:szCs w:val="24"/>
        </w:rPr>
        <w:t>dapat dihitung menggunakan persamaan 5.</w:t>
      </w:r>
    </w:p>
    <w:p w14:paraId="673A5E62" w14:textId="77777777" w:rsidR="006E485D" w:rsidRPr="00526AEA" w:rsidRDefault="006E485D" w:rsidP="006E485D">
      <w:pPr>
        <w:ind w:left="1440" w:firstLine="720"/>
        <w:jc w:val="center"/>
        <w:rPr>
          <w:rFonts w:ascii="Times New Roman" w:hAnsi="Times New Roman" w:cs="Times New Roman"/>
          <w:sz w:val="24"/>
          <w:szCs w:val="24"/>
        </w:rPr>
      </w:pPr>
      <m:oMath>
        <m:r>
          <w:rPr>
            <w:rFonts w:ascii="Cambria Math" w:hAnsi="Cambria Math" w:cs="Times New Roman"/>
            <w:sz w:val="24"/>
            <w:szCs w:val="24"/>
          </w:rPr>
          <m:t>F1-Score= 2*</m:t>
        </m:r>
        <m:f>
          <m:fPr>
            <m:ctrlPr>
              <w:rPr>
                <w:rFonts w:ascii="Cambria Math" w:hAnsi="Cambria Math" w:cs="Times New Roman"/>
                <w:i/>
                <w:sz w:val="24"/>
                <w:szCs w:val="24"/>
              </w:rPr>
            </m:ctrlPr>
          </m:fPr>
          <m:num>
            <m:r>
              <w:rPr>
                <w:rFonts w:ascii="Cambria Math" w:hAnsi="Cambria Math" w:cs="Times New Roman"/>
                <w:sz w:val="24"/>
                <w:szCs w:val="24"/>
              </w:rPr>
              <m:t>Precision</m:t>
            </m:r>
          </m:num>
          <m:den>
            <m:r>
              <w:rPr>
                <w:rFonts w:ascii="Cambria Math" w:hAnsi="Cambria Math" w:cs="Times New Roman"/>
                <w:sz w:val="24"/>
                <w:szCs w:val="24"/>
              </w:rPr>
              <m:t>Recall</m:t>
            </m:r>
          </m:den>
        </m:f>
      </m:oMath>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26AEA">
        <w:rPr>
          <w:rFonts w:ascii="Times New Roman" w:hAnsi="Times New Roman" w:cs="Times New Roman"/>
          <w:sz w:val="18"/>
          <w:szCs w:val="18"/>
        </w:rPr>
        <w:t>(5)</w:t>
      </w:r>
    </w:p>
    <w:p w14:paraId="206FC864" w14:textId="3761CAF9" w:rsidR="006E485D" w:rsidRDefault="006E485D" w:rsidP="00147952">
      <w:pPr>
        <w:spacing w:after="0" w:line="360" w:lineRule="auto"/>
        <w:contextualSpacing/>
        <w:jc w:val="both"/>
        <w:rPr>
          <w:rFonts w:ascii="Times New Roman" w:hAnsi="Times New Roman" w:cs="Times New Roman"/>
          <w:bCs/>
          <w:sz w:val="24"/>
          <w:szCs w:val="24"/>
        </w:rPr>
        <w:sectPr w:rsidR="006E485D" w:rsidSect="004B64DC">
          <w:pgSz w:w="11906" w:h="16838" w:code="9"/>
          <w:pgMar w:top="1699" w:right="1699" w:bottom="1699" w:left="2275" w:header="720" w:footer="720" w:gutter="0"/>
          <w:cols w:space="720"/>
          <w:docGrid w:linePitch="360"/>
        </w:sectPr>
      </w:pPr>
    </w:p>
    <w:p w14:paraId="11493A23" w14:textId="0074EB34" w:rsidR="0091081F" w:rsidRPr="00DD6076" w:rsidRDefault="0091081F" w:rsidP="00147952">
      <w:pPr>
        <w:spacing w:after="0" w:line="360" w:lineRule="auto"/>
        <w:contextualSpacing/>
        <w:jc w:val="both"/>
        <w:rPr>
          <w:rFonts w:ascii="Times New Roman" w:hAnsi="Times New Roman" w:cs="Times New Roman"/>
          <w:bCs/>
          <w:sz w:val="24"/>
          <w:szCs w:val="24"/>
        </w:rPr>
      </w:pPr>
    </w:p>
    <w:p w14:paraId="54325708" w14:textId="77777777" w:rsidR="00A23AA5" w:rsidRDefault="004D6DE7" w:rsidP="004B5F58">
      <w:pPr>
        <w:pStyle w:val="Heading1"/>
        <w:spacing w:before="0" w:line="360" w:lineRule="auto"/>
        <w:contextualSpacing/>
        <w:rPr>
          <w:rFonts w:ascii="Times New Roman" w:hAnsi="Times New Roman"/>
          <w:b/>
          <w:color w:val="auto"/>
        </w:rPr>
      </w:pPr>
      <w:bookmarkStart w:id="43" w:name="_Toc466580966"/>
      <w:bookmarkStart w:id="44" w:name="_Toc56151804"/>
      <w:r w:rsidRPr="005E1435">
        <w:rPr>
          <w:rFonts w:ascii="Times New Roman" w:hAnsi="Times New Roman"/>
          <w:b/>
          <w:color w:val="auto"/>
        </w:rPr>
        <w:t>DAFTAR PUSTAKA</w:t>
      </w:r>
      <w:bookmarkEnd w:id="43"/>
      <w:bookmarkEnd w:id="44"/>
    </w:p>
    <w:p w14:paraId="2D88EE58" w14:textId="39798789" w:rsidR="00AC603E" w:rsidRPr="00AC603E" w:rsidRDefault="005472C4" w:rsidP="00AC603E">
      <w:pPr>
        <w:widowControl w:val="0"/>
        <w:autoSpaceDE w:val="0"/>
        <w:autoSpaceDN w:val="0"/>
        <w:adjustRightInd w:val="0"/>
        <w:spacing w:after="0" w:line="360" w:lineRule="auto"/>
        <w:ind w:left="640" w:hanging="64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AC603E" w:rsidRPr="00AC603E">
        <w:rPr>
          <w:rFonts w:ascii="Times New Roman" w:hAnsi="Times New Roman" w:cs="Times New Roman"/>
          <w:noProof/>
          <w:sz w:val="24"/>
          <w:szCs w:val="24"/>
        </w:rPr>
        <w:t>[1]</w:t>
      </w:r>
      <w:r w:rsidR="00AC603E" w:rsidRPr="00AC603E">
        <w:rPr>
          <w:rFonts w:ascii="Times New Roman" w:hAnsi="Times New Roman" w:cs="Times New Roman"/>
          <w:noProof/>
          <w:sz w:val="24"/>
          <w:szCs w:val="24"/>
        </w:rPr>
        <w:tab/>
        <w:t xml:space="preserve">A. V. Efrilla, S. B. Sulistyo, K. Wijaya, P. H. Kuncoro, and A. Sudarmaji, “Klasifikasi Penyakit Pada Daun Stroberi Menggunakan K-Means Clustering dan Jaringan Syaraf Tiruan,” </w:t>
      </w:r>
      <w:r w:rsidR="00AC603E" w:rsidRPr="00AC603E">
        <w:rPr>
          <w:rFonts w:ascii="Times New Roman" w:hAnsi="Times New Roman" w:cs="Times New Roman"/>
          <w:i/>
          <w:iCs/>
          <w:noProof/>
          <w:sz w:val="24"/>
          <w:szCs w:val="24"/>
        </w:rPr>
        <w:t>J. Keteknikan Pertan. Trop. dan Biosist.</w:t>
      </w:r>
      <w:r w:rsidR="00AC603E" w:rsidRPr="00AC603E">
        <w:rPr>
          <w:rFonts w:ascii="Times New Roman" w:hAnsi="Times New Roman" w:cs="Times New Roman"/>
          <w:noProof/>
          <w:sz w:val="24"/>
          <w:szCs w:val="24"/>
        </w:rPr>
        <w:t>, vol. 8, no. 2, pp. 161–170, 2020, doi: 10.21776/ub.jkptb.2020.008.02.06.</w:t>
      </w:r>
    </w:p>
    <w:p w14:paraId="792C6CED" w14:textId="77777777" w:rsidR="00AC603E" w:rsidRPr="00AC603E" w:rsidRDefault="00AC603E" w:rsidP="00AC603E">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AC603E">
        <w:rPr>
          <w:rFonts w:ascii="Times New Roman" w:hAnsi="Times New Roman" w:cs="Times New Roman"/>
          <w:noProof/>
          <w:sz w:val="24"/>
          <w:szCs w:val="24"/>
        </w:rPr>
        <w:t>[2]</w:t>
      </w:r>
      <w:r w:rsidRPr="00AC603E">
        <w:rPr>
          <w:rFonts w:ascii="Times New Roman" w:hAnsi="Times New Roman" w:cs="Times New Roman"/>
          <w:noProof/>
          <w:sz w:val="24"/>
          <w:szCs w:val="24"/>
        </w:rPr>
        <w:tab/>
        <w:t xml:space="preserve">J. Chen, Q. Liu, and L. Gao, “Visual tea leaf disease recognition using a convolutional neural network model,” </w:t>
      </w:r>
      <w:r w:rsidRPr="00AC603E">
        <w:rPr>
          <w:rFonts w:ascii="Times New Roman" w:hAnsi="Times New Roman" w:cs="Times New Roman"/>
          <w:i/>
          <w:iCs/>
          <w:noProof/>
          <w:sz w:val="24"/>
          <w:szCs w:val="24"/>
        </w:rPr>
        <w:t>Symmetry (Basel).</w:t>
      </w:r>
      <w:r w:rsidRPr="00AC603E">
        <w:rPr>
          <w:rFonts w:ascii="Times New Roman" w:hAnsi="Times New Roman" w:cs="Times New Roman"/>
          <w:noProof/>
          <w:sz w:val="24"/>
          <w:szCs w:val="24"/>
        </w:rPr>
        <w:t>, vol. 11, no. 3, 2019, doi: 10.3390/sym11030343.</w:t>
      </w:r>
    </w:p>
    <w:p w14:paraId="385BB177" w14:textId="77777777" w:rsidR="00AC603E" w:rsidRPr="00AC603E" w:rsidRDefault="00AC603E" w:rsidP="00AC603E">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AC603E">
        <w:rPr>
          <w:rFonts w:ascii="Times New Roman" w:hAnsi="Times New Roman" w:cs="Times New Roman"/>
          <w:noProof/>
          <w:sz w:val="24"/>
          <w:szCs w:val="24"/>
        </w:rPr>
        <w:t>[3]</w:t>
      </w:r>
      <w:r w:rsidRPr="00AC603E">
        <w:rPr>
          <w:rFonts w:ascii="Times New Roman" w:hAnsi="Times New Roman" w:cs="Times New Roman"/>
          <w:noProof/>
          <w:sz w:val="24"/>
          <w:szCs w:val="24"/>
        </w:rPr>
        <w:tab/>
        <w:t xml:space="preserve">S. S. Hari, M. Sivakumar, P. Renuga, S. Karthikeyan, and S. Suriya, “Detection of Plant Disease by Leaf Image Using Convolutional Neural Network,” </w:t>
      </w:r>
      <w:r w:rsidRPr="00AC603E">
        <w:rPr>
          <w:rFonts w:ascii="Times New Roman" w:hAnsi="Times New Roman" w:cs="Times New Roman"/>
          <w:i/>
          <w:iCs/>
          <w:noProof/>
          <w:sz w:val="24"/>
          <w:szCs w:val="24"/>
        </w:rPr>
        <w:t>Proc. - Int. Conf. Vis. Towar. Emerg. Trends Commun. Networking, ViTECoN 2019</w:t>
      </w:r>
      <w:r w:rsidRPr="00AC603E">
        <w:rPr>
          <w:rFonts w:ascii="Times New Roman" w:hAnsi="Times New Roman" w:cs="Times New Roman"/>
          <w:noProof/>
          <w:sz w:val="24"/>
          <w:szCs w:val="24"/>
        </w:rPr>
        <w:t>, pp. 1–5, 2019, doi: 10.1109/ViTECoN.2019.8899748.</w:t>
      </w:r>
    </w:p>
    <w:p w14:paraId="30B3F554" w14:textId="77777777" w:rsidR="00AC603E" w:rsidRPr="00AC603E" w:rsidRDefault="00AC603E" w:rsidP="00AC603E">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AC603E">
        <w:rPr>
          <w:rFonts w:ascii="Times New Roman" w:hAnsi="Times New Roman" w:cs="Times New Roman"/>
          <w:noProof/>
          <w:sz w:val="24"/>
          <w:szCs w:val="24"/>
        </w:rPr>
        <w:t>[4]</w:t>
      </w:r>
      <w:r w:rsidRPr="00AC603E">
        <w:rPr>
          <w:rFonts w:ascii="Times New Roman" w:hAnsi="Times New Roman" w:cs="Times New Roman"/>
          <w:noProof/>
          <w:sz w:val="24"/>
          <w:szCs w:val="24"/>
        </w:rPr>
        <w:tab/>
        <w:t xml:space="preserve">T. Akiyama, Y. Kobayashi, Y. Sasaki, K. Sasaki, T. Kawaguchi, and J. Kishigami, “Mobile leaf identification system using CNN applied to plants in Hokkaido,” </w:t>
      </w:r>
      <w:r w:rsidRPr="00AC603E">
        <w:rPr>
          <w:rFonts w:ascii="Times New Roman" w:hAnsi="Times New Roman" w:cs="Times New Roman"/>
          <w:i/>
          <w:iCs/>
          <w:noProof/>
          <w:sz w:val="24"/>
          <w:szCs w:val="24"/>
        </w:rPr>
        <w:t>2019 IEEE 8th Glob. Conf. Consum. Electron. GCCE 2019</w:t>
      </w:r>
      <w:r w:rsidRPr="00AC603E">
        <w:rPr>
          <w:rFonts w:ascii="Times New Roman" w:hAnsi="Times New Roman" w:cs="Times New Roman"/>
          <w:noProof/>
          <w:sz w:val="24"/>
          <w:szCs w:val="24"/>
        </w:rPr>
        <w:t>, pp. 324–325, 2019, doi: 10.1109/GCCE46687.2019.9015298.</w:t>
      </w:r>
    </w:p>
    <w:p w14:paraId="02D75BDB" w14:textId="77777777" w:rsidR="00AC603E" w:rsidRPr="00AC603E" w:rsidRDefault="00AC603E" w:rsidP="00AC603E">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AC603E">
        <w:rPr>
          <w:rFonts w:ascii="Times New Roman" w:hAnsi="Times New Roman" w:cs="Times New Roman"/>
          <w:noProof/>
          <w:sz w:val="24"/>
          <w:szCs w:val="24"/>
        </w:rPr>
        <w:t>[5]</w:t>
      </w:r>
      <w:r w:rsidRPr="00AC603E">
        <w:rPr>
          <w:rFonts w:ascii="Times New Roman" w:hAnsi="Times New Roman" w:cs="Times New Roman"/>
          <w:noProof/>
          <w:sz w:val="24"/>
          <w:szCs w:val="24"/>
        </w:rPr>
        <w:tab/>
        <w:t xml:space="preserve">A. Kumar and I. Ahad, “Growth, yield and fruit quality of strawberry under protected cultivation in South Kashmir,” </w:t>
      </w:r>
      <w:r w:rsidRPr="00AC603E">
        <w:rPr>
          <w:rFonts w:ascii="Times New Roman" w:hAnsi="Times New Roman" w:cs="Times New Roman"/>
          <w:i/>
          <w:iCs/>
          <w:noProof/>
          <w:sz w:val="24"/>
          <w:szCs w:val="24"/>
        </w:rPr>
        <w:t>Adv. Hortic. Sci.</w:t>
      </w:r>
      <w:r w:rsidRPr="00AC603E">
        <w:rPr>
          <w:rFonts w:ascii="Times New Roman" w:hAnsi="Times New Roman" w:cs="Times New Roman"/>
          <w:noProof/>
          <w:sz w:val="24"/>
          <w:szCs w:val="24"/>
        </w:rPr>
        <w:t>, vol. 26, no. 2, pp. 88–91, 2013, doi: 10.13128/ahs-12742.</w:t>
      </w:r>
    </w:p>
    <w:p w14:paraId="1AEB86D9" w14:textId="77777777" w:rsidR="00AC603E" w:rsidRPr="00AC603E" w:rsidRDefault="00AC603E" w:rsidP="00AC603E">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AC603E">
        <w:rPr>
          <w:rFonts w:ascii="Times New Roman" w:hAnsi="Times New Roman" w:cs="Times New Roman"/>
          <w:noProof/>
          <w:sz w:val="24"/>
          <w:szCs w:val="24"/>
        </w:rPr>
        <w:t>[6]</w:t>
      </w:r>
      <w:r w:rsidRPr="00AC603E">
        <w:rPr>
          <w:rFonts w:ascii="Times New Roman" w:hAnsi="Times New Roman" w:cs="Times New Roman"/>
          <w:noProof/>
          <w:sz w:val="24"/>
          <w:szCs w:val="24"/>
        </w:rPr>
        <w:tab/>
        <w:t xml:space="preserve">F. Giampieri, S. Tulipani, J. M. Alvarez-Suarez, J. L. Quiles, B. Mezzetti, and M. Battino, “The strawberry: Composition, nutritional quality, and impact on human health,” </w:t>
      </w:r>
      <w:r w:rsidRPr="00AC603E">
        <w:rPr>
          <w:rFonts w:ascii="Times New Roman" w:hAnsi="Times New Roman" w:cs="Times New Roman"/>
          <w:i/>
          <w:iCs/>
          <w:noProof/>
          <w:sz w:val="24"/>
          <w:szCs w:val="24"/>
        </w:rPr>
        <w:t>Nutrition</w:t>
      </w:r>
      <w:r w:rsidRPr="00AC603E">
        <w:rPr>
          <w:rFonts w:ascii="Times New Roman" w:hAnsi="Times New Roman" w:cs="Times New Roman"/>
          <w:noProof/>
          <w:sz w:val="24"/>
          <w:szCs w:val="24"/>
        </w:rPr>
        <w:t>, vol. 28, no. 1, pp. 9–19, 2012, doi: 10.1016/j.nut.2011.08.009.</w:t>
      </w:r>
    </w:p>
    <w:p w14:paraId="58A105B4" w14:textId="77777777" w:rsidR="00AC603E" w:rsidRPr="00AC603E" w:rsidRDefault="00AC603E" w:rsidP="00AC603E">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AC603E">
        <w:rPr>
          <w:rFonts w:ascii="Times New Roman" w:hAnsi="Times New Roman" w:cs="Times New Roman"/>
          <w:noProof/>
          <w:sz w:val="24"/>
          <w:szCs w:val="24"/>
        </w:rPr>
        <w:t>[7]</w:t>
      </w:r>
      <w:r w:rsidRPr="00AC603E">
        <w:rPr>
          <w:rFonts w:ascii="Times New Roman" w:hAnsi="Times New Roman" w:cs="Times New Roman"/>
          <w:noProof/>
          <w:sz w:val="24"/>
          <w:szCs w:val="24"/>
        </w:rPr>
        <w:tab/>
        <w:t>B. P. dan P. P. Tim Plasmanutfah Stroberi, “Identifikasi Hama dan Penyakit Stroberi,” 2014. http://balitjestro.litbang.pertanian.go.id/identifikasi-hama-dan-penyakit-stroberi-fragaria-x-ananassa/.</w:t>
      </w:r>
    </w:p>
    <w:p w14:paraId="3464B730" w14:textId="77777777" w:rsidR="00AC603E" w:rsidRPr="00AC603E" w:rsidRDefault="00AC603E" w:rsidP="00AC603E">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AC603E">
        <w:rPr>
          <w:rFonts w:ascii="Times New Roman" w:hAnsi="Times New Roman" w:cs="Times New Roman"/>
          <w:noProof/>
          <w:sz w:val="24"/>
          <w:szCs w:val="24"/>
        </w:rPr>
        <w:t>[8]</w:t>
      </w:r>
      <w:r w:rsidRPr="00AC603E">
        <w:rPr>
          <w:rFonts w:ascii="Times New Roman" w:hAnsi="Times New Roman" w:cs="Times New Roman"/>
          <w:noProof/>
          <w:sz w:val="24"/>
          <w:szCs w:val="24"/>
        </w:rPr>
        <w:tab/>
        <w:t xml:space="preserve">R. Sangeetha and M. Mary Shanthi Rani, “Tomato leaf disease prediction using convolutional neural network,” </w:t>
      </w:r>
      <w:r w:rsidRPr="00AC603E">
        <w:rPr>
          <w:rFonts w:ascii="Times New Roman" w:hAnsi="Times New Roman" w:cs="Times New Roman"/>
          <w:i/>
          <w:iCs/>
          <w:noProof/>
          <w:sz w:val="24"/>
          <w:szCs w:val="24"/>
        </w:rPr>
        <w:t>Int. J. Innov. Technol. Explor. Eng.</w:t>
      </w:r>
      <w:r w:rsidRPr="00AC603E">
        <w:rPr>
          <w:rFonts w:ascii="Times New Roman" w:hAnsi="Times New Roman" w:cs="Times New Roman"/>
          <w:noProof/>
          <w:sz w:val="24"/>
          <w:szCs w:val="24"/>
        </w:rPr>
        <w:t xml:space="preserve">, </w:t>
      </w:r>
      <w:r w:rsidRPr="00AC603E">
        <w:rPr>
          <w:rFonts w:ascii="Times New Roman" w:hAnsi="Times New Roman" w:cs="Times New Roman"/>
          <w:noProof/>
          <w:sz w:val="24"/>
          <w:szCs w:val="24"/>
        </w:rPr>
        <w:lastRenderedPageBreak/>
        <w:t>vol. 9, no. 1, pp. 1348–1352, 2019, doi: 10.35940/ijitee.L3776.119119.</w:t>
      </w:r>
    </w:p>
    <w:p w14:paraId="16D47C64" w14:textId="77777777" w:rsidR="00AC603E" w:rsidRPr="00AC603E" w:rsidRDefault="00AC603E" w:rsidP="00AC603E">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AC603E">
        <w:rPr>
          <w:rFonts w:ascii="Times New Roman" w:hAnsi="Times New Roman" w:cs="Times New Roman"/>
          <w:noProof/>
          <w:sz w:val="24"/>
          <w:szCs w:val="24"/>
        </w:rPr>
        <w:t>[9]</w:t>
      </w:r>
      <w:r w:rsidRPr="00AC603E">
        <w:rPr>
          <w:rFonts w:ascii="Times New Roman" w:hAnsi="Times New Roman" w:cs="Times New Roman"/>
          <w:noProof/>
          <w:sz w:val="24"/>
          <w:szCs w:val="24"/>
        </w:rPr>
        <w:tab/>
        <w:t xml:space="preserve">M. Sardogan, A. Tuncer, and Y. Ozen, “Plant Leaf Disease Detection and Classification Based on CNN with LVQ Algorithm,” </w:t>
      </w:r>
      <w:r w:rsidRPr="00AC603E">
        <w:rPr>
          <w:rFonts w:ascii="Times New Roman" w:hAnsi="Times New Roman" w:cs="Times New Roman"/>
          <w:i/>
          <w:iCs/>
          <w:noProof/>
          <w:sz w:val="24"/>
          <w:szCs w:val="24"/>
        </w:rPr>
        <w:t>UBMK 2018 - 3rd Int. Conf. Comput. Sci. Eng.</w:t>
      </w:r>
      <w:r w:rsidRPr="00AC603E">
        <w:rPr>
          <w:rFonts w:ascii="Times New Roman" w:hAnsi="Times New Roman" w:cs="Times New Roman"/>
          <w:noProof/>
          <w:sz w:val="24"/>
          <w:szCs w:val="24"/>
        </w:rPr>
        <w:t>, pp. 382–385, 2018, doi: 10.1109/UBMK.2018.8566635.</w:t>
      </w:r>
    </w:p>
    <w:p w14:paraId="70B4B488" w14:textId="77777777" w:rsidR="00AC603E" w:rsidRPr="00AC603E" w:rsidRDefault="00AC603E" w:rsidP="00AC603E">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AC603E">
        <w:rPr>
          <w:rFonts w:ascii="Times New Roman" w:hAnsi="Times New Roman" w:cs="Times New Roman"/>
          <w:noProof/>
          <w:sz w:val="24"/>
          <w:szCs w:val="24"/>
        </w:rPr>
        <w:t>[10]</w:t>
      </w:r>
      <w:r w:rsidRPr="00AC603E">
        <w:rPr>
          <w:rFonts w:ascii="Times New Roman" w:hAnsi="Times New Roman" w:cs="Times New Roman"/>
          <w:noProof/>
          <w:sz w:val="24"/>
          <w:szCs w:val="24"/>
        </w:rPr>
        <w:tab/>
        <w:t>A. Hidayat, U. Darusalam, and Irmawati, “DETECTION OF DISEASE ON CORN PLANTS USING CONVOLUTIONAL NEURAL NETWORK METHODS.”</w:t>
      </w:r>
    </w:p>
    <w:p w14:paraId="5F7ECC0D" w14:textId="77777777" w:rsidR="00AC603E" w:rsidRPr="00AC603E" w:rsidRDefault="00AC603E" w:rsidP="00AC603E">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AC603E">
        <w:rPr>
          <w:rFonts w:ascii="Times New Roman" w:hAnsi="Times New Roman" w:cs="Times New Roman"/>
          <w:noProof/>
          <w:sz w:val="24"/>
          <w:szCs w:val="24"/>
        </w:rPr>
        <w:t>[11]</w:t>
      </w:r>
      <w:r w:rsidRPr="00AC603E">
        <w:rPr>
          <w:rFonts w:ascii="Times New Roman" w:hAnsi="Times New Roman" w:cs="Times New Roman"/>
          <w:noProof/>
          <w:sz w:val="24"/>
          <w:szCs w:val="24"/>
        </w:rPr>
        <w:tab/>
        <w:t xml:space="preserve">E. N. Arrofiqoh and H. Harintaka, “Implementasi Metode Convolutional Neural Network Untuk Klasifikasi Tanaman Pada Citra Resolusi Tinggi,” </w:t>
      </w:r>
      <w:r w:rsidRPr="00AC603E">
        <w:rPr>
          <w:rFonts w:ascii="Times New Roman" w:hAnsi="Times New Roman" w:cs="Times New Roman"/>
          <w:i/>
          <w:iCs/>
          <w:noProof/>
          <w:sz w:val="24"/>
          <w:szCs w:val="24"/>
        </w:rPr>
        <w:t>Geomatika</w:t>
      </w:r>
      <w:r w:rsidRPr="00AC603E">
        <w:rPr>
          <w:rFonts w:ascii="Times New Roman" w:hAnsi="Times New Roman" w:cs="Times New Roman"/>
          <w:noProof/>
          <w:sz w:val="24"/>
          <w:szCs w:val="24"/>
        </w:rPr>
        <w:t>, vol. 24, no. 2, p. 61, 2018, doi: 10.24895/jig.2018.24-2.810.</w:t>
      </w:r>
    </w:p>
    <w:p w14:paraId="1E66F84D" w14:textId="77777777" w:rsidR="00AC603E" w:rsidRPr="00AC603E" w:rsidRDefault="00AC603E" w:rsidP="00AC603E">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AC603E">
        <w:rPr>
          <w:rFonts w:ascii="Times New Roman" w:hAnsi="Times New Roman" w:cs="Times New Roman"/>
          <w:noProof/>
          <w:sz w:val="24"/>
          <w:szCs w:val="24"/>
        </w:rPr>
        <w:t>[12]</w:t>
      </w:r>
      <w:r w:rsidRPr="00AC603E">
        <w:rPr>
          <w:rFonts w:ascii="Times New Roman" w:hAnsi="Times New Roman" w:cs="Times New Roman"/>
          <w:noProof/>
          <w:sz w:val="24"/>
          <w:szCs w:val="24"/>
        </w:rPr>
        <w:tab/>
        <w:t xml:space="preserve">S. Sladojevic, M. Arsenovic, A. Anderla, D. Culibrk, and D. Stefanovic, “Deep Neural Networks Based Recognition of Plant Diseases by Leaf Image Classification,” </w:t>
      </w:r>
      <w:r w:rsidRPr="00AC603E">
        <w:rPr>
          <w:rFonts w:ascii="Times New Roman" w:hAnsi="Times New Roman" w:cs="Times New Roman"/>
          <w:i/>
          <w:iCs/>
          <w:noProof/>
          <w:sz w:val="24"/>
          <w:szCs w:val="24"/>
        </w:rPr>
        <w:t>Comput. Intell. Neurosci.</w:t>
      </w:r>
      <w:r w:rsidRPr="00AC603E">
        <w:rPr>
          <w:rFonts w:ascii="Times New Roman" w:hAnsi="Times New Roman" w:cs="Times New Roman"/>
          <w:noProof/>
          <w:sz w:val="24"/>
          <w:szCs w:val="24"/>
        </w:rPr>
        <w:t>, vol. 2016, 2016, doi: 10.1155/2016/3289801.</w:t>
      </w:r>
    </w:p>
    <w:p w14:paraId="6F5052D3" w14:textId="77777777" w:rsidR="00AC603E" w:rsidRPr="00AC603E" w:rsidRDefault="00AC603E" w:rsidP="00AC603E">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AC603E">
        <w:rPr>
          <w:rFonts w:ascii="Times New Roman" w:hAnsi="Times New Roman" w:cs="Times New Roman"/>
          <w:noProof/>
          <w:sz w:val="24"/>
          <w:szCs w:val="24"/>
        </w:rPr>
        <w:t>[13]</w:t>
      </w:r>
      <w:r w:rsidRPr="00AC603E">
        <w:rPr>
          <w:rFonts w:ascii="Times New Roman" w:hAnsi="Times New Roman" w:cs="Times New Roman"/>
          <w:noProof/>
          <w:sz w:val="24"/>
          <w:szCs w:val="24"/>
        </w:rPr>
        <w:tab/>
        <w:t>B. A. Krizhevsky, I. Sutskever, and G. E. Hinton, “Communications of the ACM-2017-Krizhevsky-Hinton-ImageNet classification with deep convolutional neural networks.pdf,” 2012.</w:t>
      </w:r>
    </w:p>
    <w:p w14:paraId="778652F9" w14:textId="77777777" w:rsidR="00AC603E" w:rsidRPr="00AC603E" w:rsidRDefault="00AC603E" w:rsidP="00AC603E">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AC603E">
        <w:rPr>
          <w:rFonts w:ascii="Times New Roman" w:hAnsi="Times New Roman" w:cs="Times New Roman"/>
          <w:noProof/>
          <w:sz w:val="24"/>
          <w:szCs w:val="24"/>
        </w:rPr>
        <w:t>[14]</w:t>
      </w:r>
      <w:r w:rsidRPr="00AC603E">
        <w:rPr>
          <w:rFonts w:ascii="Times New Roman" w:hAnsi="Times New Roman" w:cs="Times New Roman"/>
          <w:noProof/>
          <w:sz w:val="24"/>
          <w:szCs w:val="24"/>
        </w:rPr>
        <w:tab/>
        <w:t xml:space="preserve">A. K. Santra and C. J. Christy, “Genetic Algorithm and Confusion Matrix for Document Clustering,” </w:t>
      </w:r>
      <w:r w:rsidRPr="00AC603E">
        <w:rPr>
          <w:rFonts w:ascii="Times New Roman" w:hAnsi="Times New Roman" w:cs="Times New Roman"/>
          <w:i/>
          <w:iCs/>
          <w:noProof/>
          <w:sz w:val="24"/>
          <w:szCs w:val="24"/>
        </w:rPr>
        <w:t>Int. J. Comput. Sci. Issues</w:t>
      </w:r>
      <w:r w:rsidRPr="00AC603E">
        <w:rPr>
          <w:rFonts w:ascii="Times New Roman" w:hAnsi="Times New Roman" w:cs="Times New Roman"/>
          <w:noProof/>
          <w:sz w:val="24"/>
          <w:szCs w:val="24"/>
        </w:rPr>
        <w:t>, vol. 9, no. 1, pp. 322–328, 2012.</w:t>
      </w:r>
    </w:p>
    <w:p w14:paraId="772A1111" w14:textId="77777777" w:rsidR="00AC603E" w:rsidRPr="00AC603E" w:rsidRDefault="00AC603E" w:rsidP="00AC603E">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AC603E">
        <w:rPr>
          <w:rFonts w:ascii="Times New Roman" w:hAnsi="Times New Roman" w:cs="Times New Roman"/>
          <w:noProof/>
          <w:sz w:val="24"/>
          <w:szCs w:val="24"/>
        </w:rPr>
        <w:t>[15]</w:t>
      </w:r>
      <w:r w:rsidRPr="00AC603E">
        <w:rPr>
          <w:rFonts w:ascii="Times New Roman" w:hAnsi="Times New Roman" w:cs="Times New Roman"/>
          <w:noProof/>
          <w:sz w:val="24"/>
          <w:szCs w:val="24"/>
        </w:rPr>
        <w:tab/>
        <w:t xml:space="preserve">Y. Jung and J. Hu, “A K-fold averaging cross-validation procedure,” </w:t>
      </w:r>
      <w:r w:rsidRPr="00AC603E">
        <w:rPr>
          <w:rFonts w:ascii="Times New Roman" w:hAnsi="Times New Roman" w:cs="Times New Roman"/>
          <w:i/>
          <w:iCs/>
          <w:noProof/>
          <w:sz w:val="24"/>
          <w:szCs w:val="24"/>
        </w:rPr>
        <w:t>J. Nonparametr. Stat.</w:t>
      </w:r>
      <w:r w:rsidRPr="00AC603E">
        <w:rPr>
          <w:rFonts w:ascii="Times New Roman" w:hAnsi="Times New Roman" w:cs="Times New Roman"/>
          <w:noProof/>
          <w:sz w:val="24"/>
          <w:szCs w:val="24"/>
        </w:rPr>
        <w:t>, vol. 27, no. 2, pp. 167–179, 2015, doi: 10.1080/10485252.2015.1010532.</w:t>
      </w:r>
    </w:p>
    <w:p w14:paraId="23DDA7B2" w14:textId="77777777" w:rsidR="00AC603E" w:rsidRPr="00AC603E" w:rsidRDefault="00AC603E" w:rsidP="00AC603E">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AC603E">
        <w:rPr>
          <w:rFonts w:ascii="Times New Roman" w:hAnsi="Times New Roman" w:cs="Times New Roman"/>
          <w:noProof/>
          <w:sz w:val="24"/>
          <w:szCs w:val="24"/>
        </w:rPr>
        <w:t>[16]</w:t>
      </w:r>
      <w:r w:rsidRPr="00AC603E">
        <w:rPr>
          <w:rFonts w:ascii="Times New Roman" w:hAnsi="Times New Roman" w:cs="Times New Roman"/>
          <w:noProof/>
          <w:sz w:val="24"/>
          <w:szCs w:val="24"/>
        </w:rPr>
        <w:tab/>
        <w:t>Z. Hanif and H. Ashari, “Factors Affecting the Development of Strawberry in Indonesia,” no. October 2012, 2012.</w:t>
      </w:r>
    </w:p>
    <w:p w14:paraId="09772E82" w14:textId="77777777" w:rsidR="00AC603E" w:rsidRPr="00AC603E" w:rsidRDefault="00AC603E" w:rsidP="00AC603E">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AC603E">
        <w:rPr>
          <w:rFonts w:ascii="Times New Roman" w:hAnsi="Times New Roman" w:cs="Times New Roman"/>
          <w:noProof/>
          <w:sz w:val="24"/>
          <w:szCs w:val="24"/>
        </w:rPr>
        <w:t>[17]</w:t>
      </w:r>
      <w:r w:rsidRPr="00AC603E">
        <w:rPr>
          <w:rFonts w:ascii="Times New Roman" w:hAnsi="Times New Roman" w:cs="Times New Roman"/>
          <w:noProof/>
          <w:sz w:val="24"/>
          <w:szCs w:val="24"/>
        </w:rPr>
        <w:tab/>
        <w:t>B. P. S. BPS - Statistics Indonesia, “Data Produksi Tanaman Buah-buahan 2017 - 2019,” 2020. .</w:t>
      </w:r>
    </w:p>
    <w:p w14:paraId="3C3FF8B5" w14:textId="77777777" w:rsidR="00AC603E" w:rsidRPr="00AC603E" w:rsidRDefault="00AC603E" w:rsidP="00AC603E">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AC603E">
        <w:rPr>
          <w:rFonts w:ascii="Times New Roman" w:hAnsi="Times New Roman" w:cs="Times New Roman"/>
          <w:noProof/>
          <w:sz w:val="24"/>
          <w:szCs w:val="24"/>
        </w:rPr>
        <w:t>[18]</w:t>
      </w:r>
      <w:r w:rsidRPr="00AC603E">
        <w:rPr>
          <w:rFonts w:ascii="Times New Roman" w:hAnsi="Times New Roman" w:cs="Times New Roman"/>
          <w:noProof/>
          <w:sz w:val="24"/>
          <w:szCs w:val="24"/>
        </w:rPr>
        <w:tab/>
        <w:t xml:space="preserve">G. Wicaksono, S. Andryana, and B. -, “Aplikasi Pendeteksi Penyakit Pada Daun Tanaman Apel Dengan Metode Convolutional Neural Network,” </w:t>
      </w:r>
      <w:r w:rsidRPr="00AC603E">
        <w:rPr>
          <w:rFonts w:ascii="Times New Roman" w:hAnsi="Times New Roman" w:cs="Times New Roman"/>
          <w:i/>
          <w:iCs/>
          <w:noProof/>
          <w:sz w:val="24"/>
          <w:szCs w:val="24"/>
        </w:rPr>
        <w:t>JOINTECS (Journal Inf. Technol. Comput. Sci.</w:t>
      </w:r>
      <w:r w:rsidRPr="00AC603E">
        <w:rPr>
          <w:rFonts w:ascii="Times New Roman" w:hAnsi="Times New Roman" w:cs="Times New Roman"/>
          <w:noProof/>
          <w:sz w:val="24"/>
          <w:szCs w:val="24"/>
        </w:rPr>
        <w:t>, vol. 5, no. 1, p. 9, 2020, doi: 10.31328/jointecs.v5i1.1221.</w:t>
      </w:r>
    </w:p>
    <w:p w14:paraId="7D351C87" w14:textId="77777777" w:rsidR="00AC603E" w:rsidRPr="00AC603E" w:rsidRDefault="00AC603E" w:rsidP="00AC603E">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AC603E">
        <w:rPr>
          <w:rFonts w:ascii="Times New Roman" w:hAnsi="Times New Roman" w:cs="Times New Roman"/>
          <w:noProof/>
          <w:sz w:val="24"/>
          <w:szCs w:val="24"/>
        </w:rPr>
        <w:lastRenderedPageBreak/>
        <w:t>[19]</w:t>
      </w:r>
      <w:r w:rsidRPr="00AC603E">
        <w:rPr>
          <w:rFonts w:ascii="Times New Roman" w:hAnsi="Times New Roman" w:cs="Times New Roman"/>
          <w:noProof/>
          <w:sz w:val="24"/>
          <w:szCs w:val="24"/>
        </w:rPr>
        <w:tab/>
        <w:t xml:space="preserve">M. F. Dzulqarnain, S. Suprapto, and F. Makhrus, “Improvement of Convolutional Neural Network Accuracy on Salak Classification Based Quality on Digital Image,” </w:t>
      </w:r>
      <w:r w:rsidRPr="00AC603E">
        <w:rPr>
          <w:rFonts w:ascii="Times New Roman" w:hAnsi="Times New Roman" w:cs="Times New Roman"/>
          <w:i/>
          <w:iCs/>
          <w:noProof/>
          <w:sz w:val="24"/>
          <w:szCs w:val="24"/>
        </w:rPr>
        <w:t>IJCCS (Indonesian J. Comput. Cybern. Syst.</w:t>
      </w:r>
      <w:r w:rsidRPr="00AC603E">
        <w:rPr>
          <w:rFonts w:ascii="Times New Roman" w:hAnsi="Times New Roman" w:cs="Times New Roman"/>
          <w:noProof/>
          <w:sz w:val="24"/>
          <w:szCs w:val="24"/>
        </w:rPr>
        <w:t>, vol. 13, no. 2, p. 189, 2019, doi: 10.22146/ijccs.42036.</w:t>
      </w:r>
    </w:p>
    <w:p w14:paraId="79947301" w14:textId="77777777" w:rsidR="00AC603E" w:rsidRPr="00AC603E" w:rsidRDefault="00AC603E" w:rsidP="00AC603E">
      <w:pPr>
        <w:widowControl w:val="0"/>
        <w:autoSpaceDE w:val="0"/>
        <w:autoSpaceDN w:val="0"/>
        <w:adjustRightInd w:val="0"/>
        <w:spacing w:after="0" w:line="360" w:lineRule="auto"/>
        <w:ind w:left="640" w:hanging="640"/>
        <w:rPr>
          <w:rFonts w:ascii="Times New Roman" w:hAnsi="Times New Roman" w:cs="Times New Roman"/>
          <w:noProof/>
          <w:sz w:val="24"/>
        </w:rPr>
      </w:pPr>
      <w:r w:rsidRPr="00AC603E">
        <w:rPr>
          <w:rFonts w:ascii="Times New Roman" w:hAnsi="Times New Roman" w:cs="Times New Roman"/>
          <w:noProof/>
          <w:sz w:val="24"/>
          <w:szCs w:val="24"/>
        </w:rPr>
        <w:t>[20]</w:t>
      </w:r>
      <w:r w:rsidRPr="00AC603E">
        <w:rPr>
          <w:rFonts w:ascii="Times New Roman" w:hAnsi="Times New Roman" w:cs="Times New Roman"/>
          <w:noProof/>
          <w:sz w:val="24"/>
          <w:szCs w:val="24"/>
        </w:rPr>
        <w:tab/>
        <w:t>F. R. Lestari, J. Y. Sari, Sutardi, and I. Purwanti, “Deteksi Penyakit Tanaman Jeruk Siam Berdasarkan Citra Daun,” no. December, pp. 276–283, 2018.</w:t>
      </w:r>
    </w:p>
    <w:p w14:paraId="2C7B1762" w14:textId="67A1AABF" w:rsidR="00394B13" w:rsidRDefault="005472C4" w:rsidP="00680757">
      <w:pPr>
        <w:widowControl w:val="0"/>
        <w:autoSpaceDE w:val="0"/>
        <w:autoSpaceDN w:val="0"/>
        <w:adjustRightInd w:val="0"/>
        <w:spacing w:after="0" w:line="360" w:lineRule="auto"/>
        <w:contextualSpacing/>
        <w:rPr>
          <w:rFonts w:ascii="Times New Roman" w:hAnsi="Times New Roman" w:cs="Times New Roman"/>
          <w:sz w:val="24"/>
          <w:szCs w:val="24"/>
        </w:rPr>
      </w:pPr>
      <w:r>
        <w:rPr>
          <w:rFonts w:ascii="Times New Roman" w:hAnsi="Times New Roman" w:cs="Times New Roman"/>
          <w:sz w:val="24"/>
          <w:szCs w:val="24"/>
        </w:rPr>
        <w:fldChar w:fldCharType="end"/>
      </w:r>
    </w:p>
    <w:p w14:paraId="093CE15F" w14:textId="77777777" w:rsidR="00394B13" w:rsidRDefault="00394B13" w:rsidP="004B5F58">
      <w:pPr>
        <w:widowControl w:val="0"/>
        <w:autoSpaceDE w:val="0"/>
        <w:autoSpaceDN w:val="0"/>
        <w:adjustRightInd w:val="0"/>
        <w:spacing w:after="0" w:line="360" w:lineRule="auto"/>
        <w:contextualSpacing/>
        <w:rPr>
          <w:rFonts w:ascii="Times New Roman" w:hAnsi="Times New Roman" w:cs="Times New Roman"/>
          <w:sz w:val="24"/>
          <w:szCs w:val="24"/>
        </w:rPr>
      </w:pPr>
    </w:p>
    <w:p w14:paraId="7F9EBA05" w14:textId="4D54BAD8" w:rsidR="00394B13" w:rsidRDefault="00394B13" w:rsidP="004B5F58">
      <w:pPr>
        <w:widowControl w:val="0"/>
        <w:autoSpaceDE w:val="0"/>
        <w:autoSpaceDN w:val="0"/>
        <w:adjustRightInd w:val="0"/>
        <w:spacing w:after="0" w:line="360" w:lineRule="auto"/>
        <w:contextualSpacing/>
        <w:rPr>
          <w:rFonts w:ascii="Times New Roman" w:hAnsi="Times New Roman" w:cs="Times New Roman"/>
          <w:sz w:val="24"/>
          <w:szCs w:val="24"/>
        </w:rPr>
      </w:pPr>
    </w:p>
    <w:p w14:paraId="4690BDF2" w14:textId="39D3BFB6" w:rsidR="00C50F2F" w:rsidRDefault="00C50F2F" w:rsidP="004B5F58">
      <w:pPr>
        <w:widowControl w:val="0"/>
        <w:autoSpaceDE w:val="0"/>
        <w:autoSpaceDN w:val="0"/>
        <w:adjustRightInd w:val="0"/>
        <w:spacing w:after="0" w:line="360" w:lineRule="auto"/>
        <w:contextualSpacing/>
        <w:rPr>
          <w:rFonts w:ascii="Times New Roman" w:hAnsi="Times New Roman" w:cs="Times New Roman"/>
          <w:sz w:val="24"/>
          <w:szCs w:val="24"/>
        </w:rPr>
      </w:pPr>
    </w:p>
    <w:p w14:paraId="0B6E77F2" w14:textId="27FC35B0" w:rsidR="00C50F2F" w:rsidRDefault="00C50F2F" w:rsidP="004B5F58">
      <w:pPr>
        <w:widowControl w:val="0"/>
        <w:autoSpaceDE w:val="0"/>
        <w:autoSpaceDN w:val="0"/>
        <w:adjustRightInd w:val="0"/>
        <w:spacing w:after="0" w:line="360" w:lineRule="auto"/>
        <w:contextualSpacing/>
        <w:rPr>
          <w:rFonts w:ascii="Times New Roman" w:hAnsi="Times New Roman" w:cs="Times New Roman"/>
          <w:sz w:val="24"/>
          <w:szCs w:val="24"/>
        </w:rPr>
      </w:pPr>
    </w:p>
    <w:p w14:paraId="11A47250" w14:textId="6CC22494" w:rsidR="00C50F2F" w:rsidRDefault="00C50F2F" w:rsidP="004B5F58">
      <w:pPr>
        <w:widowControl w:val="0"/>
        <w:autoSpaceDE w:val="0"/>
        <w:autoSpaceDN w:val="0"/>
        <w:adjustRightInd w:val="0"/>
        <w:spacing w:after="0" w:line="360" w:lineRule="auto"/>
        <w:contextualSpacing/>
        <w:rPr>
          <w:rFonts w:ascii="Times New Roman" w:hAnsi="Times New Roman" w:cs="Times New Roman"/>
          <w:sz w:val="24"/>
          <w:szCs w:val="24"/>
        </w:rPr>
      </w:pPr>
    </w:p>
    <w:p w14:paraId="6F022079" w14:textId="3FA4B293" w:rsidR="00C50F2F" w:rsidRDefault="00C50F2F" w:rsidP="004B5F58">
      <w:pPr>
        <w:widowControl w:val="0"/>
        <w:autoSpaceDE w:val="0"/>
        <w:autoSpaceDN w:val="0"/>
        <w:adjustRightInd w:val="0"/>
        <w:spacing w:after="0" w:line="360" w:lineRule="auto"/>
        <w:contextualSpacing/>
        <w:rPr>
          <w:rFonts w:ascii="Times New Roman" w:hAnsi="Times New Roman" w:cs="Times New Roman"/>
          <w:sz w:val="24"/>
          <w:szCs w:val="24"/>
        </w:rPr>
      </w:pPr>
    </w:p>
    <w:p w14:paraId="2C638B8B" w14:textId="01ED1AAF" w:rsidR="00C50F2F" w:rsidRDefault="00C50F2F" w:rsidP="004B5F58">
      <w:pPr>
        <w:widowControl w:val="0"/>
        <w:autoSpaceDE w:val="0"/>
        <w:autoSpaceDN w:val="0"/>
        <w:adjustRightInd w:val="0"/>
        <w:spacing w:after="0" w:line="360" w:lineRule="auto"/>
        <w:contextualSpacing/>
        <w:rPr>
          <w:rFonts w:ascii="Times New Roman" w:hAnsi="Times New Roman" w:cs="Times New Roman"/>
          <w:sz w:val="24"/>
          <w:szCs w:val="24"/>
        </w:rPr>
      </w:pPr>
    </w:p>
    <w:p w14:paraId="00254E1F" w14:textId="3232A4A0" w:rsidR="00C50F2F" w:rsidRDefault="00C50F2F" w:rsidP="004B5F58">
      <w:pPr>
        <w:widowControl w:val="0"/>
        <w:autoSpaceDE w:val="0"/>
        <w:autoSpaceDN w:val="0"/>
        <w:adjustRightInd w:val="0"/>
        <w:spacing w:after="0" w:line="360" w:lineRule="auto"/>
        <w:contextualSpacing/>
        <w:rPr>
          <w:rFonts w:ascii="Times New Roman" w:hAnsi="Times New Roman" w:cs="Times New Roman"/>
          <w:sz w:val="24"/>
          <w:szCs w:val="24"/>
        </w:rPr>
      </w:pPr>
    </w:p>
    <w:p w14:paraId="5BE262C9" w14:textId="16F4B2B5" w:rsidR="00C50F2F" w:rsidRDefault="00C50F2F" w:rsidP="004B5F58">
      <w:pPr>
        <w:widowControl w:val="0"/>
        <w:autoSpaceDE w:val="0"/>
        <w:autoSpaceDN w:val="0"/>
        <w:adjustRightInd w:val="0"/>
        <w:spacing w:after="0" w:line="360" w:lineRule="auto"/>
        <w:contextualSpacing/>
        <w:rPr>
          <w:rFonts w:ascii="Times New Roman" w:hAnsi="Times New Roman" w:cs="Times New Roman"/>
          <w:sz w:val="24"/>
          <w:szCs w:val="24"/>
        </w:rPr>
      </w:pPr>
    </w:p>
    <w:p w14:paraId="44787CA1" w14:textId="5D521323" w:rsidR="00C50F2F" w:rsidRDefault="00C50F2F" w:rsidP="004B5F58">
      <w:pPr>
        <w:widowControl w:val="0"/>
        <w:autoSpaceDE w:val="0"/>
        <w:autoSpaceDN w:val="0"/>
        <w:adjustRightInd w:val="0"/>
        <w:spacing w:after="0" w:line="360" w:lineRule="auto"/>
        <w:contextualSpacing/>
        <w:rPr>
          <w:rFonts w:ascii="Times New Roman" w:hAnsi="Times New Roman" w:cs="Times New Roman"/>
          <w:sz w:val="24"/>
          <w:szCs w:val="24"/>
        </w:rPr>
      </w:pPr>
    </w:p>
    <w:p w14:paraId="30B52013" w14:textId="2F9C4422" w:rsidR="00C50F2F" w:rsidRDefault="00C50F2F" w:rsidP="004B5F58">
      <w:pPr>
        <w:widowControl w:val="0"/>
        <w:autoSpaceDE w:val="0"/>
        <w:autoSpaceDN w:val="0"/>
        <w:adjustRightInd w:val="0"/>
        <w:spacing w:after="0" w:line="360" w:lineRule="auto"/>
        <w:contextualSpacing/>
        <w:rPr>
          <w:rFonts w:ascii="Times New Roman" w:hAnsi="Times New Roman" w:cs="Times New Roman"/>
          <w:sz w:val="24"/>
          <w:szCs w:val="24"/>
        </w:rPr>
      </w:pPr>
    </w:p>
    <w:p w14:paraId="18EE8DEB" w14:textId="12C72161" w:rsidR="00C50F2F" w:rsidRDefault="00C50F2F" w:rsidP="004B5F58">
      <w:pPr>
        <w:widowControl w:val="0"/>
        <w:autoSpaceDE w:val="0"/>
        <w:autoSpaceDN w:val="0"/>
        <w:adjustRightInd w:val="0"/>
        <w:spacing w:after="0" w:line="360" w:lineRule="auto"/>
        <w:contextualSpacing/>
        <w:rPr>
          <w:rFonts w:ascii="Times New Roman" w:hAnsi="Times New Roman" w:cs="Times New Roman"/>
          <w:sz w:val="24"/>
          <w:szCs w:val="24"/>
        </w:rPr>
      </w:pPr>
    </w:p>
    <w:p w14:paraId="7C5831C5" w14:textId="5E7A40DC" w:rsidR="00C50F2F" w:rsidRDefault="00C50F2F" w:rsidP="004B5F58">
      <w:pPr>
        <w:widowControl w:val="0"/>
        <w:autoSpaceDE w:val="0"/>
        <w:autoSpaceDN w:val="0"/>
        <w:adjustRightInd w:val="0"/>
        <w:spacing w:after="0" w:line="360" w:lineRule="auto"/>
        <w:contextualSpacing/>
        <w:rPr>
          <w:rFonts w:ascii="Times New Roman" w:hAnsi="Times New Roman" w:cs="Times New Roman"/>
          <w:sz w:val="24"/>
          <w:szCs w:val="24"/>
        </w:rPr>
      </w:pPr>
    </w:p>
    <w:p w14:paraId="13172026" w14:textId="79391EAE" w:rsidR="00C50F2F" w:rsidRDefault="00C50F2F" w:rsidP="004B5F58">
      <w:pPr>
        <w:widowControl w:val="0"/>
        <w:autoSpaceDE w:val="0"/>
        <w:autoSpaceDN w:val="0"/>
        <w:adjustRightInd w:val="0"/>
        <w:spacing w:after="0" w:line="360" w:lineRule="auto"/>
        <w:contextualSpacing/>
        <w:rPr>
          <w:rFonts w:ascii="Times New Roman" w:hAnsi="Times New Roman" w:cs="Times New Roman"/>
          <w:sz w:val="24"/>
          <w:szCs w:val="24"/>
        </w:rPr>
      </w:pPr>
    </w:p>
    <w:p w14:paraId="1F5AE0FD" w14:textId="7C761369" w:rsidR="00C50F2F" w:rsidRDefault="00C50F2F" w:rsidP="004B5F58">
      <w:pPr>
        <w:widowControl w:val="0"/>
        <w:autoSpaceDE w:val="0"/>
        <w:autoSpaceDN w:val="0"/>
        <w:adjustRightInd w:val="0"/>
        <w:spacing w:after="0" w:line="360" w:lineRule="auto"/>
        <w:contextualSpacing/>
        <w:rPr>
          <w:rFonts w:ascii="Times New Roman" w:hAnsi="Times New Roman" w:cs="Times New Roman"/>
          <w:sz w:val="24"/>
          <w:szCs w:val="24"/>
        </w:rPr>
      </w:pPr>
    </w:p>
    <w:p w14:paraId="58D3AA9D" w14:textId="4B453275" w:rsidR="00C50F2F" w:rsidRDefault="00C50F2F" w:rsidP="004B5F58">
      <w:pPr>
        <w:widowControl w:val="0"/>
        <w:autoSpaceDE w:val="0"/>
        <w:autoSpaceDN w:val="0"/>
        <w:adjustRightInd w:val="0"/>
        <w:spacing w:after="0" w:line="360" w:lineRule="auto"/>
        <w:contextualSpacing/>
        <w:rPr>
          <w:rFonts w:ascii="Times New Roman" w:hAnsi="Times New Roman" w:cs="Times New Roman"/>
          <w:sz w:val="24"/>
          <w:szCs w:val="24"/>
        </w:rPr>
      </w:pPr>
    </w:p>
    <w:p w14:paraId="38ADA226" w14:textId="78325801" w:rsidR="00C50F2F" w:rsidRDefault="00C50F2F" w:rsidP="004B5F58">
      <w:pPr>
        <w:widowControl w:val="0"/>
        <w:autoSpaceDE w:val="0"/>
        <w:autoSpaceDN w:val="0"/>
        <w:adjustRightInd w:val="0"/>
        <w:spacing w:after="0" w:line="360" w:lineRule="auto"/>
        <w:contextualSpacing/>
        <w:rPr>
          <w:rFonts w:ascii="Times New Roman" w:hAnsi="Times New Roman" w:cs="Times New Roman"/>
          <w:sz w:val="24"/>
          <w:szCs w:val="24"/>
        </w:rPr>
      </w:pPr>
    </w:p>
    <w:p w14:paraId="3E671427" w14:textId="137CE454" w:rsidR="00C50F2F" w:rsidRDefault="00C50F2F" w:rsidP="004B5F58">
      <w:pPr>
        <w:widowControl w:val="0"/>
        <w:autoSpaceDE w:val="0"/>
        <w:autoSpaceDN w:val="0"/>
        <w:adjustRightInd w:val="0"/>
        <w:spacing w:after="0" w:line="360" w:lineRule="auto"/>
        <w:contextualSpacing/>
        <w:rPr>
          <w:rFonts w:ascii="Times New Roman" w:hAnsi="Times New Roman" w:cs="Times New Roman"/>
          <w:sz w:val="24"/>
          <w:szCs w:val="24"/>
        </w:rPr>
      </w:pPr>
    </w:p>
    <w:p w14:paraId="39501AEC" w14:textId="5125903F" w:rsidR="00C50F2F" w:rsidRDefault="00C50F2F" w:rsidP="004B5F58">
      <w:pPr>
        <w:widowControl w:val="0"/>
        <w:autoSpaceDE w:val="0"/>
        <w:autoSpaceDN w:val="0"/>
        <w:adjustRightInd w:val="0"/>
        <w:spacing w:after="0" w:line="360" w:lineRule="auto"/>
        <w:contextualSpacing/>
        <w:rPr>
          <w:rFonts w:ascii="Times New Roman" w:hAnsi="Times New Roman" w:cs="Times New Roman"/>
          <w:sz w:val="24"/>
          <w:szCs w:val="24"/>
        </w:rPr>
      </w:pPr>
    </w:p>
    <w:p w14:paraId="5B292374" w14:textId="54420A5B" w:rsidR="00C50F2F" w:rsidRDefault="00C50F2F" w:rsidP="004B5F58">
      <w:pPr>
        <w:widowControl w:val="0"/>
        <w:autoSpaceDE w:val="0"/>
        <w:autoSpaceDN w:val="0"/>
        <w:adjustRightInd w:val="0"/>
        <w:spacing w:after="0" w:line="360" w:lineRule="auto"/>
        <w:contextualSpacing/>
        <w:rPr>
          <w:rFonts w:ascii="Times New Roman" w:hAnsi="Times New Roman" w:cs="Times New Roman"/>
          <w:sz w:val="24"/>
          <w:szCs w:val="24"/>
        </w:rPr>
      </w:pPr>
    </w:p>
    <w:p w14:paraId="04943082" w14:textId="77777777" w:rsidR="00C50F2F" w:rsidRDefault="00C50F2F" w:rsidP="004B5F58">
      <w:pPr>
        <w:widowControl w:val="0"/>
        <w:autoSpaceDE w:val="0"/>
        <w:autoSpaceDN w:val="0"/>
        <w:adjustRightInd w:val="0"/>
        <w:spacing w:after="0" w:line="360" w:lineRule="auto"/>
        <w:contextualSpacing/>
        <w:rPr>
          <w:rFonts w:ascii="Times New Roman" w:hAnsi="Times New Roman" w:cs="Times New Roman"/>
          <w:sz w:val="24"/>
          <w:szCs w:val="24"/>
        </w:rPr>
      </w:pPr>
    </w:p>
    <w:p w14:paraId="79D1C7D2" w14:textId="40203F32" w:rsidR="00A23AA5" w:rsidRDefault="00A23AA5" w:rsidP="004B5F58">
      <w:pPr>
        <w:spacing w:after="0" w:line="360" w:lineRule="auto"/>
        <w:contextualSpacing/>
        <w:rPr>
          <w:rFonts w:ascii="Times New Roman" w:hAnsi="Times New Roman" w:cs="Times New Roman"/>
          <w:sz w:val="24"/>
          <w:szCs w:val="24"/>
        </w:rPr>
      </w:pPr>
    </w:p>
    <w:p w14:paraId="30254AE4" w14:textId="77777777" w:rsidR="00680757" w:rsidRPr="009501FE" w:rsidRDefault="00680757" w:rsidP="004B5F58">
      <w:pPr>
        <w:spacing w:after="0" w:line="360" w:lineRule="auto"/>
        <w:contextualSpacing/>
        <w:rPr>
          <w:rFonts w:ascii="Times New Roman" w:hAnsi="Times New Roman" w:cs="Times New Roman"/>
          <w:sz w:val="24"/>
          <w:szCs w:val="24"/>
        </w:rPr>
      </w:pPr>
    </w:p>
    <w:p w14:paraId="7FEBB673" w14:textId="77777777" w:rsidR="00666929" w:rsidRPr="005E1435" w:rsidRDefault="00666929" w:rsidP="004B5F58">
      <w:pPr>
        <w:pStyle w:val="Heading1"/>
        <w:spacing w:before="0" w:line="360" w:lineRule="auto"/>
        <w:contextualSpacing/>
        <w:rPr>
          <w:rFonts w:ascii="Times New Roman" w:hAnsi="Times New Roman"/>
          <w:b/>
          <w:color w:val="auto"/>
        </w:rPr>
      </w:pPr>
      <w:bookmarkStart w:id="45" w:name="_Toc466580967"/>
      <w:bookmarkStart w:id="46" w:name="_Toc56151805"/>
      <w:r w:rsidRPr="005E1435">
        <w:rPr>
          <w:rFonts w:ascii="Times New Roman" w:hAnsi="Times New Roman"/>
          <w:b/>
          <w:color w:val="auto"/>
        </w:rPr>
        <w:lastRenderedPageBreak/>
        <w:t>LAMPIRAN</w:t>
      </w:r>
      <w:bookmarkEnd w:id="45"/>
      <w:bookmarkEnd w:id="46"/>
    </w:p>
    <w:p w14:paraId="10C36107" w14:textId="77777777" w:rsidR="003C5F75" w:rsidRPr="005E1435" w:rsidRDefault="003C5F75" w:rsidP="004B5F58">
      <w:pPr>
        <w:spacing w:after="0" w:line="360" w:lineRule="auto"/>
        <w:contextualSpacing/>
        <w:rPr>
          <w:rFonts w:ascii="Times New Roman" w:hAnsi="Times New Roman" w:cs="Times New Roman"/>
        </w:rPr>
      </w:pPr>
    </w:p>
    <w:p w14:paraId="124CB2BF" w14:textId="21B6CB9F" w:rsidR="005A7B67" w:rsidRPr="005A7B67" w:rsidRDefault="006A772A" w:rsidP="005A7B67">
      <w:pPr>
        <w:widowControl w:val="0"/>
        <w:autoSpaceDE w:val="0"/>
        <w:autoSpaceDN w:val="0"/>
        <w:adjustRightInd w:val="0"/>
        <w:spacing w:after="0" w:line="360" w:lineRule="auto"/>
        <w:contextualSpacing/>
        <w:rPr>
          <w:rFonts w:ascii="Times" w:hAnsi="Times" w:cs="Times"/>
          <w:sz w:val="24"/>
          <w:szCs w:val="24"/>
        </w:rPr>
      </w:pPr>
      <w:r w:rsidRPr="006A772A">
        <w:rPr>
          <w:rFonts w:ascii="Times New Roman" w:hAnsi="Times New Roman" w:cs="Times New Roman"/>
          <w:sz w:val="24"/>
          <w:szCs w:val="24"/>
        </w:rPr>
        <w:t xml:space="preserve">. </w:t>
      </w:r>
    </w:p>
    <w:sectPr w:rsidR="005A7B67" w:rsidRPr="005A7B67" w:rsidSect="004B64DC">
      <w:pgSz w:w="11906" w:h="16838" w:code="9"/>
      <w:pgMar w:top="1699" w:right="1699" w:bottom="1699" w:left="227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148567" w14:textId="77777777" w:rsidR="005E014E" w:rsidRDefault="005E014E" w:rsidP="00C23BCF">
      <w:pPr>
        <w:spacing w:after="0" w:line="240" w:lineRule="auto"/>
      </w:pPr>
      <w:r>
        <w:separator/>
      </w:r>
    </w:p>
  </w:endnote>
  <w:endnote w:type="continuationSeparator" w:id="0">
    <w:p w14:paraId="31DE7E79" w14:textId="77777777" w:rsidR="005E014E" w:rsidRDefault="005E014E" w:rsidP="00C23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5362C1" w14:textId="77777777" w:rsidR="004B64DC" w:rsidRDefault="004B64DC" w:rsidP="0010583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004A60" w14:textId="77777777" w:rsidR="004B64DC" w:rsidRDefault="004B64DC" w:rsidP="008E0B08">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1320A8F" w14:textId="77777777" w:rsidR="004B64DC" w:rsidRDefault="004B64DC" w:rsidP="008E0B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6780F9" w14:textId="201373C5" w:rsidR="004B64DC" w:rsidRDefault="004B64DC" w:rsidP="0010583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C6A69">
      <w:rPr>
        <w:rStyle w:val="PageNumber"/>
        <w:noProof/>
      </w:rPr>
      <w:t>i</w:t>
    </w:r>
    <w:r>
      <w:rPr>
        <w:rStyle w:val="PageNumber"/>
      </w:rPr>
      <w:fldChar w:fldCharType="end"/>
    </w:r>
  </w:p>
  <w:p w14:paraId="11CB86A2" w14:textId="77777777" w:rsidR="004B64DC" w:rsidRDefault="004B64DC" w:rsidP="008E0B08">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AEDB36" w14:textId="05B57C9D" w:rsidR="00172140" w:rsidRDefault="00172140" w:rsidP="0010583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D4FD5">
      <w:rPr>
        <w:rStyle w:val="PageNumber"/>
        <w:noProof/>
      </w:rPr>
      <w:t>3</w:t>
    </w:r>
    <w:r>
      <w:rPr>
        <w:rStyle w:val="PageNumber"/>
      </w:rPr>
      <w:fldChar w:fldCharType="end"/>
    </w:r>
  </w:p>
  <w:p w14:paraId="371C6662" w14:textId="77777777" w:rsidR="00172140" w:rsidRDefault="00172140" w:rsidP="008E0B0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1543F8" w14:textId="77777777" w:rsidR="005E014E" w:rsidRDefault="005E014E" w:rsidP="00C23BCF">
      <w:pPr>
        <w:spacing w:after="0" w:line="240" w:lineRule="auto"/>
      </w:pPr>
      <w:r>
        <w:separator/>
      </w:r>
    </w:p>
  </w:footnote>
  <w:footnote w:type="continuationSeparator" w:id="0">
    <w:p w14:paraId="7A3EEACD" w14:textId="77777777" w:rsidR="005E014E" w:rsidRDefault="005E014E" w:rsidP="00C23B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8FE27DD6"/>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B04C7E"/>
    <w:multiLevelType w:val="hybridMultilevel"/>
    <w:tmpl w:val="2DEE6AFC"/>
    <w:lvl w:ilvl="0" w:tplc="5ED21C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4137F52"/>
    <w:multiLevelType w:val="hybridMultilevel"/>
    <w:tmpl w:val="0D585E14"/>
    <w:lvl w:ilvl="0" w:tplc="1068E134">
      <w:start w:val="1"/>
      <w:numFmt w:val="decimal"/>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99142D"/>
    <w:multiLevelType w:val="hybridMultilevel"/>
    <w:tmpl w:val="CCDEF49A"/>
    <w:lvl w:ilvl="0" w:tplc="49D61CB8">
      <w:start w:val="1"/>
      <w:numFmt w:val="decimal"/>
      <w:lvlText w:val="%1."/>
      <w:lvlJc w:val="left"/>
      <w:pPr>
        <w:ind w:left="6552" w:hanging="360"/>
      </w:pPr>
      <w:rPr>
        <w:rFonts w:ascii="Times New Roman" w:eastAsia="Calibri" w:hAnsi="Times New Roman" w:cs="Arial"/>
      </w:rPr>
    </w:lvl>
    <w:lvl w:ilvl="1" w:tplc="04090019" w:tentative="1">
      <w:start w:val="1"/>
      <w:numFmt w:val="lowerLetter"/>
      <w:lvlText w:val="%2."/>
      <w:lvlJc w:val="left"/>
      <w:pPr>
        <w:ind w:left="7272" w:hanging="360"/>
      </w:pPr>
    </w:lvl>
    <w:lvl w:ilvl="2" w:tplc="0409001B" w:tentative="1">
      <w:start w:val="1"/>
      <w:numFmt w:val="lowerRoman"/>
      <w:lvlText w:val="%3."/>
      <w:lvlJc w:val="right"/>
      <w:pPr>
        <w:ind w:left="7992" w:hanging="180"/>
      </w:pPr>
    </w:lvl>
    <w:lvl w:ilvl="3" w:tplc="0409000F" w:tentative="1">
      <w:start w:val="1"/>
      <w:numFmt w:val="decimal"/>
      <w:lvlText w:val="%4."/>
      <w:lvlJc w:val="left"/>
      <w:pPr>
        <w:ind w:left="8712" w:hanging="360"/>
      </w:pPr>
    </w:lvl>
    <w:lvl w:ilvl="4" w:tplc="04090019" w:tentative="1">
      <w:start w:val="1"/>
      <w:numFmt w:val="lowerLetter"/>
      <w:lvlText w:val="%5."/>
      <w:lvlJc w:val="left"/>
      <w:pPr>
        <w:ind w:left="9432" w:hanging="360"/>
      </w:pPr>
    </w:lvl>
    <w:lvl w:ilvl="5" w:tplc="0409001B" w:tentative="1">
      <w:start w:val="1"/>
      <w:numFmt w:val="lowerRoman"/>
      <w:lvlText w:val="%6."/>
      <w:lvlJc w:val="right"/>
      <w:pPr>
        <w:ind w:left="10152" w:hanging="180"/>
      </w:pPr>
    </w:lvl>
    <w:lvl w:ilvl="6" w:tplc="0409000F" w:tentative="1">
      <w:start w:val="1"/>
      <w:numFmt w:val="decimal"/>
      <w:lvlText w:val="%7."/>
      <w:lvlJc w:val="left"/>
      <w:pPr>
        <w:ind w:left="10872" w:hanging="360"/>
      </w:pPr>
    </w:lvl>
    <w:lvl w:ilvl="7" w:tplc="04090019" w:tentative="1">
      <w:start w:val="1"/>
      <w:numFmt w:val="lowerLetter"/>
      <w:lvlText w:val="%8."/>
      <w:lvlJc w:val="left"/>
      <w:pPr>
        <w:ind w:left="11592" w:hanging="360"/>
      </w:pPr>
    </w:lvl>
    <w:lvl w:ilvl="8" w:tplc="0409001B" w:tentative="1">
      <w:start w:val="1"/>
      <w:numFmt w:val="lowerRoman"/>
      <w:lvlText w:val="%9."/>
      <w:lvlJc w:val="right"/>
      <w:pPr>
        <w:ind w:left="12312" w:hanging="180"/>
      </w:pPr>
    </w:lvl>
  </w:abstractNum>
  <w:abstractNum w:abstractNumId="4" w15:restartNumberingAfterBreak="0">
    <w:nsid w:val="09552D30"/>
    <w:multiLevelType w:val="hybridMultilevel"/>
    <w:tmpl w:val="9C8E68C0"/>
    <w:lvl w:ilvl="0" w:tplc="32D22E5A">
      <w:start w:val="1"/>
      <w:numFmt w:val="decimal"/>
      <w:lvlText w:val="%1."/>
      <w:lvlJc w:val="left"/>
      <w:pPr>
        <w:ind w:left="1800" w:hanging="360"/>
      </w:pPr>
      <w:rPr>
        <w:rFonts w:hint="default"/>
        <w:b w:val="0"/>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D77526F"/>
    <w:multiLevelType w:val="hybridMultilevel"/>
    <w:tmpl w:val="751AE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3947FE"/>
    <w:multiLevelType w:val="hybridMultilevel"/>
    <w:tmpl w:val="E3A4A644"/>
    <w:lvl w:ilvl="0" w:tplc="D42C2B78">
      <w:start w:val="1"/>
      <w:numFmt w:val="decimal"/>
      <w:lvlText w:val="%1."/>
      <w:lvlJc w:val="left"/>
      <w:pPr>
        <w:ind w:left="1280" w:hanging="360"/>
      </w:pPr>
      <w:rPr>
        <w:rFonts w:hint="default"/>
      </w:r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7" w15:restartNumberingAfterBreak="0">
    <w:nsid w:val="19CC5B81"/>
    <w:multiLevelType w:val="multilevel"/>
    <w:tmpl w:val="80C0CF4C"/>
    <w:lvl w:ilvl="0">
      <w:start w:val="1"/>
      <w:numFmt w:val="decimal"/>
      <w:lvlText w:val="%1."/>
      <w:lvlJc w:val="left"/>
      <w:pPr>
        <w:ind w:left="360" w:hanging="360"/>
      </w:pPr>
      <w:rPr>
        <w:rFonts w:hint="default"/>
      </w:rPr>
    </w:lvl>
    <w:lvl w:ilvl="1">
      <w:start w:val="1"/>
      <w:numFmt w:val="decimal"/>
      <w:lvlText w:val="%1.%2."/>
      <w:lvlJc w:val="left"/>
      <w:pPr>
        <w:ind w:left="432" w:hanging="432"/>
      </w:pPr>
      <w:rPr>
        <w:rFonts w:ascii="Times New Roman" w:hAnsi="Times New Roman" w:cs="Times New Roman" w:hint="default"/>
        <w:b/>
        <w:i w:val="0"/>
        <w:color w:val="auto"/>
        <w:sz w:val="28"/>
      </w:rPr>
    </w:lvl>
    <w:lvl w:ilvl="2">
      <w:start w:val="1"/>
      <w:numFmt w:val="decimal"/>
      <w:lvlText w:val="%1.%2.%3."/>
      <w:lvlJc w:val="left"/>
      <w:pPr>
        <w:ind w:left="504" w:hanging="504"/>
      </w:pPr>
      <w:rPr>
        <w:rFonts w:ascii="Times New Roman" w:hAnsi="Times New Roman" w:cs="Times New Roman" w:hint="default"/>
        <w:b/>
        <w:i w:val="0"/>
        <w:color w:val="auto"/>
        <w:sz w:val="24"/>
        <w:szCs w:val="24"/>
      </w:rPr>
    </w:lvl>
    <w:lvl w:ilvl="3">
      <w:start w:val="1"/>
      <w:numFmt w:val="decimal"/>
      <w:lvlText w:val="%1.%2.%3.%4."/>
      <w:lvlJc w:val="left"/>
      <w:pPr>
        <w:ind w:left="1728" w:hanging="648"/>
      </w:pPr>
      <w:rPr>
        <w:i w:val="0"/>
        <w:color w:val="auto"/>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B401116"/>
    <w:multiLevelType w:val="hybridMultilevel"/>
    <w:tmpl w:val="6CA6A3C2"/>
    <w:lvl w:ilvl="0" w:tplc="EFE48AE2">
      <w:start w:val="1"/>
      <w:numFmt w:val="decimal"/>
      <w:lvlText w:val="%1."/>
      <w:lvlJc w:val="left"/>
      <w:pPr>
        <w:ind w:left="2020" w:hanging="360"/>
      </w:pPr>
      <w:rPr>
        <w:rFonts w:hint="default"/>
        <w:i w:val="0"/>
      </w:rPr>
    </w:lvl>
    <w:lvl w:ilvl="1" w:tplc="04090019" w:tentative="1">
      <w:start w:val="1"/>
      <w:numFmt w:val="lowerLetter"/>
      <w:lvlText w:val="%2."/>
      <w:lvlJc w:val="left"/>
      <w:pPr>
        <w:ind w:left="2740" w:hanging="360"/>
      </w:pPr>
    </w:lvl>
    <w:lvl w:ilvl="2" w:tplc="0409001B">
      <w:start w:val="1"/>
      <w:numFmt w:val="lowerRoman"/>
      <w:lvlText w:val="%3."/>
      <w:lvlJc w:val="right"/>
      <w:pPr>
        <w:ind w:left="3460" w:hanging="180"/>
      </w:pPr>
    </w:lvl>
    <w:lvl w:ilvl="3" w:tplc="0409000F" w:tentative="1">
      <w:start w:val="1"/>
      <w:numFmt w:val="decimal"/>
      <w:lvlText w:val="%4."/>
      <w:lvlJc w:val="left"/>
      <w:pPr>
        <w:ind w:left="4180" w:hanging="360"/>
      </w:pPr>
    </w:lvl>
    <w:lvl w:ilvl="4" w:tplc="04090019" w:tentative="1">
      <w:start w:val="1"/>
      <w:numFmt w:val="lowerLetter"/>
      <w:lvlText w:val="%5."/>
      <w:lvlJc w:val="left"/>
      <w:pPr>
        <w:ind w:left="4900" w:hanging="360"/>
      </w:pPr>
    </w:lvl>
    <w:lvl w:ilvl="5" w:tplc="0409001B" w:tentative="1">
      <w:start w:val="1"/>
      <w:numFmt w:val="lowerRoman"/>
      <w:lvlText w:val="%6."/>
      <w:lvlJc w:val="right"/>
      <w:pPr>
        <w:ind w:left="5620" w:hanging="180"/>
      </w:pPr>
    </w:lvl>
    <w:lvl w:ilvl="6" w:tplc="0409000F" w:tentative="1">
      <w:start w:val="1"/>
      <w:numFmt w:val="decimal"/>
      <w:lvlText w:val="%7."/>
      <w:lvlJc w:val="left"/>
      <w:pPr>
        <w:ind w:left="6340" w:hanging="360"/>
      </w:pPr>
    </w:lvl>
    <w:lvl w:ilvl="7" w:tplc="04090019" w:tentative="1">
      <w:start w:val="1"/>
      <w:numFmt w:val="lowerLetter"/>
      <w:lvlText w:val="%8."/>
      <w:lvlJc w:val="left"/>
      <w:pPr>
        <w:ind w:left="7060" w:hanging="360"/>
      </w:pPr>
    </w:lvl>
    <w:lvl w:ilvl="8" w:tplc="0409001B" w:tentative="1">
      <w:start w:val="1"/>
      <w:numFmt w:val="lowerRoman"/>
      <w:lvlText w:val="%9."/>
      <w:lvlJc w:val="right"/>
      <w:pPr>
        <w:ind w:left="7780" w:hanging="180"/>
      </w:pPr>
    </w:lvl>
  </w:abstractNum>
  <w:abstractNum w:abstractNumId="9" w15:restartNumberingAfterBreak="0">
    <w:nsid w:val="22FE3275"/>
    <w:multiLevelType w:val="hybridMultilevel"/>
    <w:tmpl w:val="29782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3E58E1"/>
    <w:multiLevelType w:val="hybridMultilevel"/>
    <w:tmpl w:val="65FCE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515715"/>
    <w:multiLevelType w:val="hybridMultilevel"/>
    <w:tmpl w:val="E36C4A1E"/>
    <w:lvl w:ilvl="0" w:tplc="E608458C">
      <w:start w:val="1"/>
      <w:numFmt w:val="decimal"/>
      <w:lvlText w:val="%1."/>
      <w:lvlJc w:val="left"/>
      <w:pPr>
        <w:ind w:left="1170" w:hanging="360"/>
      </w:pPr>
      <w:rPr>
        <w:rFonts w:hint="default"/>
        <w:i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15:restartNumberingAfterBreak="0">
    <w:nsid w:val="2865736A"/>
    <w:multiLevelType w:val="hybridMultilevel"/>
    <w:tmpl w:val="DD4EAC9C"/>
    <w:lvl w:ilvl="0" w:tplc="697C163C">
      <w:start w:val="1"/>
      <w:numFmt w:val="decimal"/>
      <w:lvlText w:val="2.9.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0741EC"/>
    <w:multiLevelType w:val="hybridMultilevel"/>
    <w:tmpl w:val="BF06E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8C7F20"/>
    <w:multiLevelType w:val="hybridMultilevel"/>
    <w:tmpl w:val="FFC6D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D62BAD"/>
    <w:multiLevelType w:val="hybridMultilevel"/>
    <w:tmpl w:val="E440FF0C"/>
    <w:lvl w:ilvl="0" w:tplc="42CE63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13B6CFB"/>
    <w:multiLevelType w:val="hybridMultilevel"/>
    <w:tmpl w:val="5D04F650"/>
    <w:lvl w:ilvl="0" w:tplc="01068A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2E65015"/>
    <w:multiLevelType w:val="hybridMultilevel"/>
    <w:tmpl w:val="DEF2A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73274E"/>
    <w:multiLevelType w:val="hybridMultilevel"/>
    <w:tmpl w:val="F7AAFE54"/>
    <w:lvl w:ilvl="0" w:tplc="D23CC2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FD63C43"/>
    <w:multiLevelType w:val="hybridMultilevel"/>
    <w:tmpl w:val="A7306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2B7B35"/>
    <w:multiLevelType w:val="hybridMultilevel"/>
    <w:tmpl w:val="493E65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6D72BC"/>
    <w:multiLevelType w:val="hybridMultilevel"/>
    <w:tmpl w:val="E1A61798"/>
    <w:lvl w:ilvl="0" w:tplc="AE766D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863E85"/>
    <w:multiLevelType w:val="hybridMultilevel"/>
    <w:tmpl w:val="59EABA6E"/>
    <w:lvl w:ilvl="0" w:tplc="3AFE8DC6">
      <w:start w:val="1"/>
      <w:numFmt w:val="none"/>
      <w:lvlText w:val="2.9.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6D4460"/>
    <w:multiLevelType w:val="hybridMultilevel"/>
    <w:tmpl w:val="71C28CAC"/>
    <w:lvl w:ilvl="0" w:tplc="54A83FC2">
      <w:start w:val="1"/>
      <w:numFmt w:val="decimal"/>
      <w:lvlText w:val="%1."/>
      <w:lvlJc w:val="left"/>
      <w:pPr>
        <w:ind w:left="1260" w:hanging="360"/>
      </w:pPr>
      <w:rPr>
        <w:rFonts w:hint="default"/>
        <w:i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4" w15:restartNumberingAfterBreak="0">
    <w:nsid w:val="52292935"/>
    <w:multiLevelType w:val="hybridMultilevel"/>
    <w:tmpl w:val="5148C9DC"/>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E47CBD"/>
    <w:multiLevelType w:val="hybridMultilevel"/>
    <w:tmpl w:val="9D1A8364"/>
    <w:lvl w:ilvl="0" w:tplc="F8EC0D0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3C4C2F"/>
    <w:multiLevelType w:val="hybridMultilevel"/>
    <w:tmpl w:val="CC347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280081"/>
    <w:multiLevelType w:val="hybridMultilevel"/>
    <w:tmpl w:val="0848F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FD6B38"/>
    <w:multiLevelType w:val="hybridMultilevel"/>
    <w:tmpl w:val="AC5612E4"/>
    <w:lvl w:ilvl="0" w:tplc="34FE4376">
      <w:start w:val="1"/>
      <w:numFmt w:val="upp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1A6394"/>
    <w:multiLevelType w:val="hybridMultilevel"/>
    <w:tmpl w:val="BCA215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9E21CD"/>
    <w:multiLevelType w:val="multilevel"/>
    <w:tmpl w:val="D92026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15:restartNumberingAfterBreak="0">
    <w:nsid w:val="620B1A0B"/>
    <w:multiLevelType w:val="hybridMultilevel"/>
    <w:tmpl w:val="DD943064"/>
    <w:lvl w:ilvl="0" w:tplc="EE1E96C0">
      <w:start w:val="1"/>
      <w:numFmt w:val="decimal"/>
      <w:lvlText w:val="%1."/>
      <w:lvlJc w:val="left"/>
      <w:pPr>
        <w:ind w:left="1512" w:hanging="360"/>
      </w:pPr>
      <w:rPr>
        <w:rFonts w:ascii="Times New Roman" w:eastAsia="Calibri" w:hAnsi="Times New Roman" w:cs="Arial"/>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2" w15:restartNumberingAfterBreak="0">
    <w:nsid w:val="66021867"/>
    <w:multiLevelType w:val="hybridMultilevel"/>
    <w:tmpl w:val="9B547F54"/>
    <w:lvl w:ilvl="0" w:tplc="C84804D4">
      <w:start w:val="1"/>
      <w:numFmt w:val="decimal"/>
      <w:lvlText w:val="%1."/>
      <w:lvlJc w:val="left"/>
      <w:pPr>
        <w:ind w:left="1080" w:hanging="360"/>
      </w:pPr>
      <w:rPr>
        <w:rFonts w:hint="default"/>
      </w:rPr>
    </w:lvl>
    <w:lvl w:ilvl="1" w:tplc="04090019">
      <w:start w:val="1"/>
      <w:numFmt w:val="lowerLetter"/>
      <w:lvlText w:val="%2."/>
      <w:lvlJc w:val="left"/>
      <w:pPr>
        <w:ind w:left="423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9EE13B2"/>
    <w:multiLevelType w:val="hybridMultilevel"/>
    <w:tmpl w:val="B462A492"/>
    <w:lvl w:ilvl="0" w:tplc="4B9029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7C14D5"/>
    <w:multiLevelType w:val="hybridMultilevel"/>
    <w:tmpl w:val="670E1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32542B"/>
    <w:multiLevelType w:val="hybridMultilevel"/>
    <w:tmpl w:val="32124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D325E9"/>
    <w:multiLevelType w:val="multilevel"/>
    <w:tmpl w:val="3F005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343171"/>
    <w:multiLevelType w:val="hybridMultilevel"/>
    <w:tmpl w:val="F4FACD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7E1812"/>
    <w:multiLevelType w:val="hybridMultilevel"/>
    <w:tmpl w:val="4336E8F6"/>
    <w:lvl w:ilvl="0" w:tplc="F9BAF8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C1C242A"/>
    <w:multiLevelType w:val="multilevel"/>
    <w:tmpl w:val="7DAA8A2E"/>
    <w:lvl w:ilvl="0">
      <w:start w:val="1"/>
      <w:numFmt w:val="decimal"/>
      <w:lvlText w:val="%1."/>
      <w:lvlJc w:val="left"/>
      <w:pPr>
        <w:ind w:left="1512" w:hanging="360"/>
      </w:pPr>
      <w:rPr>
        <w:rFonts w:ascii="Times New Roman" w:eastAsia="Calibri" w:hAnsi="Times New Roman" w:cs="Arial"/>
      </w:rPr>
    </w:lvl>
    <w:lvl w:ilvl="1">
      <w:start w:val="1"/>
      <w:numFmt w:val="decimal"/>
      <w:isLgl/>
      <w:lvlText w:val="%1.%2"/>
      <w:lvlJc w:val="left"/>
      <w:pPr>
        <w:ind w:left="1617" w:hanging="375"/>
      </w:pPr>
      <w:rPr>
        <w:rFonts w:hint="default"/>
      </w:rPr>
    </w:lvl>
    <w:lvl w:ilvl="2">
      <w:start w:val="1"/>
      <w:numFmt w:val="decimal"/>
      <w:isLgl/>
      <w:lvlText w:val="%1.%2.%3"/>
      <w:lvlJc w:val="left"/>
      <w:pPr>
        <w:ind w:left="2052" w:hanging="720"/>
      </w:pPr>
      <w:rPr>
        <w:rFonts w:hint="default"/>
        <w:i w:val="0"/>
      </w:rPr>
    </w:lvl>
    <w:lvl w:ilvl="3">
      <w:start w:val="1"/>
      <w:numFmt w:val="decimal"/>
      <w:isLgl/>
      <w:lvlText w:val="%1.%2.%3.%4"/>
      <w:lvlJc w:val="left"/>
      <w:pPr>
        <w:ind w:left="2502" w:hanging="1080"/>
      </w:pPr>
      <w:rPr>
        <w:rFonts w:hint="default"/>
      </w:rPr>
    </w:lvl>
    <w:lvl w:ilvl="4">
      <w:start w:val="1"/>
      <w:numFmt w:val="decimal"/>
      <w:isLgl/>
      <w:lvlText w:val="%1.%2.%3.%4.%5"/>
      <w:lvlJc w:val="left"/>
      <w:pPr>
        <w:ind w:left="2592" w:hanging="1080"/>
      </w:pPr>
      <w:rPr>
        <w:rFonts w:hint="default"/>
      </w:rPr>
    </w:lvl>
    <w:lvl w:ilvl="5">
      <w:start w:val="1"/>
      <w:numFmt w:val="decimal"/>
      <w:isLgl/>
      <w:lvlText w:val="%1.%2.%3.%4.%5.%6"/>
      <w:lvlJc w:val="left"/>
      <w:pPr>
        <w:ind w:left="3042" w:hanging="1440"/>
      </w:pPr>
      <w:rPr>
        <w:rFonts w:hint="default"/>
      </w:rPr>
    </w:lvl>
    <w:lvl w:ilvl="6">
      <w:start w:val="1"/>
      <w:numFmt w:val="decimal"/>
      <w:isLgl/>
      <w:lvlText w:val="%1.%2.%3.%4.%5.%6.%7"/>
      <w:lvlJc w:val="left"/>
      <w:pPr>
        <w:ind w:left="3132" w:hanging="1440"/>
      </w:pPr>
      <w:rPr>
        <w:rFonts w:hint="default"/>
      </w:rPr>
    </w:lvl>
    <w:lvl w:ilvl="7">
      <w:start w:val="1"/>
      <w:numFmt w:val="decimal"/>
      <w:isLgl/>
      <w:lvlText w:val="%1.%2.%3.%4.%5.%6.%7.%8"/>
      <w:lvlJc w:val="left"/>
      <w:pPr>
        <w:ind w:left="3582" w:hanging="1800"/>
      </w:pPr>
      <w:rPr>
        <w:rFonts w:hint="default"/>
      </w:rPr>
    </w:lvl>
    <w:lvl w:ilvl="8">
      <w:start w:val="1"/>
      <w:numFmt w:val="decimal"/>
      <w:isLgl/>
      <w:lvlText w:val="%1.%2.%3.%4.%5.%6.%7.%8.%9"/>
      <w:lvlJc w:val="left"/>
      <w:pPr>
        <w:ind w:left="4032" w:hanging="2160"/>
      </w:pPr>
      <w:rPr>
        <w:rFonts w:hint="default"/>
      </w:rPr>
    </w:lvl>
  </w:abstractNum>
  <w:abstractNum w:abstractNumId="40" w15:restartNumberingAfterBreak="0">
    <w:nsid w:val="7D38313E"/>
    <w:multiLevelType w:val="hybridMultilevel"/>
    <w:tmpl w:val="71C28CAC"/>
    <w:lvl w:ilvl="0" w:tplc="54A83FC2">
      <w:start w:val="1"/>
      <w:numFmt w:val="decimal"/>
      <w:lvlText w:val="%1."/>
      <w:lvlJc w:val="left"/>
      <w:pPr>
        <w:ind w:left="1260" w:hanging="360"/>
      </w:pPr>
      <w:rPr>
        <w:rFonts w:hint="default"/>
        <w:i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7"/>
  </w:num>
  <w:num w:numId="2">
    <w:abstractNumId w:val="3"/>
  </w:num>
  <w:num w:numId="3">
    <w:abstractNumId w:val="31"/>
  </w:num>
  <w:num w:numId="4">
    <w:abstractNumId w:val="39"/>
  </w:num>
  <w:num w:numId="5">
    <w:abstractNumId w:val="2"/>
  </w:num>
  <w:num w:numId="6">
    <w:abstractNumId w:val="25"/>
  </w:num>
  <w:num w:numId="7">
    <w:abstractNumId w:val="33"/>
  </w:num>
  <w:num w:numId="8">
    <w:abstractNumId w:val="4"/>
  </w:num>
  <w:num w:numId="9">
    <w:abstractNumId w:val="6"/>
  </w:num>
  <w:num w:numId="10">
    <w:abstractNumId w:val="32"/>
  </w:num>
  <w:num w:numId="11">
    <w:abstractNumId w:val="23"/>
  </w:num>
  <w:num w:numId="12">
    <w:abstractNumId w:val="8"/>
  </w:num>
  <w:num w:numId="13">
    <w:abstractNumId w:val="1"/>
  </w:num>
  <w:num w:numId="14">
    <w:abstractNumId w:val="13"/>
  </w:num>
  <w:num w:numId="15">
    <w:abstractNumId w:val="34"/>
  </w:num>
  <w:num w:numId="16">
    <w:abstractNumId w:val="14"/>
  </w:num>
  <w:num w:numId="17">
    <w:abstractNumId w:val="40"/>
  </w:num>
  <w:num w:numId="18">
    <w:abstractNumId w:val="36"/>
  </w:num>
  <w:num w:numId="19">
    <w:abstractNumId w:val="38"/>
  </w:num>
  <w:num w:numId="20">
    <w:abstractNumId w:val="11"/>
  </w:num>
  <w:num w:numId="21">
    <w:abstractNumId w:val="9"/>
  </w:num>
  <w:num w:numId="22">
    <w:abstractNumId w:val="15"/>
  </w:num>
  <w:num w:numId="23">
    <w:abstractNumId w:val="18"/>
  </w:num>
  <w:num w:numId="24">
    <w:abstractNumId w:val="30"/>
  </w:num>
  <w:num w:numId="25">
    <w:abstractNumId w:val="26"/>
  </w:num>
  <w:num w:numId="26">
    <w:abstractNumId w:val="17"/>
  </w:num>
  <w:num w:numId="27">
    <w:abstractNumId w:val="20"/>
  </w:num>
  <w:num w:numId="28">
    <w:abstractNumId w:val="16"/>
  </w:num>
  <w:num w:numId="29">
    <w:abstractNumId w:val="28"/>
  </w:num>
  <w:num w:numId="30">
    <w:abstractNumId w:val="19"/>
  </w:num>
  <w:num w:numId="31">
    <w:abstractNumId w:val="27"/>
  </w:num>
  <w:num w:numId="32">
    <w:abstractNumId w:val="10"/>
  </w:num>
  <w:num w:numId="33">
    <w:abstractNumId w:val="0"/>
  </w:num>
  <w:num w:numId="34">
    <w:abstractNumId w:val="22"/>
  </w:num>
  <w:num w:numId="35">
    <w:abstractNumId w:val="12"/>
  </w:num>
  <w:num w:numId="36">
    <w:abstractNumId w:val="21"/>
  </w:num>
  <w:num w:numId="37">
    <w:abstractNumId w:val="24"/>
  </w:num>
  <w:num w:numId="38">
    <w:abstractNumId w:val="29"/>
  </w:num>
  <w:num w:numId="39">
    <w:abstractNumId w:val="5"/>
  </w:num>
  <w:num w:numId="40">
    <w:abstractNumId w:val="35"/>
  </w:num>
  <w:num w:numId="41">
    <w:abstractNumId w:val="3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hideSpellingError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QzNjEwMDcyNzIxMjNT0lEKTi0uzszPAykwrAUATua2yCwAAAA="/>
  </w:docVars>
  <w:rsids>
    <w:rsidRoot w:val="00F0406C"/>
    <w:rsid w:val="0000065F"/>
    <w:rsid w:val="00000A77"/>
    <w:rsid w:val="00001209"/>
    <w:rsid w:val="00001367"/>
    <w:rsid w:val="00001852"/>
    <w:rsid w:val="00002882"/>
    <w:rsid w:val="000036D8"/>
    <w:rsid w:val="00003C84"/>
    <w:rsid w:val="00004CC3"/>
    <w:rsid w:val="00005302"/>
    <w:rsid w:val="0000549A"/>
    <w:rsid w:val="000056CB"/>
    <w:rsid w:val="000062B7"/>
    <w:rsid w:val="0000632A"/>
    <w:rsid w:val="00006E91"/>
    <w:rsid w:val="000070B6"/>
    <w:rsid w:val="0000723E"/>
    <w:rsid w:val="000076AE"/>
    <w:rsid w:val="0000791D"/>
    <w:rsid w:val="00007B56"/>
    <w:rsid w:val="00007E3C"/>
    <w:rsid w:val="00010A86"/>
    <w:rsid w:val="00010C45"/>
    <w:rsid w:val="00011DC8"/>
    <w:rsid w:val="00011EBE"/>
    <w:rsid w:val="0001224B"/>
    <w:rsid w:val="0001289D"/>
    <w:rsid w:val="00012C8C"/>
    <w:rsid w:val="000135B7"/>
    <w:rsid w:val="000139B0"/>
    <w:rsid w:val="00013FE3"/>
    <w:rsid w:val="00014D48"/>
    <w:rsid w:val="00016890"/>
    <w:rsid w:val="00016DF0"/>
    <w:rsid w:val="00017423"/>
    <w:rsid w:val="00017E8A"/>
    <w:rsid w:val="00020153"/>
    <w:rsid w:val="00020186"/>
    <w:rsid w:val="00020718"/>
    <w:rsid w:val="00020760"/>
    <w:rsid w:val="000209FD"/>
    <w:rsid w:val="00020E58"/>
    <w:rsid w:val="000212C4"/>
    <w:rsid w:val="00021A51"/>
    <w:rsid w:val="00021D91"/>
    <w:rsid w:val="000223C3"/>
    <w:rsid w:val="000232E3"/>
    <w:rsid w:val="00023E4E"/>
    <w:rsid w:val="0002433C"/>
    <w:rsid w:val="0002466C"/>
    <w:rsid w:val="0002514F"/>
    <w:rsid w:val="00025BF5"/>
    <w:rsid w:val="00025EAA"/>
    <w:rsid w:val="00025F55"/>
    <w:rsid w:val="0002655C"/>
    <w:rsid w:val="00026A35"/>
    <w:rsid w:val="00026EEB"/>
    <w:rsid w:val="000276AC"/>
    <w:rsid w:val="00030A0C"/>
    <w:rsid w:val="00030CEF"/>
    <w:rsid w:val="000312E4"/>
    <w:rsid w:val="000317D4"/>
    <w:rsid w:val="0003186A"/>
    <w:rsid w:val="00031D93"/>
    <w:rsid w:val="00031F15"/>
    <w:rsid w:val="000324CB"/>
    <w:rsid w:val="00032FF1"/>
    <w:rsid w:val="00033625"/>
    <w:rsid w:val="00033F48"/>
    <w:rsid w:val="000343BF"/>
    <w:rsid w:val="00035BC7"/>
    <w:rsid w:val="00035D8D"/>
    <w:rsid w:val="000362F0"/>
    <w:rsid w:val="0003692D"/>
    <w:rsid w:val="00036D55"/>
    <w:rsid w:val="000377E1"/>
    <w:rsid w:val="00037ACA"/>
    <w:rsid w:val="00037E7C"/>
    <w:rsid w:val="00037EF3"/>
    <w:rsid w:val="0004015B"/>
    <w:rsid w:val="000403CC"/>
    <w:rsid w:val="00040829"/>
    <w:rsid w:val="0004126A"/>
    <w:rsid w:val="00041EF6"/>
    <w:rsid w:val="000421FD"/>
    <w:rsid w:val="00043038"/>
    <w:rsid w:val="00043145"/>
    <w:rsid w:val="00043738"/>
    <w:rsid w:val="00043FCC"/>
    <w:rsid w:val="00044067"/>
    <w:rsid w:val="0004422E"/>
    <w:rsid w:val="00044675"/>
    <w:rsid w:val="00044919"/>
    <w:rsid w:val="00044B46"/>
    <w:rsid w:val="00044F7A"/>
    <w:rsid w:val="000452ED"/>
    <w:rsid w:val="00045A92"/>
    <w:rsid w:val="00045B18"/>
    <w:rsid w:val="00045D0F"/>
    <w:rsid w:val="000462F3"/>
    <w:rsid w:val="000506E7"/>
    <w:rsid w:val="00050FF8"/>
    <w:rsid w:val="00052410"/>
    <w:rsid w:val="0005304E"/>
    <w:rsid w:val="000535F0"/>
    <w:rsid w:val="0005405E"/>
    <w:rsid w:val="000545BB"/>
    <w:rsid w:val="00054827"/>
    <w:rsid w:val="000548BA"/>
    <w:rsid w:val="00054EA3"/>
    <w:rsid w:val="0005570F"/>
    <w:rsid w:val="00055F26"/>
    <w:rsid w:val="000562C4"/>
    <w:rsid w:val="00056AB4"/>
    <w:rsid w:val="00057945"/>
    <w:rsid w:val="00060268"/>
    <w:rsid w:val="00060275"/>
    <w:rsid w:val="0006057C"/>
    <w:rsid w:val="000608CF"/>
    <w:rsid w:val="00060C4E"/>
    <w:rsid w:val="00060DAC"/>
    <w:rsid w:val="00061610"/>
    <w:rsid w:val="000638B7"/>
    <w:rsid w:val="00064BC4"/>
    <w:rsid w:val="00064CA9"/>
    <w:rsid w:val="000658CB"/>
    <w:rsid w:val="000667C0"/>
    <w:rsid w:val="00066974"/>
    <w:rsid w:val="00066AFF"/>
    <w:rsid w:val="00066DD2"/>
    <w:rsid w:val="00066FEA"/>
    <w:rsid w:val="00067B4B"/>
    <w:rsid w:val="00067DAD"/>
    <w:rsid w:val="00070B57"/>
    <w:rsid w:val="00071414"/>
    <w:rsid w:val="00071973"/>
    <w:rsid w:val="0007228E"/>
    <w:rsid w:val="000724BB"/>
    <w:rsid w:val="000724CE"/>
    <w:rsid w:val="00072728"/>
    <w:rsid w:val="00072D5E"/>
    <w:rsid w:val="0007341F"/>
    <w:rsid w:val="00073A33"/>
    <w:rsid w:val="00073D68"/>
    <w:rsid w:val="00073E7C"/>
    <w:rsid w:val="00074061"/>
    <w:rsid w:val="0007428C"/>
    <w:rsid w:val="00074439"/>
    <w:rsid w:val="0007495B"/>
    <w:rsid w:val="000758F9"/>
    <w:rsid w:val="00075BE1"/>
    <w:rsid w:val="0007721A"/>
    <w:rsid w:val="000779BD"/>
    <w:rsid w:val="00077D13"/>
    <w:rsid w:val="00077D5C"/>
    <w:rsid w:val="000803E8"/>
    <w:rsid w:val="0008132A"/>
    <w:rsid w:val="00081533"/>
    <w:rsid w:val="000815AF"/>
    <w:rsid w:val="000820D6"/>
    <w:rsid w:val="00082ADA"/>
    <w:rsid w:val="00082C19"/>
    <w:rsid w:val="00083486"/>
    <w:rsid w:val="00083AA3"/>
    <w:rsid w:val="00083EF8"/>
    <w:rsid w:val="00084F98"/>
    <w:rsid w:val="00085C71"/>
    <w:rsid w:val="00085F32"/>
    <w:rsid w:val="0008693E"/>
    <w:rsid w:val="00087587"/>
    <w:rsid w:val="00087DC7"/>
    <w:rsid w:val="00087E4B"/>
    <w:rsid w:val="0009021D"/>
    <w:rsid w:val="000913B2"/>
    <w:rsid w:val="00091749"/>
    <w:rsid w:val="000919EB"/>
    <w:rsid w:val="00092185"/>
    <w:rsid w:val="0009225A"/>
    <w:rsid w:val="00092422"/>
    <w:rsid w:val="00093D60"/>
    <w:rsid w:val="00093DF9"/>
    <w:rsid w:val="00093E5D"/>
    <w:rsid w:val="00093EEC"/>
    <w:rsid w:val="000941EC"/>
    <w:rsid w:val="0009436F"/>
    <w:rsid w:val="00094E9A"/>
    <w:rsid w:val="00095378"/>
    <w:rsid w:val="0009549B"/>
    <w:rsid w:val="000955BE"/>
    <w:rsid w:val="000959F5"/>
    <w:rsid w:val="00095FD1"/>
    <w:rsid w:val="00096974"/>
    <w:rsid w:val="0009697C"/>
    <w:rsid w:val="000972BA"/>
    <w:rsid w:val="00097547"/>
    <w:rsid w:val="000977DF"/>
    <w:rsid w:val="00097D03"/>
    <w:rsid w:val="000A0BE5"/>
    <w:rsid w:val="000A0DE3"/>
    <w:rsid w:val="000A1069"/>
    <w:rsid w:val="000A155D"/>
    <w:rsid w:val="000A16F7"/>
    <w:rsid w:val="000A2373"/>
    <w:rsid w:val="000A274F"/>
    <w:rsid w:val="000A2DDC"/>
    <w:rsid w:val="000A3952"/>
    <w:rsid w:val="000A3C79"/>
    <w:rsid w:val="000A3D94"/>
    <w:rsid w:val="000A4336"/>
    <w:rsid w:val="000A4D27"/>
    <w:rsid w:val="000A5696"/>
    <w:rsid w:val="000A57E2"/>
    <w:rsid w:val="000A57F8"/>
    <w:rsid w:val="000A6273"/>
    <w:rsid w:val="000A637B"/>
    <w:rsid w:val="000A6B56"/>
    <w:rsid w:val="000A6C21"/>
    <w:rsid w:val="000A6CCB"/>
    <w:rsid w:val="000A6D13"/>
    <w:rsid w:val="000A6D48"/>
    <w:rsid w:val="000B04EE"/>
    <w:rsid w:val="000B0931"/>
    <w:rsid w:val="000B0DD2"/>
    <w:rsid w:val="000B0F4C"/>
    <w:rsid w:val="000B1289"/>
    <w:rsid w:val="000B14FC"/>
    <w:rsid w:val="000B161D"/>
    <w:rsid w:val="000B2A86"/>
    <w:rsid w:val="000B2ACD"/>
    <w:rsid w:val="000B2CE7"/>
    <w:rsid w:val="000B377C"/>
    <w:rsid w:val="000B3941"/>
    <w:rsid w:val="000B3CEE"/>
    <w:rsid w:val="000B43EC"/>
    <w:rsid w:val="000B44F7"/>
    <w:rsid w:val="000B4AED"/>
    <w:rsid w:val="000B4F60"/>
    <w:rsid w:val="000B5236"/>
    <w:rsid w:val="000B54C3"/>
    <w:rsid w:val="000B5C74"/>
    <w:rsid w:val="000B5D3B"/>
    <w:rsid w:val="000B6780"/>
    <w:rsid w:val="000B68D1"/>
    <w:rsid w:val="000B732D"/>
    <w:rsid w:val="000B7625"/>
    <w:rsid w:val="000B76AB"/>
    <w:rsid w:val="000C0182"/>
    <w:rsid w:val="000C0504"/>
    <w:rsid w:val="000C0708"/>
    <w:rsid w:val="000C16C5"/>
    <w:rsid w:val="000C2159"/>
    <w:rsid w:val="000C2A2E"/>
    <w:rsid w:val="000C2D9A"/>
    <w:rsid w:val="000C2F3E"/>
    <w:rsid w:val="000C3597"/>
    <w:rsid w:val="000C37F6"/>
    <w:rsid w:val="000C3C48"/>
    <w:rsid w:val="000C4D52"/>
    <w:rsid w:val="000C5386"/>
    <w:rsid w:val="000C549B"/>
    <w:rsid w:val="000C587B"/>
    <w:rsid w:val="000C6DE7"/>
    <w:rsid w:val="000C6ED8"/>
    <w:rsid w:val="000C6FFE"/>
    <w:rsid w:val="000C74A5"/>
    <w:rsid w:val="000C79C7"/>
    <w:rsid w:val="000C7A69"/>
    <w:rsid w:val="000C7BC6"/>
    <w:rsid w:val="000D1046"/>
    <w:rsid w:val="000D15FB"/>
    <w:rsid w:val="000D18B2"/>
    <w:rsid w:val="000D1AE7"/>
    <w:rsid w:val="000D2179"/>
    <w:rsid w:val="000D232B"/>
    <w:rsid w:val="000D292D"/>
    <w:rsid w:val="000D29DB"/>
    <w:rsid w:val="000D2B39"/>
    <w:rsid w:val="000D2EE1"/>
    <w:rsid w:val="000D2F84"/>
    <w:rsid w:val="000D31C2"/>
    <w:rsid w:val="000D3578"/>
    <w:rsid w:val="000D4774"/>
    <w:rsid w:val="000D50EE"/>
    <w:rsid w:val="000D5A7F"/>
    <w:rsid w:val="000D5CA3"/>
    <w:rsid w:val="000D6337"/>
    <w:rsid w:val="000D6A20"/>
    <w:rsid w:val="000D71B4"/>
    <w:rsid w:val="000D74CB"/>
    <w:rsid w:val="000E00FD"/>
    <w:rsid w:val="000E0ACB"/>
    <w:rsid w:val="000E1B64"/>
    <w:rsid w:val="000E1E69"/>
    <w:rsid w:val="000E1ED6"/>
    <w:rsid w:val="000E249E"/>
    <w:rsid w:val="000E2820"/>
    <w:rsid w:val="000E3054"/>
    <w:rsid w:val="000E3516"/>
    <w:rsid w:val="000E4213"/>
    <w:rsid w:val="000E4891"/>
    <w:rsid w:val="000E4AC2"/>
    <w:rsid w:val="000E508E"/>
    <w:rsid w:val="000E52C7"/>
    <w:rsid w:val="000E5C6E"/>
    <w:rsid w:val="000E5D6E"/>
    <w:rsid w:val="000E60F2"/>
    <w:rsid w:val="000E639D"/>
    <w:rsid w:val="000E6552"/>
    <w:rsid w:val="000E6A41"/>
    <w:rsid w:val="000E6B10"/>
    <w:rsid w:val="000E6E57"/>
    <w:rsid w:val="000E70CF"/>
    <w:rsid w:val="000E73C1"/>
    <w:rsid w:val="000E73F2"/>
    <w:rsid w:val="000E7465"/>
    <w:rsid w:val="000E7983"/>
    <w:rsid w:val="000E7C1B"/>
    <w:rsid w:val="000E7C21"/>
    <w:rsid w:val="000F0A06"/>
    <w:rsid w:val="000F0A83"/>
    <w:rsid w:val="000F0ABD"/>
    <w:rsid w:val="000F0D0F"/>
    <w:rsid w:val="000F0D10"/>
    <w:rsid w:val="000F229A"/>
    <w:rsid w:val="000F2BE6"/>
    <w:rsid w:val="000F2C6E"/>
    <w:rsid w:val="000F2CA2"/>
    <w:rsid w:val="000F420B"/>
    <w:rsid w:val="000F43A0"/>
    <w:rsid w:val="000F44BB"/>
    <w:rsid w:val="000F4F60"/>
    <w:rsid w:val="000F511A"/>
    <w:rsid w:val="000F562D"/>
    <w:rsid w:val="000F585C"/>
    <w:rsid w:val="000F5E70"/>
    <w:rsid w:val="000F721C"/>
    <w:rsid w:val="000F74A2"/>
    <w:rsid w:val="000F74DA"/>
    <w:rsid w:val="000F7A0F"/>
    <w:rsid w:val="00100B98"/>
    <w:rsid w:val="00100D2A"/>
    <w:rsid w:val="00100D55"/>
    <w:rsid w:val="001018D2"/>
    <w:rsid w:val="00102406"/>
    <w:rsid w:val="00102703"/>
    <w:rsid w:val="001033D4"/>
    <w:rsid w:val="001033EF"/>
    <w:rsid w:val="00103A94"/>
    <w:rsid w:val="00104C2F"/>
    <w:rsid w:val="00105839"/>
    <w:rsid w:val="001058BE"/>
    <w:rsid w:val="00106042"/>
    <w:rsid w:val="0010630F"/>
    <w:rsid w:val="00106726"/>
    <w:rsid w:val="001105A3"/>
    <w:rsid w:val="00110837"/>
    <w:rsid w:val="00110B54"/>
    <w:rsid w:val="001112FA"/>
    <w:rsid w:val="00111F98"/>
    <w:rsid w:val="00111FB3"/>
    <w:rsid w:val="00112619"/>
    <w:rsid w:val="00112DC4"/>
    <w:rsid w:val="001135F2"/>
    <w:rsid w:val="0011374A"/>
    <w:rsid w:val="00113FED"/>
    <w:rsid w:val="001144C6"/>
    <w:rsid w:val="00115290"/>
    <w:rsid w:val="00115368"/>
    <w:rsid w:val="00115B1D"/>
    <w:rsid w:val="00115BBA"/>
    <w:rsid w:val="00115F65"/>
    <w:rsid w:val="001162D8"/>
    <w:rsid w:val="00117279"/>
    <w:rsid w:val="0011784C"/>
    <w:rsid w:val="00117C28"/>
    <w:rsid w:val="00117F70"/>
    <w:rsid w:val="00120FC6"/>
    <w:rsid w:val="00121421"/>
    <w:rsid w:val="00121DEF"/>
    <w:rsid w:val="00121E8A"/>
    <w:rsid w:val="00122074"/>
    <w:rsid w:val="00122494"/>
    <w:rsid w:val="001225F1"/>
    <w:rsid w:val="001229EA"/>
    <w:rsid w:val="001232F7"/>
    <w:rsid w:val="0012336D"/>
    <w:rsid w:val="00123761"/>
    <w:rsid w:val="0012397F"/>
    <w:rsid w:val="00123F59"/>
    <w:rsid w:val="00124ED8"/>
    <w:rsid w:val="00124FE7"/>
    <w:rsid w:val="0012561F"/>
    <w:rsid w:val="00125BCC"/>
    <w:rsid w:val="00125D12"/>
    <w:rsid w:val="001260BB"/>
    <w:rsid w:val="001261F5"/>
    <w:rsid w:val="00126406"/>
    <w:rsid w:val="00126DC5"/>
    <w:rsid w:val="00126F85"/>
    <w:rsid w:val="00126FE3"/>
    <w:rsid w:val="00127BCD"/>
    <w:rsid w:val="00127EF4"/>
    <w:rsid w:val="00130352"/>
    <w:rsid w:val="001305ED"/>
    <w:rsid w:val="00130642"/>
    <w:rsid w:val="00130898"/>
    <w:rsid w:val="00132491"/>
    <w:rsid w:val="001324FA"/>
    <w:rsid w:val="0013282E"/>
    <w:rsid w:val="001328CA"/>
    <w:rsid w:val="00133C36"/>
    <w:rsid w:val="00133F42"/>
    <w:rsid w:val="0013514A"/>
    <w:rsid w:val="00135286"/>
    <w:rsid w:val="0013544D"/>
    <w:rsid w:val="001358A2"/>
    <w:rsid w:val="00135A23"/>
    <w:rsid w:val="00135DD8"/>
    <w:rsid w:val="001360A9"/>
    <w:rsid w:val="001360B7"/>
    <w:rsid w:val="00136134"/>
    <w:rsid w:val="00136231"/>
    <w:rsid w:val="00136AE7"/>
    <w:rsid w:val="00137315"/>
    <w:rsid w:val="001376E3"/>
    <w:rsid w:val="00137FDE"/>
    <w:rsid w:val="001404E1"/>
    <w:rsid w:val="001410FC"/>
    <w:rsid w:val="00141901"/>
    <w:rsid w:val="0014199A"/>
    <w:rsid w:val="00141D28"/>
    <w:rsid w:val="0014200B"/>
    <w:rsid w:val="00142332"/>
    <w:rsid w:val="00142B09"/>
    <w:rsid w:val="001438F8"/>
    <w:rsid w:val="00143A01"/>
    <w:rsid w:val="00143A15"/>
    <w:rsid w:val="00143C65"/>
    <w:rsid w:val="00143D57"/>
    <w:rsid w:val="001446D0"/>
    <w:rsid w:val="00144DFE"/>
    <w:rsid w:val="00145954"/>
    <w:rsid w:val="0014639C"/>
    <w:rsid w:val="0014684B"/>
    <w:rsid w:val="00146A85"/>
    <w:rsid w:val="00146EB7"/>
    <w:rsid w:val="00147411"/>
    <w:rsid w:val="00147772"/>
    <w:rsid w:val="00147952"/>
    <w:rsid w:val="00147D47"/>
    <w:rsid w:val="00147E3E"/>
    <w:rsid w:val="001506F8"/>
    <w:rsid w:val="00151671"/>
    <w:rsid w:val="00151BF4"/>
    <w:rsid w:val="00151CCF"/>
    <w:rsid w:val="00151D50"/>
    <w:rsid w:val="00152BAF"/>
    <w:rsid w:val="00153866"/>
    <w:rsid w:val="00153A93"/>
    <w:rsid w:val="00153E1C"/>
    <w:rsid w:val="00153FD2"/>
    <w:rsid w:val="00154287"/>
    <w:rsid w:val="0015436E"/>
    <w:rsid w:val="00154891"/>
    <w:rsid w:val="00156096"/>
    <w:rsid w:val="00156214"/>
    <w:rsid w:val="00156639"/>
    <w:rsid w:val="00156C1E"/>
    <w:rsid w:val="00157215"/>
    <w:rsid w:val="00157794"/>
    <w:rsid w:val="00157F03"/>
    <w:rsid w:val="001600A7"/>
    <w:rsid w:val="00160683"/>
    <w:rsid w:val="001608AA"/>
    <w:rsid w:val="001611D8"/>
    <w:rsid w:val="00161891"/>
    <w:rsid w:val="00161A1D"/>
    <w:rsid w:val="00161A2B"/>
    <w:rsid w:val="00161B10"/>
    <w:rsid w:val="00161B35"/>
    <w:rsid w:val="00161C03"/>
    <w:rsid w:val="00162156"/>
    <w:rsid w:val="001644E8"/>
    <w:rsid w:val="00164BA0"/>
    <w:rsid w:val="00164C07"/>
    <w:rsid w:val="00164CB4"/>
    <w:rsid w:val="00165222"/>
    <w:rsid w:val="0016588C"/>
    <w:rsid w:val="0016653F"/>
    <w:rsid w:val="0016677C"/>
    <w:rsid w:val="00166D60"/>
    <w:rsid w:val="00170BE7"/>
    <w:rsid w:val="00171004"/>
    <w:rsid w:val="00171029"/>
    <w:rsid w:val="00171146"/>
    <w:rsid w:val="0017165B"/>
    <w:rsid w:val="00172140"/>
    <w:rsid w:val="001726FB"/>
    <w:rsid w:val="00172963"/>
    <w:rsid w:val="0017297C"/>
    <w:rsid w:val="00172B1D"/>
    <w:rsid w:val="00172BDF"/>
    <w:rsid w:val="00172C4F"/>
    <w:rsid w:val="00172F38"/>
    <w:rsid w:val="00173549"/>
    <w:rsid w:val="001738B4"/>
    <w:rsid w:val="00173C89"/>
    <w:rsid w:val="001742EB"/>
    <w:rsid w:val="00174A59"/>
    <w:rsid w:val="00174E15"/>
    <w:rsid w:val="0017518C"/>
    <w:rsid w:val="0017557A"/>
    <w:rsid w:val="00177015"/>
    <w:rsid w:val="001770EA"/>
    <w:rsid w:val="00177A08"/>
    <w:rsid w:val="00181075"/>
    <w:rsid w:val="001815E8"/>
    <w:rsid w:val="00181619"/>
    <w:rsid w:val="001817A5"/>
    <w:rsid w:val="001825AE"/>
    <w:rsid w:val="001825B4"/>
    <w:rsid w:val="00183227"/>
    <w:rsid w:val="001835FE"/>
    <w:rsid w:val="00183978"/>
    <w:rsid w:val="00183DA2"/>
    <w:rsid w:val="001841D9"/>
    <w:rsid w:val="00184D78"/>
    <w:rsid w:val="0018525A"/>
    <w:rsid w:val="001859AC"/>
    <w:rsid w:val="00185CA8"/>
    <w:rsid w:val="00186BFA"/>
    <w:rsid w:val="00186E61"/>
    <w:rsid w:val="00186F66"/>
    <w:rsid w:val="001877AA"/>
    <w:rsid w:val="00187BC8"/>
    <w:rsid w:val="00191169"/>
    <w:rsid w:val="00191424"/>
    <w:rsid w:val="00191BA8"/>
    <w:rsid w:val="00191E74"/>
    <w:rsid w:val="00191ED8"/>
    <w:rsid w:val="0019209B"/>
    <w:rsid w:val="00192C2A"/>
    <w:rsid w:val="00193048"/>
    <w:rsid w:val="00193632"/>
    <w:rsid w:val="00193959"/>
    <w:rsid w:val="001939A6"/>
    <w:rsid w:val="00193E7D"/>
    <w:rsid w:val="00194499"/>
    <w:rsid w:val="00194C5E"/>
    <w:rsid w:val="00194D0A"/>
    <w:rsid w:val="00194DE7"/>
    <w:rsid w:val="00195485"/>
    <w:rsid w:val="0019584C"/>
    <w:rsid w:val="00195964"/>
    <w:rsid w:val="001965D8"/>
    <w:rsid w:val="0019688D"/>
    <w:rsid w:val="00196EF4"/>
    <w:rsid w:val="0019705C"/>
    <w:rsid w:val="001971D7"/>
    <w:rsid w:val="001974B5"/>
    <w:rsid w:val="00197D3C"/>
    <w:rsid w:val="001A0187"/>
    <w:rsid w:val="001A03E3"/>
    <w:rsid w:val="001A0786"/>
    <w:rsid w:val="001A1004"/>
    <w:rsid w:val="001A123D"/>
    <w:rsid w:val="001A1D95"/>
    <w:rsid w:val="001A2002"/>
    <w:rsid w:val="001A270C"/>
    <w:rsid w:val="001A2879"/>
    <w:rsid w:val="001A2C40"/>
    <w:rsid w:val="001A2E46"/>
    <w:rsid w:val="001A350D"/>
    <w:rsid w:val="001A3B74"/>
    <w:rsid w:val="001A4009"/>
    <w:rsid w:val="001A437A"/>
    <w:rsid w:val="001A49E5"/>
    <w:rsid w:val="001A5438"/>
    <w:rsid w:val="001A6132"/>
    <w:rsid w:val="001A6752"/>
    <w:rsid w:val="001A67D6"/>
    <w:rsid w:val="001A6C17"/>
    <w:rsid w:val="001B0982"/>
    <w:rsid w:val="001B0CC2"/>
    <w:rsid w:val="001B0CEB"/>
    <w:rsid w:val="001B120E"/>
    <w:rsid w:val="001B1326"/>
    <w:rsid w:val="001B17F8"/>
    <w:rsid w:val="001B1DFA"/>
    <w:rsid w:val="001B35FF"/>
    <w:rsid w:val="001B3A60"/>
    <w:rsid w:val="001B4220"/>
    <w:rsid w:val="001B4DF9"/>
    <w:rsid w:val="001B510E"/>
    <w:rsid w:val="001B51CD"/>
    <w:rsid w:val="001B5597"/>
    <w:rsid w:val="001B59F0"/>
    <w:rsid w:val="001B5C8E"/>
    <w:rsid w:val="001B6FB9"/>
    <w:rsid w:val="001B70CA"/>
    <w:rsid w:val="001B7368"/>
    <w:rsid w:val="001C0196"/>
    <w:rsid w:val="001C0A90"/>
    <w:rsid w:val="001C177F"/>
    <w:rsid w:val="001C22BC"/>
    <w:rsid w:val="001C4AA9"/>
    <w:rsid w:val="001C4E75"/>
    <w:rsid w:val="001C50B0"/>
    <w:rsid w:val="001C52F1"/>
    <w:rsid w:val="001C56A5"/>
    <w:rsid w:val="001C56B6"/>
    <w:rsid w:val="001C6336"/>
    <w:rsid w:val="001C63EA"/>
    <w:rsid w:val="001C6D67"/>
    <w:rsid w:val="001D0952"/>
    <w:rsid w:val="001D0D2D"/>
    <w:rsid w:val="001D0F0A"/>
    <w:rsid w:val="001D1452"/>
    <w:rsid w:val="001D1FF0"/>
    <w:rsid w:val="001D224D"/>
    <w:rsid w:val="001D243A"/>
    <w:rsid w:val="001D24F8"/>
    <w:rsid w:val="001D251F"/>
    <w:rsid w:val="001D27FA"/>
    <w:rsid w:val="001D2ED5"/>
    <w:rsid w:val="001D304F"/>
    <w:rsid w:val="001D3179"/>
    <w:rsid w:val="001D37B1"/>
    <w:rsid w:val="001D3902"/>
    <w:rsid w:val="001D490B"/>
    <w:rsid w:val="001D60B5"/>
    <w:rsid w:val="001D721F"/>
    <w:rsid w:val="001D7401"/>
    <w:rsid w:val="001D7D2F"/>
    <w:rsid w:val="001E06E1"/>
    <w:rsid w:val="001E0D7D"/>
    <w:rsid w:val="001E1DFA"/>
    <w:rsid w:val="001E21F9"/>
    <w:rsid w:val="001E23A2"/>
    <w:rsid w:val="001E25FF"/>
    <w:rsid w:val="001E4617"/>
    <w:rsid w:val="001E4DA8"/>
    <w:rsid w:val="001E5AF2"/>
    <w:rsid w:val="001E5BC9"/>
    <w:rsid w:val="001E6934"/>
    <w:rsid w:val="001E6B5B"/>
    <w:rsid w:val="001E746E"/>
    <w:rsid w:val="001E7860"/>
    <w:rsid w:val="001E7EEE"/>
    <w:rsid w:val="001F013A"/>
    <w:rsid w:val="001F0805"/>
    <w:rsid w:val="001F093F"/>
    <w:rsid w:val="001F153A"/>
    <w:rsid w:val="001F16AA"/>
    <w:rsid w:val="001F17D4"/>
    <w:rsid w:val="001F19AE"/>
    <w:rsid w:val="001F2187"/>
    <w:rsid w:val="001F2C47"/>
    <w:rsid w:val="001F35E9"/>
    <w:rsid w:val="001F37B1"/>
    <w:rsid w:val="001F3848"/>
    <w:rsid w:val="001F406C"/>
    <w:rsid w:val="001F5140"/>
    <w:rsid w:val="001F5911"/>
    <w:rsid w:val="001F5AA3"/>
    <w:rsid w:val="001F61CF"/>
    <w:rsid w:val="001F6349"/>
    <w:rsid w:val="001F6E91"/>
    <w:rsid w:val="001F7205"/>
    <w:rsid w:val="001F7AFC"/>
    <w:rsid w:val="001F7FA2"/>
    <w:rsid w:val="0020041A"/>
    <w:rsid w:val="00200B5B"/>
    <w:rsid w:val="002014B8"/>
    <w:rsid w:val="0020158A"/>
    <w:rsid w:val="002019F3"/>
    <w:rsid w:val="00201AC9"/>
    <w:rsid w:val="00201AF8"/>
    <w:rsid w:val="002024C0"/>
    <w:rsid w:val="00202510"/>
    <w:rsid w:val="002026A0"/>
    <w:rsid w:val="00202837"/>
    <w:rsid w:val="00202A34"/>
    <w:rsid w:val="00202BFD"/>
    <w:rsid w:val="00202EAC"/>
    <w:rsid w:val="0020307F"/>
    <w:rsid w:val="002031DE"/>
    <w:rsid w:val="00203291"/>
    <w:rsid w:val="00203525"/>
    <w:rsid w:val="00203750"/>
    <w:rsid w:val="00203B6D"/>
    <w:rsid w:val="00203BA0"/>
    <w:rsid w:val="00203E25"/>
    <w:rsid w:val="0020482A"/>
    <w:rsid w:val="00205148"/>
    <w:rsid w:val="0020552F"/>
    <w:rsid w:val="00205F2D"/>
    <w:rsid w:val="00206451"/>
    <w:rsid w:val="00206A45"/>
    <w:rsid w:val="0020743F"/>
    <w:rsid w:val="00207AFE"/>
    <w:rsid w:val="0021098F"/>
    <w:rsid w:val="00211954"/>
    <w:rsid w:val="00211FE5"/>
    <w:rsid w:val="00212B4A"/>
    <w:rsid w:val="00212B6E"/>
    <w:rsid w:val="00213541"/>
    <w:rsid w:val="00213588"/>
    <w:rsid w:val="0021393C"/>
    <w:rsid w:val="002139C6"/>
    <w:rsid w:val="002139E4"/>
    <w:rsid w:val="00213B7E"/>
    <w:rsid w:val="00213BD5"/>
    <w:rsid w:val="00213D47"/>
    <w:rsid w:val="00214762"/>
    <w:rsid w:val="00214EA9"/>
    <w:rsid w:val="00214ECA"/>
    <w:rsid w:val="0021528B"/>
    <w:rsid w:val="0021534A"/>
    <w:rsid w:val="0021665E"/>
    <w:rsid w:val="00216945"/>
    <w:rsid w:val="00216BA6"/>
    <w:rsid w:val="00216D88"/>
    <w:rsid w:val="00216E7C"/>
    <w:rsid w:val="00217726"/>
    <w:rsid w:val="00217ACA"/>
    <w:rsid w:val="00217B0E"/>
    <w:rsid w:val="00217CA5"/>
    <w:rsid w:val="00220324"/>
    <w:rsid w:val="002208E6"/>
    <w:rsid w:val="00220ADF"/>
    <w:rsid w:val="00220C2E"/>
    <w:rsid w:val="0022117A"/>
    <w:rsid w:val="002213AD"/>
    <w:rsid w:val="00221551"/>
    <w:rsid w:val="00221661"/>
    <w:rsid w:val="0022180A"/>
    <w:rsid w:val="00221954"/>
    <w:rsid w:val="0022195A"/>
    <w:rsid w:val="002219E3"/>
    <w:rsid w:val="00221A62"/>
    <w:rsid w:val="00221B0C"/>
    <w:rsid w:val="00223B3D"/>
    <w:rsid w:val="00223B46"/>
    <w:rsid w:val="0022407D"/>
    <w:rsid w:val="002242C7"/>
    <w:rsid w:val="00224645"/>
    <w:rsid w:val="002246C0"/>
    <w:rsid w:val="00224A5C"/>
    <w:rsid w:val="002250D2"/>
    <w:rsid w:val="00225AD5"/>
    <w:rsid w:val="00225C84"/>
    <w:rsid w:val="002261D2"/>
    <w:rsid w:val="002261FB"/>
    <w:rsid w:val="00226865"/>
    <w:rsid w:val="00226939"/>
    <w:rsid w:val="00226FA2"/>
    <w:rsid w:val="0022706E"/>
    <w:rsid w:val="00227DBD"/>
    <w:rsid w:val="0023074E"/>
    <w:rsid w:val="0023082E"/>
    <w:rsid w:val="00230AE4"/>
    <w:rsid w:val="00230E9D"/>
    <w:rsid w:val="00231072"/>
    <w:rsid w:val="0023173F"/>
    <w:rsid w:val="00231FD6"/>
    <w:rsid w:val="0023466C"/>
    <w:rsid w:val="00234738"/>
    <w:rsid w:val="00234D6E"/>
    <w:rsid w:val="00234F03"/>
    <w:rsid w:val="00235138"/>
    <w:rsid w:val="00235477"/>
    <w:rsid w:val="002358E6"/>
    <w:rsid w:val="00235F8C"/>
    <w:rsid w:val="00236056"/>
    <w:rsid w:val="0023612C"/>
    <w:rsid w:val="0023642A"/>
    <w:rsid w:val="00236781"/>
    <w:rsid w:val="002379B4"/>
    <w:rsid w:val="00240A9A"/>
    <w:rsid w:val="00240BC9"/>
    <w:rsid w:val="0024160B"/>
    <w:rsid w:val="00241784"/>
    <w:rsid w:val="002418B8"/>
    <w:rsid w:val="002422CD"/>
    <w:rsid w:val="0024234B"/>
    <w:rsid w:val="00242629"/>
    <w:rsid w:val="00242A59"/>
    <w:rsid w:val="00243058"/>
    <w:rsid w:val="0024314F"/>
    <w:rsid w:val="0024394D"/>
    <w:rsid w:val="00244154"/>
    <w:rsid w:val="00244E08"/>
    <w:rsid w:val="0024512B"/>
    <w:rsid w:val="0024530E"/>
    <w:rsid w:val="00245529"/>
    <w:rsid w:val="00246279"/>
    <w:rsid w:val="002464FD"/>
    <w:rsid w:val="00246544"/>
    <w:rsid w:val="00246FC7"/>
    <w:rsid w:val="0024732E"/>
    <w:rsid w:val="002475C3"/>
    <w:rsid w:val="00247606"/>
    <w:rsid w:val="00247E1F"/>
    <w:rsid w:val="00247F4D"/>
    <w:rsid w:val="002501E5"/>
    <w:rsid w:val="002503B2"/>
    <w:rsid w:val="00251F90"/>
    <w:rsid w:val="002523A9"/>
    <w:rsid w:val="00252DBB"/>
    <w:rsid w:val="0025439D"/>
    <w:rsid w:val="00254587"/>
    <w:rsid w:val="00255F24"/>
    <w:rsid w:val="00256347"/>
    <w:rsid w:val="00256497"/>
    <w:rsid w:val="002564FD"/>
    <w:rsid w:val="00256AB3"/>
    <w:rsid w:val="002574ED"/>
    <w:rsid w:val="00261352"/>
    <w:rsid w:val="0026156D"/>
    <w:rsid w:val="002615A6"/>
    <w:rsid w:val="002617AF"/>
    <w:rsid w:val="0026188D"/>
    <w:rsid w:val="0026362B"/>
    <w:rsid w:val="00263960"/>
    <w:rsid w:val="00264148"/>
    <w:rsid w:val="002648FF"/>
    <w:rsid w:val="00264ACC"/>
    <w:rsid w:val="002661A3"/>
    <w:rsid w:val="00267760"/>
    <w:rsid w:val="00267B12"/>
    <w:rsid w:val="00270027"/>
    <w:rsid w:val="0027037A"/>
    <w:rsid w:val="002709C6"/>
    <w:rsid w:val="00270F0E"/>
    <w:rsid w:val="00270FDA"/>
    <w:rsid w:val="0027122E"/>
    <w:rsid w:val="002713C8"/>
    <w:rsid w:val="002715DF"/>
    <w:rsid w:val="00271A73"/>
    <w:rsid w:val="002720A4"/>
    <w:rsid w:val="002724E9"/>
    <w:rsid w:val="00273311"/>
    <w:rsid w:val="0027347C"/>
    <w:rsid w:val="0027365A"/>
    <w:rsid w:val="002738DA"/>
    <w:rsid w:val="00274D16"/>
    <w:rsid w:val="002755B7"/>
    <w:rsid w:val="002756ED"/>
    <w:rsid w:val="00275BE0"/>
    <w:rsid w:val="00275FC0"/>
    <w:rsid w:val="002763BA"/>
    <w:rsid w:val="002775F4"/>
    <w:rsid w:val="002775FE"/>
    <w:rsid w:val="00277803"/>
    <w:rsid w:val="002802D3"/>
    <w:rsid w:val="002808E0"/>
    <w:rsid w:val="00280B3C"/>
    <w:rsid w:val="00280BBE"/>
    <w:rsid w:val="00280C7B"/>
    <w:rsid w:val="00280CD5"/>
    <w:rsid w:val="00281C56"/>
    <w:rsid w:val="00282132"/>
    <w:rsid w:val="00282338"/>
    <w:rsid w:val="002831EC"/>
    <w:rsid w:val="00283E34"/>
    <w:rsid w:val="002843FC"/>
    <w:rsid w:val="002844C0"/>
    <w:rsid w:val="00284710"/>
    <w:rsid w:val="002859E2"/>
    <w:rsid w:val="002864D4"/>
    <w:rsid w:val="0028693B"/>
    <w:rsid w:val="00286AA9"/>
    <w:rsid w:val="00287192"/>
    <w:rsid w:val="0028761D"/>
    <w:rsid w:val="00287942"/>
    <w:rsid w:val="00287FEE"/>
    <w:rsid w:val="00290B8F"/>
    <w:rsid w:val="00290D27"/>
    <w:rsid w:val="00291FA9"/>
    <w:rsid w:val="002929AD"/>
    <w:rsid w:val="00292C3C"/>
    <w:rsid w:val="002931E6"/>
    <w:rsid w:val="00293637"/>
    <w:rsid w:val="00293AF0"/>
    <w:rsid w:val="00293CB7"/>
    <w:rsid w:val="00293D6F"/>
    <w:rsid w:val="00293DB2"/>
    <w:rsid w:val="00294A0F"/>
    <w:rsid w:val="00294E01"/>
    <w:rsid w:val="00294EB4"/>
    <w:rsid w:val="00295E82"/>
    <w:rsid w:val="00295FA6"/>
    <w:rsid w:val="0029607E"/>
    <w:rsid w:val="00296357"/>
    <w:rsid w:val="00296932"/>
    <w:rsid w:val="00297C93"/>
    <w:rsid w:val="002A02F3"/>
    <w:rsid w:val="002A0331"/>
    <w:rsid w:val="002A0C64"/>
    <w:rsid w:val="002A1E0E"/>
    <w:rsid w:val="002A1FCE"/>
    <w:rsid w:val="002A2240"/>
    <w:rsid w:val="002A2785"/>
    <w:rsid w:val="002A2B18"/>
    <w:rsid w:val="002A3060"/>
    <w:rsid w:val="002A36CB"/>
    <w:rsid w:val="002A52E8"/>
    <w:rsid w:val="002A541A"/>
    <w:rsid w:val="002A5ADC"/>
    <w:rsid w:val="002A5CD7"/>
    <w:rsid w:val="002A5EED"/>
    <w:rsid w:val="002A6065"/>
    <w:rsid w:val="002A60F5"/>
    <w:rsid w:val="002A67C3"/>
    <w:rsid w:val="002A6D31"/>
    <w:rsid w:val="002A6EA1"/>
    <w:rsid w:val="002A7307"/>
    <w:rsid w:val="002A73EA"/>
    <w:rsid w:val="002A747E"/>
    <w:rsid w:val="002A78BF"/>
    <w:rsid w:val="002B0AB2"/>
    <w:rsid w:val="002B18A2"/>
    <w:rsid w:val="002B1E45"/>
    <w:rsid w:val="002B1E8A"/>
    <w:rsid w:val="002B20A9"/>
    <w:rsid w:val="002B254C"/>
    <w:rsid w:val="002B297F"/>
    <w:rsid w:val="002B30CC"/>
    <w:rsid w:val="002B346A"/>
    <w:rsid w:val="002B374D"/>
    <w:rsid w:val="002B3797"/>
    <w:rsid w:val="002B3FA5"/>
    <w:rsid w:val="002B43B2"/>
    <w:rsid w:val="002B4755"/>
    <w:rsid w:val="002B480C"/>
    <w:rsid w:val="002B4CDA"/>
    <w:rsid w:val="002B59CF"/>
    <w:rsid w:val="002B5E81"/>
    <w:rsid w:val="002B6A7B"/>
    <w:rsid w:val="002B6B56"/>
    <w:rsid w:val="002B6C76"/>
    <w:rsid w:val="002B7169"/>
    <w:rsid w:val="002B74B0"/>
    <w:rsid w:val="002C01CC"/>
    <w:rsid w:val="002C0402"/>
    <w:rsid w:val="002C0803"/>
    <w:rsid w:val="002C08B6"/>
    <w:rsid w:val="002C260B"/>
    <w:rsid w:val="002C2983"/>
    <w:rsid w:val="002C2B02"/>
    <w:rsid w:val="002C2E1F"/>
    <w:rsid w:val="002C38F0"/>
    <w:rsid w:val="002C41C3"/>
    <w:rsid w:val="002C44E9"/>
    <w:rsid w:val="002C49FB"/>
    <w:rsid w:val="002C4D7E"/>
    <w:rsid w:val="002C5120"/>
    <w:rsid w:val="002C5293"/>
    <w:rsid w:val="002C5D62"/>
    <w:rsid w:val="002C6387"/>
    <w:rsid w:val="002C66FC"/>
    <w:rsid w:val="002C6B73"/>
    <w:rsid w:val="002C756C"/>
    <w:rsid w:val="002C7AF8"/>
    <w:rsid w:val="002D002F"/>
    <w:rsid w:val="002D0739"/>
    <w:rsid w:val="002D0A55"/>
    <w:rsid w:val="002D0E59"/>
    <w:rsid w:val="002D1999"/>
    <w:rsid w:val="002D2C62"/>
    <w:rsid w:val="002D3513"/>
    <w:rsid w:val="002D364F"/>
    <w:rsid w:val="002D406C"/>
    <w:rsid w:val="002D40EB"/>
    <w:rsid w:val="002D48CD"/>
    <w:rsid w:val="002D5CC6"/>
    <w:rsid w:val="002D63AF"/>
    <w:rsid w:val="002D682A"/>
    <w:rsid w:val="002D756F"/>
    <w:rsid w:val="002D7CE1"/>
    <w:rsid w:val="002E00AF"/>
    <w:rsid w:val="002E0688"/>
    <w:rsid w:val="002E0E9E"/>
    <w:rsid w:val="002E1300"/>
    <w:rsid w:val="002E1365"/>
    <w:rsid w:val="002E2073"/>
    <w:rsid w:val="002E21A4"/>
    <w:rsid w:val="002E2737"/>
    <w:rsid w:val="002E27FD"/>
    <w:rsid w:val="002E2A1A"/>
    <w:rsid w:val="002E2FF1"/>
    <w:rsid w:val="002E318C"/>
    <w:rsid w:val="002E3660"/>
    <w:rsid w:val="002E3F56"/>
    <w:rsid w:val="002E4309"/>
    <w:rsid w:val="002E5266"/>
    <w:rsid w:val="002E52CB"/>
    <w:rsid w:val="002E5A20"/>
    <w:rsid w:val="002E5B7A"/>
    <w:rsid w:val="002E63E3"/>
    <w:rsid w:val="002E64CD"/>
    <w:rsid w:val="002E6AB9"/>
    <w:rsid w:val="002E7B31"/>
    <w:rsid w:val="002F0128"/>
    <w:rsid w:val="002F01EE"/>
    <w:rsid w:val="002F0602"/>
    <w:rsid w:val="002F0801"/>
    <w:rsid w:val="002F0AB4"/>
    <w:rsid w:val="002F0BEC"/>
    <w:rsid w:val="002F0BFC"/>
    <w:rsid w:val="002F0CA4"/>
    <w:rsid w:val="002F0E52"/>
    <w:rsid w:val="002F13DC"/>
    <w:rsid w:val="002F1B14"/>
    <w:rsid w:val="002F1BE9"/>
    <w:rsid w:val="002F1D7F"/>
    <w:rsid w:val="002F1ED8"/>
    <w:rsid w:val="002F1F8E"/>
    <w:rsid w:val="002F2729"/>
    <w:rsid w:val="002F2C29"/>
    <w:rsid w:val="002F2FE1"/>
    <w:rsid w:val="002F4038"/>
    <w:rsid w:val="002F470E"/>
    <w:rsid w:val="002F522E"/>
    <w:rsid w:val="002F53C3"/>
    <w:rsid w:val="002F5878"/>
    <w:rsid w:val="002F588F"/>
    <w:rsid w:val="002F5CCD"/>
    <w:rsid w:val="002F6424"/>
    <w:rsid w:val="002F64BA"/>
    <w:rsid w:val="002F6E24"/>
    <w:rsid w:val="00300817"/>
    <w:rsid w:val="003008E7"/>
    <w:rsid w:val="00300B36"/>
    <w:rsid w:val="00301C39"/>
    <w:rsid w:val="0030269D"/>
    <w:rsid w:val="003027AF"/>
    <w:rsid w:val="00303CDF"/>
    <w:rsid w:val="00304624"/>
    <w:rsid w:val="0030464B"/>
    <w:rsid w:val="00304CCA"/>
    <w:rsid w:val="003056D6"/>
    <w:rsid w:val="003059FA"/>
    <w:rsid w:val="00305C89"/>
    <w:rsid w:val="00305D27"/>
    <w:rsid w:val="00305E7B"/>
    <w:rsid w:val="00305EBC"/>
    <w:rsid w:val="0030653E"/>
    <w:rsid w:val="00306C74"/>
    <w:rsid w:val="00306E29"/>
    <w:rsid w:val="003077FB"/>
    <w:rsid w:val="00310183"/>
    <w:rsid w:val="00310232"/>
    <w:rsid w:val="00310731"/>
    <w:rsid w:val="00310C5F"/>
    <w:rsid w:val="00311613"/>
    <w:rsid w:val="00311788"/>
    <w:rsid w:val="003117A4"/>
    <w:rsid w:val="00311956"/>
    <w:rsid w:val="0031277A"/>
    <w:rsid w:val="00312F28"/>
    <w:rsid w:val="00313462"/>
    <w:rsid w:val="00313494"/>
    <w:rsid w:val="003137BF"/>
    <w:rsid w:val="00313A40"/>
    <w:rsid w:val="00313BC4"/>
    <w:rsid w:val="00313C5D"/>
    <w:rsid w:val="0031483D"/>
    <w:rsid w:val="003148CB"/>
    <w:rsid w:val="00314B3A"/>
    <w:rsid w:val="0031532B"/>
    <w:rsid w:val="00315A33"/>
    <w:rsid w:val="003160FF"/>
    <w:rsid w:val="00316144"/>
    <w:rsid w:val="003161F9"/>
    <w:rsid w:val="003162D0"/>
    <w:rsid w:val="00316A05"/>
    <w:rsid w:val="00316AE0"/>
    <w:rsid w:val="00317055"/>
    <w:rsid w:val="00317086"/>
    <w:rsid w:val="00317651"/>
    <w:rsid w:val="003176C4"/>
    <w:rsid w:val="00317C06"/>
    <w:rsid w:val="0032066C"/>
    <w:rsid w:val="00320C48"/>
    <w:rsid w:val="00320D4D"/>
    <w:rsid w:val="00321229"/>
    <w:rsid w:val="00322013"/>
    <w:rsid w:val="00322492"/>
    <w:rsid w:val="003225B3"/>
    <w:rsid w:val="00322ADD"/>
    <w:rsid w:val="00322BB6"/>
    <w:rsid w:val="00322D3A"/>
    <w:rsid w:val="00323230"/>
    <w:rsid w:val="00325203"/>
    <w:rsid w:val="00325609"/>
    <w:rsid w:val="00325834"/>
    <w:rsid w:val="00325BA4"/>
    <w:rsid w:val="00325C7B"/>
    <w:rsid w:val="003260FE"/>
    <w:rsid w:val="003264DA"/>
    <w:rsid w:val="003276D1"/>
    <w:rsid w:val="00327B4D"/>
    <w:rsid w:val="00327E49"/>
    <w:rsid w:val="00327F37"/>
    <w:rsid w:val="00327FDE"/>
    <w:rsid w:val="003302C7"/>
    <w:rsid w:val="00330E9C"/>
    <w:rsid w:val="00331869"/>
    <w:rsid w:val="00331CEB"/>
    <w:rsid w:val="00331E6F"/>
    <w:rsid w:val="00332AF9"/>
    <w:rsid w:val="00333393"/>
    <w:rsid w:val="003333E7"/>
    <w:rsid w:val="00333D74"/>
    <w:rsid w:val="00333ED1"/>
    <w:rsid w:val="00333F03"/>
    <w:rsid w:val="003344B4"/>
    <w:rsid w:val="0033481E"/>
    <w:rsid w:val="00335ADF"/>
    <w:rsid w:val="00335C95"/>
    <w:rsid w:val="00335E95"/>
    <w:rsid w:val="00335ECC"/>
    <w:rsid w:val="00335FAC"/>
    <w:rsid w:val="00336284"/>
    <w:rsid w:val="003363F9"/>
    <w:rsid w:val="00336666"/>
    <w:rsid w:val="00337120"/>
    <w:rsid w:val="00340287"/>
    <w:rsid w:val="0034035D"/>
    <w:rsid w:val="00340434"/>
    <w:rsid w:val="00340458"/>
    <w:rsid w:val="003405BB"/>
    <w:rsid w:val="00340D6B"/>
    <w:rsid w:val="00341056"/>
    <w:rsid w:val="003421B3"/>
    <w:rsid w:val="0034392E"/>
    <w:rsid w:val="00343950"/>
    <w:rsid w:val="00343AAB"/>
    <w:rsid w:val="00344AB7"/>
    <w:rsid w:val="00344BC7"/>
    <w:rsid w:val="00344D29"/>
    <w:rsid w:val="00344F39"/>
    <w:rsid w:val="0034546E"/>
    <w:rsid w:val="00345B0A"/>
    <w:rsid w:val="003463C0"/>
    <w:rsid w:val="00346480"/>
    <w:rsid w:val="003465D0"/>
    <w:rsid w:val="00346988"/>
    <w:rsid w:val="00346FE7"/>
    <w:rsid w:val="00347195"/>
    <w:rsid w:val="00347C44"/>
    <w:rsid w:val="00347EDB"/>
    <w:rsid w:val="00350062"/>
    <w:rsid w:val="0035035D"/>
    <w:rsid w:val="0035248D"/>
    <w:rsid w:val="00354107"/>
    <w:rsid w:val="00354992"/>
    <w:rsid w:val="00354D7A"/>
    <w:rsid w:val="00355EDC"/>
    <w:rsid w:val="003562E7"/>
    <w:rsid w:val="0035655F"/>
    <w:rsid w:val="003573E8"/>
    <w:rsid w:val="00357B92"/>
    <w:rsid w:val="00357FE1"/>
    <w:rsid w:val="003607BA"/>
    <w:rsid w:val="00360931"/>
    <w:rsid w:val="00361011"/>
    <w:rsid w:val="003615CC"/>
    <w:rsid w:val="00361714"/>
    <w:rsid w:val="00361992"/>
    <w:rsid w:val="003622AB"/>
    <w:rsid w:val="00362553"/>
    <w:rsid w:val="00363266"/>
    <w:rsid w:val="003633CF"/>
    <w:rsid w:val="003634DF"/>
    <w:rsid w:val="003638EE"/>
    <w:rsid w:val="00363A21"/>
    <w:rsid w:val="00363E46"/>
    <w:rsid w:val="00364639"/>
    <w:rsid w:val="00364C12"/>
    <w:rsid w:val="0036501D"/>
    <w:rsid w:val="003653A6"/>
    <w:rsid w:val="00366819"/>
    <w:rsid w:val="00366847"/>
    <w:rsid w:val="00367090"/>
    <w:rsid w:val="00367DA1"/>
    <w:rsid w:val="0037082B"/>
    <w:rsid w:val="00370AD9"/>
    <w:rsid w:val="00370F9D"/>
    <w:rsid w:val="00371A49"/>
    <w:rsid w:val="00371F68"/>
    <w:rsid w:val="00372216"/>
    <w:rsid w:val="003726E8"/>
    <w:rsid w:val="00372948"/>
    <w:rsid w:val="00372A09"/>
    <w:rsid w:val="003733F4"/>
    <w:rsid w:val="0037390E"/>
    <w:rsid w:val="00375DFB"/>
    <w:rsid w:val="00375FC6"/>
    <w:rsid w:val="0037646F"/>
    <w:rsid w:val="00376A7D"/>
    <w:rsid w:val="00376E12"/>
    <w:rsid w:val="00376FDD"/>
    <w:rsid w:val="0037721C"/>
    <w:rsid w:val="00377739"/>
    <w:rsid w:val="00380DE7"/>
    <w:rsid w:val="00381153"/>
    <w:rsid w:val="003814C1"/>
    <w:rsid w:val="00381D5C"/>
    <w:rsid w:val="0038210B"/>
    <w:rsid w:val="0038272F"/>
    <w:rsid w:val="00382745"/>
    <w:rsid w:val="003829AB"/>
    <w:rsid w:val="00382DC2"/>
    <w:rsid w:val="00383DD3"/>
    <w:rsid w:val="0038412C"/>
    <w:rsid w:val="00384311"/>
    <w:rsid w:val="00384F37"/>
    <w:rsid w:val="00385B1C"/>
    <w:rsid w:val="00385F2A"/>
    <w:rsid w:val="0038610F"/>
    <w:rsid w:val="0038656C"/>
    <w:rsid w:val="003868AF"/>
    <w:rsid w:val="00386AAB"/>
    <w:rsid w:val="00386E80"/>
    <w:rsid w:val="00386F4A"/>
    <w:rsid w:val="00387ED4"/>
    <w:rsid w:val="00390171"/>
    <w:rsid w:val="00390226"/>
    <w:rsid w:val="00390A4E"/>
    <w:rsid w:val="00391339"/>
    <w:rsid w:val="003919E9"/>
    <w:rsid w:val="00391A6A"/>
    <w:rsid w:val="00391D41"/>
    <w:rsid w:val="00391FB6"/>
    <w:rsid w:val="00392354"/>
    <w:rsid w:val="0039320A"/>
    <w:rsid w:val="00393353"/>
    <w:rsid w:val="003934FC"/>
    <w:rsid w:val="00393B1C"/>
    <w:rsid w:val="00394052"/>
    <w:rsid w:val="003943A0"/>
    <w:rsid w:val="00394B13"/>
    <w:rsid w:val="00394F9A"/>
    <w:rsid w:val="00395A63"/>
    <w:rsid w:val="00396352"/>
    <w:rsid w:val="003967C2"/>
    <w:rsid w:val="00396C1D"/>
    <w:rsid w:val="0039713F"/>
    <w:rsid w:val="003978A4"/>
    <w:rsid w:val="003A013E"/>
    <w:rsid w:val="003A05D9"/>
    <w:rsid w:val="003A0633"/>
    <w:rsid w:val="003A0F38"/>
    <w:rsid w:val="003A1118"/>
    <w:rsid w:val="003A1853"/>
    <w:rsid w:val="003A216A"/>
    <w:rsid w:val="003A2827"/>
    <w:rsid w:val="003A311F"/>
    <w:rsid w:val="003A356D"/>
    <w:rsid w:val="003A3A4D"/>
    <w:rsid w:val="003A441C"/>
    <w:rsid w:val="003A448C"/>
    <w:rsid w:val="003A4738"/>
    <w:rsid w:val="003A4D26"/>
    <w:rsid w:val="003A4E7D"/>
    <w:rsid w:val="003A522F"/>
    <w:rsid w:val="003A5BF5"/>
    <w:rsid w:val="003A5FDE"/>
    <w:rsid w:val="003A6DB9"/>
    <w:rsid w:val="003A6ECB"/>
    <w:rsid w:val="003A78F8"/>
    <w:rsid w:val="003A7EAB"/>
    <w:rsid w:val="003B07CC"/>
    <w:rsid w:val="003B09BD"/>
    <w:rsid w:val="003B0CA1"/>
    <w:rsid w:val="003B1571"/>
    <w:rsid w:val="003B3201"/>
    <w:rsid w:val="003B32B0"/>
    <w:rsid w:val="003B3340"/>
    <w:rsid w:val="003B4227"/>
    <w:rsid w:val="003B4F76"/>
    <w:rsid w:val="003B678C"/>
    <w:rsid w:val="003B6A7D"/>
    <w:rsid w:val="003B6DC3"/>
    <w:rsid w:val="003B77F2"/>
    <w:rsid w:val="003B78DE"/>
    <w:rsid w:val="003B7E78"/>
    <w:rsid w:val="003C17F0"/>
    <w:rsid w:val="003C189F"/>
    <w:rsid w:val="003C1F62"/>
    <w:rsid w:val="003C240E"/>
    <w:rsid w:val="003C2BFA"/>
    <w:rsid w:val="003C2CAD"/>
    <w:rsid w:val="003C33E1"/>
    <w:rsid w:val="003C3B9B"/>
    <w:rsid w:val="003C4872"/>
    <w:rsid w:val="003C5921"/>
    <w:rsid w:val="003C5F75"/>
    <w:rsid w:val="003C6BDE"/>
    <w:rsid w:val="003C6DA0"/>
    <w:rsid w:val="003C7505"/>
    <w:rsid w:val="003D0415"/>
    <w:rsid w:val="003D0E33"/>
    <w:rsid w:val="003D1403"/>
    <w:rsid w:val="003D271D"/>
    <w:rsid w:val="003D2A9F"/>
    <w:rsid w:val="003D2AFF"/>
    <w:rsid w:val="003D2EF4"/>
    <w:rsid w:val="003D36F4"/>
    <w:rsid w:val="003D37EB"/>
    <w:rsid w:val="003D387D"/>
    <w:rsid w:val="003D395C"/>
    <w:rsid w:val="003D4309"/>
    <w:rsid w:val="003D4627"/>
    <w:rsid w:val="003D50E0"/>
    <w:rsid w:val="003D6422"/>
    <w:rsid w:val="003D667A"/>
    <w:rsid w:val="003D67F9"/>
    <w:rsid w:val="003D76CB"/>
    <w:rsid w:val="003E0015"/>
    <w:rsid w:val="003E0297"/>
    <w:rsid w:val="003E03E2"/>
    <w:rsid w:val="003E0C93"/>
    <w:rsid w:val="003E176F"/>
    <w:rsid w:val="003E1AFB"/>
    <w:rsid w:val="003E1B11"/>
    <w:rsid w:val="003E1E6F"/>
    <w:rsid w:val="003E20A5"/>
    <w:rsid w:val="003E23D2"/>
    <w:rsid w:val="003E325D"/>
    <w:rsid w:val="003E3401"/>
    <w:rsid w:val="003E3BDD"/>
    <w:rsid w:val="003E4295"/>
    <w:rsid w:val="003E47C8"/>
    <w:rsid w:val="003E4E38"/>
    <w:rsid w:val="003E5254"/>
    <w:rsid w:val="003E5287"/>
    <w:rsid w:val="003E52DD"/>
    <w:rsid w:val="003E542C"/>
    <w:rsid w:val="003E5A84"/>
    <w:rsid w:val="003E5D98"/>
    <w:rsid w:val="003E6C27"/>
    <w:rsid w:val="003E6FB5"/>
    <w:rsid w:val="003E71D8"/>
    <w:rsid w:val="003E7750"/>
    <w:rsid w:val="003E7A88"/>
    <w:rsid w:val="003E7BA4"/>
    <w:rsid w:val="003F0132"/>
    <w:rsid w:val="003F07BA"/>
    <w:rsid w:val="003F0C8D"/>
    <w:rsid w:val="003F13BA"/>
    <w:rsid w:val="003F15A8"/>
    <w:rsid w:val="003F1D47"/>
    <w:rsid w:val="003F2052"/>
    <w:rsid w:val="003F23B9"/>
    <w:rsid w:val="003F24AA"/>
    <w:rsid w:val="003F2C40"/>
    <w:rsid w:val="003F314A"/>
    <w:rsid w:val="003F3C1C"/>
    <w:rsid w:val="003F43E7"/>
    <w:rsid w:val="003F4755"/>
    <w:rsid w:val="003F48EB"/>
    <w:rsid w:val="003F5411"/>
    <w:rsid w:val="003F5B46"/>
    <w:rsid w:val="003F6142"/>
    <w:rsid w:val="003F64EF"/>
    <w:rsid w:val="0040034B"/>
    <w:rsid w:val="00400C7D"/>
    <w:rsid w:val="00400ED5"/>
    <w:rsid w:val="00401031"/>
    <w:rsid w:val="0040348B"/>
    <w:rsid w:val="00403737"/>
    <w:rsid w:val="00403AD5"/>
    <w:rsid w:val="00403F2D"/>
    <w:rsid w:val="004042FC"/>
    <w:rsid w:val="00404325"/>
    <w:rsid w:val="0040454D"/>
    <w:rsid w:val="004047FF"/>
    <w:rsid w:val="00405927"/>
    <w:rsid w:val="00406F55"/>
    <w:rsid w:val="00407C8C"/>
    <w:rsid w:val="004106E8"/>
    <w:rsid w:val="00410CF9"/>
    <w:rsid w:val="00410D78"/>
    <w:rsid w:val="0041158A"/>
    <w:rsid w:val="00411EC6"/>
    <w:rsid w:val="00412169"/>
    <w:rsid w:val="004122F0"/>
    <w:rsid w:val="004133FF"/>
    <w:rsid w:val="0041341F"/>
    <w:rsid w:val="0041410D"/>
    <w:rsid w:val="00414BD8"/>
    <w:rsid w:val="004150E1"/>
    <w:rsid w:val="004155FD"/>
    <w:rsid w:val="00415AAB"/>
    <w:rsid w:val="00420258"/>
    <w:rsid w:val="00420DC7"/>
    <w:rsid w:val="00420E8D"/>
    <w:rsid w:val="00420F0E"/>
    <w:rsid w:val="00421380"/>
    <w:rsid w:val="00421748"/>
    <w:rsid w:val="0042179E"/>
    <w:rsid w:val="00421A5C"/>
    <w:rsid w:val="00421FA3"/>
    <w:rsid w:val="00422328"/>
    <w:rsid w:val="004223A4"/>
    <w:rsid w:val="004223BD"/>
    <w:rsid w:val="00422525"/>
    <w:rsid w:val="00422E31"/>
    <w:rsid w:val="004231D4"/>
    <w:rsid w:val="004233A8"/>
    <w:rsid w:val="004244B2"/>
    <w:rsid w:val="004250B5"/>
    <w:rsid w:val="00425317"/>
    <w:rsid w:val="00425B95"/>
    <w:rsid w:val="00425E34"/>
    <w:rsid w:val="004266DE"/>
    <w:rsid w:val="00427028"/>
    <w:rsid w:val="004271DF"/>
    <w:rsid w:val="00430638"/>
    <w:rsid w:val="00430AC9"/>
    <w:rsid w:val="00430B93"/>
    <w:rsid w:val="00430D52"/>
    <w:rsid w:val="00431FBB"/>
    <w:rsid w:val="004326DF"/>
    <w:rsid w:val="004329AE"/>
    <w:rsid w:val="004334B5"/>
    <w:rsid w:val="004338F1"/>
    <w:rsid w:val="0043419B"/>
    <w:rsid w:val="004355A6"/>
    <w:rsid w:val="00436C3C"/>
    <w:rsid w:val="00437197"/>
    <w:rsid w:val="00437883"/>
    <w:rsid w:val="004405D9"/>
    <w:rsid w:val="00440D4D"/>
    <w:rsid w:val="00440D5A"/>
    <w:rsid w:val="00440E0C"/>
    <w:rsid w:val="00441163"/>
    <w:rsid w:val="00441253"/>
    <w:rsid w:val="00442AC8"/>
    <w:rsid w:val="0044309D"/>
    <w:rsid w:val="00443426"/>
    <w:rsid w:val="004434AA"/>
    <w:rsid w:val="0044462B"/>
    <w:rsid w:val="00444A69"/>
    <w:rsid w:val="00446586"/>
    <w:rsid w:val="004466DC"/>
    <w:rsid w:val="0044760D"/>
    <w:rsid w:val="00450022"/>
    <w:rsid w:val="0045012F"/>
    <w:rsid w:val="00450A50"/>
    <w:rsid w:val="00450A8E"/>
    <w:rsid w:val="00450B12"/>
    <w:rsid w:val="0045119D"/>
    <w:rsid w:val="00451358"/>
    <w:rsid w:val="0045231E"/>
    <w:rsid w:val="0045242C"/>
    <w:rsid w:val="00452499"/>
    <w:rsid w:val="004524A9"/>
    <w:rsid w:val="00452C6D"/>
    <w:rsid w:val="00452EF5"/>
    <w:rsid w:val="00453368"/>
    <w:rsid w:val="004533E2"/>
    <w:rsid w:val="00453585"/>
    <w:rsid w:val="00453914"/>
    <w:rsid w:val="00453A62"/>
    <w:rsid w:val="00453ACA"/>
    <w:rsid w:val="00454187"/>
    <w:rsid w:val="0045426F"/>
    <w:rsid w:val="004543B2"/>
    <w:rsid w:val="004548F6"/>
    <w:rsid w:val="004552FC"/>
    <w:rsid w:val="00456FC2"/>
    <w:rsid w:val="004572DA"/>
    <w:rsid w:val="004579FE"/>
    <w:rsid w:val="00460312"/>
    <w:rsid w:val="00460EFB"/>
    <w:rsid w:val="00461283"/>
    <w:rsid w:val="0046136E"/>
    <w:rsid w:val="00461CA1"/>
    <w:rsid w:val="00462225"/>
    <w:rsid w:val="00462460"/>
    <w:rsid w:val="00462BE9"/>
    <w:rsid w:val="004632EA"/>
    <w:rsid w:val="00463B06"/>
    <w:rsid w:val="00463D69"/>
    <w:rsid w:val="00463FFE"/>
    <w:rsid w:val="00464ADA"/>
    <w:rsid w:val="00465C9C"/>
    <w:rsid w:val="00465D98"/>
    <w:rsid w:val="00466025"/>
    <w:rsid w:val="00466270"/>
    <w:rsid w:val="004662BA"/>
    <w:rsid w:val="0046644D"/>
    <w:rsid w:val="004665E8"/>
    <w:rsid w:val="00466D23"/>
    <w:rsid w:val="0046729C"/>
    <w:rsid w:val="0046778A"/>
    <w:rsid w:val="0046786B"/>
    <w:rsid w:val="00467D68"/>
    <w:rsid w:val="00470058"/>
    <w:rsid w:val="00470807"/>
    <w:rsid w:val="0047080E"/>
    <w:rsid w:val="00470B37"/>
    <w:rsid w:val="00470E64"/>
    <w:rsid w:val="004712BD"/>
    <w:rsid w:val="004713D0"/>
    <w:rsid w:val="00471599"/>
    <w:rsid w:val="004716E7"/>
    <w:rsid w:val="00471792"/>
    <w:rsid w:val="00472445"/>
    <w:rsid w:val="00472D38"/>
    <w:rsid w:val="00472FBF"/>
    <w:rsid w:val="0047307F"/>
    <w:rsid w:val="00473659"/>
    <w:rsid w:val="00473801"/>
    <w:rsid w:val="0047388B"/>
    <w:rsid w:val="004739F8"/>
    <w:rsid w:val="00474C8C"/>
    <w:rsid w:val="00475994"/>
    <w:rsid w:val="00475A17"/>
    <w:rsid w:val="00475B39"/>
    <w:rsid w:val="00476773"/>
    <w:rsid w:val="004776C1"/>
    <w:rsid w:val="00477C02"/>
    <w:rsid w:val="00477C1A"/>
    <w:rsid w:val="00477C2D"/>
    <w:rsid w:val="00477E42"/>
    <w:rsid w:val="0048034A"/>
    <w:rsid w:val="0048045A"/>
    <w:rsid w:val="00481415"/>
    <w:rsid w:val="004817BE"/>
    <w:rsid w:val="00481A0D"/>
    <w:rsid w:val="00481F54"/>
    <w:rsid w:val="004823C5"/>
    <w:rsid w:val="0048265E"/>
    <w:rsid w:val="00482D9D"/>
    <w:rsid w:val="00483AA1"/>
    <w:rsid w:val="00483EAD"/>
    <w:rsid w:val="00485125"/>
    <w:rsid w:val="00485191"/>
    <w:rsid w:val="0048568B"/>
    <w:rsid w:val="00485F6E"/>
    <w:rsid w:val="004862A1"/>
    <w:rsid w:val="00486F19"/>
    <w:rsid w:val="0048721B"/>
    <w:rsid w:val="0048790F"/>
    <w:rsid w:val="00490980"/>
    <w:rsid w:val="0049202C"/>
    <w:rsid w:val="004927E1"/>
    <w:rsid w:val="00492C48"/>
    <w:rsid w:val="0049354F"/>
    <w:rsid w:val="00493AC8"/>
    <w:rsid w:val="00494930"/>
    <w:rsid w:val="00494CD7"/>
    <w:rsid w:val="00495293"/>
    <w:rsid w:val="00495D1E"/>
    <w:rsid w:val="00495F12"/>
    <w:rsid w:val="0049600D"/>
    <w:rsid w:val="00496270"/>
    <w:rsid w:val="00496C54"/>
    <w:rsid w:val="00496E37"/>
    <w:rsid w:val="0049775E"/>
    <w:rsid w:val="00497955"/>
    <w:rsid w:val="00497AC6"/>
    <w:rsid w:val="00497AEA"/>
    <w:rsid w:val="00497BAE"/>
    <w:rsid w:val="004A0107"/>
    <w:rsid w:val="004A0157"/>
    <w:rsid w:val="004A1AF3"/>
    <w:rsid w:val="004A1B0F"/>
    <w:rsid w:val="004A3730"/>
    <w:rsid w:val="004A3AF7"/>
    <w:rsid w:val="004A3B00"/>
    <w:rsid w:val="004A3BCD"/>
    <w:rsid w:val="004A40FC"/>
    <w:rsid w:val="004A4177"/>
    <w:rsid w:val="004A4A44"/>
    <w:rsid w:val="004A4DBC"/>
    <w:rsid w:val="004A572E"/>
    <w:rsid w:val="004A6158"/>
    <w:rsid w:val="004A69CC"/>
    <w:rsid w:val="004A762F"/>
    <w:rsid w:val="004A7972"/>
    <w:rsid w:val="004A7A37"/>
    <w:rsid w:val="004B0304"/>
    <w:rsid w:val="004B1461"/>
    <w:rsid w:val="004B25CE"/>
    <w:rsid w:val="004B2DF5"/>
    <w:rsid w:val="004B3407"/>
    <w:rsid w:val="004B381C"/>
    <w:rsid w:val="004B3D8A"/>
    <w:rsid w:val="004B3DB6"/>
    <w:rsid w:val="004B4263"/>
    <w:rsid w:val="004B469D"/>
    <w:rsid w:val="004B52DC"/>
    <w:rsid w:val="004B56A4"/>
    <w:rsid w:val="004B580A"/>
    <w:rsid w:val="004B5E50"/>
    <w:rsid w:val="004B5F58"/>
    <w:rsid w:val="004B60C6"/>
    <w:rsid w:val="004B6212"/>
    <w:rsid w:val="004B64DC"/>
    <w:rsid w:val="004B661E"/>
    <w:rsid w:val="004B6ADE"/>
    <w:rsid w:val="004B6BE5"/>
    <w:rsid w:val="004B6EC8"/>
    <w:rsid w:val="004B6FDF"/>
    <w:rsid w:val="004B7B66"/>
    <w:rsid w:val="004C0BFA"/>
    <w:rsid w:val="004C0E59"/>
    <w:rsid w:val="004C17D6"/>
    <w:rsid w:val="004C1A76"/>
    <w:rsid w:val="004C1D71"/>
    <w:rsid w:val="004C1FFE"/>
    <w:rsid w:val="004C2EDE"/>
    <w:rsid w:val="004C337E"/>
    <w:rsid w:val="004C33B5"/>
    <w:rsid w:val="004C37C1"/>
    <w:rsid w:val="004C3D69"/>
    <w:rsid w:val="004C41E1"/>
    <w:rsid w:val="004C56A5"/>
    <w:rsid w:val="004C5912"/>
    <w:rsid w:val="004C5F60"/>
    <w:rsid w:val="004C66BA"/>
    <w:rsid w:val="004C6932"/>
    <w:rsid w:val="004C771B"/>
    <w:rsid w:val="004D0077"/>
    <w:rsid w:val="004D0640"/>
    <w:rsid w:val="004D0FB0"/>
    <w:rsid w:val="004D14EB"/>
    <w:rsid w:val="004D14F3"/>
    <w:rsid w:val="004D1AE9"/>
    <w:rsid w:val="004D1C14"/>
    <w:rsid w:val="004D26BE"/>
    <w:rsid w:val="004D3029"/>
    <w:rsid w:val="004D31F3"/>
    <w:rsid w:val="004D32F7"/>
    <w:rsid w:val="004D387F"/>
    <w:rsid w:val="004D3FB5"/>
    <w:rsid w:val="004D4246"/>
    <w:rsid w:val="004D4F1E"/>
    <w:rsid w:val="004D4F84"/>
    <w:rsid w:val="004D509E"/>
    <w:rsid w:val="004D5147"/>
    <w:rsid w:val="004D57CB"/>
    <w:rsid w:val="004D5A5F"/>
    <w:rsid w:val="004D624F"/>
    <w:rsid w:val="004D6A04"/>
    <w:rsid w:val="004D6D5D"/>
    <w:rsid w:val="004D6DE7"/>
    <w:rsid w:val="004D6DE9"/>
    <w:rsid w:val="004E027C"/>
    <w:rsid w:val="004E02F7"/>
    <w:rsid w:val="004E08AB"/>
    <w:rsid w:val="004E0F28"/>
    <w:rsid w:val="004E1E73"/>
    <w:rsid w:val="004E2053"/>
    <w:rsid w:val="004E262E"/>
    <w:rsid w:val="004E267F"/>
    <w:rsid w:val="004E2ACF"/>
    <w:rsid w:val="004E2B17"/>
    <w:rsid w:val="004E2EAE"/>
    <w:rsid w:val="004E3778"/>
    <w:rsid w:val="004E3933"/>
    <w:rsid w:val="004E3F91"/>
    <w:rsid w:val="004E4678"/>
    <w:rsid w:val="004E48D7"/>
    <w:rsid w:val="004E4E58"/>
    <w:rsid w:val="004E5622"/>
    <w:rsid w:val="004E5FAD"/>
    <w:rsid w:val="004E603F"/>
    <w:rsid w:val="004E611B"/>
    <w:rsid w:val="004E6748"/>
    <w:rsid w:val="004E6E1C"/>
    <w:rsid w:val="004E6F36"/>
    <w:rsid w:val="004E75AC"/>
    <w:rsid w:val="004E7BA4"/>
    <w:rsid w:val="004E7D6E"/>
    <w:rsid w:val="004F179B"/>
    <w:rsid w:val="004F183B"/>
    <w:rsid w:val="004F1CB7"/>
    <w:rsid w:val="004F1E1E"/>
    <w:rsid w:val="004F26B0"/>
    <w:rsid w:val="004F27E6"/>
    <w:rsid w:val="004F288D"/>
    <w:rsid w:val="004F2C34"/>
    <w:rsid w:val="004F311E"/>
    <w:rsid w:val="004F32F9"/>
    <w:rsid w:val="004F3922"/>
    <w:rsid w:val="004F4BE6"/>
    <w:rsid w:val="004F542F"/>
    <w:rsid w:val="004F56DF"/>
    <w:rsid w:val="004F5CE5"/>
    <w:rsid w:val="004F64C9"/>
    <w:rsid w:val="004F68EE"/>
    <w:rsid w:val="004F6CA7"/>
    <w:rsid w:val="004F71E4"/>
    <w:rsid w:val="004F7A23"/>
    <w:rsid w:val="004F7C33"/>
    <w:rsid w:val="00500564"/>
    <w:rsid w:val="005005C2"/>
    <w:rsid w:val="0050066A"/>
    <w:rsid w:val="00500908"/>
    <w:rsid w:val="00500A6C"/>
    <w:rsid w:val="0050210F"/>
    <w:rsid w:val="005021BA"/>
    <w:rsid w:val="00502C56"/>
    <w:rsid w:val="00503573"/>
    <w:rsid w:val="00503A22"/>
    <w:rsid w:val="00503AEB"/>
    <w:rsid w:val="00503E9B"/>
    <w:rsid w:val="00504765"/>
    <w:rsid w:val="00504AA9"/>
    <w:rsid w:val="0050611D"/>
    <w:rsid w:val="00507038"/>
    <w:rsid w:val="005071A6"/>
    <w:rsid w:val="0050743F"/>
    <w:rsid w:val="00507B2E"/>
    <w:rsid w:val="00510152"/>
    <w:rsid w:val="005104AD"/>
    <w:rsid w:val="00510705"/>
    <w:rsid w:val="00510934"/>
    <w:rsid w:val="00510BC1"/>
    <w:rsid w:val="00510FBF"/>
    <w:rsid w:val="0051120D"/>
    <w:rsid w:val="005117A8"/>
    <w:rsid w:val="00511967"/>
    <w:rsid w:val="00512006"/>
    <w:rsid w:val="005120BD"/>
    <w:rsid w:val="0051245F"/>
    <w:rsid w:val="0051249B"/>
    <w:rsid w:val="005128E2"/>
    <w:rsid w:val="0051316E"/>
    <w:rsid w:val="005140BC"/>
    <w:rsid w:val="00514424"/>
    <w:rsid w:val="0051458A"/>
    <w:rsid w:val="00514FBE"/>
    <w:rsid w:val="0051504A"/>
    <w:rsid w:val="00516708"/>
    <w:rsid w:val="00516929"/>
    <w:rsid w:val="0051695E"/>
    <w:rsid w:val="0051741C"/>
    <w:rsid w:val="00517873"/>
    <w:rsid w:val="00517B29"/>
    <w:rsid w:val="00522121"/>
    <w:rsid w:val="00522E98"/>
    <w:rsid w:val="00523201"/>
    <w:rsid w:val="0052350E"/>
    <w:rsid w:val="0052373F"/>
    <w:rsid w:val="00524426"/>
    <w:rsid w:val="00524858"/>
    <w:rsid w:val="00524BA1"/>
    <w:rsid w:val="0052502B"/>
    <w:rsid w:val="005253A3"/>
    <w:rsid w:val="005253FC"/>
    <w:rsid w:val="00525727"/>
    <w:rsid w:val="00525B40"/>
    <w:rsid w:val="00525C5F"/>
    <w:rsid w:val="00526AEA"/>
    <w:rsid w:val="00526FEC"/>
    <w:rsid w:val="005273A9"/>
    <w:rsid w:val="00527AD9"/>
    <w:rsid w:val="00527DE9"/>
    <w:rsid w:val="00527F70"/>
    <w:rsid w:val="005303C6"/>
    <w:rsid w:val="0053094E"/>
    <w:rsid w:val="0053178C"/>
    <w:rsid w:val="00531D5B"/>
    <w:rsid w:val="00532B03"/>
    <w:rsid w:val="00532C24"/>
    <w:rsid w:val="00533495"/>
    <w:rsid w:val="00533715"/>
    <w:rsid w:val="0053387B"/>
    <w:rsid w:val="005341F5"/>
    <w:rsid w:val="0053446F"/>
    <w:rsid w:val="0053465D"/>
    <w:rsid w:val="005348ED"/>
    <w:rsid w:val="00534A11"/>
    <w:rsid w:val="00534CE4"/>
    <w:rsid w:val="00535BC1"/>
    <w:rsid w:val="00535F42"/>
    <w:rsid w:val="00536283"/>
    <w:rsid w:val="00536955"/>
    <w:rsid w:val="00536AC2"/>
    <w:rsid w:val="00536CB3"/>
    <w:rsid w:val="00537963"/>
    <w:rsid w:val="00537C9D"/>
    <w:rsid w:val="00540497"/>
    <w:rsid w:val="005405FF"/>
    <w:rsid w:val="00540A9E"/>
    <w:rsid w:val="00540FAC"/>
    <w:rsid w:val="005415F5"/>
    <w:rsid w:val="00541B49"/>
    <w:rsid w:val="00541B9C"/>
    <w:rsid w:val="00541BEA"/>
    <w:rsid w:val="00541CEA"/>
    <w:rsid w:val="00541E8E"/>
    <w:rsid w:val="00542134"/>
    <w:rsid w:val="00542DA4"/>
    <w:rsid w:val="005432DA"/>
    <w:rsid w:val="00543901"/>
    <w:rsid w:val="00543F35"/>
    <w:rsid w:val="00544BD8"/>
    <w:rsid w:val="00544EE7"/>
    <w:rsid w:val="00545A3E"/>
    <w:rsid w:val="00545A89"/>
    <w:rsid w:val="005466C0"/>
    <w:rsid w:val="00546FB5"/>
    <w:rsid w:val="005472C4"/>
    <w:rsid w:val="00547362"/>
    <w:rsid w:val="00547880"/>
    <w:rsid w:val="00550BB5"/>
    <w:rsid w:val="0055152E"/>
    <w:rsid w:val="00551A78"/>
    <w:rsid w:val="00551C23"/>
    <w:rsid w:val="00551FC4"/>
    <w:rsid w:val="00552316"/>
    <w:rsid w:val="0055277F"/>
    <w:rsid w:val="00552DA2"/>
    <w:rsid w:val="00553677"/>
    <w:rsid w:val="005537AD"/>
    <w:rsid w:val="005539C5"/>
    <w:rsid w:val="005545DD"/>
    <w:rsid w:val="0055493E"/>
    <w:rsid w:val="00554D06"/>
    <w:rsid w:val="00554F57"/>
    <w:rsid w:val="00555757"/>
    <w:rsid w:val="005557B2"/>
    <w:rsid w:val="00556F7B"/>
    <w:rsid w:val="00557010"/>
    <w:rsid w:val="005578CE"/>
    <w:rsid w:val="00557AA0"/>
    <w:rsid w:val="00560169"/>
    <w:rsid w:val="005604BC"/>
    <w:rsid w:val="0056064F"/>
    <w:rsid w:val="00560839"/>
    <w:rsid w:val="00560F84"/>
    <w:rsid w:val="0056113B"/>
    <w:rsid w:val="005612AC"/>
    <w:rsid w:val="005614BF"/>
    <w:rsid w:val="005625FC"/>
    <w:rsid w:val="00562A50"/>
    <w:rsid w:val="00562B7E"/>
    <w:rsid w:val="00562EE3"/>
    <w:rsid w:val="00563AB2"/>
    <w:rsid w:val="00563B3F"/>
    <w:rsid w:val="00564047"/>
    <w:rsid w:val="0056449A"/>
    <w:rsid w:val="005646CE"/>
    <w:rsid w:val="00564CBC"/>
    <w:rsid w:val="00565570"/>
    <w:rsid w:val="00565782"/>
    <w:rsid w:val="0056590B"/>
    <w:rsid w:val="00565985"/>
    <w:rsid w:val="00565CF3"/>
    <w:rsid w:val="00565E21"/>
    <w:rsid w:val="00565F7E"/>
    <w:rsid w:val="0056681F"/>
    <w:rsid w:val="00566E9B"/>
    <w:rsid w:val="00567CCC"/>
    <w:rsid w:val="005700F8"/>
    <w:rsid w:val="005710A4"/>
    <w:rsid w:val="00571135"/>
    <w:rsid w:val="005715BC"/>
    <w:rsid w:val="00571725"/>
    <w:rsid w:val="00571734"/>
    <w:rsid w:val="00571B75"/>
    <w:rsid w:val="00571BC4"/>
    <w:rsid w:val="00572268"/>
    <w:rsid w:val="00572512"/>
    <w:rsid w:val="00572564"/>
    <w:rsid w:val="00572587"/>
    <w:rsid w:val="00572BE5"/>
    <w:rsid w:val="00572F18"/>
    <w:rsid w:val="00573B7D"/>
    <w:rsid w:val="00573DF3"/>
    <w:rsid w:val="00574087"/>
    <w:rsid w:val="005740C3"/>
    <w:rsid w:val="00574170"/>
    <w:rsid w:val="00574729"/>
    <w:rsid w:val="00574E2F"/>
    <w:rsid w:val="00574E7D"/>
    <w:rsid w:val="005751DB"/>
    <w:rsid w:val="00576149"/>
    <w:rsid w:val="00577F59"/>
    <w:rsid w:val="005800B0"/>
    <w:rsid w:val="00580519"/>
    <w:rsid w:val="00580559"/>
    <w:rsid w:val="00580817"/>
    <w:rsid w:val="0058087E"/>
    <w:rsid w:val="00580A6E"/>
    <w:rsid w:val="005816F9"/>
    <w:rsid w:val="00581A95"/>
    <w:rsid w:val="00582111"/>
    <w:rsid w:val="00582AC0"/>
    <w:rsid w:val="00583183"/>
    <w:rsid w:val="005834EC"/>
    <w:rsid w:val="0058383C"/>
    <w:rsid w:val="00584043"/>
    <w:rsid w:val="00584457"/>
    <w:rsid w:val="00584962"/>
    <w:rsid w:val="00584C8C"/>
    <w:rsid w:val="00585A31"/>
    <w:rsid w:val="00585DC9"/>
    <w:rsid w:val="00585DE1"/>
    <w:rsid w:val="00586001"/>
    <w:rsid w:val="00586A2B"/>
    <w:rsid w:val="00587E9A"/>
    <w:rsid w:val="00590963"/>
    <w:rsid w:val="00590A4D"/>
    <w:rsid w:val="00590C2C"/>
    <w:rsid w:val="005916F5"/>
    <w:rsid w:val="00591817"/>
    <w:rsid w:val="005919F6"/>
    <w:rsid w:val="00591F04"/>
    <w:rsid w:val="00591F44"/>
    <w:rsid w:val="00592599"/>
    <w:rsid w:val="005927FE"/>
    <w:rsid w:val="005928DF"/>
    <w:rsid w:val="005931B5"/>
    <w:rsid w:val="0059335B"/>
    <w:rsid w:val="0059343F"/>
    <w:rsid w:val="005944C2"/>
    <w:rsid w:val="00594CEF"/>
    <w:rsid w:val="0059541A"/>
    <w:rsid w:val="00595A6C"/>
    <w:rsid w:val="00595DEE"/>
    <w:rsid w:val="00596924"/>
    <w:rsid w:val="00596BDB"/>
    <w:rsid w:val="005975B1"/>
    <w:rsid w:val="00597729"/>
    <w:rsid w:val="005A09C5"/>
    <w:rsid w:val="005A0F62"/>
    <w:rsid w:val="005A0F99"/>
    <w:rsid w:val="005A1736"/>
    <w:rsid w:val="005A217A"/>
    <w:rsid w:val="005A2C11"/>
    <w:rsid w:val="005A2E62"/>
    <w:rsid w:val="005A3106"/>
    <w:rsid w:val="005A3847"/>
    <w:rsid w:val="005A3B57"/>
    <w:rsid w:val="005A5409"/>
    <w:rsid w:val="005A611C"/>
    <w:rsid w:val="005A7B67"/>
    <w:rsid w:val="005A7E0D"/>
    <w:rsid w:val="005B003A"/>
    <w:rsid w:val="005B0157"/>
    <w:rsid w:val="005B04F8"/>
    <w:rsid w:val="005B056A"/>
    <w:rsid w:val="005B0596"/>
    <w:rsid w:val="005B0980"/>
    <w:rsid w:val="005B0A92"/>
    <w:rsid w:val="005B0DC3"/>
    <w:rsid w:val="005B0F95"/>
    <w:rsid w:val="005B2178"/>
    <w:rsid w:val="005B2748"/>
    <w:rsid w:val="005B2C94"/>
    <w:rsid w:val="005B34CD"/>
    <w:rsid w:val="005B3752"/>
    <w:rsid w:val="005B38E8"/>
    <w:rsid w:val="005B3CB3"/>
    <w:rsid w:val="005B4148"/>
    <w:rsid w:val="005B465D"/>
    <w:rsid w:val="005B65EE"/>
    <w:rsid w:val="005B6844"/>
    <w:rsid w:val="005B7195"/>
    <w:rsid w:val="005B766B"/>
    <w:rsid w:val="005B77E7"/>
    <w:rsid w:val="005B7DFF"/>
    <w:rsid w:val="005B7E15"/>
    <w:rsid w:val="005B7F65"/>
    <w:rsid w:val="005C0A9F"/>
    <w:rsid w:val="005C0B9D"/>
    <w:rsid w:val="005C135E"/>
    <w:rsid w:val="005C19B7"/>
    <w:rsid w:val="005C2340"/>
    <w:rsid w:val="005C2D7A"/>
    <w:rsid w:val="005C2F20"/>
    <w:rsid w:val="005C395E"/>
    <w:rsid w:val="005C3D82"/>
    <w:rsid w:val="005C4171"/>
    <w:rsid w:val="005C4249"/>
    <w:rsid w:val="005C4A64"/>
    <w:rsid w:val="005C4A95"/>
    <w:rsid w:val="005C592C"/>
    <w:rsid w:val="005C5D87"/>
    <w:rsid w:val="005C5DE2"/>
    <w:rsid w:val="005C6378"/>
    <w:rsid w:val="005C656A"/>
    <w:rsid w:val="005C66E5"/>
    <w:rsid w:val="005C673A"/>
    <w:rsid w:val="005C769D"/>
    <w:rsid w:val="005C7A95"/>
    <w:rsid w:val="005C7D50"/>
    <w:rsid w:val="005D0E31"/>
    <w:rsid w:val="005D1225"/>
    <w:rsid w:val="005D1693"/>
    <w:rsid w:val="005D18C6"/>
    <w:rsid w:val="005D20F0"/>
    <w:rsid w:val="005D262C"/>
    <w:rsid w:val="005D26A0"/>
    <w:rsid w:val="005D2FE7"/>
    <w:rsid w:val="005D3DF7"/>
    <w:rsid w:val="005D468C"/>
    <w:rsid w:val="005D46E0"/>
    <w:rsid w:val="005D4F5F"/>
    <w:rsid w:val="005D5DC8"/>
    <w:rsid w:val="005D612F"/>
    <w:rsid w:val="005D623E"/>
    <w:rsid w:val="005D63BA"/>
    <w:rsid w:val="005D6DC7"/>
    <w:rsid w:val="005D7025"/>
    <w:rsid w:val="005D790C"/>
    <w:rsid w:val="005D7FD4"/>
    <w:rsid w:val="005E014E"/>
    <w:rsid w:val="005E0864"/>
    <w:rsid w:val="005E100D"/>
    <w:rsid w:val="005E1435"/>
    <w:rsid w:val="005E30A2"/>
    <w:rsid w:val="005E3961"/>
    <w:rsid w:val="005E4DC4"/>
    <w:rsid w:val="005E5940"/>
    <w:rsid w:val="005E5942"/>
    <w:rsid w:val="005E5C0B"/>
    <w:rsid w:val="005E63DA"/>
    <w:rsid w:val="005E6BA5"/>
    <w:rsid w:val="005E724E"/>
    <w:rsid w:val="005F05AC"/>
    <w:rsid w:val="005F068C"/>
    <w:rsid w:val="005F0D18"/>
    <w:rsid w:val="005F174E"/>
    <w:rsid w:val="005F1A11"/>
    <w:rsid w:val="005F3A02"/>
    <w:rsid w:val="005F4CE7"/>
    <w:rsid w:val="005F520B"/>
    <w:rsid w:val="005F52D5"/>
    <w:rsid w:val="005F56F1"/>
    <w:rsid w:val="005F58B8"/>
    <w:rsid w:val="005F688C"/>
    <w:rsid w:val="005F7AF0"/>
    <w:rsid w:val="006008DF"/>
    <w:rsid w:val="00600CFA"/>
    <w:rsid w:val="006017E6"/>
    <w:rsid w:val="00601A6F"/>
    <w:rsid w:val="00601F6B"/>
    <w:rsid w:val="00601FD1"/>
    <w:rsid w:val="00602EDF"/>
    <w:rsid w:val="00602F48"/>
    <w:rsid w:val="00603163"/>
    <w:rsid w:val="006038F2"/>
    <w:rsid w:val="00603B04"/>
    <w:rsid w:val="00603E31"/>
    <w:rsid w:val="00603F84"/>
    <w:rsid w:val="00604B83"/>
    <w:rsid w:val="0060525D"/>
    <w:rsid w:val="0060595F"/>
    <w:rsid w:val="00606127"/>
    <w:rsid w:val="006069FA"/>
    <w:rsid w:val="006072E9"/>
    <w:rsid w:val="00607398"/>
    <w:rsid w:val="00607726"/>
    <w:rsid w:val="00607CED"/>
    <w:rsid w:val="00610099"/>
    <w:rsid w:val="0061028C"/>
    <w:rsid w:val="00610548"/>
    <w:rsid w:val="00610B03"/>
    <w:rsid w:val="00610B66"/>
    <w:rsid w:val="00611478"/>
    <w:rsid w:val="006116DC"/>
    <w:rsid w:val="00611D59"/>
    <w:rsid w:val="00612386"/>
    <w:rsid w:val="00612396"/>
    <w:rsid w:val="006125FA"/>
    <w:rsid w:val="006128BC"/>
    <w:rsid w:val="00612C55"/>
    <w:rsid w:val="0061331E"/>
    <w:rsid w:val="00613D38"/>
    <w:rsid w:val="00614786"/>
    <w:rsid w:val="00615F06"/>
    <w:rsid w:val="00616E11"/>
    <w:rsid w:val="00617012"/>
    <w:rsid w:val="00617E52"/>
    <w:rsid w:val="00617FA4"/>
    <w:rsid w:val="006205A7"/>
    <w:rsid w:val="006208AF"/>
    <w:rsid w:val="006220FA"/>
    <w:rsid w:val="00622A3E"/>
    <w:rsid w:val="00623306"/>
    <w:rsid w:val="00623905"/>
    <w:rsid w:val="00623C3C"/>
    <w:rsid w:val="0062557B"/>
    <w:rsid w:val="00625C01"/>
    <w:rsid w:val="00625DC1"/>
    <w:rsid w:val="00625EAE"/>
    <w:rsid w:val="00626D45"/>
    <w:rsid w:val="00626F39"/>
    <w:rsid w:val="00627481"/>
    <w:rsid w:val="006276AD"/>
    <w:rsid w:val="00627B9D"/>
    <w:rsid w:val="00627F76"/>
    <w:rsid w:val="00630284"/>
    <w:rsid w:val="00630297"/>
    <w:rsid w:val="006308B4"/>
    <w:rsid w:val="00630940"/>
    <w:rsid w:val="00631244"/>
    <w:rsid w:val="006313F7"/>
    <w:rsid w:val="0063194E"/>
    <w:rsid w:val="00631D5A"/>
    <w:rsid w:val="006323A7"/>
    <w:rsid w:val="0063254F"/>
    <w:rsid w:val="00633308"/>
    <w:rsid w:val="00633658"/>
    <w:rsid w:val="00633921"/>
    <w:rsid w:val="00633A9A"/>
    <w:rsid w:val="00633B56"/>
    <w:rsid w:val="00633D8E"/>
    <w:rsid w:val="00634BE5"/>
    <w:rsid w:val="00635711"/>
    <w:rsid w:val="006357BC"/>
    <w:rsid w:val="00635EAB"/>
    <w:rsid w:val="00636070"/>
    <w:rsid w:val="006361A6"/>
    <w:rsid w:val="00636240"/>
    <w:rsid w:val="0063630A"/>
    <w:rsid w:val="00636516"/>
    <w:rsid w:val="00637BBE"/>
    <w:rsid w:val="00637CAA"/>
    <w:rsid w:val="0064086A"/>
    <w:rsid w:val="00640A30"/>
    <w:rsid w:val="00640A4F"/>
    <w:rsid w:val="00640E4C"/>
    <w:rsid w:val="0064147F"/>
    <w:rsid w:val="00641AD3"/>
    <w:rsid w:val="00641F9A"/>
    <w:rsid w:val="006421F5"/>
    <w:rsid w:val="0064244F"/>
    <w:rsid w:val="006428A5"/>
    <w:rsid w:val="00642F86"/>
    <w:rsid w:val="0064379F"/>
    <w:rsid w:val="00644032"/>
    <w:rsid w:val="00644FC6"/>
    <w:rsid w:val="006458A5"/>
    <w:rsid w:val="00645EBA"/>
    <w:rsid w:val="006460CF"/>
    <w:rsid w:val="00647724"/>
    <w:rsid w:val="00647A26"/>
    <w:rsid w:val="00650876"/>
    <w:rsid w:val="00650D9C"/>
    <w:rsid w:val="00652873"/>
    <w:rsid w:val="006531AE"/>
    <w:rsid w:val="006543A7"/>
    <w:rsid w:val="00654758"/>
    <w:rsid w:val="00655794"/>
    <w:rsid w:val="006558B3"/>
    <w:rsid w:val="006559FE"/>
    <w:rsid w:val="00655D24"/>
    <w:rsid w:val="00656247"/>
    <w:rsid w:val="00656D71"/>
    <w:rsid w:val="006579BD"/>
    <w:rsid w:val="00657EFE"/>
    <w:rsid w:val="00657F71"/>
    <w:rsid w:val="006603C3"/>
    <w:rsid w:val="00660C81"/>
    <w:rsid w:val="00660EB2"/>
    <w:rsid w:val="00661481"/>
    <w:rsid w:val="006614AE"/>
    <w:rsid w:val="00661A8D"/>
    <w:rsid w:val="00661B26"/>
    <w:rsid w:val="006627C8"/>
    <w:rsid w:val="00662AC6"/>
    <w:rsid w:val="00662CBB"/>
    <w:rsid w:val="00662F2D"/>
    <w:rsid w:val="00663081"/>
    <w:rsid w:val="00663430"/>
    <w:rsid w:val="006634F4"/>
    <w:rsid w:val="0066425E"/>
    <w:rsid w:val="006644A4"/>
    <w:rsid w:val="006645DE"/>
    <w:rsid w:val="00664F11"/>
    <w:rsid w:val="0066529B"/>
    <w:rsid w:val="0066531F"/>
    <w:rsid w:val="006655DD"/>
    <w:rsid w:val="006656F8"/>
    <w:rsid w:val="00665C11"/>
    <w:rsid w:val="00665ED2"/>
    <w:rsid w:val="00666115"/>
    <w:rsid w:val="00666207"/>
    <w:rsid w:val="00666214"/>
    <w:rsid w:val="006664C0"/>
    <w:rsid w:val="00666929"/>
    <w:rsid w:val="00670010"/>
    <w:rsid w:val="00670A41"/>
    <w:rsid w:val="00670F99"/>
    <w:rsid w:val="006725FA"/>
    <w:rsid w:val="0067277A"/>
    <w:rsid w:val="0067291D"/>
    <w:rsid w:val="00673F8E"/>
    <w:rsid w:val="00674131"/>
    <w:rsid w:val="00674460"/>
    <w:rsid w:val="0067458C"/>
    <w:rsid w:val="00674E09"/>
    <w:rsid w:val="006750FA"/>
    <w:rsid w:val="0067573E"/>
    <w:rsid w:val="00676AFC"/>
    <w:rsid w:val="00680395"/>
    <w:rsid w:val="00680757"/>
    <w:rsid w:val="006807D6"/>
    <w:rsid w:val="00680A11"/>
    <w:rsid w:val="00680A90"/>
    <w:rsid w:val="00681293"/>
    <w:rsid w:val="0068151D"/>
    <w:rsid w:val="00681BA5"/>
    <w:rsid w:val="006826D0"/>
    <w:rsid w:val="00682734"/>
    <w:rsid w:val="00682818"/>
    <w:rsid w:val="00683F8E"/>
    <w:rsid w:val="0068405A"/>
    <w:rsid w:val="00684176"/>
    <w:rsid w:val="006843FA"/>
    <w:rsid w:val="00684EC7"/>
    <w:rsid w:val="0068521D"/>
    <w:rsid w:val="00685436"/>
    <w:rsid w:val="0068553B"/>
    <w:rsid w:val="00685A80"/>
    <w:rsid w:val="00686007"/>
    <w:rsid w:val="00686C05"/>
    <w:rsid w:val="00686F3E"/>
    <w:rsid w:val="00690403"/>
    <w:rsid w:val="00690EE5"/>
    <w:rsid w:val="00691819"/>
    <w:rsid w:val="00691884"/>
    <w:rsid w:val="00691975"/>
    <w:rsid w:val="00691DFC"/>
    <w:rsid w:val="006922FD"/>
    <w:rsid w:val="006937AA"/>
    <w:rsid w:val="006937D4"/>
    <w:rsid w:val="00693D70"/>
    <w:rsid w:val="00694E38"/>
    <w:rsid w:val="00694FAF"/>
    <w:rsid w:val="00695055"/>
    <w:rsid w:val="00695190"/>
    <w:rsid w:val="0069529C"/>
    <w:rsid w:val="00695894"/>
    <w:rsid w:val="006959FE"/>
    <w:rsid w:val="00695DEA"/>
    <w:rsid w:val="00695EA5"/>
    <w:rsid w:val="0069639D"/>
    <w:rsid w:val="006972CF"/>
    <w:rsid w:val="006973BA"/>
    <w:rsid w:val="00697675"/>
    <w:rsid w:val="006A0012"/>
    <w:rsid w:val="006A031C"/>
    <w:rsid w:val="006A0F85"/>
    <w:rsid w:val="006A13A8"/>
    <w:rsid w:val="006A14A0"/>
    <w:rsid w:val="006A14C4"/>
    <w:rsid w:val="006A1D15"/>
    <w:rsid w:val="006A1EDC"/>
    <w:rsid w:val="006A1F6F"/>
    <w:rsid w:val="006A3460"/>
    <w:rsid w:val="006A35B1"/>
    <w:rsid w:val="006A410F"/>
    <w:rsid w:val="006A41A6"/>
    <w:rsid w:val="006A5607"/>
    <w:rsid w:val="006A5E3B"/>
    <w:rsid w:val="006A60DF"/>
    <w:rsid w:val="006A64B6"/>
    <w:rsid w:val="006A69D8"/>
    <w:rsid w:val="006A6D74"/>
    <w:rsid w:val="006A772A"/>
    <w:rsid w:val="006A7B23"/>
    <w:rsid w:val="006B014E"/>
    <w:rsid w:val="006B0DB2"/>
    <w:rsid w:val="006B1C2E"/>
    <w:rsid w:val="006B21B9"/>
    <w:rsid w:val="006B2381"/>
    <w:rsid w:val="006B23DE"/>
    <w:rsid w:val="006B2438"/>
    <w:rsid w:val="006B27D2"/>
    <w:rsid w:val="006B2B5A"/>
    <w:rsid w:val="006B3CB7"/>
    <w:rsid w:val="006B3E04"/>
    <w:rsid w:val="006B3E1A"/>
    <w:rsid w:val="006B49BD"/>
    <w:rsid w:val="006B4A89"/>
    <w:rsid w:val="006B5BFD"/>
    <w:rsid w:val="006B5D9D"/>
    <w:rsid w:val="006B6037"/>
    <w:rsid w:val="006B6660"/>
    <w:rsid w:val="006B6A3B"/>
    <w:rsid w:val="006B6D24"/>
    <w:rsid w:val="006B6D3E"/>
    <w:rsid w:val="006B6F7C"/>
    <w:rsid w:val="006B7701"/>
    <w:rsid w:val="006B7A77"/>
    <w:rsid w:val="006B7ADD"/>
    <w:rsid w:val="006B7ECE"/>
    <w:rsid w:val="006C0186"/>
    <w:rsid w:val="006C09C2"/>
    <w:rsid w:val="006C0E0F"/>
    <w:rsid w:val="006C121B"/>
    <w:rsid w:val="006C13AB"/>
    <w:rsid w:val="006C1AF0"/>
    <w:rsid w:val="006C25F0"/>
    <w:rsid w:val="006C3381"/>
    <w:rsid w:val="006C394A"/>
    <w:rsid w:val="006C3981"/>
    <w:rsid w:val="006C3B67"/>
    <w:rsid w:val="006C3F78"/>
    <w:rsid w:val="006C3FEB"/>
    <w:rsid w:val="006C4429"/>
    <w:rsid w:val="006C4543"/>
    <w:rsid w:val="006C4AA2"/>
    <w:rsid w:val="006C4AF2"/>
    <w:rsid w:val="006C4BCD"/>
    <w:rsid w:val="006C4D06"/>
    <w:rsid w:val="006C4EA7"/>
    <w:rsid w:val="006C5999"/>
    <w:rsid w:val="006C5CFC"/>
    <w:rsid w:val="006C5F2C"/>
    <w:rsid w:val="006C60F1"/>
    <w:rsid w:val="006C679F"/>
    <w:rsid w:val="006C76F7"/>
    <w:rsid w:val="006C7C64"/>
    <w:rsid w:val="006C7D55"/>
    <w:rsid w:val="006C7F1C"/>
    <w:rsid w:val="006D0147"/>
    <w:rsid w:val="006D0A2F"/>
    <w:rsid w:val="006D1634"/>
    <w:rsid w:val="006D1C8A"/>
    <w:rsid w:val="006D2C51"/>
    <w:rsid w:val="006D2F0B"/>
    <w:rsid w:val="006D3416"/>
    <w:rsid w:val="006D34D0"/>
    <w:rsid w:val="006D3715"/>
    <w:rsid w:val="006D3AB1"/>
    <w:rsid w:val="006D3ABF"/>
    <w:rsid w:val="006D3AFC"/>
    <w:rsid w:val="006D3C1F"/>
    <w:rsid w:val="006D3CED"/>
    <w:rsid w:val="006D405F"/>
    <w:rsid w:val="006D42B7"/>
    <w:rsid w:val="006D433F"/>
    <w:rsid w:val="006D45B0"/>
    <w:rsid w:val="006D4E2E"/>
    <w:rsid w:val="006D5031"/>
    <w:rsid w:val="006D5079"/>
    <w:rsid w:val="006D6129"/>
    <w:rsid w:val="006D7023"/>
    <w:rsid w:val="006D704D"/>
    <w:rsid w:val="006D7C45"/>
    <w:rsid w:val="006E0529"/>
    <w:rsid w:val="006E07D0"/>
    <w:rsid w:val="006E11A4"/>
    <w:rsid w:val="006E16E8"/>
    <w:rsid w:val="006E24B0"/>
    <w:rsid w:val="006E29E7"/>
    <w:rsid w:val="006E2B1C"/>
    <w:rsid w:val="006E303C"/>
    <w:rsid w:val="006E30F6"/>
    <w:rsid w:val="006E360B"/>
    <w:rsid w:val="006E3A3A"/>
    <w:rsid w:val="006E400A"/>
    <w:rsid w:val="006E485D"/>
    <w:rsid w:val="006E5B18"/>
    <w:rsid w:val="006E65B6"/>
    <w:rsid w:val="006E6D5F"/>
    <w:rsid w:val="006E6D7D"/>
    <w:rsid w:val="006E6F76"/>
    <w:rsid w:val="006E76F2"/>
    <w:rsid w:val="006E7AEB"/>
    <w:rsid w:val="006E7B42"/>
    <w:rsid w:val="006E7D40"/>
    <w:rsid w:val="006E7E58"/>
    <w:rsid w:val="006F10DC"/>
    <w:rsid w:val="006F1187"/>
    <w:rsid w:val="006F137B"/>
    <w:rsid w:val="006F1DCB"/>
    <w:rsid w:val="006F2E4F"/>
    <w:rsid w:val="006F338D"/>
    <w:rsid w:val="006F3825"/>
    <w:rsid w:val="006F3A7F"/>
    <w:rsid w:val="006F3C02"/>
    <w:rsid w:val="006F3CE9"/>
    <w:rsid w:val="006F4023"/>
    <w:rsid w:val="006F402A"/>
    <w:rsid w:val="006F4190"/>
    <w:rsid w:val="006F41D7"/>
    <w:rsid w:val="006F4A94"/>
    <w:rsid w:val="006F4C3B"/>
    <w:rsid w:val="006F4E5B"/>
    <w:rsid w:val="006F503C"/>
    <w:rsid w:val="006F5343"/>
    <w:rsid w:val="006F5CCD"/>
    <w:rsid w:val="006F6525"/>
    <w:rsid w:val="006F6D65"/>
    <w:rsid w:val="006F7254"/>
    <w:rsid w:val="006F78B0"/>
    <w:rsid w:val="00700010"/>
    <w:rsid w:val="007000DF"/>
    <w:rsid w:val="007008D6"/>
    <w:rsid w:val="00701469"/>
    <w:rsid w:val="0070176F"/>
    <w:rsid w:val="0070223D"/>
    <w:rsid w:val="007028A2"/>
    <w:rsid w:val="007028A8"/>
    <w:rsid w:val="00702A7F"/>
    <w:rsid w:val="007030DD"/>
    <w:rsid w:val="00703344"/>
    <w:rsid w:val="0070340C"/>
    <w:rsid w:val="0070354D"/>
    <w:rsid w:val="0070375A"/>
    <w:rsid w:val="007038A0"/>
    <w:rsid w:val="007039EF"/>
    <w:rsid w:val="00703C45"/>
    <w:rsid w:val="0070468D"/>
    <w:rsid w:val="00704BC5"/>
    <w:rsid w:val="00704C77"/>
    <w:rsid w:val="00705153"/>
    <w:rsid w:val="007052AB"/>
    <w:rsid w:val="00705578"/>
    <w:rsid w:val="00705ED8"/>
    <w:rsid w:val="00706539"/>
    <w:rsid w:val="00706F33"/>
    <w:rsid w:val="007071B8"/>
    <w:rsid w:val="007079B7"/>
    <w:rsid w:val="00707A3B"/>
    <w:rsid w:val="00710418"/>
    <w:rsid w:val="007107A2"/>
    <w:rsid w:val="00710CD4"/>
    <w:rsid w:val="00712611"/>
    <w:rsid w:val="00712AC1"/>
    <w:rsid w:val="00714AE8"/>
    <w:rsid w:val="00715461"/>
    <w:rsid w:val="00715976"/>
    <w:rsid w:val="00715EC1"/>
    <w:rsid w:val="0071663C"/>
    <w:rsid w:val="00716FA5"/>
    <w:rsid w:val="0071738E"/>
    <w:rsid w:val="00717BB9"/>
    <w:rsid w:val="007201DE"/>
    <w:rsid w:val="007203A0"/>
    <w:rsid w:val="007203B4"/>
    <w:rsid w:val="00720497"/>
    <w:rsid w:val="00722767"/>
    <w:rsid w:val="00722AED"/>
    <w:rsid w:val="00723492"/>
    <w:rsid w:val="00723564"/>
    <w:rsid w:val="00723743"/>
    <w:rsid w:val="0072391D"/>
    <w:rsid w:val="00723F50"/>
    <w:rsid w:val="007246DB"/>
    <w:rsid w:val="00724CB6"/>
    <w:rsid w:val="0072500E"/>
    <w:rsid w:val="0072711A"/>
    <w:rsid w:val="0072741B"/>
    <w:rsid w:val="007274ED"/>
    <w:rsid w:val="0072795D"/>
    <w:rsid w:val="00727C90"/>
    <w:rsid w:val="00727F19"/>
    <w:rsid w:val="00730004"/>
    <w:rsid w:val="007301E2"/>
    <w:rsid w:val="00730201"/>
    <w:rsid w:val="00730DCF"/>
    <w:rsid w:val="00730EB9"/>
    <w:rsid w:val="0073110A"/>
    <w:rsid w:val="0073111D"/>
    <w:rsid w:val="0073156F"/>
    <w:rsid w:val="00732795"/>
    <w:rsid w:val="0073290B"/>
    <w:rsid w:val="00732FCA"/>
    <w:rsid w:val="007345C0"/>
    <w:rsid w:val="00734761"/>
    <w:rsid w:val="00734880"/>
    <w:rsid w:val="007349ED"/>
    <w:rsid w:val="00734DB9"/>
    <w:rsid w:val="007351A3"/>
    <w:rsid w:val="007351E4"/>
    <w:rsid w:val="0073588D"/>
    <w:rsid w:val="007358AD"/>
    <w:rsid w:val="007364BB"/>
    <w:rsid w:val="00736AF9"/>
    <w:rsid w:val="00736D06"/>
    <w:rsid w:val="00736E82"/>
    <w:rsid w:val="00737242"/>
    <w:rsid w:val="007375A0"/>
    <w:rsid w:val="00737858"/>
    <w:rsid w:val="007403FD"/>
    <w:rsid w:val="007408BB"/>
    <w:rsid w:val="00741349"/>
    <w:rsid w:val="00741425"/>
    <w:rsid w:val="0074147C"/>
    <w:rsid w:val="007416DB"/>
    <w:rsid w:val="00741DBE"/>
    <w:rsid w:val="00741F6A"/>
    <w:rsid w:val="00742C46"/>
    <w:rsid w:val="00743475"/>
    <w:rsid w:val="007435F5"/>
    <w:rsid w:val="007437EB"/>
    <w:rsid w:val="00743A0C"/>
    <w:rsid w:val="00743EC0"/>
    <w:rsid w:val="00744A26"/>
    <w:rsid w:val="00744EA6"/>
    <w:rsid w:val="00744F67"/>
    <w:rsid w:val="0074533F"/>
    <w:rsid w:val="00745726"/>
    <w:rsid w:val="00745C8B"/>
    <w:rsid w:val="00745CB6"/>
    <w:rsid w:val="00746439"/>
    <w:rsid w:val="00746C75"/>
    <w:rsid w:val="00746F62"/>
    <w:rsid w:val="0074760F"/>
    <w:rsid w:val="00750AA1"/>
    <w:rsid w:val="007516B0"/>
    <w:rsid w:val="007525FA"/>
    <w:rsid w:val="00753027"/>
    <w:rsid w:val="007531F5"/>
    <w:rsid w:val="00753361"/>
    <w:rsid w:val="007533E3"/>
    <w:rsid w:val="00753578"/>
    <w:rsid w:val="007538C6"/>
    <w:rsid w:val="00753992"/>
    <w:rsid w:val="00753AF4"/>
    <w:rsid w:val="00753F4E"/>
    <w:rsid w:val="00754094"/>
    <w:rsid w:val="00754279"/>
    <w:rsid w:val="007542F3"/>
    <w:rsid w:val="00754340"/>
    <w:rsid w:val="00754BB9"/>
    <w:rsid w:val="007558C7"/>
    <w:rsid w:val="00755C6A"/>
    <w:rsid w:val="007564F2"/>
    <w:rsid w:val="00756C4B"/>
    <w:rsid w:val="00756CE1"/>
    <w:rsid w:val="00756DBE"/>
    <w:rsid w:val="007570DC"/>
    <w:rsid w:val="00757B84"/>
    <w:rsid w:val="007602CA"/>
    <w:rsid w:val="00760A02"/>
    <w:rsid w:val="00760B12"/>
    <w:rsid w:val="00760CE6"/>
    <w:rsid w:val="00761000"/>
    <w:rsid w:val="00761015"/>
    <w:rsid w:val="007615C9"/>
    <w:rsid w:val="0076170F"/>
    <w:rsid w:val="007617B8"/>
    <w:rsid w:val="007627AA"/>
    <w:rsid w:val="0076293E"/>
    <w:rsid w:val="007633A3"/>
    <w:rsid w:val="00763405"/>
    <w:rsid w:val="00763AC5"/>
    <w:rsid w:val="00763F3D"/>
    <w:rsid w:val="007640A4"/>
    <w:rsid w:val="007640F4"/>
    <w:rsid w:val="007647BD"/>
    <w:rsid w:val="00764D14"/>
    <w:rsid w:val="00764E6B"/>
    <w:rsid w:val="00764F59"/>
    <w:rsid w:val="0076555C"/>
    <w:rsid w:val="0076583E"/>
    <w:rsid w:val="007660FE"/>
    <w:rsid w:val="007664FC"/>
    <w:rsid w:val="0076698F"/>
    <w:rsid w:val="00766E48"/>
    <w:rsid w:val="00766F60"/>
    <w:rsid w:val="007672B9"/>
    <w:rsid w:val="007700A5"/>
    <w:rsid w:val="00770B0D"/>
    <w:rsid w:val="00770E9F"/>
    <w:rsid w:val="00770F34"/>
    <w:rsid w:val="0077109D"/>
    <w:rsid w:val="00771743"/>
    <w:rsid w:val="00771BB2"/>
    <w:rsid w:val="00772209"/>
    <w:rsid w:val="00772735"/>
    <w:rsid w:val="0077296A"/>
    <w:rsid w:val="00772A7A"/>
    <w:rsid w:val="00772C19"/>
    <w:rsid w:val="0077338F"/>
    <w:rsid w:val="007733F9"/>
    <w:rsid w:val="0077341A"/>
    <w:rsid w:val="00773A6E"/>
    <w:rsid w:val="00773C59"/>
    <w:rsid w:val="00774E52"/>
    <w:rsid w:val="007753AB"/>
    <w:rsid w:val="007753AC"/>
    <w:rsid w:val="0077553D"/>
    <w:rsid w:val="00775E44"/>
    <w:rsid w:val="00776079"/>
    <w:rsid w:val="00776813"/>
    <w:rsid w:val="007768C1"/>
    <w:rsid w:val="007772F8"/>
    <w:rsid w:val="0077748F"/>
    <w:rsid w:val="00777A5D"/>
    <w:rsid w:val="00777E72"/>
    <w:rsid w:val="00780113"/>
    <w:rsid w:val="00780267"/>
    <w:rsid w:val="00780617"/>
    <w:rsid w:val="00781504"/>
    <w:rsid w:val="0078188F"/>
    <w:rsid w:val="007822AD"/>
    <w:rsid w:val="007822DB"/>
    <w:rsid w:val="007827C1"/>
    <w:rsid w:val="00782DE4"/>
    <w:rsid w:val="00782E96"/>
    <w:rsid w:val="007831E1"/>
    <w:rsid w:val="007838E6"/>
    <w:rsid w:val="00783CC7"/>
    <w:rsid w:val="007842A1"/>
    <w:rsid w:val="007842C6"/>
    <w:rsid w:val="00784566"/>
    <w:rsid w:val="00784928"/>
    <w:rsid w:val="00784CA1"/>
    <w:rsid w:val="00784E2D"/>
    <w:rsid w:val="00784F98"/>
    <w:rsid w:val="00784FEE"/>
    <w:rsid w:val="007858B8"/>
    <w:rsid w:val="00785AD6"/>
    <w:rsid w:val="00785F48"/>
    <w:rsid w:val="007872A8"/>
    <w:rsid w:val="00787300"/>
    <w:rsid w:val="007874EF"/>
    <w:rsid w:val="00787832"/>
    <w:rsid w:val="00787BEB"/>
    <w:rsid w:val="00787EA8"/>
    <w:rsid w:val="007900AC"/>
    <w:rsid w:val="007902D2"/>
    <w:rsid w:val="007907A7"/>
    <w:rsid w:val="00790A83"/>
    <w:rsid w:val="00790E04"/>
    <w:rsid w:val="00791DB5"/>
    <w:rsid w:val="0079432C"/>
    <w:rsid w:val="007945E3"/>
    <w:rsid w:val="00794843"/>
    <w:rsid w:val="00794AE8"/>
    <w:rsid w:val="00794C5B"/>
    <w:rsid w:val="007953A6"/>
    <w:rsid w:val="007960DA"/>
    <w:rsid w:val="007961F6"/>
    <w:rsid w:val="00797006"/>
    <w:rsid w:val="007970CC"/>
    <w:rsid w:val="00797268"/>
    <w:rsid w:val="0079743A"/>
    <w:rsid w:val="007976F3"/>
    <w:rsid w:val="007A0418"/>
    <w:rsid w:val="007A05BF"/>
    <w:rsid w:val="007A0740"/>
    <w:rsid w:val="007A0E86"/>
    <w:rsid w:val="007A15B3"/>
    <w:rsid w:val="007A1E15"/>
    <w:rsid w:val="007A1F32"/>
    <w:rsid w:val="007A2F80"/>
    <w:rsid w:val="007A2FA7"/>
    <w:rsid w:val="007A349B"/>
    <w:rsid w:val="007A34DD"/>
    <w:rsid w:val="007A4B56"/>
    <w:rsid w:val="007A4C2A"/>
    <w:rsid w:val="007A520D"/>
    <w:rsid w:val="007A5959"/>
    <w:rsid w:val="007A6312"/>
    <w:rsid w:val="007A665C"/>
    <w:rsid w:val="007A744C"/>
    <w:rsid w:val="007A7496"/>
    <w:rsid w:val="007A7865"/>
    <w:rsid w:val="007A79C9"/>
    <w:rsid w:val="007A7FD0"/>
    <w:rsid w:val="007B013D"/>
    <w:rsid w:val="007B064C"/>
    <w:rsid w:val="007B0BD2"/>
    <w:rsid w:val="007B0CF3"/>
    <w:rsid w:val="007B0F3A"/>
    <w:rsid w:val="007B1319"/>
    <w:rsid w:val="007B1BAE"/>
    <w:rsid w:val="007B2662"/>
    <w:rsid w:val="007B2A79"/>
    <w:rsid w:val="007B2F84"/>
    <w:rsid w:val="007B355A"/>
    <w:rsid w:val="007B3D0B"/>
    <w:rsid w:val="007B3FB1"/>
    <w:rsid w:val="007B400D"/>
    <w:rsid w:val="007B4390"/>
    <w:rsid w:val="007B4552"/>
    <w:rsid w:val="007B4808"/>
    <w:rsid w:val="007B52CF"/>
    <w:rsid w:val="007B71DE"/>
    <w:rsid w:val="007C05FF"/>
    <w:rsid w:val="007C1306"/>
    <w:rsid w:val="007C1412"/>
    <w:rsid w:val="007C1D13"/>
    <w:rsid w:val="007C222D"/>
    <w:rsid w:val="007C2543"/>
    <w:rsid w:val="007C309B"/>
    <w:rsid w:val="007C31B2"/>
    <w:rsid w:val="007C3987"/>
    <w:rsid w:val="007C3A64"/>
    <w:rsid w:val="007C3B59"/>
    <w:rsid w:val="007C42F6"/>
    <w:rsid w:val="007C4318"/>
    <w:rsid w:val="007C49DF"/>
    <w:rsid w:val="007C5386"/>
    <w:rsid w:val="007C54A7"/>
    <w:rsid w:val="007C54E5"/>
    <w:rsid w:val="007C60B9"/>
    <w:rsid w:val="007C60E9"/>
    <w:rsid w:val="007C6326"/>
    <w:rsid w:val="007C689A"/>
    <w:rsid w:val="007C6AB0"/>
    <w:rsid w:val="007C6D30"/>
    <w:rsid w:val="007C7379"/>
    <w:rsid w:val="007C7793"/>
    <w:rsid w:val="007C7D93"/>
    <w:rsid w:val="007D174E"/>
    <w:rsid w:val="007D2021"/>
    <w:rsid w:val="007D2612"/>
    <w:rsid w:val="007D29C9"/>
    <w:rsid w:val="007D35B8"/>
    <w:rsid w:val="007D36C0"/>
    <w:rsid w:val="007D3871"/>
    <w:rsid w:val="007D3F3F"/>
    <w:rsid w:val="007D41B7"/>
    <w:rsid w:val="007D45A1"/>
    <w:rsid w:val="007D4E75"/>
    <w:rsid w:val="007D4FD5"/>
    <w:rsid w:val="007D5304"/>
    <w:rsid w:val="007D6476"/>
    <w:rsid w:val="007D64DA"/>
    <w:rsid w:val="007D6D8A"/>
    <w:rsid w:val="007E140A"/>
    <w:rsid w:val="007E210E"/>
    <w:rsid w:val="007E2160"/>
    <w:rsid w:val="007E2271"/>
    <w:rsid w:val="007E3839"/>
    <w:rsid w:val="007E3AE1"/>
    <w:rsid w:val="007E4E3A"/>
    <w:rsid w:val="007E5153"/>
    <w:rsid w:val="007E5EB1"/>
    <w:rsid w:val="007E68A2"/>
    <w:rsid w:val="007E709C"/>
    <w:rsid w:val="007E7D6F"/>
    <w:rsid w:val="007F086D"/>
    <w:rsid w:val="007F11D1"/>
    <w:rsid w:val="007F132B"/>
    <w:rsid w:val="007F13A7"/>
    <w:rsid w:val="007F13ED"/>
    <w:rsid w:val="007F1AF3"/>
    <w:rsid w:val="007F22EA"/>
    <w:rsid w:val="007F3586"/>
    <w:rsid w:val="007F3869"/>
    <w:rsid w:val="007F3FDC"/>
    <w:rsid w:val="007F4CF4"/>
    <w:rsid w:val="007F5FB8"/>
    <w:rsid w:val="007F6179"/>
    <w:rsid w:val="007F630B"/>
    <w:rsid w:val="007F6D90"/>
    <w:rsid w:val="007F732A"/>
    <w:rsid w:val="007F7487"/>
    <w:rsid w:val="007F7AD1"/>
    <w:rsid w:val="007F7CF8"/>
    <w:rsid w:val="00800231"/>
    <w:rsid w:val="00800361"/>
    <w:rsid w:val="00800F1E"/>
    <w:rsid w:val="008016B3"/>
    <w:rsid w:val="00801AAB"/>
    <w:rsid w:val="00801F07"/>
    <w:rsid w:val="0080278D"/>
    <w:rsid w:val="00803FAD"/>
    <w:rsid w:val="008041AF"/>
    <w:rsid w:val="008041BB"/>
    <w:rsid w:val="008054B0"/>
    <w:rsid w:val="00805798"/>
    <w:rsid w:val="00805E39"/>
    <w:rsid w:val="00806114"/>
    <w:rsid w:val="008066BD"/>
    <w:rsid w:val="00806855"/>
    <w:rsid w:val="00806905"/>
    <w:rsid w:val="00806A1A"/>
    <w:rsid w:val="008072EB"/>
    <w:rsid w:val="00807778"/>
    <w:rsid w:val="00810193"/>
    <w:rsid w:val="00811541"/>
    <w:rsid w:val="008123C0"/>
    <w:rsid w:val="00812609"/>
    <w:rsid w:val="0081270F"/>
    <w:rsid w:val="008136C7"/>
    <w:rsid w:val="00813A2E"/>
    <w:rsid w:val="00813CEC"/>
    <w:rsid w:val="00813FD4"/>
    <w:rsid w:val="00815166"/>
    <w:rsid w:val="008153F3"/>
    <w:rsid w:val="008160B7"/>
    <w:rsid w:val="008164F7"/>
    <w:rsid w:val="00816748"/>
    <w:rsid w:val="00816FB3"/>
    <w:rsid w:val="008177FC"/>
    <w:rsid w:val="00817990"/>
    <w:rsid w:val="00817CBE"/>
    <w:rsid w:val="00817FF7"/>
    <w:rsid w:val="008202B5"/>
    <w:rsid w:val="008209ED"/>
    <w:rsid w:val="00821049"/>
    <w:rsid w:val="0082116E"/>
    <w:rsid w:val="008217D8"/>
    <w:rsid w:val="00821902"/>
    <w:rsid w:val="008221DD"/>
    <w:rsid w:val="0082250D"/>
    <w:rsid w:val="008225C6"/>
    <w:rsid w:val="00823116"/>
    <w:rsid w:val="00823168"/>
    <w:rsid w:val="00823543"/>
    <w:rsid w:val="00823CA7"/>
    <w:rsid w:val="0082410D"/>
    <w:rsid w:val="008244EF"/>
    <w:rsid w:val="008245A9"/>
    <w:rsid w:val="008246EC"/>
    <w:rsid w:val="0082477E"/>
    <w:rsid w:val="00824C2C"/>
    <w:rsid w:val="00824D36"/>
    <w:rsid w:val="00824FAC"/>
    <w:rsid w:val="0082575A"/>
    <w:rsid w:val="008257E5"/>
    <w:rsid w:val="008259BE"/>
    <w:rsid w:val="00825FFD"/>
    <w:rsid w:val="0083068C"/>
    <w:rsid w:val="00830A79"/>
    <w:rsid w:val="008315A7"/>
    <w:rsid w:val="0083222C"/>
    <w:rsid w:val="008327D2"/>
    <w:rsid w:val="008333D8"/>
    <w:rsid w:val="00833EE7"/>
    <w:rsid w:val="008345E7"/>
    <w:rsid w:val="00834E79"/>
    <w:rsid w:val="00834F87"/>
    <w:rsid w:val="008350E1"/>
    <w:rsid w:val="0083563B"/>
    <w:rsid w:val="00835A00"/>
    <w:rsid w:val="008362B4"/>
    <w:rsid w:val="008374A1"/>
    <w:rsid w:val="008375A1"/>
    <w:rsid w:val="00837AB9"/>
    <w:rsid w:val="0084017A"/>
    <w:rsid w:val="008407CC"/>
    <w:rsid w:val="00840D8D"/>
    <w:rsid w:val="00841852"/>
    <w:rsid w:val="00841967"/>
    <w:rsid w:val="00841A0F"/>
    <w:rsid w:val="00841AD6"/>
    <w:rsid w:val="00842187"/>
    <w:rsid w:val="00842398"/>
    <w:rsid w:val="00842F02"/>
    <w:rsid w:val="00843159"/>
    <w:rsid w:val="00843462"/>
    <w:rsid w:val="00843A47"/>
    <w:rsid w:val="008452FA"/>
    <w:rsid w:val="008455E7"/>
    <w:rsid w:val="00845F9C"/>
    <w:rsid w:val="00846CEE"/>
    <w:rsid w:val="00846E1B"/>
    <w:rsid w:val="008470DB"/>
    <w:rsid w:val="00847247"/>
    <w:rsid w:val="0084738A"/>
    <w:rsid w:val="00847650"/>
    <w:rsid w:val="00847D17"/>
    <w:rsid w:val="00850525"/>
    <w:rsid w:val="00851405"/>
    <w:rsid w:val="008515E5"/>
    <w:rsid w:val="00851F6F"/>
    <w:rsid w:val="008521BD"/>
    <w:rsid w:val="00852440"/>
    <w:rsid w:val="00852489"/>
    <w:rsid w:val="008527DA"/>
    <w:rsid w:val="00852D96"/>
    <w:rsid w:val="00852EA8"/>
    <w:rsid w:val="00853A37"/>
    <w:rsid w:val="00855427"/>
    <w:rsid w:val="00855783"/>
    <w:rsid w:val="00855F6A"/>
    <w:rsid w:val="008565FE"/>
    <w:rsid w:val="008567AE"/>
    <w:rsid w:val="00856BD9"/>
    <w:rsid w:val="00857881"/>
    <w:rsid w:val="00857C4C"/>
    <w:rsid w:val="00857C6F"/>
    <w:rsid w:val="00857D1D"/>
    <w:rsid w:val="00857F5C"/>
    <w:rsid w:val="008600F1"/>
    <w:rsid w:val="008609FE"/>
    <w:rsid w:val="00860CC1"/>
    <w:rsid w:val="0086138F"/>
    <w:rsid w:val="008614AC"/>
    <w:rsid w:val="00861FB1"/>
    <w:rsid w:val="0086207B"/>
    <w:rsid w:val="008620C2"/>
    <w:rsid w:val="00862474"/>
    <w:rsid w:val="0086289E"/>
    <w:rsid w:val="00862AAD"/>
    <w:rsid w:val="00862BD1"/>
    <w:rsid w:val="00862DB9"/>
    <w:rsid w:val="0086322C"/>
    <w:rsid w:val="00863D76"/>
    <w:rsid w:val="00864318"/>
    <w:rsid w:val="00864456"/>
    <w:rsid w:val="008648BE"/>
    <w:rsid w:val="008649ED"/>
    <w:rsid w:val="00864D0B"/>
    <w:rsid w:val="00864DAB"/>
    <w:rsid w:val="00865386"/>
    <w:rsid w:val="00866EF9"/>
    <w:rsid w:val="00867010"/>
    <w:rsid w:val="0086702A"/>
    <w:rsid w:val="00867747"/>
    <w:rsid w:val="008677FE"/>
    <w:rsid w:val="008679A3"/>
    <w:rsid w:val="008701CD"/>
    <w:rsid w:val="008705F3"/>
    <w:rsid w:val="00870710"/>
    <w:rsid w:val="00871148"/>
    <w:rsid w:val="0087132A"/>
    <w:rsid w:val="008714B0"/>
    <w:rsid w:val="0087191E"/>
    <w:rsid w:val="00871E80"/>
    <w:rsid w:val="00872A47"/>
    <w:rsid w:val="00873228"/>
    <w:rsid w:val="00873234"/>
    <w:rsid w:val="008735CC"/>
    <w:rsid w:val="00873A24"/>
    <w:rsid w:val="00873A35"/>
    <w:rsid w:val="0087419E"/>
    <w:rsid w:val="008743CD"/>
    <w:rsid w:val="00874E94"/>
    <w:rsid w:val="0087521C"/>
    <w:rsid w:val="00875313"/>
    <w:rsid w:val="00875873"/>
    <w:rsid w:val="00875C95"/>
    <w:rsid w:val="0087633C"/>
    <w:rsid w:val="00876860"/>
    <w:rsid w:val="0087749F"/>
    <w:rsid w:val="00877A20"/>
    <w:rsid w:val="00877ACA"/>
    <w:rsid w:val="00877E34"/>
    <w:rsid w:val="008802EC"/>
    <w:rsid w:val="0088063D"/>
    <w:rsid w:val="00880D2F"/>
    <w:rsid w:val="00881581"/>
    <w:rsid w:val="00881A79"/>
    <w:rsid w:val="00882D5D"/>
    <w:rsid w:val="00882EBF"/>
    <w:rsid w:val="00882F59"/>
    <w:rsid w:val="008830FC"/>
    <w:rsid w:val="00883778"/>
    <w:rsid w:val="00883B1E"/>
    <w:rsid w:val="00883BC8"/>
    <w:rsid w:val="0088495E"/>
    <w:rsid w:val="00885230"/>
    <w:rsid w:val="00885DB8"/>
    <w:rsid w:val="00885FC4"/>
    <w:rsid w:val="0088665B"/>
    <w:rsid w:val="0088674D"/>
    <w:rsid w:val="008870A3"/>
    <w:rsid w:val="0088742A"/>
    <w:rsid w:val="008876F2"/>
    <w:rsid w:val="008877C8"/>
    <w:rsid w:val="00887B42"/>
    <w:rsid w:val="00887B79"/>
    <w:rsid w:val="00887BF0"/>
    <w:rsid w:val="00887FE1"/>
    <w:rsid w:val="008905B1"/>
    <w:rsid w:val="00890821"/>
    <w:rsid w:val="00891161"/>
    <w:rsid w:val="00891F6D"/>
    <w:rsid w:val="00892149"/>
    <w:rsid w:val="00892217"/>
    <w:rsid w:val="0089278A"/>
    <w:rsid w:val="008934BD"/>
    <w:rsid w:val="0089388E"/>
    <w:rsid w:val="00893FE5"/>
    <w:rsid w:val="00894A08"/>
    <w:rsid w:val="00894E10"/>
    <w:rsid w:val="00894FCB"/>
    <w:rsid w:val="00895056"/>
    <w:rsid w:val="00895492"/>
    <w:rsid w:val="008955A4"/>
    <w:rsid w:val="0089566D"/>
    <w:rsid w:val="008956F7"/>
    <w:rsid w:val="00895831"/>
    <w:rsid w:val="00895B08"/>
    <w:rsid w:val="00895C6D"/>
    <w:rsid w:val="00895E19"/>
    <w:rsid w:val="008A2D82"/>
    <w:rsid w:val="008A338A"/>
    <w:rsid w:val="008A36D0"/>
    <w:rsid w:val="008A3E31"/>
    <w:rsid w:val="008A40AA"/>
    <w:rsid w:val="008A4485"/>
    <w:rsid w:val="008A4579"/>
    <w:rsid w:val="008A45E3"/>
    <w:rsid w:val="008A4E30"/>
    <w:rsid w:val="008A53CB"/>
    <w:rsid w:val="008A64FA"/>
    <w:rsid w:val="008A6701"/>
    <w:rsid w:val="008A7219"/>
    <w:rsid w:val="008A76EA"/>
    <w:rsid w:val="008A79E6"/>
    <w:rsid w:val="008A7B4C"/>
    <w:rsid w:val="008B0A12"/>
    <w:rsid w:val="008B0F1E"/>
    <w:rsid w:val="008B0F23"/>
    <w:rsid w:val="008B12FD"/>
    <w:rsid w:val="008B1383"/>
    <w:rsid w:val="008B1C89"/>
    <w:rsid w:val="008B233B"/>
    <w:rsid w:val="008B2582"/>
    <w:rsid w:val="008B2634"/>
    <w:rsid w:val="008B27C3"/>
    <w:rsid w:val="008B282F"/>
    <w:rsid w:val="008B28DE"/>
    <w:rsid w:val="008B2B9E"/>
    <w:rsid w:val="008B3790"/>
    <w:rsid w:val="008B3B42"/>
    <w:rsid w:val="008B3CE1"/>
    <w:rsid w:val="008B418B"/>
    <w:rsid w:val="008B493E"/>
    <w:rsid w:val="008B6AC9"/>
    <w:rsid w:val="008B7A24"/>
    <w:rsid w:val="008C00D6"/>
    <w:rsid w:val="008C03D0"/>
    <w:rsid w:val="008C0A78"/>
    <w:rsid w:val="008C0E04"/>
    <w:rsid w:val="008C1AE2"/>
    <w:rsid w:val="008C1C31"/>
    <w:rsid w:val="008C274B"/>
    <w:rsid w:val="008C2902"/>
    <w:rsid w:val="008C42B1"/>
    <w:rsid w:val="008C50AA"/>
    <w:rsid w:val="008C5892"/>
    <w:rsid w:val="008C5BE0"/>
    <w:rsid w:val="008C62B5"/>
    <w:rsid w:val="008C6566"/>
    <w:rsid w:val="008C65C5"/>
    <w:rsid w:val="008C6938"/>
    <w:rsid w:val="008C6B23"/>
    <w:rsid w:val="008C6CB0"/>
    <w:rsid w:val="008C7315"/>
    <w:rsid w:val="008D041B"/>
    <w:rsid w:val="008D0632"/>
    <w:rsid w:val="008D0EDC"/>
    <w:rsid w:val="008D1286"/>
    <w:rsid w:val="008D1379"/>
    <w:rsid w:val="008D1CE7"/>
    <w:rsid w:val="008D201C"/>
    <w:rsid w:val="008D2051"/>
    <w:rsid w:val="008D22C4"/>
    <w:rsid w:val="008D333A"/>
    <w:rsid w:val="008D3F11"/>
    <w:rsid w:val="008D469E"/>
    <w:rsid w:val="008D495A"/>
    <w:rsid w:val="008D4F07"/>
    <w:rsid w:val="008D55CA"/>
    <w:rsid w:val="008D56DD"/>
    <w:rsid w:val="008D64F6"/>
    <w:rsid w:val="008D6A16"/>
    <w:rsid w:val="008D6A75"/>
    <w:rsid w:val="008D79D3"/>
    <w:rsid w:val="008D7D48"/>
    <w:rsid w:val="008E0A0A"/>
    <w:rsid w:val="008E0B08"/>
    <w:rsid w:val="008E15FC"/>
    <w:rsid w:val="008E1656"/>
    <w:rsid w:val="008E1CD3"/>
    <w:rsid w:val="008E2E1B"/>
    <w:rsid w:val="008E32FB"/>
    <w:rsid w:val="008E3776"/>
    <w:rsid w:val="008E37CA"/>
    <w:rsid w:val="008E38DF"/>
    <w:rsid w:val="008E4DD5"/>
    <w:rsid w:val="008E4F1C"/>
    <w:rsid w:val="008E5124"/>
    <w:rsid w:val="008E5253"/>
    <w:rsid w:val="008E52A0"/>
    <w:rsid w:val="008E52FB"/>
    <w:rsid w:val="008E5773"/>
    <w:rsid w:val="008E581B"/>
    <w:rsid w:val="008E668A"/>
    <w:rsid w:val="008E6745"/>
    <w:rsid w:val="008E6967"/>
    <w:rsid w:val="008E6ADC"/>
    <w:rsid w:val="008E6C14"/>
    <w:rsid w:val="008E6D00"/>
    <w:rsid w:val="008E6E29"/>
    <w:rsid w:val="008E7F55"/>
    <w:rsid w:val="008F0BBD"/>
    <w:rsid w:val="008F0C0F"/>
    <w:rsid w:val="008F0E3B"/>
    <w:rsid w:val="008F1384"/>
    <w:rsid w:val="008F1831"/>
    <w:rsid w:val="008F18A0"/>
    <w:rsid w:val="008F269C"/>
    <w:rsid w:val="008F2A6E"/>
    <w:rsid w:val="008F3394"/>
    <w:rsid w:val="008F3571"/>
    <w:rsid w:val="008F3B64"/>
    <w:rsid w:val="008F3D35"/>
    <w:rsid w:val="008F3DDA"/>
    <w:rsid w:val="008F4706"/>
    <w:rsid w:val="008F51A5"/>
    <w:rsid w:val="008F55A9"/>
    <w:rsid w:val="008F62E8"/>
    <w:rsid w:val="008F7353"/>
    <w:rsid w:val="008F74FE"/>
    <w:rsid w:val="008F79A6"/>
    <w:rsid w:val="00900A6B"/>
    <w:rsid w:val="00901D5E"/>
    <w:rsid w:val="00902D5E"/>
    <w:rsid w:val="00903DC6"/>
    <w:rsid w:val="00903DE8"/>
    <w:rsid w:val="00904182"/>
    <w:rsid w:val="0090459B"/>
    <w:rsid w:val="009046BE"/>
    <w:rsid w:val="009047A8"/>
    <w:rsid w:val="00904F4E"/>
    <w:rsid w:val="009054FC"/>
    <w:rsid w:val="00905A4F"/>
    <w:rsid w:val="00905DC5"/>
    <w:rsid w:val="0090624D"/>
    <w:rsid w:val="009071EA"/>
    <w:rsid w:val="009076A9"/>
    <w:rsid w:val="00907938"/>
    <w:rsid w:val="0091034C"/>
    <w:rsid w:val="0091081F"/>
    <w:rsid w:val="00911739"/>
    <w:rsid w:val="00911983"/>
    <w:rsid w:val="00911BD4"/>
    <w:rsid w:val="0091252B"/>
    <w:rsid w:val="009135BD"/>
    <w:rsid w:val="009137FB"/>
    <w:rsid w:val="00913AAE"/>
    <w:rsid w:val="009141FF"/>
    <w:rsid w:val="0091461A"/>
    <w:rsid w:val="00914B89"/>
    <w:rsid w:val="00915DC6"/>
    <w:rsid w:val="00916002"/>
    <w:rsid w:val="009170DF"/>
    <w:rsid w:val="009179E8"/>
    <w:rsid w:val="00920021"/>
    <w:rsid w:val="00920724"/>
    <w:rsid w:val="009207E1"/>
    <w:rsid w:val="00921C4D"/>
    <w:rsid w:val="00921F9A"/>
    <w:rsid w:val="00922161"/>
    <w:rsid w:val="00922AE1"/>
    <w:rsid w:val="00922B27"/>
    <w:rsid w:val="0092307A"/>
    <w:rsid w:val="0092365B"/>
    <w:rsid w:val="00923960"/>
    <w:rsid w:val="00923D14"/>
    <w:rsid w:val="00924826"/>
    <w:rsid w:val="00925527"/>
    <w:rsid w:val="00926932"/>
    <w:rsid w:val="00927CF6"/>
    <w:rsid w:val="00927D8D"/>
    <w:rsid w:val="0093017D"/>
    <w:rsid w:val="009303F4"/>
    <w:rsid w:val="00930420"/>
    <w:rsid w:val="00930886"/>
    <w:rsid w:val="00930B85"/>
    <w:rsid w:val="00930E91"/>
    <w:rsid w:val="00931AD1"/>
    <w:rsid w:val="0093231C"/>
    <w:rsid w:val="009327B5"/>
    <w:rsid w:val="00932BAB"/>
    <w:rsid w:val="009332E4"/>
    <w:rsid w:val="0093358B"/>
    <w:rsid w:val="00933D75"/>
    <w:rsid w:val="009347AF"/>
    <w:rsid w:val="009351D6"/>
    <w:rsid w:val="00935661"/>
    <w:rsid w:val="00935BF8"/>
    <w:rsid w:val="00936A1F"/>
    <w:rsid w:val="00936D59"/>
    <w:rsid w:val="009373BC"/>
    <w:rsid w:val="00937AF6"/>
    <w:rsid w:val="009402E9"/>
    <w:rsid w:val="00940874"/>
    <w:rsid w:val="00940B4F"/>
    <w:rsid w:val="0094108C"/>
    <w:rsid w:val="009420A4"/>
    <w:rsid w:val="009423B7"/>
    <w:rsid w:val="0094243D"/>
    <w:rsid w:val="0094295C"/>
    <w:rsid w:val="00942C87"/>
    <w:rsid w:val="00942FB5"/>
    <w:rsid w:val="00943157"/>
    <w:rsid w:val="00943F3F"/>
    <w:rsid w:val="0094459B"/>
    <w:rsid w:val="00944AA7"/>
    <w:rsid w:val="00945067"/>
    <w:rsid w:val="00945845"/>
    <w:rsid w:val="00945AFE"/>
    <w:rsid w:val="0094633A"/>
    <w:rsid w:val="009466F2"/>
    <w:rsid w:val="0094679F"/>
    <w:rsid w:val="0094694B"/>
    <w:rsid w:val="00947073"/>
    <w:rsid w:val="009476C2"/>
    <w:rsid w:val="00947861"/>
    <w:rsid w:val="009501FE"/>
    <w:rsid w:val="00950A87"/>
    <w:rsid w:val="0095125F"/>
    <w:rsid w:val="00951299"/>
    <w:rsid w:val="00951440"/>
    <w:rsid w:val="00951A1E"/>
    <w:rsid w:val="009531C4"/>
    <w:rsid w:val="009533DA"/>
    <w:rsid w:val="009540DF"/>
    <w:rsid w:val="00954392"/>
    <w:rsid w:val="0095444D"/>
    <w:rsid w:val="00954E86"/>
    <w:rsid w:val="00954EA3"/>
    <w:rsid w:val="00956732"/>
    <w:rsid w:val="00956A2F"/>
    <w:rsid w:val="00956DCC"/>
    <w:rsid w:val="0095759D"/>
    <w:rsid w:val="00961516"/>
    <w:rsid w:val="00961A0D"/>
    <w:rsid w:val="00961A60"/>
    <w:rsid w:val="00961BF4"/>
    <w:rsid w:val="00961C8D"/>
    <w:rsid w:val="00962234"/>
    <w:rsid w:val="00962B21"/>
    <w:rsid w:val="00962E0D"/>
    <w:rsid w:val="00963298"/>
    <w:rsid w:val="009635B3"/>
    <w:rsid w:val="0096404D"/>
    <w:rsid w:val="00964321"/>
    <w:rsid w:val="0096467E"/>
    <w:rsid w:val="0096494B"/>
    <w:rsid w:val="00964C24"/>
    <w:rsid w:val="0096505B"/>
    <w:rsid w:val="00965502"/>
    <w:rsid w:val="009657F7"/>
    <w:rsid w:val="00965F8A"/>
    <w:rsid w:val="009663E4"/>
    <w:rsid w:val="00966DC2"/>
    <w:rsid w:val="00967531"/>
    <w:rsid w:val="00967732"/>
    <w:rsid w:val="00970470"/>
    <w:rsid w:val="00971382"/>
    <w:rsid w:val="009713C1"/>
    <w:rsid w:val="00971505"/>
    <w:rsid w:val="00971FEF"/>
    <w:rsid w:val="00972139"/>
    <w:rsid w:val="0097383A"/>
    <w:rsid w:val="00974B2F"/>
    <w:rsid w:val="00974D34"/>
    <w:rsid w:val="00975E8D"/>
    <w:rsid w:val="00976202"/>
    <w:rsid w:val="009767A6"/>
    <w:rsid w:val="00976DAE"/>
    <w:rsid w:val="00976E4D"/>
    <w:rsid w:val="00977CA3"/>
    <w:rsid w:val="00977E6B"/>
    <w:rsid w:val="00977F7E"/>
    <w:rsid w:val="0098004D"/>
    <w:rsid w:val="00980A03"/>
    <w:rsid w:val="00980D78"/>
    <w:rsid w:val="00981214"/>
    <w:rsid w:val="00981A32"/>
    <w:rsid w:val="00981DBE"/>
    <w:rsid w:val="009827C3"/>
    <w:rsid w:val="00982DEA"/>
    <w:rsid w:val="00982E91"/>
    <w:rsid w:val="00983467"/>
    <w:rsid w:val="00983D22"/>
    <w:rsid w:val="00984705"/>
    <w:rsid w:val="00984857"/>
    <w:rsid w:val="0098495B"/>
    <w:rsid w:val="00984BDD"/>
    <w:rsid w:val="00985F8D"/>
    <w:rsid w:val="00986079"/>
    <w:rsid w:val="009863BA"/>
    <w:rsid w:val="00986A80"/>
    <w:rsid w:val="00986B9B"/>
    <w:rsid w:val="00986C75"/>
    <w:rsid w:val="00990051"/>
    <w:rsid w:val="00990561"/>
    <w:rsid w:val="00990ABB"/>
    <w:rsid w:val="00990C46"/>
    <w:rsid w:val="00990E27"/>
    <w:rsid w:val="00991301"/>
    <w:rsid w:val="00991856"/>
    <w:rsid w:val="00992329"/>
    <w:rsid w:val="009926E6"/>
    <w:rsid w:val="00992754"/>
    <w:rsid w:val="0099295A"/>
    <w:rsid w:val="00993D79"/>
    <w:rsid w:val="009940B3"/>
    <w:rsid w:val="009941A7"/>
    <w:rsid w:val="00994A0F"/>
    <w:rsid w:val="0099553D"/>
    <w:rsid w:val="009955A5"/>
    <w:rsid w:val="009956BE"/>
    <w:rsid w:val="009956C0"/>
    <w:rsid w:val="00995747"/>
    <w:rsid w:val="00995796"/>
    <w:rsid w:val="0099623B"/>
    <w:rsid w:val="00996367"/>
    <w:rsid w:val="0099662C"/>
    <w:rsid w:val="00996709"/>
    <w:rsid w:val="0099682E"/>
    <w:rsid w:val="0099700D"/>
    <w:rsid w:val="009976B5"/>
    <w:rsid w:val="00997D68"/>
    <w:rsid w:val="009A0681"/>
    <w:rsid w:val="009A0D77"/>
    <w:rsid w:val="009A0DA1"/>
    <w:rsid w:val="009A168A"/>
    <w:rsid w:val="009A174D"/>
    <w:rsid w:val="009A17C3"/>
    <w:rsid w:val="009A1A10"/>
    <w:rsid w:val="009A1CF3"/>
    <w:rsid w:val="009A2241"/>
    <w:rsid w:val="009A2713"/>
    <w:rsid w:val="009A2F71"/>
    <w:rsid w:val="009A318B"/>
    <w:rsid w:val="009A32E0"/>
    <w:rsid w:val="009A4604"/>
    <w:rsid w:val="009A4663"/>
    <w:rsid w:val="009A4881"/>
    <w:rsid w:val="009A4E90"/>
    <w:rsid w:val="009A505A"/>
    <w:rsid w:val="009A5C77"/>
    <w:rsid w:val="009A60F8"/>
    <w:rsid w:val="009A61AF"/>
    <w:rsid w:val="009A674A"/>
    <w:rsid w:val="009A6CD7"/>
    <w:rsid w:val="009A7673"/>
    <w:rsid w:val="009A7816"/>
    <w:rsid w:val="009B00AD"/>
    <w:rsid w:val="009B0C7A"/>
    <w:rsid w:val="009B1BA1"/>
    <w:rsid w:val="009B1D15"/>
    <w:rsid w:val="009B28AE"/>
    <w:rsid w:val="009B36CD"/>
    <w:rsid w:val="009B3751"/>
    <w:rsid w:val="009B3832"/>
    <w:rsid w:val="009B3CB7"/>
    <w:rsid w:val="009B4937"/>
    <w:rsid w:val="009B4CD9"/>
    <w:rsid w:val="009B5836"/>
    <w:rsid w:val="009B5D2C"/>
    <w:rsid w:val="009B5DC2"/>
    <w:rsid w:val="009B60E6"/>
    <w:rsid w:val="009B60FD"/>
    <w:rsid w:val="009B643D"/>
    <w:rsid w:val="009B6E2D"/>
    <w:rsid w:val="009B73F7"/>
    <w:rsid w:val="009B7D39"/>
    <w:rsid w:val="009B7E70"/>
    <w:rsid w:val="009C0433"/>
    <w:rsid w:val="009C0DA6"/>
    <w:rsid w:val="009C1064"/>
    <w:rsid w:val="009C1282"/>
    <w:rsid w:val="009C12A5"/>
    <w:rsid w:val="009C1B9D"/>
    <w:rsid w:val="009C244D"/>
    <w:rsid w:val="009C2D0C"/>
    <w:rsid w:val="009C4984"/>
    <w:rsid w:val="009C4DF4"/>
    <w:rsid w:val="009C599A"/>
    <w:rsid w:val="009C5EC6"/>
    <w:rsid w:val="009C6605"/>
    <w:rsid w:val="009C770A"/>
    <w:rsid w:val="009C779C"/>
    <w:rsid w:val="009C7927"/>
    <w:rsid w:val="009C7933"/>
    <w:rsid w:val="009C79BA"/>
    <w:rsid w:val="009C7A62"/>
    <w:rsid w:val="009C7DBF"/>
    <w:rsid w:val="009D08C9"/>
    <w:rsid w:val="009D1423"/>
    <w:rsid w:val="009D18B9"/>
    <w:rsid w:val="009D18F5"/>
    <w:rsid w:val="009D2290"/>
    <w:rsid w:val="009D255C"/>
    <w:rsid w:val="009D2843"/>
    <w:rsid w:val="009D2BCB"/>
    <w:rsid w:val="009D2EC4"/>
    <w:rsid w:val="009D3213"/>
    <w:rsid w:val="009D40D8"/>
    <w:rsid w:val="009D452F"/>
    <w:rsid w:val="009D4531"/>
    <w:rsid w:val="009D4C1C"/>
    <w:rsid w:val="009D5EDF"/>
    <w:rsid w:val="009D5FBC"/>
    <w:rsid w:val="009D6093"/>
    <w:rsid w:val="009D62EF"/>
    <w:rsid w:val="009D6553"/>
    <w:rsid w:val="009D6C37"/>
    <w:rsid w:val="009D6EBA"/>
    <w:rsid w:val="009D6F31"/>
    <w:rsid w:val="009D7247"/>
    <w:rsid w:val="009D7FD0"/>
    <w:rsid w:val="009E07CB"/>
    <w:rsid w:val="009E0A73"/>
    <w:rsid w:val="009E0BFD"/>
    <w:rsid w:val="009E15D4"/>
    <w:rsid w:val="009E194E"/>
    <w:rsid w:val="009E1BA4"/>
    <w:rsid w:val="009E1E92"/>
    <w:rsid w:val="009E205A"/>
    <w:rsid w:val="009E235B"/>
    <w:rsid w:val="009E24CA"/>
    <w:rsid w:val="009E254B"/>
    <w:rsid w:val="009E27AF"/>
    <w:rsid w:val="009E27C1"/>
    <w:rsid w:val="009E27D1"/>
    <w:rsid w:val="009E29CE"/>
    <w:rsid w:val="009E2CD4"/>
    <w:rsid w:val="009E33B0"/>
    <w:rsid w:val="009E3DD1"/>
    <w:rsid w:val="009E414A"/>
    <w:rsid w:val="009E4CEA"/>
    <w:rsid w:val="009E5410"/>
    <w:rsid w:val="009E5DDE"/>
    <w:rsid w:val="009E634D"/>
    <w:rsid w:val="009E6642"/>
    <w:rsid w:val="009E66BB"/>
    <w:rsid w:val="009E67A5"/>
    <w:rsid w:val="009E6A7C"/>
    <w:rsid w:val="009E6A80"/>
    <w:rsid w:val="009E6D72"/>
    <w:rsid w:val="009E6E29"/>
    <w:rsid w:val="009E7241"/>
    <w:rsid w:val="009E7710"/>
    <w:rsid w:val="009E77D3"/>
    <w:rsid w:val="009E7A5D"/>
    <w:rsid w:val="009F0214"/>
    <w:rsid w:val="009F06C6"/>
    <w:rsid w:val="009F0A6D"/>
    <w:rsid w:val="009F299C"/>
    <w:rsid w:val="009F2A60"/>
    <w:rsid w:val="009F2C0E"/>
    <w:rsid w:val="009F353A"/>
    <w:rsid w:val="009F384D"/>
    <w:rsid w:val="009F47C4"/>
    <w:rsid w:val="009F4E49"/>
    <w:rsid w:val="009F4FCD"/>
    <w:rsid w:val="009F5B40"/>
    <w:rsid w:val="009F65C4"/>
    <w:rsid w:val="009F6C94"/>
    <w:rsid w:val="009F77DF"/>
    <w:rsid w:val="009F79B4"/>
    <w:rsid w:val="00A009BB"/>
    <w:rsid w:val="00A00C62"/>
    <w:rsid w:val="00A01498"/>
    <w:rsid w:val="00A014BE"/>
    <w:rsid w:val="00A01977"/>
    <w:rsid w:val="00A01F6C"/>
    <w:rsid w:val="00A02886"/>
    <w:rsid w:val="00A02D46"/>
    <w:rsid w:val="00A033E5"/>
    <w:rsid w:val="00A03FB6"/>
    <w:rsid w:val="00A04A8C"/>
    <w:rsid w:val="00A04D47"/>
    <w:rsid w:val="00A050A5"/>
    <w:rsid w:val="00A05C16"/>
    <w:rsid w:val="00A06296"/>
    <w:rsid w:val="00A0648B"/>
    <w:rsid w:val="00A06A82"/>
    <w:rsid w:val="00A06F93"/>
    <w:rsid w:val="00A070DA"/>
    <w:rsid w:val="00A07541"/>
    <w:rsid w:val="00A076BE"/>
    <w:rsid w:val="00A07968"/>
    <w:rsid w:val="00A07F25"/>
    <w:rsid w:val="00A10026"/>
    <w:rsid w:val="00A10055"/>
    <w:rsid w:val="00A1036B"/>
    <w:rsid w:val="00A106AB"/>
    <w:rsid w:val="00A10F11"/>
    <w:rsid w:val="00A10F8C"/>
    <w:rsid w:val="00A1122A"/>
    <w:rsid w:val="00A11698"/>
    <w:rsid w:val="00A11A8A"/>
    <w:rsid w:val="00A11D3E"/>
    <w:rsid w:val="00A11E1E"/>
    <w:rsid w:val="00A12614"/>
    <w:rsid w:val="00A126FC"/>
    <w:rsid w:val="00A12A4E"/>
    <w:rsid w:val="00A12C36"/>
    <w:rsid w:val="00A1342B"/>
    <w:rsid w:val="00A13ABA"/>
    <w:rsid w:val="00A1425A"/>
    <w:rsid w:val="00A14559"/>
    <w:rsid w:val="00A14906"/>
    <w:rsid w:val="00A15023"/>
    <w:rsid w:val="00A15594"/>
    <w:rsid w:val="00A15A35"/>
    <w:rsid w:val="00A15C6F"/>
    <w:rsid w:val="00A15D76"/>
    <w:rsid w:val="00A16961"/>
    <w:rsid w:val="00A16C51"/>
    <w:rsid w:val="00A17180"/>
    <w:rsid w:val="00A171D3"/>
    <w:rsid w:val="00A178A9"/>
    <w:rsid w:val="00A17B9B"/>
    <w:rsid w:val="00A17C84"/>
    <w:rsid w:val="00A17FC3"/>
    <w:rsid w:val="00A20EC9"/>
    <w:rsid w:val="00A20F55"/>
    <w:rsid w:val="00A210B2"/>
    <w:rsid w:val="00A21462"/>
    <w:rsid w:val="00A215EE"/>
    <w:rsid w:val="00A21BAD"/>
    <w:rsid w:val="00A22429"/>
    <w:rsid w:val="00A22A5B"/>
    <w:rsid w:val="00A22C47"/>
    <w:rsid w:val="00A22FE7"/>
    <w:rsid w:val="00A23539"/>
    <w:rsid w:val="00A23641"/>
    <w:rsid w:val="00A237BD"/>
    <w:rsid w:val="00A2382E"/>
    <w:rsid w:val="00A23901"/>
    <w:rsid w:val="00A23A46"/>
    <w:rsid w:val="00A23AA5"/>
    <w:rsid w:val="00A23DA4"/>
    <w:rsid w:val="00A23FCF"/>
    <w:rsid w:val="00A24079"/>
    <w:rsid w:val="00A25275"/>
    <w:rsid w:val="00A25430"/>
    <w:rsid w:val="00A2546F"/>
    <w:rsid w:val="00A254F5"/>
    <w:rsid w:val="00A25ADC"/>
    <w:rsid w:val="00A2611C"/>
    <w:rsid w:val="00A2777B"/>
    <w:rsid w:val="00A277A7"/>
    <w:rsid w:val="00A301AE"/>
    <w:rsid w:val="00A306A8"/>
    <w:rsid w:val="00A306B5"/>
    <w:rsid w:val="00A30FD8"/>
    <w:rsid w:val="00A31D3D"/>
    <w:rsid w:val="00A31DFE"/>
    <w:rsid w:val="00A31EC9"/>
    <w:rsid w:val="00A3219E"/>
    <w:rsid w:val="00A3259C"/>
    <w:rsid w:val="00A328EA"/>
    <w:rsid w:val="00A32AA7"/>
    <w:rsid w:val="00A332C0"/>
    <w:rsid w:val="00A34A67"/>
    <w:rsid w:val="00A34D45"/>
    <w:rsid w:val="00A35398"/>
    <w:rsid w:val="00A36304"/>
    <w:rsid w:val="00A36C2E"/>
    <w:rsid w:val="00A36E65"/>
    <w:rsid w:val="00A37716"/>
    <w:rsid w:val="00A37EEB"/>
    <w:rsid w:val="00A37EFD"/>
    <w:rsid w:val="00A40967"/>
    <w:rsid w:val="00A40DCE"/>
    <w:rsid w:val="00A40EAB"/>
    <w:rsid w:val="00A40EEB"/>
    <w:rsid w:val="00A414BC"/>
    <w:rsid w:val="00A418BB"/>
    <w:rsid w:val="00A41E63"/>
    <w:rsid w:val="00A41FC6"/>
    <w:rsid w:val="00A42455"/>
    <w:rsid w:val="00A4269A"/>
    <w:rsid w:val="00A42B2D"/>
    <w:rsid w:val="00A42F62"/>
    <w:rsid w:val="00A43036"/>
    <w:rsid w:val="00A434CB"/>
    <w:rsid w:val="00A437A9"/>
    <w:rsid w:val="00A438FF"/>
    <w:rsid w:val="00A439A0"/>
    <w:rsid w:val="00A44259"/>
    <w:rsid w:val="00A445C9"/>
    <w:rsid w:val="00A44823"/>
    <w:rsid w:val="00A44B7A"/>
    <w:rsid w:val="00A44FEE"/>
    <w:rsid w:val="00A45310"/>
    <w:rsid w:val="00A458C4"/>
    <w:rsid w:val="00A45BD5"/>
    <w:rsid w:val="00A45C5B"/>
    <w:rsid w:val="00A45E8F"/>
    <w:rsid w:val="00A474F1"/>
    <w:rsid w:val="00A47E69"/>
    <w:rsid w:val="00A5011B"/>
    <w:rsid w:val="00A505FF"/>
    <w:rsid w:val="00A506A5"/>
    <w:rsid w:val="00A506E3"/>
    <w:rsid w:val="00A507C4"/>
    <w:rsid w:val="00A508C5"/>
    <w:rsid w:val="00A50D1F"/>
    <w:rsid w:val="00A50F08"/>
    <w:rsid w:val="00A513A9"/>
    <w:rsid w:val="00A5154F"/>
    <w:rsid w:val="00A52394"/>
    <w:rsid w:val="00A52708"/>
    <w:rsid w:val="00A528FE"/>
    <w:rsid w:val="00A536B6"/>
    <w:rsid w:val="00A539B8"/>
    <w:rsid w:val="00A54081"/>
    <w:rsid w:val="00A54918"/>
    <w:rsid w:val="00A54B75"/>
    <w:rsid w:val="00A54CDF"/>
    <w:rsid w:val="00A54E3A"/>
    <w:rsid w:val="00A54ED3"/>
    <w:rsid w:val="00A55D02"/>
    <w:rsid w:val="00A565C1"/>
    <w:rsid w:val="00A56828"/>
    <w:rsid w:val="00A568FD"/>
    <w:rsid w:val="00A569A6"/>
    <w:rsid w:val="00A571E0"/>
    <w:rsid w:val="00A57EF9"/>
    <w:rsid w:val="00A60118"/>
    <w:rsid w:val="00A609B8"/>
    <w:rsid w:val="00A60A64"/>
    <w:rsid w:val="00A61125"/>
    <w:rsid w:val="00A61179"/>
    <w:rsid w:val="00A61BA3"/>
    <w:rsid w:val="00A61D34"/>
    <w:rsid w:val="00A621C4"/>
    <w:rsid w:val="00A637B3"/>
    <w:rsid w:val="00A63D94"/>
    <w:rsid w:val="00A6420D"/>
    <w:rsid w:val="00A6446B"/>
    <w:rsid w:val="00A644A7"/>
    <w:rsid w:val="00A6477B"/>
    <w:rsid w:val="00A6480F"/>
    <w:rsid w:val="00A64E48"/>
    <w:rsid w:val="00A65790"/>
    <w:rsid w:val="00A65CC0"/>
    <w:rsid w:val="00A66085"/>
    <w:rsid w:val="00A67271"/>
    <w:rsid w:val="00A6749B"/>
    <w:rsid w:val="00A701E5"/>
    <w:rsid w:val="00A70206"/>
    <w:rsid w:val="00A702B3"/>
    <w:rsid w:val="00A704D3"/>
    <w:rsid w:val="00A7089C"/>
    <w:rsid w:val="00A70F50"/>
    <w:rsid w:val="00A71CEC"/>
    <w:rsid w:val="00A72324"/>
    <w:rsid w:val="00A72331"/>
    <w:rsid w:val="00A72BA2"/>
    <w:rsid w:val="00A72E6E"/>
    <w:rsid w:val="00A732BC"/>
    <w:rsid w:val="00A73345"/>
    <w:rsid w:val="00A733E0"/>
    <w:rsid w:val="00A73AE5"/>
    <w:rsid w:val="00A74214"/>
    <w:rsid w:val="00A743D3"/>
    <w:rsid w:val="00A745D4"/>
    <w:rsid w:val="00A74609"/>
    <w:rsid w:val="00A749F8"/>
    <w:rsid w:val="00A74C69"/>
    <w:rsid w:val="00A74F77"/>
    <w:rsid w:val="00A75BD3"/>
    <w:rsid w:val="00A75ED6"/>
    <w:rsid w:val="00A762E8"/>
    <w:rsid w:val="00A76BEF"/>
    <w:rsid w:val="00A77FDA"/>
    <w:rsid w:val="00A808E7"/>
    <w:rsid w:val="00A81430"/>
    <w:rsid w:val="00A81890"/>
    <w:rsid w:val="00A81A19"/>
    <w:rsid w:val="00A82046"/>
    <w:rsid w:val="00A8205B"/>
    <w:rsid w:val="00A823B5"/>
    <w:rsid w:val="00A82776"/>
    <w:rsid w:val="00A82CBC"/>
    <w:rsid w:val="00A839D8"/>
    <w:rsid w:val="00A84DA0"/>
    <w:rsid w:val="00A852EB"/>
    <w:rsid w:val="00A856CA"/>
    <w:rsid w:val="00A85733"/>
    <w:rsid w:val="00A859FC"/>
    <w:rsid w:val="00A85D8F"/>
    <w:rsid w:val="00A85ED3"/>
    <w:rsid w:val="00A85EF3"/>
    <w:rsid w:val="00A863F1"/>
    <w:rsid w:val="00A8670F"/>
    <w:rsid w:val="00A86B10"/>
    <w:rsid w:val="00A86CBF"/>
    <w:rsid w:val="00A877C1"/>
    <w:rsid w:val="00A87CCA"/>
    <w:rsid w:val="00A87EA5"/>
    <w:rsid w:val="00A87FEF"/>
    <w:rsid w:val="00A903BE"/>
    <w:rsid w:val="00A90663"/>
    <w:rsid w:val="00A90B79"/>
    <w:rsid w:val="00A91041"/>
    <w:rsid w:val="00A91836"/>
    <w:rsid w:val="00A91B17"/>
    <w:rsid w:val="00A91C2D"/>
    <w:rsid w:val="00A91E1B"/>
    <w:rsid w:val="00A92953"/>
    <w:rsid w:val="00A932C8"/>
    <w:rsid w:val="00A93579"/>
    <w:rsid w:val="00A93CCE"/>
    <w:rsid w:val="00A94115"/>
    <w:rsid w:val="00A94CF2"/>
    <w:rsid w:val="00A95573"/>
    <w:rsid w:val="00A960D3"/>
    <w:rsid w:val="00A96384"/>
    <w:rsid w:val="00A96424"/>
    <w:rsid w:val="00A96825"/>
    <w:rsid w:val="00A970D6"/>
    <w:rsid w:val="00A976D4"/>
    <w:rsid w:val="00A97C5A"/>
    <w:rsid w:val="00AA0FFA"/>
    <w:rsid w:val="00AA14B4"/>
    <w:rsid w:val="00AA2D49"/>
    <w:rsid w:val="00AA3241"/>
    <w:rsid w:val="00AA3A3F"/>
    <w:rsid w:val="00AA42EB"/>
    <w:rsid w:val="00AA51A4"/>
    <w:rsid w:val="00AA593C"/>
    <w:rsid w:val="00AA5A93"/>
    <w:rsid w:val="00AA5AD9"/>
    <w:rsid w:val="00AA6673"/>
    <w:rsid w:val="00AA711D"/>
    <w:rsid w:val="00AA735F"/>
    <w:rsid w:val="00AA7F29"/>
    <w:rsid w:val="00AB0390"/>
    <w:rsid w:val="00AB053A"/>
    <w:rsid w:val="00AB1479"/>
    <w:rsid w:val="00AB1638"/>
    <w:rsid w:val="00AB198C"/>
    <w:rsid w:val="00AB2342"/>
    <w:rsid w:val="00AB291E"/>
    <w:rsid w:val="00AB2B8D"/>
    <w:rsid w:val="00AB3F85"/>
    <w:rsid w:val="00AB43F8"/>
    <w:rsid w:val="00AB5028"/>
    <w:rsid w:val="00AB5151"/>
    <w:rsid w:val="00AB59C5"/>
    <w:rsid w:val="00AB59E1"/>
    <w:rsid w:val="00AB6312"/>
    <w:rsid w:val="00AB6378"/>
    <w:rsid w:val="00AB64C0"/>
    <w:rsid w:val="00AB6C84"/>
    <w:rsid w:val="00AB6F60"/>
    <w:rsid w:val="00AB6FEA"/>
    <w:rsid w:val="00AB7144"/>
    <w:rsid w:val="00AB750F"/>
    <w:rsid w:val="00AB7F8D"/>
    <w:rsid w:val="00AC041C"/>
    <w:rsid w:val="00AC052A"/>
    <w:rsid w:val="00AC0CC9"/>
    <w:rsid w:val="00AC0EBC"/>
    <w:rsid w:val="00AC1091"/>
    <w:rsid w:val="00AC1151"/>
    <w:rsid w:val="00AC14AA"/>
    <w:rsid w:val="00AC18EE"/>
    <w:rsid w:val="00AC1B5E"/>
    <w:rsid w:val="00AC2B4B"/>
    <w:rsid w:val="00AC3632"/>
    <w:rsid w:val="00AC3775"/>
    <w:rsid w:val="00AC3C0B"/>
    <w:rsid w:val="00AC3FB2"/>
    <w:rsid w:val="00AC453A"/>
    <w:rsid w:val="00AC459B"/>
    <w:rsid w:val="00AC4661"/>
    <w:rsid w:val="00AC5447"/>
    <w:rsid w:val="00AC5C58"/>
    <w:rsid w:val="00AC603E"/>
    <w:rsid w:val="00AC6EA4"/>
    <w:rsid w:val="00AC729E"/>
    <w:rsid w:val="00AD060D"/>
    <w:rsid w:val="00AD07DE"/>
    <w:rsid w:val="00AD0FA4"/>
    <w:rsid w:val="00AD10BA"/>
    <w:rsid w:val="00AD118E"/>
    <w:rsid w:val="00AD1228"/>
    <w:rsid w:val="00AD152B"/>
    <w:rsid w:val="00AD1686"/>
    <w:rsid w:val="00AD1DEB"/>
    <w:rsid w:val="00AD2B7E"/>
    <w:rsid w:val="00AD2C4E"/>
    <w:rsid w:val="00AD2CD2"/>
    <w:rsid w:val="00AD2F39"/>
    <w:rsid w:val="00AD31DB"/>
    <w:rsid w:val="00AD367B"/>
    <w:rsid w:val="00AD3BA9"/>
    <w:rsid w:val="00AD430E"/>
    <w:rsid w:val="00AD4B46"/>
    <w:rsid w:val="00AD4B51"/>
    <w:rsid w:val="00AD5235"/>
    <w:rsid w:val="00AD535A"/>
    <w:rsid w:val="00AD5591"/>
    <w:rsid w:val="00AD55E4"/>
    <w:rsid w:val="00AD5960"/>
    <w:rsid w:val="00AD59B4"/>
    <w:rsid w:val="00AD6129"/>
    <w:rsid w:val="00AD6321"/>
    <w:rsid w:val="00AD6608"/>
    <w:rsid w:val="00AD68FC"/>
    <w:rsid w:val="00AD6C4E"/>
    <w:rsid w:val="00AD6FA9"/>
    <w:rsid w:val="00AD7767"/>
    <w:rsid w:val="00AD7AF3"/>
    <w:rsid w:val="00AD7DB9"/>
    <w:rsid w:val="00AD7F97"/>
    <w:rsid w:val="00AE0082"/>
    <w:rsid w:val="00AE0104"/>
    <w:rsid w:val="00AE0437"/>
    <w:rsid w:val="00AE0CA1"/>
    <w:rsid w:val="00AE0D0E"/>
    <w:rsid w:val="00AE113F"/>
    <w:rsid w:val="00AE1A8D"/>
    <w:rsid w:val="00AE2042"/>
    <w:rsid w:val="00AE2111"/>
    <w:rsid w:val="00AE2159"/>
    <w:rsid w:val="00AE2323"/>
    <w:rsid w:val="00AE2E97"/>
    <w:rsid w:val="00AE46D0"/>
    <w:rsid w:val="00AE5139"/>
    <w:rsid w:val="00AE5491"/>
    <w:rsid w:val="00AE628F"/>
    <w:rsid w:val="00AE6983"/>
    <w:rsid w:val="00AE6B48"/>
    <w:rsid w:val="00AE6C57"/>
    <w:rsid w:val="00AE6F71"/>
    <w:rsid w:val="00AE7885"/>
    <w:rsid w:val="00AE7DFD"/>
    <w:rsid w:val="00AF0080"/>
    <w:rsid w:val="00AF07B4"/>
    <w:rsid w:val="00AF0870"/>
    <w:rsid w:val="00AF1A5F"/>
    <w:rsid w:val="00AF1A90"/>
    <w:rsid w:val="00AF1E52"/>
    <w:rsid w:val="00AF27CC"/>
    <w:rsid w:val="00AF2CD0"/>
    <w:rsid w:val="00AF2FD8"/>
    <w:rsid w:val="00AF4377"/>
    <w:rsid w:val="00AF4ABF"/>
    <w:rsid w:val="00AF4B31"/>
    <w:rsid w:val="00AF6067"/>
    <w:rsid w:val="00AF6438"/>
    <w:rsid w:val="00AF6468"/>
    <w:rsid w:val="00AF6613"/>
    <w:rsid w:val="00AF6899"/>
    <w:rsid w:val="00AF6E63"/>
    <w:rsid w:val="00AF7312"/>
    <w:rsid w:val="00AF7B28"/>
    <w:rsid w:val="00B00773"/>
    <w:rsid w:val="00B009B8"/>
    <w:rsid w:val="00B014B1"/>
    <w:rsid w:val="00B0166A"/>
    <w:rsid w:val="00B01925"/>
    <w:rsid w:val="00B02048"/>
    <w:rsid w:val="00B022F3"/>
    <w:rsid w:val="00B02306"/>
    <w:rsid w:val="00B0294A"/>
    <w:rsid w:val="00B030C0"/>
    <w:rsid w:val="00B034DE"/>
    <w:rsid w:val="00B03909"/>
    <w:rsid w:val="00B0487C"/>
    <w:rsid w:val="00B04E87"/>
    <w:rsid w:val="00B05668"/>
    <w:rsid w:val="00B05F7E"/>
    <w:rsid w:val="00B0611F"/>
    <w:rsid w:val="00B06293"/>
    <w:rsid w:val="00B07897"/>
    <w:rsid w:val="00B07B3C"/>
    <w:rsid w:val="00B07BAA"/>
    <w:rsid w:val="00B10254"/>
    <w:rsid w:val="00B10D63"/>
    <w:rsid w:val="00B11217"/>
    <w:rsid w:val="00B115AA"/>
    <w:rsid w:val="00B118E5"/>
    <w:rsid w:val="00B11911"/>
    <w:rsid w:val="00B11B74"/>
    <w:rsid w:val="00B11D4D"/>
    <w:rsid w:val="00B13817"/>
    <w:rsid w:val="00B13A21"/>
    <w:rsid w:val="00B144DB"/>
    <w:rsid w:val="00B146E4"/>
    <w:rsid w:val="00B14B0A"/>
    <w:rsid w:val="00B14E4B"/>
    <w:rsid w:val="00B15043"/>
    <w:rsid w:val="00B154A5"/>
    <w:rsid w:val="00B158C9"/>
    <w:rsid w:val="00B15C2D"/>
    <w:rsid w:val="00B15D6B"/>
    <w:rsid w:val="00B16062"/>
    <w:rsid w:val="00B16B81"/>
    <w:rsid w:val="00B200DB"/>
    <w:rsid w:val="00B2093E"/>
    <w:rsid w:val="00B20969"/>
    <w:rsid w:val="00B20F71"/>
    <w:rsid w:val="00B211C5"/>
    <w:rsid w:val="00B21778"/>
    <w:rsid w:val="00B220E2"/>
    <w:rsid w:val="00B221D6"/>
    <w:rsid w:val="00B225CD"/>
    <w:rsid w:val="00B22F54"/>
    <w:rsid w:val="00B231F8"/>
    <w:rsid w:val="00B234A0"/>
    <w:rsid w:val="00B23648"/>
    <w:rsid w:val="00B238F1"/>
    <w:rsid w:val="00B23909"/>
    <w:rsid w:val="00B23F40"/>
    <w:rsid w:val="00B24456"/>
    <w:rsid w:val="00B25832"/>
    <w:rsid w:val="00B25CEB"/>
    <w:rsid w:val="00B25D69"/>
    <w:rsid w:val="00B262F1"/>
    <w:rsid w:val="00B27398"/>
    <w:rsid w:val="00B276FE"/>
    <w:rsid w:val="00B3008C"/>
    <w:rsid w:val="00B304F5"/>
    <w:rsid w:val="00B305EC"/>
    <w:rsid w:val="00B3064C"/>
    <w:rsid w:val="00B30E37"/>
    <w:rsid w:val="00B3138D"/>
    <w:rsid w:val="00B3178D"/>
    <w:rsid w:val="00B328F0"/>
    <w:rsid w:val="00B329F1"/>
    <w:rsid w:val="00B33E82"/>
    <w:rsid w:val="00B33F2C"/>
    <w:rsid w:val="00B34BF5"/>
    <w:rsid w:val="00B36015"/>
    <w:rsid w:val="00B3644C"/>
    <w:rsid w:val="00B36952"/>
    <w:rsid w:val="00B374D7"/>
    <w:rsid w:val="00B378E5"/>
    <w:rsid w:val="00B3797B"/>
    <w:rsid w:val="00B37AF0"/>
    <w:rsid w:val="00B37B0F"/>
    <w:rsid w:val="00B37B44"/>
    <w:rsid w:val="00B400A4"/>
    <w:rsid w:val="00B40132"/>
    <w:rsid w:val="00B4034D"/>
    <w:rsid w:val="00B404E2"/>
    <w:rsid w:val="00B4051B"/>
    <w:rsid w:val="00B407C3"/>
    <w:rsid w:val="00B40C18"/>
    <w:rsid w:val="00B40C85"/>
    <w:rsid w:val="00B41720"/>
    <w:rsid w:val="00B418E9"/>
    <w:rsid w:val="00B41C11"/>
    <w:rsid w:val="00B42D09"/>
    <w:rsid w:val="00B43518"/>
    <w:rsid w:val="00B43A3F"/>
    <w:rsid w:val="00B43F3F"/>
    <w:rsid w:val="00B43F59"/>
    <w:rsid w:val="00B445EE"/>
    <w:rsid w:val="00B44A02"/>
    <w:rsid w:val="00B44D40"/>
    <w:rsid w:val="00B4528D"/>
    <w:rsid w:val="00B458F6"/>
    <w:rsid w:val="00B45AA8"/>
    <w:rsid w:val="00B45DF2"/>
    <w:rsid w:val="00B46B56"/>
    <w:rsid w:val="00B4743F"/>
    <w:rsid w:val="00B47B1F"/>
    <w:rsid w:val="00B50B5B"/>
    <w:rsid w:val="00B50C28"/>
    <w:rsid w:val="00B50D68"/>
    <w:rsid w:val="00B51AB1"/>
    <w:rsid w:val="00B51F49"/>
    <w:rsid w:val="00B5225E"/>
    <w:rsid w:val="00B52351"/>
    <w:rsid w:val="00B523F4"/>
    <w:rsid w:val="00B52B89"/>
    <w:rsid w:val="00B5312B"/>
    <w:rsid w:val="00B53130"/>
    <w:rsid w:val="00B53218"/>
    <w:rsid w:val="00B5412B"/>
    <w:rsid w:val="00B54324"/>
    <w:rsid w:val="00B54613"/>
    <w:rsid w:val="00B547E7"/>
    <w:rsid w:val="00B54CDA"/>
    <w:rsid w:val="00B55271"/>
    <w:rsid w:val="00B5635E"/>
    <w:rsid w:val="00B56912"/>
    <w:rsid w:val="00B56A1D"/>
    <w:rsid w:val="00B56AE6"/>
    <w:rsid w:val="00B56DBB"/>
    <w:rsid w:val="00B56E94"/>
    <w:rsid w:val="00B60E91"/>
    <w:rsid w:val="00B61EE0"/>
    <w:rsid w:val="00B61FB2"/>
    <w:rsid w:val="00B62008"/>
    <w:rsid w:val="00B62089"/>
    <w:rsid w:val="00B625C4"/>
    <w:rsid w:val="00B6343E"/>
    <w:rsid w:val="00B635BB"/>
    <w:rsid w:val="00B63ABC"/>
    <w:rsid w:val="00B6444A"/>
    <w:rsid w:val="00B64D5F"/>
    <w:rsid w:val="00B64F38"/>
    <w:rsid w:val="00B65466"/>
    <w:rsid w:val="00B66895"/>
    <w:rsid w:val="00B66949"/>
    <w:rsid w:val="00B6799E"/>
    <w:rsid w:val="00B67D41"/>
    <w:rsid w:val="00B70958"/>
    <w:rsid w:val="00B70AE8"/>
    <w:rsid w:val="00B70B95"/>
    <w:rsid w:val="00B70F52"/>
    <w:rsid w:val="00B71636"/>
    <w:rsid w:val="00B723F3"/>
    <w:rsid w:val="00B725DA"/>
    <w:rsid w:val="00B72D9E"/>
    <w:rsid w:val="00B73D6D"/>
    <w:rsid w:val="00B740A3"/>
    <w:rsid w:val="00B7461E"/>
    <w:rsid w:val="00B75506"/>
    <w:rsid w:val="00B7566F"/>
    <w:rsid w:val="00B76073"/>
    <w:rsid w:val="00B76921"/>
    <w:rsid w:val="00B76D1A"/>
    <w:rsid w:val="00B775CD"/>
    <w:rsid w:val="00B7773A"/>
    <w:rsid w:val="00B778BA"/>
    <w:rsid w:val="00B77D72"/>
    <w:rsid w:val="00B80096"/>
    <w:rsid w:val="00B80856"/>
    <w:rsid w:val="00B808F7"/>
    <w:rsid w:val="00B81334"/>
    <w:rsid w:val="00B813E5"/>
    <w:rsid w:val="00B81553"/>
    <w:rsid w:val="00B81B77"/>
    <w:rsid w:val="00B81B7D"/>
    <w:rsid w:val="00B82589"/>
    <w:rsid w:val="00B8261E"/>
    <w:rsid w:val="00B82B66"/>
    <w:rsid w:val="00B83063"/>
    <w:rsid w:val="00B833DA"/>
    <w:rsid w:val="00B83CF5"/>
    <w:rsid w:val="00B83DC2"/>
    <w:rsid w:val="00B8404A"/>
    <w:rsid w:val="00B84187"/>
    <w:rsid w:val="00B844CF"/>
    <w:rsid w:val="00B84F38"/>
    <w:rsid w:val="00B851C7"/>
    <w:rsid w:val="00B85B37"/>
    <w:rsid w:val="00B8650C"/>
    <w:rsid w:val="00B865B6"/>
    <w:rsid w:val="00B86F92"/>
    <w:rsid w:val="00B87716"/>
    <w:rsid w:val="00B87BDC"/>
    <w:rsid w:val="00B9093C"/>
    <w:rsid w:val="00B90A47"/>
    <w:rsid w:val="00B9136D"/>
    <w:rsid w:val="00B9216B"/>
    <w:rsid w:val="00B92C10"/>
    <w:rsid w:val="00B9333B"/>
    <w:rsid w:val="00B9348B"/>
    <w:rsid w:val="00B93E9F"/>
    <w:rsid w:val="00B94114"/>
    <w:rsid w:val="00B9492F"/>
    <w:rsid w:val="00B94CBE"/>
    <w:rsid w:val="00B94D6B"/>
    <w:rsid w:val="00B9578C"/>
    <w:rsid w:val="00B959FC"/>
    <w:rsid w:val="00B96088"/>
    <w:rsid w:val="00B96985"/>
    <w:rsid w:val="00B96D82"/>
    <w:rsid w:val="00B97655"/>
    <w:rsid w:val="00B97C39"/>
    <w:rsid w:val="00BA0A31"/>
    <w:rsid w:val="00BA1013"/>
    <w:rsid w:val="00BA1123"/>
    <w:rsid w:val="00BA1126"/>
    <w:rsid w:val="00BA1356"/>
    <w:rsid w:val="00BA1525"/>
    <w:rsid w:val="00BA1CA0"/>
    <w:rsid w:val="00BA1CCB"/>
    <w:rsid w:val="00BA2834"/>
    <w:rsid w:val="00BA2ED3"/>
    <w:rsid w:val="00BA2FA3"/>
    <w:rsid w:val="00BA2FA8"/>
    <w:rsid w:val="00BA4865"/>
    <w:rsid w:val="00BA629B"/>
    <w:rsid w:val="00BA65F1"/>
    <w:rsid w:val="00BA6CFC"/>
    <w:rsid w:val="00BA70A5"/>
    <w:rsid w:val="00BA75E3"/>
    <w:rsid w:val="00BA7D82"/>
    <w:rsid w:val="00BA7DD4"/>
    <w:rsid w:val="00BB10A6"/>
    <w:rsid w:val="00BB1782"/>
    <w:rsid w:val="00BB2094"/>
    <w:rsid w:val="00BB21B0"/>
    <w:rsid w:val="00BB3558"/>
    <w:rsid w:val="00BB3BD5"/>
    <w:rsid w:val="00BB4E4D"/>
    <w:rsid w:val="00BB5AA7"/>
    <w:rsid w:val="00BB6D44"/>
    <w:rsid w:val="00BB6D5E"/>
    <w:rsid w:val="00BB7E15"/>
    <w:rsid w:val="00BC0404"/>
    <w:rsid w:val="00BC18BA"/>
    <w:rsid w:val="00BC1F84"/>
    <w:rsid w:val="00BC2389"/>
    <w:rsid w:val="00BC2517"/>
    <w:rsid w:val="00BC2883"/>
    <w:rsid w:val="00BC2B0A"/>
    <w:rsid w:val="00BC3020"/>
    <w:rsid w:val="00BC3968"/>
    <w:rsid w:val="00BC44D7"/>
    <w:rsid w:val="00BC4631"/>
    <w:rsid w:val="00BC5D1F"/>
    <w:rsid w:val="00BC63FE"/>
    <w:rsid w:val="00BC6FE2"/>
    <w:rsid w:val="00BC7075"/>
    <w:rsid w:val="00BC7C14"/>
    <w:rsid w:val="00BD081B"/>
    <w:rsid w:val="00BD10BC"/>
    <w:rsid w:val="00BD1528"/>
    <w:rsid w:val="00BD16B7"/>
    <w:rsid w:val="00BD1BC5"/>
    <w:rsid w:val="00BD1F67"/>
    <w:rsid w:val="00BD224E"/>
    <w:rsid w:val="00BD2387"/>
    <w:rsid w:val="00BD2B06"/>
    <w:rsid w:val="00BD3E12"/>
    <w:rsid w:val="00BD3E29"/>
    <w:rsid w:val="00BD3F19"/>
    <w:rsid w:val="00BD4005"/>
    <w:rsid w:val="00BD4305"/>
    <w:rsid w:val="00BD4836"/>
    <w:rsid w:val="00BD4C41"/>
    <w:rsid w:val="00BD4CF1"/>
    <w:rsid w:val="00BD527A"/>
    <w:rsid w:val="00BD5626"/>
    <w:rsid w:val="00BD5FDC"/>
    <w:rsid w:val="00BD651C"/>
    <w:rsid w:val="00BD6DB4"/>
    <w:rsid w:val="00BD7219"/>
    <w:rsid w:val="00BD7837"/>
    <w:rsid w:val="00BD7AE3"/>
    <w:rsid w:val="00BE04CA"/>
    <w:rsid w:val="00BE0DB7"/>
    <w:rsid w:val="00BE1073"/>
    <w:rsid w:val="00BE1746"/>
    <w:rsid w:val="00BE2861"/>
    <w:rsid w:val="00BE2886"/>
    <w:rsid w:val="00BE2A45"/>
    <w:rsid w:val="00BE329E"/>
    <w:rsid w:val="00BE396B"/>
    <w:rsid w:val="00BE3A1F"/>
    <w:rsid w:val="00BE47E5"/>
    <w:rsid w:val="00BE4ECE"/>
    <w:rsid w:val="00BE4F04"/>
    <w:rsid w:val="00BE63A0"/>
    <w:rsid w:val="00BE674F"/>
    <w:rsid w:val="00BE6DC3"/>
    <w:rsid w:val="00BE6DFC"/>
    <w:rsid w:val="00BE73A3"/>
    <w:rsid w:val="00BE74E5"/>
    <w:rsid w:val="00BE7A86"/>
    <w:rsid w:val="00BE7FCF"/>
    <w:rsid w:val="00BF01A1"/>
    <w:rsid w:val="00BF0518"/>
    <w:rsid w:val="00BF06F1"/>
    <w:rsid w:val="00BF1996"/>
    <w:rsid w:val="00BF1EFB"/>
    <w:rsid w:val="00BF1F11"/>
    <w:rsid w:val="00BF23CA"/>
    <w:rsid w:val="00BF27DF"/>
    <w:rsid w:val="00BF2A31"/>
    <w:rsid w:val="00BF35F7"/>
    <w:rsid w:val="00BF377F"/>
    <w:rsid w:val="00BF3801"/>
    <w:rsid w:val="00BF410C"/>
    <w:rsid w:val="00BF420C"/>
    <w:rsid w:val="00BF4545"/>
    <w:rsid w:val="00BF4CDF"/>
    <w:rsid w:val="00BF59DF"/>
    <w:rsid w:val="00BF6489"/>
    <w:rsid w:val="00BF6A30"/>
    <w:rsid w:val="00BF75E6"/>
    <w:rsid w:val="00BF7EBC"/>
    <w:rsid w:val="00C004DE"/>
    <w:rsid w:val="00C0160E"/>
    <w:rsid w:val="00C01A85"/>
    <w:rsid w:val="00C02490"/>
    <w:rsid w:val="00C02546"/>
    <w:rsid w:val="00C0256D"/>
    <w:rsid w:val="00C03BC3"/>
    <w:rsid w:val="00C0432E"/>
    <w:rsid w:val="00C0434C"/>
    <w:rsid w:val="00C04FAE"/>
    <w:rsid w:val="00C05038"/>
    <w:rsid w:val="00C05740"/>
    <w:rsid w:val="00C057FC"/>
    <w:rsid w:val="00C05CEE"/>
    <w:rsid w:val="00C061A2"/>
    <w:rsid w:val="00C06402"/>
    <w:rsid w:val="00C06741"/>
    <w:rsid w:val="00C06AF6"/>
    <w:rsid w:val="00C06D06"/>
    <w:rsid w:val="00C06E19"/>
    <w:rsid w:val="00C073B9"/>
    <w:rsid w:val="00C074C2"/>
    <w:rsid w:val="00C10498"/>
    <w:rsid w:val="00C108F4"/>
    <w:rsid w:val="00C10EF8"/>
    <w:rsid w:val="00C11CDF"/>
    <w:rsid w:val="00C1228C"/>
    <w:rsid w:val="00C1243D"/>
    <w:rsid w:val="00C127EE"/>
    <w:rsid w:val="00C13AB7"/>
    <w:rsid w:val="00C1403D"/>
    <w:rsid w:val="00C14139"/>
    <w:rsid w:val="00C14182"/>
    <w:rsid w:val="00C14647"/>
    <w:rsid w:val="00C14838"/>
    <w:rsid w:val="00C14903"/>
    <w:rsid w:val="00C1506E"/>
    <w:rsid w:val="00C16DA0"/>
    <w:rsid w:val="00C17A60"/>
    <w:rsid w:val="00C17FD7"/>
    <w:rsid w:val="00C20429"/>
    <w:rsid w:val="00C2043C"/>
    <w:rsid w:val="00C206DD"/>
    <w:rsid w:val="00C20798"/>
    <w:rsid w:val="00C20B1F"/>
    <w:rsid w:val="00C20C9D"/>
    <w:rsid w:val="00C21898"/>
    <w:rsid w:val="00C21F85"/>
    <w:rsid w:val="00C21FF4"/>
    <w:rsid w:val="00C22410"/>
    <w:rsid w:val="00C22552"/>
    <w:rsid w:val="00C227D1"/>
    <w:rsid w:val="00C230B6"/>
    <w:rsid w:val="00C233CE"/>
    <w:rsid w:val="00C23BCF"/>
    <w:rsid w:val="00C245C0"/>
    <w:rsid w:val="00C25093"/>
    <w:rsid w:val="00C25971"/>
    <w:rsid w:val="00C25CE6"/>
    <w:rsid w:val="00C26051"/>
    <w:rsid w:val="00C270E2"/>
    <w:rsid w:val="00C27F5F"/>
    <w:rsid w:val="00C304CF"/>
    <w:rsid w:val="00C3065B"/>
    <w:rsid w:val="00C30870"/>
    <w:rsid w:val="00C30986"/>
    <w:rsid w:val="00C30A6C"/>
    <w:rsid w:val="00C30CE2"/>
    <w:rsid w:val="00C30CFD"/>
    <w:rsid w:val="00C30D76"/>
    <w:rsid w:val="00C311D0"/>
    <w:rsid w:val="00C318AF"/>
    <w:rsid w:val="00C319EB"/>
    <w:rsid w:val="00C31C8D"/>
    <w:rsid w:val="00C32190"/>
    <w:rsid w:val="00C321D0"/>
    <w:rsid w:val="00C32B13"/>
    <w:rsid w:val="00C32C3A"/>
    <w:rsid w:val="00C32E34"/>
    <w:rsid w:val="00C32F16"/>
    <w:rsid w:val="00C33382"/>
    <w:rsid w:val="00C333C6"/>
    <w:rsid w:val="00C3366E"/>
    <w:rsid w:val="00C34C1D"/>
    <w:rsid w:val="00C34EA6"/>
    <w:rsid w:val="00C35F7C"/>
    <w:rsid w:val="00C36158"/>
    <w:rsid w:val="00C3616D"/>
    <w:rsid w:val="00C365EC"/>
    <w:rsid w:val="00C3663E"/>
    <w:rsid w:val="00C366E5"/>
    <w:rsid w:val="00C3670C"/>
    <w:rsid w:val="00C3707C"/>
    <w:rsid w:val="00C37279"/>
    <w:rsid w:val="00C37890"/>
    <w:rsid w:val="00C37919"/>
    <w:rsid w:val="00C37AD2"/>
    <w:rsid w:val="00C37F53"/>
    <w:rsid w:val="00C403EE"/>
    <w:rsid w:val="00C4055F"/>
    <w:rsid w:val="00C4154B"/>
    <w:rsid w:val="00C42125"/>
    <w:rsid w:val="00C421FF"/>
    <w:rsid w:val="00C42C0C"/>
    <w:rsid w:val="00C43D0F"/>
    <w:rsid w:val="00C44B58"/>
    <w:rsid w:val="00C44F00"/>
    <w:rsid w:val="00C44F6F"/>
    <w:rsid w:val="00C45A46"/>
    <w:rsid w:val="00C47282"/>
    <w:rsid w:val="00C47330"/>
    <w:rsid w:val="00C47398"/>
    <w:rsid w:val="00C4765F"/>
    <w:rsid w:val="00C476FE"/>
    <w:rsid w:val="00C47751"/>
    <w:rsid w:val="00C5015B"/>
    <w:rsid w:val="00C5056C"/>
    <w:rsid w:val="00C50F2F"/>
    <w:rsid w:val="00C51342"/>
    <w:rsid w:val="00C514A8"/>
    <w:rsid w:val="00C515F8"/>
    <w:rsid w:val="00C5198F"/>
    <w:rsid w:val="00C51B5D"/>
    <w:rsid w:val="00C5269D"/>
    <w:rsid w:val="00C527B1"/>
    <w:rsid w:val="00C52D77"/>
    <w:rsid w:val="00C5344C"/>
    <w:rsid w:val="00C539A5"/>
    <w:rsid w:val="00C53EE6"/>
    <w:rsid w:val="00C540A2"/>
    <w:rsid w:val="00C54F79"/>
    <w:rsid w:val="00C55575"/>
    <w:rsid w:val="00C5571A"/>
    <w:rsid w:val="00C563D4"/>
    <w:rsid w:val="00C56444"/>
    <w:rsid w:val="00C56A8E"/>
    <w:rsid w:val="00C56BA4"/>
    <w:rsid w:val="00C57244"/>
    <w:rsid w:val="00C578A3"/>
    <w:rsid w:val="00C578FB"/>
    <w:rsid w:val="00C579E1"/>
    <w:rsid w:val="00C60412"/>
    <w:rsid w:val="00C60532"/>
    <w:rsid w:val="00C605C3"/>
    <w:rsid w:val="00C60639"/>
    <w:rsid w:val="00C60B8E"/>
    <w:rsid w:val="00C60DF2"/>
    <w:rsid w:val="00C6153F"/>
    <w:rsid w:val="00C6359F"/>
    <w:rsid w:val="00C63A87"/>
    <w:rsid w:val="00C63B4F"/>
    <w:rsid w:val="00C63DDA"/>
    <w:rsid w:val="00C63F51"/>
    <w:rsid w:val="00C64318"/>
    <w:rsid w:val="00C6491F"/>
    <w:rsid w:val="00C64E5D"/>
    <w:rsid w:val="00C64F9C"/>
    <w:rsid w:val="00C651E2"/>
    <w:rsid w:val="00C656F1"/>
    <w:rsid w:val="00C66424"/>
    <w:rsid w:val="00C66650"/>
    <w:rsid w:val="00C67C78"/>
    <w:rsid w:val="00C70151"/>
    <w:rsid w:val="00C71D05"/>
    <w:rsid w:val="00C71E43"/>
    <w:rsid w:val="00C71E72"/>
    <w:rsid w:val="00C71F2A"/>
    <w:rsid w:val="00C72E65"/>
    <w:rsid w:val="00C7302B"/>
    <w:rsid w:val="00C73509"/>
    <w:rsid w:val="00C737E4"/>
    <w:rsid w:val="00C73E9E"/>
    <w:rsid w:val="00C74293"/>
    <w:rsid w:val="00C742E6"/>
    <w:rsid w:val="00C742EC"/>
    <w:rsid w:val="00C746BE"/>
    <w:rsid w:val="00C75083"/>
    <w:rsid w:val="00C7525D"/>
    <w:rsid w:val="00C756AC"/>
    <w:rsid w:val="00C759A2"/>
    <w:rsid w:val="00C75C02"/>
    <w:rsid w:val="00C75FD0"/>
    <w:rsid w:val="00C760AA"/>
    <w:rsid w:val="00C767E9"/>
    <w:rsid w:val="00C76889"/>
    <w:rsid w:val="00C76F42"/>
    <w:rsid w:val="00C770DE"/>
    <w:rsid w:val="00C771B2"/>
    <w:rsid w:val="00C776B1"/>
    <w:rsid w:val="00C800F9"/>
    <w:rsid w:val="00C8061D"/>
    <w:rsid w:val="00C808C9"/>
    <w:rsid w:val="00C815FE"/>
    <w:rsid w:val="00C8162A"/>
    <w:rsid w:val="00C81D18"/>
    <w:rsid w:val="00C81E2D"/>
    <w:rsid w:val="00C82504"/>
    <w:rsid w:val="00C8258F"/>
    <w:rsid w:val="00C826EC"/>
    <w:rsid w:val="00C82889"/>
    <w:rsid w:val="00C82DB7"/>
    <w:rsid w:val="00C833FE"/>
    <w:rsid w:val="00C83665"/>
    <w:rsid w:val="00C83681"/>
    <w:rsid w:val="00C837B0"/>
    <w:rsid w:val="00C83A70"/>
    <w:rsid w:val="00C8467D"/>
    <w:rsid w:val="00C84A70"/>
    <w:rsid w:val="00C85124"/>
    <w:rsid w:val="00C85679"/>
    <w:rsid w:val="00C85834"/>
    <w:rsid w:val="00C85F02"/>
    <w:rsid w:val="00C86840"/>
    <w:rsid w:val="00C87770"/>
    <w:rsid w:val="00C87BFA"/>
    <w:rsid w:val="00C87CEC"/>
    <w:rsid w:val="00C87F1F"/>
    <w:rsid w:val="00C90313"/>
    <w:rsid w:val="00C911ED"/>
    <w:rsid w:val="00C91512"/>
    <w:rsid w:val="00C916E3"/>
    <w:rsid w:val="00C9205A"/>
    <w:rsid w:val="00C924A7"/>
    <w:rsid w:val="00C924EB"/>
    <w:rsid w:val="00C92576"/>
    <w:rsid w:val="00C9275A"/>
    <w:rsid w:val="00C93614"/>
    <w:rsid w:val="00C93656"/>
    <w:rsid w:val="00C93A37"/>
    <w:rsid w:val="00C93A78"/>
    <w:rsid w:val="00C94469"/>
    <w:rsid w:val="00C944F6"/>
    <w:rsid w:val="00C94629"/>
    <w:rsid w:val="00C94767"/>
    <w:rsid w:val="00C948EF"/>
    <w:rsid w:val="00C95C81"/>
    <w:rsid w:val="00C9606C"/>
    <w:rsid w:val="00C963DE"/>
    <w:rsid w:val="00C967FE"/>
    <w:rsid w:val="00C97350"/>
    <w:rsid w:val="00C97DC3"/>
    <w:rsid w:val="00C97EFD"/>
    <w:rsid w:val="00CA01D8"/>
    <w:rsid w:val="00CA0325"/>
    <w:rsid w:val="00CA08AD"/>
    <w:rsid w:val="00CA1494"/>
    <w:rsid w:val="00CA1526"/>
    <w:rsid w:val="00CA17A4"/>
    <w:rsid w:val="00CA17A8"/>
    <w:rsid w:val="00CA19F8"/>
    <w:rsid w:val="00CA1EEA"/>
    <w:rsid w:val="00CA2306"/>
    <w:rsid w:val="00CA234A"/>
    <w:rsid w:val="00CA2638"/>
    <w:rsid w:val="00CA338A"/>
    <w:rsid w:val="00CA33C0"/>
    <w:rsid w:val="00CA3B0D"/>
    <w:rsid w:val="00CA3C2A"/>
    <w:rsid w:val="00CA3CB8"/>
    <w:rsid w:val="00CA462B"/>
    <w:rsid w:val="00CA4D8A"/>
    <w:rsid w:val="00CA5168"/>
    <w:rsid w:val="00CA55EF"/>
    <w:rsid w:val="00CA573F"/>
    <w:rsid w:val="00CA5A6B"/>
    <w:rsid w:val="00CA65CA"/>
    <w:rsid w:val="00CA67FD"/>
    <w:rsid w:val="00CA6AAA"/>
    <w:rsid w:val="00CA6D52"/>
    <w:rsid w:val="00CA72D3"/>
    <w:rsid w:val="00CB0098"/>
    <w:rsid w:val="00CB02CB"/>
    <w:rsid w:val="00CB117E"/>
    <w:rsid w:val="00CB128E"/>
    <w:rsid w:val="00CB1C85"/>
    <w:rsid w:val="00CB1D62"/>
    <w:rsid w:val="00CB1E29"/>
    <w:rsid w:val="00CB1EB3"/>
    <w:rsid w:val="00CB2356"/>
    <w:rsid w:val="00CB251C"/>
    <w:rsid w:val="00CB262C"/>
    <w:rsid w:val="00CB27D8"/>
    <w:rsid w:val="00CB2E85"/>
    <w:rsid w:val="00CB31CD"/>
    <w:rsid w:val="00CB3278"/>
    <w:rsid w:val="00CB499D"/>
    <w:rsid w:val="00CB4DAF"/>
    <w:rsid w:val="00CB4DDC"/>
    <w:rsid w:val="00CB5613"/>
    <w:rsid w:val="00CB579F"/>
    <w:rsid w:val="00CB588B"/>
    <w:rsid w:val="00CB595D"/>
    <w:rsid w:val="00CB5C94"/>
    <w:rsid w:val="00CB681C"/>
    <w:rsid w:val="00CB69B9"/>
    <w:rsid w:val="00CB6AF4"/>
    <w:rsid w:val="00CB6C44"/>
    <w:rsid w:val="00CB7B7D"/>
    <w:rsid w:val="00CC05AF"/>
    <w:rsid w:val="00CC1109"/>
    <w:rsid w:val="00CC1367"/>
    <w:rsid w:val="00CC1B16"/>
    <w:rsid w:val="00CC1F44"/>
    <w:rsid w:val="00CC2142"/>
    <w:rsid w:val="00CC319C"/>
    <w:rsid w:val="00CC34F5"/>
    <w:rsid w:val="00CC36D2"/>
    <w:rsid w:val="00CC3961"/>
    <w:rsid w:val="00CC3BB8"/>
    <w:rsid w:val="00CC3E0B"/>
    <w:rsid w:val="00CC441B"/>
    <w:rsid w:val="00CC4728"/>
    <w:rsid w:val="00CC5271"/>
    <w:rsid w:val="00CC5296"/>
    <w:rsid w:val="00CC556C"/>
    <w:rsid w:val="00CC5859"/>
    <w:rsid w:val="00CC58DC"/>
    <w:rsid w:val="00CC62E6"/>
    <w:rsid w:val="00CC6780"/>
    <w:rsid w:val="00CC691D"/>
    <w:rsid w:val="00CC6970"/>
    <w:rsid w:val="00CC7272"/>
    <w:rsid w:val="00CC7D0C"/>
    <w:rsid w:val="00CC7E2A"/>
    <w:rsid w:val="00CC7F95"/>
    <w:rsid w:val="00CD0295"/>
    <w:rsid w:val="00CD0D78"/>
    <w:rsid w:val="00CD126A"/>
    <w:rsid w:val="00CD26B3"/>
    <w:rsid w:val="00CD2D42"/>
    <w:rsid w:val="00CD2FEB"/>
    <w:rsid w:val="00CD3416"/>
    <w:rsid w:val="00CD367A"/>
    <w:rsid w:val="00CD36C8"/>
    <w:rsid w:val="00CD3942"/>
    <w:rsid w:val="00CD40C4"/>
    <w:rsid w:val="00CD4110"/>
    <w:rsid w:val="00CD4299"/>
    <w:rsid w:val="00CD4C06"/>
    <w:rsid w:val="00CD4FDA"/>
    <w:rsid w:val="00CD6419"/>
    <w:rsid w:val="00CD678E"/>
    <w:rsid w:val="00CD69C2"/>
    <w:rsid w:val="00CD6CAD"/>
    <w:rsid w:val="00CD7B72"/>
    <w:rsid w:val="00CE0079"/>
    <w:rsid w:val="00CE0B73"/>
    <w:rsid w:val="00CE0BED"/>
    <w:rsid w:val="00CE1550"/>
    <w:rsid w:val="00CE1895"/>
    <w:rsid w:val="00CE1EC0"/>
    <w:rsid w:val="00CE2952"/>
    <w:rsid w:val="00CE3023"/>
    <w:rsid w:val="00CE3726"/>
    <w:rsid w:val="00CE3845"/>
    <w:rsid w:val="00CE436F"/>
    <w:rsid w:val="00CE47D2"/>
    <w:rsid w:val="00CE499E"/>
    <w:rsid w:val="00CE5450"/>
    <w:rsid w:val="00CE5D2D"/>
    <w:rsid w:val="00CE5F8B"/>
    <w:rsid w:val="00CE6B31"/>
    <w:rsid w:val="00CE6E48"/>
    <w:rsid w:val="00CE7EA9"/>
    <w:rsid w:val="00CE7EBE"/>
    <w:rsid w:val="00CE7F68"/>
    <w:rsid w:val="00CF0418"/>
    <w:rsid w:val="00CF06F2"/>
    <w:rsid w:val="00CF0A3B"/>
    <w:rsid w:val="00CF1623"/>
    <w:rsid w:val="00CF1C6E"/>
    <w:rsid w:val="00CF2475"/>
    <w:rsid w:val="00CF3877"/>
    <w:rsid w:val="00CF3A0B"/>
    <w:rsid w:val="00CF3CC5"/>
    <w:rsid w:val="00CF3D82"/>
    <w:rsid w:val="00CF3DCB"/>
    <w:rsid w:val="00CF3E74"/>
    <w:rsid w:val="00CF4B63"/>
    <w:rsid w:val="00CF5025"/>
    <w:rsid w:val="00CF51D4"/>
    <w:rsid w:val="00CF523E"/>
    <w:rsid w:val="00CF59E4"/>
    <w:rsid w:val="00CF5A72"/>
    <w:rsid w:val="00CF5FBB"/>
    <w:rsid w:val="00CF604D"/>
    <w:rsid w:val="00CF6A09"/>
    <w:rsid w:val="00CF6BD6"/>
    <w:rsid w:val="00CF6FFF"/>
    <w:rsid w:val="00CF7086"/>
    <w:rsid w:val="00CF7916"/>
    <w:rsid w:val="00CF7DA9"/>
    <w:rsid w:val="00CF7E03"/>
    <w:rsid w:val="00CF7EA2"/>
    <w:rsid w:val="00D000E0"/>
    <w:rsid w:val="00D0087F"/>
    <w:rsid w:val="00D0109E"/>
    <w:rsid w:val="00D016AE"/>
    <w:rsid w:val="00D0186B"/>
    <w:rsid w:val="00D020C4"/>
    <w:rsid w:val="00D02207"/>
    <w:rsid w:val="00D02547"/>
    <w:rsid w:val="00D0319B"/>
    <w:rsid w:val="00D03B12"/>
    <w:rsid w:val="00D06333"/>
    <w:rsid w:val="00D064C1"/>
    <w:rsid w:val="00D06C41"/>
    <w:rsid w:val="00D07479"/>
    <w:rsid w:val="00D1046D"/>
    <w:rsid w:val="00D10880"/>
    <w:rsid w:val="00D10972"/>
    <w:rsid w:val="00D10CC4"/>
    <w:rsid w:val="00D111DF"/>
    <w:rsid w:val="00D11569"/>
    <w:rsid w:val="00D1268C"/>
    <w:rsid w:val="00D136EA"/>
    <w:rsid w:val="00D13897"/>
    <w:rsid w:val="00D13D49"/>
    <w:rsid w:val="00D14786"/>
    <w:rsid w:val="00D14B29"/>
    <w:rsid w:val="00D14DCD"/>
    <w:rsid w:val="00D14F41"/>
    <w:rsid w:val="00D151DE"/>
    <w:rsid w:val="00D15AC9"/>
    <w:rsid w:val="00D1654C"/>
    <w:rsid w:val="00D166F0"/>
    <w:rsid w:val="00D16800"/>
    <w:rsid w:val="00D168B6"/>
    <w:rsid w:val="00D16A2D"/>
    <w:rsid w:val="00D16D8B"/>
    <w:rsid w:val="00D171CF"/>
    <w:rsid w:val="00D20106"/>
    <w:rsid w:val="00D201D1"/>
    <w:rsid w:val="00D203E4"/>
    <w:rsid w:val="00D2075F"/>
    <w:rsid w:val="00D20941"/>
    <w:rsid w:val="00D209A6"/>
    <w:rsid w:val="00D20BA7"/>
    <w:rsid w:val="00D20F83"/>
    <w:rsid w:val="00D2161F"/>
    <w:rsid w:val="00D2197B"/>
    <w:rsid w:val="00D21AEF"/>
    <w:rsid w:val="00D22DBE"/>
    <w:rsid w:val="00D23C3C"/>
    <w:rsid w:val="00D24494"/>
    <w:rsid w:val="00D24A89"/>
    <w:rsid w:val="00D25661"/>
    <w:rsid w:val="00D25820"/>
    <w:rsid w:val="00D25E6C"/>
    <w:rsid w:val="00D26056"/>
    <w:rsid w:val="00D26061"/>
    <w:rsid w:val="00D26147"/>
    <w:rsid w:val="00D266A1"/>
    <w:rsid w:val="00D2694D"/>
    <w:rsid w:val="00D2700C"/>
    <w:rsid w:val="00D2769E"/>
    <w:rsid w:val="00D3034B"/>
    <w:rsid w:val="00D30962"/>
    <w:rsid w:val="00D30DC5"/>
    <w:rsid w:val="00D31129"/>
    <w:rsid w:val="00D3166F"/>
    <w:rsid w:val="00D31868"/>
    <w:rsid w:val="00D326BC"/>
    <w:rsid w:val="00D327F9"/>
    <w:rsid w:val="00D32E33"/>
    <w:rsid w:val="00D33243"/>
    <w:rsid w:val="00D335B5"/>
    <w:rsid w:val="00D3384C"/>
    <w:rsid w:val="00D338F3"/>
    <w:rsid w:val="00D339E8"/>
    <w:rsid w:val="00D33A0D"/>
    <w:rsid w:val="00D33CA9"/>
    <w:rsid w:val="00D33F96"/>
    <w:rsid w:val="00D3427C"/>
    <w:rsid w:val="00D3470F"/>
    <w:rsid w:val="00D34C46"/>
    <w:rsid w:val="00D3514E"/>
    <w:rsid w:val="00D352C0"/>
    <w:rsid w:val="00D353C3"/>
    <w:rsid w:val="00D353DD"/>
    <w:rsid w:val="00D354CB"/>
    <w:rsid w:val="00D35B54"/>
    <w:rsid w:val="00D35EB4"/>
    <w:rsid w:val="00D3653B"/>
    <w:rsid w:val="00D3688D"/>
    <w:rsid w:val="00D36A04"/>
    <w:rsid w:val="00D36A2C"/>
    <w:rsid w:val="00D36DE1"/>
    <w:rsid w:val="00D370BF"/>
    <w:rsid w:val="00D3713C"/>
    <w:rsid w:val="00D373A0"/>
    <w:rsid w:val="00D37505"/>
    <w:rsid w:val="00D37C30"/>
    <w:rsid w:val="00D4031A"/>
    <w:rsid w:val="00D41EC7"/>
    <w:rsid w:val="00D41FFA"/>
    <w:rsid w:val="00D420D8"/>
    <w:rsid w:val="00D425B8"/>
    <w:rsid w:val="00D427F0"/>
    <w:rsid w:val="00D4389E"/>
    <w:rsid w:val="00D440B7"/>
    <w:rsid w:val="00D44287"/>
    <w:rsid w:val="00D44988"/>
    <w:rsid w:val="00D45A8E"/>
    <w:rsid w:val="00D45D1F"/>
    <w:rsid w:val="00D469B5"/>
    <w:rsid w:val="00D469CC"/>
    <w:rsid w:val="00D46E6F"/>
    <w:rsid w:val="00D50A38"/>
    <w:rsid w:val="00D50F49"/>
    <w:rsid w:val="00D51B5F"/>
    <w:rsid w:val="00D5220C"/>
    <w:rsid w:val="00D52609"/>
    <w:rsid w:val="00D52A9D"/>
    <w:rsid w:val="00D52D72"/>
    <w:rsid w:val="00D52F2C"/>
    <w:rsid w:val="00D53347"/>
    <w:rsid w:val="00D53D7F"/>
    <w:rsid w:val="00D54869"/>
    <w:rsid w:val="00D54C3F"/>
    <w:rsid w:val="00D54F0A"/>
    <w:rsid w:val="00D55183"/>
    <w:rsid w:val="00D559CF"/>
    <w:rsid w:val="00D55D69"/>
    <w:rsid w:val="00D56030"/>
    <w:rsid w:val="00D561D6"/>
    <w:rsid w:val="00D568A6"/>
    <w:rsid w:val="00D56957"/>
    <w:rsid w:val="00D5699A"/>
    <w:rsid w:val="00D56B10"/>
    <w:rsid w:val="00D57008"/>
    <w:rsid w:val="00D6002C"/>
    <w:rsid w:val="00D61536"/>
    <w:rsid w:val="00D6185E"/>
    <w:rsid w:val="00D6223D"/>
    <w:rsid w:val="00D62370"/>
    <w:rsid w:val="00D62602"/>
    <w:rsid w:val="00D63367"/>
    <w:rsid w:val="00D63515"/>
    <w:rsid w:val="00D6370F"/>
    <w:rsid w:val="00D63740"/>
    <w:rsid w:val="00D64534"/>
    <w:rsid w:val="00D648F6"/>
    <w:rsid w:val="00D64A82"/>
    <w:rsid w:val="00D64EA5"/>
    <w:rsid w:val="00D65124"/>
    <w:rsid w:val="00D65A63"/>
    <w:rsid w:val="00D65F50"/>
    <w:rsid w:val="00D6660A"/>
    <w:rsid w:val="00D66A7E"/>
    <w:rsid w:val="00D66D79"/>
    <w:rsid w:val="00D67198"/>
    <w:rsid w:val="00D67394"/>
    <w:rsid w:val="00D6744F"/>
    <w:rsid w:val="00D67919"/>
    <w:rsid w:val="00D700F3"/>
    <w:rsid w:val="00D704D1"/>
    <w:rsid w:val="00D70E67"/>
    <w:rsid w:val="00D71477"/>
    <w:rsid w:val="00D726DD"/>
    <w:rsid w:val="00D72B5B"/>
    <w:rsid w:val="00D73C23"/>
    <w:rsid w:val="00D73D8F"/>
    <w:rsid w:val="00D745B0"/>
    <w:rsid w:val="00D74B67"/>
    <w:rsid w:val="00D75B9F"/>
    <w:rsid w:val="00D7625A"/>
    <w:rsid w:val="00D76699"/>
    <w:rsid w:val="00D768DD"/>
    <w:rsid w:val="00D7720E"/>
    <w:rsid w:val="00D77C25"/>
    <w:rsid w:val="00D77DFD"/>
    <w:rsid w:val="00D77E3C"/>
    <w:rsid w:val="00D80486"/>
    <w:rsid w:val="00D80567"/>
    <w:rsid w:val="00D809BB"/>
    <w:rsid w:val="00D80D7B"/>
    <w:rsid w:val="00D81298"/>
    <w:rsid w:val="00D822A7"/>
    <w:rsid w:val="00D824A7"/>
    <w:rsid w:val="00D82AC8"/>
    <w:rsid w:val="00D82E21"/>
    <w:rsid w:val="00D83C08"/>
    <w:rsid w:val="00D84D21"/>
    <w:rsid w:val="00D84EC7"/>
    <w:rsid w:val="00D84FB6"/>
    <w:rsid w:val="00D861DE"/>
    <w:rsid w:val="00D86BAF"/>
    <w:rsid w:val="00D873BC"/>
    <w:rsid w:val="00D874BC"/>
    <w:rsid w:val="00D8778A"/>
    <w:rsid w:val="00D87D70"/>
    <w:rsid w:val="00D87EE6"/>
    <w:rsid w:val="00D90112"/>
    <w:rsid w:val="00D90515"/>
    <w:rsid w:val="00D90676"/>
    <w:rsid w:val="00D91564"/>
    <w:rsid w:val="00D919FD"/>
    <w:rsid w:val="00D91DE8"/>
    <w:rsid w:val="00D92903"/>
    <w:rsid w:val="00D92B45"/>
    <w:rsid w:val="00D92C0A"/>
    <w:rsid w:val="00D935F9"/>
    <w:rsid w:val="00D93D30"/>
    <w:rsid w:val="00D942BB"/>
    <w:rsid w:val="00D94AAC"/>
    <w:rsid w:val="00D94C1B"/>
    <w:rsid w:val="00D94C7D"/>
    <w:rsid w:val="00D94E3B"/>
    <w:rsid w:val="00D95033"/>
    <w:rsid w:val="00D9536B"/>
    <w:rsid w:val="00D95B9D"/>
    <w:rsid w:val="00D96786"/>
    <w:rsid w:val="00D96D62"/>
    <w:rsid w:val="00D97137"/>
    <w:rsid w:val="00D97223"/>
    <w:rsid w:val="00D97355"/>
    <w:rsid w:val="00D97486"/>
    <w:rsid w:val="00D97A52"/>
    <w:rsid w:val="00D97E7C"/>
    <w:rsid w:val="00DA13AD"/>
    <w:rsid w:val="00DA246E"/>
    <w:rsid w:val="00DA2E52"/>
    <w:rsid w:val="00DA384A"/>
    <w:rsid w:val="00DA5B07"/>
    <w:rsid w:val="00DA62DB"/>
    <w:rsid w:val="00DA6510"/>
    <w:rsid w:val="00DA6652"/>
    <w:rsid w:val="00DA67A2"/>
    <w:rsid w:val="00DA78BD"/>
    <w:rsid w:val="00DA7B52"/>
    <w:rsid w:val="00DA7E48"/>
    <w:rsid w:val="00DB0E6A"/>
    <w:rsid w:val="00DB11A7"/>
    <w:rsid w:val="00DB128E"/>
    <w:rsid w:val="00DB12E8"/>
    <w:rsid w:val="00DB3FB2"/>
    <w:rsid w:val="00DB4122"/>
    <w:rsid w:val="00DB4524"/>
    <w:rsid w:val="00DB460E"/>
    <w:rsid w:val="00DB4A79"/>
    <w:rsid w:val="00DB584A"/>
    <w:rsid w:val="00DB5CEC"/>
    <w:rsid w:val="00DB64FA"/>
    <w:rsid w:val="00DB6656"/>
    <w:rsid w:val="00DB78C6"/>
    <w:rsid w:val="00DC0339"/>
    <w:rsid w:val="00DC0529"/>
    <w:rsid w:val="00DC068D"/>
    <w:rsid w:val="00DC0C6E"/>
    <w:rsid w:val="00DC1001"/>
    <w:rsid w:val="00DC1139"/>
    <w:rsid w:val="00DC198F"/>
    <w:rsid w:val="00DC1BF7"/>
    <w:rsid w:val="00DC1EE6"/>
    <w:rsid w:val="00DC273A"/>
    <w:rsid w:val="00DC3687"/>
    <w:rsid w:val="00DC387F"/>
    <w:rsid w:val="00DC39BB"/>
    <w:rsid w:val="00DC4086"/>
    <w:rsid w:val="00DC426D"/>
    <w:rsid w:val="00DC43FC"/>
    <w:rsid w:val="00DC4A7A"/>
    <w:rsid w:val="00DC4AE6"/>
    <w:rsid w:val="00DC4DC4"/>
    <w:rsid w:val="00DC4E09"/>
    <w:rsid w:val="00DC55B2"/>
    <w:rsid w:val="00DC5771"/>
    <w:rsid w:val="00DC64B2"/>
    <w:rsid w:val="00DC6997"/>
    <w:rsid w:val="00DC6A69"/>
    <w:rsid w:val="00DC6EA2"/>
    <w:rsid w:val="00DC72BA"/>
    <w:rsid w:val="00DC745C"/>
    <w:rsid w:val="00DC792E"/>
    <w:rsid w:val="00DC7F37"/>
    <w:rsid w:val="00DD0444"/>
    <w:rsid w:val="00DD122E"/>
    <w:rsid w:val="00DD160C"/>
    <w:rsid w:val="00DD1C06"/>
    <w:rsid w:val="00DD24DB"/>
    <w:rsid w:val="00DD35DF"/>
    <w:rsid w:val="00DD3937"/>
    <w:rsid w:val="00DD40D9"/>
    <w:rsid w:val="00DD544A"/>
    <w:rsid w:val="00DD560D"/>
    <w:rsid w:val="00DD597D"/>
    <w:rsid w:val="00DD5AAB"/>
    <w:rsid w:val="00DD6076"/>
    <w:rsid w:val="00DD612A"/>
    <w:rsid w:val="00DD6B1A"/>
    <w:rsid w:val="00DD6C3F"/>
    <w:rsid w:val="00DD7776"/>
    <w:rsid w:val="00DD7C2C"/>
    <w:rsid w:val="00DD7D84"/>
    <w:rsid w:val="00DE0FE2"/>
    <w:rsid w:val="00DE1381"/>
    <w:rsid w:val="00DE1C6C"/>
    <w:rsid w:val="00DE2501"/>
    <w:rsid w:val="00DE34CF"/>
    <w:rsid w:val="00DE3A2D"/>
    <w:rsid w:val="00DE3C15"/>
    <w:rsid w:val="00DE404E"/>
    <w:rsid w:val="00DE47AB"/>
    <w:rsid w:val="00DE4A43"/>
    <w:rsid w:val="00DE4A6B"/>
    <w:rsid w:val="00DE4EB8"/>
    <w:rsid w:val="00DE534E"/>
    <w:rsid w:val="00DE582D"/>
    <w:rsid w:val="00DE5A32"/>
    <w:rsid w:val="00DE5BA4"/>
    <w:rsid w:val="00DE5EFC"/>
    <w:rsid w:val="00DE6749"/>
    <w:rsid w:val="00DE7C2C"/>
    <w:rsid w:val="00DE7C3E"/>
    <w:rsid w:val="00DF0425"/>
    <w:rsid w:val="00DF0932"/>
    <w:rsid w:val="00DF1546"/>
    <w:rsid w:val="00DF1DEB"/>
    <w:rsid w:val="00DF2875"/>
    <w:rsid w:val="00DF33C2"/>
    <w:rsid w:val="00DF38C0"/>
    <w:rsid w:val="00DF3918"/>
    <w:rsid w:val="00DF3F9F"/>
    <w:rsid w:val="00DF4220"/>
    <w:rsid w:val="00DF4452"/>
    <w:rsid w:val="00DF48D3"/>
    <w:rsid w:val="00DF55AF"/>
    <w:rsid w:val="00DF6052"/>
    <w:rsid w:val="00DF62F2"/>
    <w:rsid w:val="00DF6405"/>
    <w:rsid w:val="00DF6D5E"/>
    <w:rsid w:val="00DF6F8F"/>
    <w:rsid w:val="00DF7526"/>
    <w:rsid w:val="00DF7C93"/>
    <w:rsid w:val="00DF7CC6"/>
    <w:rsid w:val="00DF7D94"/>
    <w:rsid w:val="00E00156"/>
    <w:rsid w:val="00E00BAF"/>
    <w:rsid w:val="00E01E36"/>
    <w:rsid w:val="00E01FEA"/>
    <w:rsid w:val="00E027F1"/>
    <w:rsid w:val="00E03618"/>
    <w:rsid w:val="00E03C0C"/>
    <w:rsid w:val="00E03E8B"/>
    <w:rsid w:val="00E03FC1"/>
    <w:rsid w:val="00E04038"/>
    <w:rsid w:val="00E049B2"/>
    <w:rsid w:val="00E04EA1"/>
    <w:rsid w:val="00E05BDB"/>
    <w:rsid w:val="00E05EC5"/>
    <w:rsid w:val="00E0640E"/>
    <w:rsid w:val="00E06608"/>
    <w:rsid w:val="00E068D9"/>
    <w:rsid w:val="00E06A28"/>
    <w:rsid w:val="00E06CE9"/>
    <w:rsid w:val="00E0737A"/>
    <w:rsid w:val="00E077BB"/>
    <w:rsid w:val="00E07DF3"/>
    <w:rsid w:val="00E07FEB"/>
    <w:rsid w:val="00E10616"/>
    <w:rsid w:val="00E1116C"/>
    <w:rsid w:val="00E119BE"/>
    <w:rsid w:val="00E11BBB"/>
    <w:rsid w:val="00E11D98"/>
    <w:rsid w:val="00E128EE"/>
    <w:rsid w:val="00E12D77"/>
    <w:rsid w:val="00E137AA"/>
    <w:rsid w:val="00E13980"/>
    <w:rsid w:val="00E13C03"/>
    <w:rsid w:val="00E14161"/>
    <w:rsid w:val="00E14812"/>
    <w:rsid w:val="00E1505A"/>
    <w:rsid w:val="00E152A5"/>
    <w:rsid w:val="00E15DE9"/>
    <w:rsid w:val="00E161D4"/>
    <w:rsid w:val="00E165A7"/>
    <w:rsid w:val="00E167B1"/>
    <w:rsid w:val="00E16801"/>
    <w:rsid w:val="00E1718E"/>
    <w:rsid w:val="00E17218"/>
    <w:rsid w:val="00E17D58"/>
    <w:rsid w:val="00E17E16"/>
    <w:rsid w:val="00E2092D"/>
    <w:rsid w:val="00E2159F"/>
    <w:rsid w:val="00E2183D"/>
    <w:rsid w:val="00E2187E"/>
    <w:rsid w:val="00E22E09"/>
    <w:rsid w:val="00E23A5F"/>
    <w:rsid w:val="00E23F73"/>
    <w:rsid w:val="00E2435B"/>
    <w:rsid w:val="00E24B8D"/>
    <w:rsid w:val="00E25236"/>
    <w:rsid w:val="00E252CB"/>
    <w:rsid w:val="00E25AF3"/>
    <w:rsid w:val="00E25C59"/>
    <w:rsid w:val="00E25E93"/>
    <w:rsid w:val="00E2610D"/>
    <w:rsid w:val="00E26558"/>
    <w:rsid w:val="00E2680D"/>
    <w:rsid w:val="00E272B7"/>
    <w:rsid w:val="00E306BC"/>
    <w:rsid w:val="00E30DFA"/>
    <w:rsid w:val="00E30EAF"/>
    <w:rsid w:val="00E3136F"/>
    <w:rsid w:val="00E31B61"/>
    <w:rsid w:val="00E322EA"/>
    <w:rsid w:val="00E32831"/>
    <w:rsid w:val="00E330EE"/>
    <w:rsid w:val="00E33F0F"/>
    <w:rsid w:val="00E3446F"/>
    <w:rsid w:val="00E34628"/>
    <w:rsid w:val="00E348B0"/>
    <w:rsid w:val="00E34C1E"/>
    <w:rsid w:val="00E34CE3"/>
    <w:rsid w:val="00E35901"/>
    <w:rsid w:val="00E35A71"/>
    <w:rsid w:val="00E35B70"/>
    <w:rsid w:val="00E36137"/>
    <w:rsid w:val="00E3628B"/>
    <w:rsid w:val="00E362BA"/>
    <w:rsid w:val="00E36424"/>
    <w:rsid w:val="00E3663A"/>
    <w:rsid w:val="00E36D54"/>
    <w:rsid w:val="00E37281"/>
    <w:rsid w:val="00E37555"/>
    <w:rsid w:val="00E37E5E"/>
    <w:rsid w:val="00E40234"/>
    <w:rsid w:val="00E40969"/>
    <w:rsid w:val="00E40D07"/>
    <w:rsid w:val="00E4123E"/>
    <w:rsid w:val="00E4144C"/>
    <w:rsid w:val="00E41799"/>
    <w:rsid w:val="00E41A6F"/>
    <w:rsid w:val="00E41C80"/>
    <w:rsid w:val="00E42236"/>
    <w:rsid w:val="00E424D5"/>
    <w:rsid w:val="00E42FB4"/>
    <w:rsid w:val="00E436E0"/>
    <w:rsid w:val="00E43C2D"/>
    <w:rsid w:val="00E440BA"/>
    <w:rsid w:val="00E445B6"/>
    <w:rsid w:val="00E44CB2"/>
    <w:rsid w:val="00E44F68"/>
    <w:rsid w:val="00E45181"/>
    <w:rsid w:val="00E4526B"/>
    <w:rsid w:val="00E4538E"/>
    <w:rsid w:val="00E45E36"/>
    <w:rsid w:val="00E45F6D"/>
    <w:rsid w:val="00E460F8"/>
    <w:rsid w:val="00E464DA"/>
    <w:rsid w:val="00E47021"/>
    <w:rsid w:val="00E472D9"/>
    <w:rsid w:val="00E47368"/>
    <w:rsid w:val="00E473E8"/>
    <w:rsid w:val="00E474A2"/>
    <w:rsid w:val="00E476CF"/>
    <w:rsid w:val="00E47887"/>
    <w:rsid w:val="00E479F5"/>
    <w:rsid w:val="00E47A9D"/>
    <w:rsid w:val="00E47F2B"/>
    <w:rsid w:val="00E502C2"/>
    <w:rsid w:val="00E50340"/>
    <w:rsid w:val="00E50373"/>
    <w:rsid w:val="00E50565"/>
    <w:rsid w:val="00E509E0"/>
    <w:rsid w:val="00E50B17"/>
    <w:rsid w:val="00E511A3"/>
    <w:rsid w:val="00E514E3"/>
    <w:rsid w:val="00E52701"/>
    <w:rsid w:val="00E52CBA"/>
    <w:rsid w:val="00E52EE6"/>
    <w:rsid w:val="00E53B96"/>
    <w:rsid w:val="00E54CBC"/>
    <w:rsid w:val="00E55EBF"/>
    <w:rsid w:val="00E56189"/>
    <w:rsid w:val="00E56512"/>
    <w:rsid w:val="00E56C8E"/>
    <w:rsid w:val="00E570AF"/>
    <w:rsid w:val="00E576C3"/>
    <w:rsid w:val="00E576ED"/>
    <w:rsid w:val="00E578B9"/>
    <w:rsid w:val="00E5791C"/>
    <w:rsid w:val="00E57DB0"/>
    <w:rsid w:val="00E606EC"/>
    <w:rsid w:val="00E60C91"/>
    <w:rsid w:val="00E60F7E"/>
    <w:rsid w:val="00E61069"/>
    <w:rsid w:val="00E61434"/>
    <w:rsid w:val="00E61633"/>
    <w:rsid w:val="00E619AB"/>
    <w:rsid w:val="00E620B7"/>
    <w:rsid w:val="00E621FC"/>
    <w:rsid w:val="00E622BF"/>
    <w:rsid w:val="00E624B9"/>
    <w:rsid w:val="00E629A6"/>
    <w:rsid w:val="00E62A10"/>
    <w:rsid w:val="00E62A67"/>
    <w:rsid w:val="00E62AF7"/>
    <w:rsid w:val="00E62C48"/>
    <w:rsid w:val="00E63060"/>
    <w:rsid w:val="00E63263"/>
    <w:rsid w:val="00E6416C"/>
    <w:rsid w:val="00E6438F"/>
    <w:rsid w:val="00E6445A"/>
    <w:rsid w:val="00E64CC8"/>
    <w:rsid w:val="00E66060"/>
    <w:rsid w:val="00E66611"/>
    <w:rsid w:val="00E66704"/>
    <w:rsid w:val="00E66A1E"/>
    <w:rsid w:val="00E66C0B"/>
    <w:rsid w:val="00E66D8F"/>
    <w:rsid w:val="00E67114"/>
    <w:rsid w:val="00E67443"/>
    <w:rsid w:val="00E708A0"/>
    <w:rsid w:val="00E71296"/>
    <w:rsid w:val="00E71661"/>
    <w:rsid w:val="00E71A49"/>
    <w:rsid w:val="00E71E77"/>
    <w:rsid w:val="00E7234D"/>
    <w:rsid w:val="00E72920"/>
    <w:rsid w:val="00E72991"/>
    <w:rsid w:val="00E72B7B"/>
    <w:rsid w:val="00E72CC9"/>
    <w:rsid w:val="00E72F37"/>
    <w:rsid w:val="00E732BF"/>
    <w:rsid w:val="00E732F5"/>
    <w:rsid w:val="00E73628"/>
    <w:rsid w:val="00E740BC"/>
    <w:rsid w:val="00E747BF"/>
    <w:rsid w:val="00E74E30"/>
    <w:rsid w:val="00E74FB1"/>
    <w:rsid w:val="00E75117"/>
    <w:rsid w:val="00E7592A"/>
    <w:rsid w:val="00E76198"/>
    <w:rsid w:val="00E7668D"/>
    <w:rsid w:val="00E773F4"/>
    <w:rsid w:val="00E7763B"/>
    <w:rsid w:val="00E77644"/>
    <w:rsid w:val="00E77648"/>
    <w:rsid w:val="00E779B4"/>
    <w:rsid w:val="00E80579"/>
    <w:rsid w:val="00E806BB"/>
    <w:rsid w:val="00E8071C"/>
    <w:rsid w:val="00E80CC6"/>
    <w:rsid w:val="00E81DE8"/>
    <w:rsid w:val="00E81F6E"/>
    <w:rsid w:val="00E82E4A"/>
    <w:rsid w:val="00E83204"/>
    <w:rsid w:val="00E8347F"/>
    <w:rsid w:val="00E8361E"/>
    <w:rsid w:val="00E83C18"/>
    <w:rsid w:val="00E8477C"/>
    <w:rsid w:val="00E84C4D"/>
    <w:rsid w:val="00E85086"/>
    <w:rsid w:val="00E852D9"/>
    <w:rsid w:val="00E8539D"/>
    <w:rsid w:val="00E85699"/>
    <w:rsid w:val="00E85A09"/>
    <w:rsid w:val="00E85B93"/>
    <w:rsid w:val="00E85C01"/>
    <w:rsid w:val="00E8639B"/>
    <w:rsid w:val="00E869C3"/>
    <w:rsid w:val="00E873A3"/>
    <w:rsid w:val="00E87AEE"/>
    <w:rsid w:val="00E87E06"/>
    <w:rsid w:val="00E87ECE"/>
    <w:rsid w:val="00E87F4C"/>
    <w:rsid w:val="00E90598"/>
    <w:rsid w:val="00E90933"/>
    <w:rsid w:val="00E90BD4"/>
    <w:rsid w:val="00E910AC"/>
    <w:rsid w:val="00E9142C"/>
    <w:rsid w:val="00E91E65"/>
    <w:rsid w:val="00E9229B"/>
    <w:rsid w:val="00E922C4"/>
    <w:rsid w:val="00E92645"/>
    <w:rsid w:val="00E92DE0"/>
    <w:rsid w:val="00E93866"/>
    <w:rsid w:val="00E93E21"/>
    <w:rsid w:val="00E94470"/>
    <w:rsid w:val="00E94B4A"/>
    <w:rsid w:val="00E94E09"/>
    <w:rsid w:val="00E950A4"/>
    <w:rsid w:val="00E953C2"/>
    <w:rsid w:val="00E956AA"/>
    <w:rsid w:val="00E95C75"/>
    <w:rsid w:val="00E962C5"/>
    <w:rsid w:val="00E9654E"/>
    <w:rsid w:val="00E967FA"/>
    <w:rsid w:val="00E97866"/>
    <w:rsid w:val="00E97A2B"/>
    <w:rsid w:val="00E97F36"/>
    <w:rsid w:val="00EA00F4"/>
    <w:rsid w:val="00EA052E"/>
    <w:rsid w:val="00EA073B"/>
    <w:rsid w:val="00EA07F9"/>
    <w:rsid w:val="00EA083D"/>
    <w:rsid w:val="00EA0C91"/>
    <w:rsid w:val="00EA1265"/>
    <w:rsid w:val="00EA2130"/>
    <w:rsid w:val="00EA23FD"/>
    <w:rsid w:val="00EA36FF"/>
    <w:rsid w:val="00EA37F7"/>
    <w:rsid w:val="00EA3B55"/>
    <w:rsid w:val="00EA4B3F"/>
    <w:rsid w:val="00EA4F8D"/>
    <w:rsid w:val="00EA5B8C"/>
    <w:rsid w:val="00EA5BBF"/>
    <w:rsid w:val="00EA5F45"/>
    <w:rsid w:val="00EA783E"/>
    <w:rsid w:val="00EA7930"/>
    <w:rsid w:val="00EA7AAF"/>
    <w:rsid w:val="00EA7D47"/>
    <w:rsid w:val="00EA7F25"/>
    <w:rsid w:val="00EB0C2C"/>
    <w:rsid w:val="00EB1027"/>
    <w:rsid w:val="00EB17C0"/>
    <w:rsid w:val="00EB2020"/>
    <w:rsid w:val="00EB21AC"/>
    <w:rsid w:val="00EB232D"/>
    <w:rsid w:val="00EB233C"/>
    <w:rsid w:val="00EB2BB2"/>
    <w:rsid w:val="00EB3344"/>
    <w:rsid w:val="00EB3808"/>
    <w:rsid w:val="00EB4178"/>
    <w:rsid w:val="00EB658C"/>
    <w:rsid w:val="00EB7C35"/>
    <w:rsid w:val="00EC0138"/>
    <w:rsid w:val="00EC0DE9"/>
    <w:rsid w:val="00EC12DB"/>
    <w:rsid w:val="00EC1909"/>
    <w:rsid w:val="00EC2108"/>
    <w:rsid w:val="00EC2166"/>
    <w:rsid w:val="00EC28E2"/>
    <w:rsid w:val="00EC2FB0"/>
    <w:rsid w:val="00EC386A"/>
    <w:rsid w:val="00EC38FE"/>
    <w:rsid w:val="00EC3F43"/>
    <w:rsid w:val="00EC4306"/>
    <w:rsid w:val="00EC468F"/>
    <w:rsid w:val="00EC49C6"/>
    <w:rsid w:val="00EC53EB"/>
    <w:rsid w:val="00EC5C48"/>
    <w:rsid w:val="00EC5C64"/>
    <w:rsid w:val="00EC685E"/>
    <w:rsid w:val="00EC6B38"/>
    <w:rsid w:val="00EC6D2A"/>
    <w:rsid w:val="00EC6D56"/>
    <w:rsid w:val="00EC704F"/>
    <w:rsid w:val="00EC7F12"/>
    <w:rsid w:val="00ED0640"/>
    <w:rsid w:val="00ED0791"/>
    <w:rsid w:val="00ED0F4E"/>
    <w:rsid w:val="00ED1DE3"/>
    <w:rsid w:val="00ED2170"/>
    <w:rsid w:val="00ED2304"/>
    <w:rsid w:val="00ED2593"/>
    <w:rsid w:val="00ED2969"/>
    <w:rsid w:val="00ED3084"/>
    <w:rsid w:val="00ED4E23"/>
    <w:rsid w:val="00ED509A"/>
    <w:rsid w:val="00ED514F"/>
    <w:rsid w:val="00ED5569"/>
    <w:rsid w:val="00ED5D2C"/>
    <w:rsid w:val="00ED5DC9"/>
    <w:rsid w:val="00ED60AA"/>
    <w:rsid w:val="00ED6147"/>
    <w:rsid w:val="00ED6477"/>
    <w:rsid w:val="00ED7364"/>
    <w:rsid w:val="00EE00D0"/>
    <w:rsid w:val="00EE08FD"/>
    <w:rsid w:val="00EE0D2C"/>
    <w:rsid w:val="00EE0DDA"/>
    <w:rsid w:val="00EE137C"/>
    <w:rsid w:val="00EE163A"/>
    <w:rsid w:val="00EE16BE"/>
    <w:rsid w:val="00EE19EF"/>
    <w:rsid w:val="00EE236D"/>
    <w:rsid w:val="00EE2DE1"/>
    <w:rsid w:val="00EE3102"/>
    <w:rsid w:val="00EE3356"/>
    <w:rsid w:val="00EE3786"/>
    <w:rsid w:val="00EE3D06"/>
    <w:rsid w:val="00EE3EB8"/>
    <w:rsid w:val="00EE3F69"/>
    <w:rsid w:val="00EE409D"/>
    <w:rsid w:val="00EE45D3"/>
    <w:rsid w:val="00EE5219"/>
    <w:rsid w:val="00EE5427"/>
    <w:rsid w:val="00EE6DF4"/>
    <w:rsid w:val="00EE7990"/>
    <w:rsid w:val="00EF009D"/>
    <w:rsid w:val="00EF02CE"/>
    <w:rsid w:val="00EF0AD5"/>
    <w:rsid w:val="00EF14EE"/>
    <w:rsid w:val="00EF1862"/>
    <w:rsid w:val="00EF1885"/>
    <w:rsid w:val="00EF1E14"/>
    <w:rsid w:val="00EF27B8"/>
    <w:rsid w:val="00EF2B0D"/>
    <w:rsid w:val="00EF2E8F"/>
    <w:rsid w:val="00EF3144"/>
    <w:rsid w:val="00EF33A4"/>
    <w:rsid w:val="00EF37F2"/>
    <w:rsid w:val="00EF3949"/>
    <w:rsid w:val="00EF4F97"/>
    <w:rsid w:val="00EF5701"/>
    <w:rsid w:val="00EF5776"/>
    <w:rsid w:val="00EF57ED"/>
    <w:rsid w:val="00EF633E"/>
    <w:rsid w:val="00EF6D6D"/>
    <w:rsid w:val="00EF72B2"/>
    <w:rsid w:val="00EF7327"/>
    <w:rsid w:val="00EF780A"/>
    <w:rsid w:val="00EF7B73"/>
    <w:rsid w:val="00F00352"/>
    <w:rsid w:val="00F00861"/>
    <w:rsid w:val="00F0124B"/>
    <w:rsid w:val="00F0181B"/>
    <w:rsid w:val="00F01974"/>
    <w:rsid w:val="00F01D8E"/>
    <w:rsid w:val="00F027E7"/>
    <w:rsid w:val="00F02952"/>
    <w:rsid w:val="00F02FF3"/>
    <w:rsid w:val="00F03180"/>
    <w:rsid w:val="00F035B5"/>
    <w:rsid w:val="00F03EE7"/>
    <w:rsid w:val="00F0406C"/>
    <w:rsid w:val="00F04465"/>
    <w:rsid w:val="00F0463C"/>
    <w:rsid w:val="00F048F8"/>
    <w:rsid w:val="00F04ED6"/>
    <w:rsid w:val="00F0509B"/>
    <w:rsid w:val="00F054B8"/>
    <w:rsid w:val="00F05623"/>
    <w:rsid w:val="00F06224"/>
    <w:rsid w:val="00F06767"/>
    <w:rsid w:val="00F06785"/>
    <w:rsid w:val="00F06A1C"/>
    <w:rsid w:val="00F06FB4"/>
    <w:rsid w:val="00F07100"/>
    <w:rsid w:val="00F076C9"/>
    <w:rsid w:val="00F078D4"/>
    <w:rsid w:val="00F07A45"/>
    <w:rsid w:val="00F07F8A"/>
    <w:rsid w:val="00F100E7"/>
    <w:rsid w:val="00F10E65"/>
    <w:rsid w:val="00F115A7"/>
    <w:rsid w:val="00F11CAD"/>
    <w:rsid w:val="00F11D74"/>
    <w:rsid w:val="00F11FED"/>
    <w:rsid w:val="00F12034"/>
    <w:rsid w:val="00F124FD"/>
    <w:rsid w:val="00F12739"/>
    <w:rsid w:val="00F13F7A"/>
    <w:rsid w:val="00F1472B"/>
    <w:rsid w:val="00F14C0A"/>
    <w:rsid w:val="00F14F3D"/>
    <w:rsid w:val="00F151D4"/>
    <w:rsid w:val="00F15352"/>
    <w:rsid w:val="00F15B17"/>
    <w:rsid w:val="00F15FE4"/>
    <w:rsid w:val="00F17221"/>
    <w:rsid w:val="00F1746B"/>
    <w:rsid w:val="00F17521"/>
    <w:rsid w:val="00F175B8"/>
    <w:rsid w:val="00F17E17"/>
    <w:rsid w:val="00F203BD"/>
    <w:rsid w:val="00F210B6"/>
    <w:rsid w:val="00F2131D"/>
    <w:rsid w:val="00F2138F"/>
    <w:rsid w:val="00F21670"/>
    <w:rsid w:val="00F216C8"/>
    <w:rsid w:val="00F21D5D"/>
    <w:rsid w:val="00F2428D"/>
    <w:rsid w:val="00F24C11"/>
    <w:rsid w:val="00F251C9"/>
    <w:rsid w:val="00F253DC"/>
    <w:rsid w:val="00F25ADC"/>
    <w:rsid w:val="00F25C6D"/>
    <w:rsid w:val="00F26D4F"/>
    <w:rsid w:val="00F26D76"/>
    <w:rsid w:val="00F27465"/>
    <w:rsid w:val="00F279C4"/>
    <w:rsid w:val="00F31156"/>
    <w:rsid w:val="00F31938"/>
    <w:rsid w:val="00F31A3C"/>
    <w:rsid w:val="00F31D49"/>
    <w:rsid w:val="00F31F12"/>
    <w:rsid w:val="00F32174"/>
    <w:rsid w:val="00F32400"/>
    <w:rsid w:val="00F3267D"/>
    <w:rsid w:val="00F32D42"/>
    <w:rsid w:val="00F34EB0"/>
    <w:rsid w:val="00F35464"/>
    <w:rsid w:val="00F35A65"/>
    <w:rsid w:val="00F35D85"/>
    <w:rsid w:val="00F368CA"/>
    <w:rsid w:val="00F369E4"/>
    <w:rsid w:val="00F36DDA"/>
    <w:rsid w:val="00F3749E"/>
    <w:rsid w:val="00F374F6"/>
    <w:rsid w:val="00F40B7F"/>
    <w:rsid w:val="00F41183"/>
    <w:rsid w:val="00F413C0"/>
    <w:rsid w:val="00F41429"/>
    <w:rsid w:val="00F41875"/>
    <w:rsid w:val="00F41F76"/>
    <w:rsid w:val="00F4214C"/>
    <w:rsid w:val="00F42273"/>
    <w:rsid w:val="00F4272A"/>
    <w:rsid w:val="00F42735"/>
    <w:rsid w:val="00F42BD1"/>
    <w:rsid w:val="00F42E01"/>
    <w:rsid w:val="00F447D7"/>
    <w:rsid w:val="00F44888"/>
    <w:rsid w:val="00F457BB"/>
    <w:rsid w:val="00F45C35"/>
    <w:rsid w:val="00F46035"/>
    <w:rsid w:val="00F46819"/>
    <w:rsid w:val="00F46B24"/>
    <w:rsid w:val="00F470F4"/>
    <w:rsid w:val="00F472EE"/>
    <w:rsid w:val="00F47647"/>
    <w:rsid w:val="00F47870"/>
    <w:rsid w:val="00F51AB2"/>
    <w:rsid w:val="00F51B06"/>
    <w:rsid w:val="00F520DA"/>
    <w:rsid w:val="00F525A0"/>
    <w:rsid w:val="00F52869"/>
    <w:rsid w:val="00F52FB0"/>
    <w:rsid w:val="00F5301B"/>
    <w:rsid w:val="00F531E4"/>
    <w:rsid w:val="00F5431D"/>
    <w:rsid w:val="00F54E44"/>
    <w:rsid w:val="00F54FE8"/>
    <w:rsid w:val="00F55276"/>
    <w:rsid w:val="00F556CF"/>
    <w:rsid w:val="00F55712"/>
    <w:rsid w:val="00F557FA"/>
    <w:rsid w:val="00F55EE1"/>
    <w:rsid w:val="00F56C93"/>
    <w:rsid w:val="00F57951"/>
    <w:rsid w:val="00F57C54"/>
    <w:rsid w:val="00F57ECE"/>
    <w:rsid w:val="00F60123"/>
    <w:rsid w:val="00F60225"/>
    <w:rsid w:val="00F60310"/>
    <w:rsid w:val="00F605E5"/>
    <w:rsid w:val="00F612A0"/>
    <w:rsid w:val="00F614BA"/>
    <w:rsid w:val="00F6208E"/>
    <w:rsid w:val="00F6214B"/>
    <w:rsid w:val="00F62C19"/>
    <w:rsid w:val="00F62DA5"/>
    <w:rsid w:val="00F631AF"/>
    <w:rsid w:val="00F63248"/>
    <w:rsid w:val="00F637AA"/>
    <w:rsid w:val="00F637CA"/>
    <w:rsid w:val="00F63C51"/>
    <w:rsid w:val="00F6410A"/>
    <w:rsid w:val="00F6520F"/>
    <w:rsid w:val="00F655D1"/>
    <w:rsid w:val="00F66001"/>
    <w:rsid w:val="00F66069"/>
    <w:rsid w:val="00F6669C"/>
    <w:rsid w:val="00F669C2"/>
    <w:rsid w:val="00F670FC"/>
    <w:rsid w:val="00F6717C"/>
    <w:rsid w:val="00F67705"/>
    <w:rsid w:val="00F67C05"/>
    <w:rsid w:val="00F67DCC"/>
    <w:rsid w:val="00F67F93"/>
    <w:rsid w:val="00F7038C"/>
    <w:rsid w:val="00F7062F"/>
    <w:rsid w:val="00F7099C"/>
    <w:rsid w:val="00F716A2"/>
    <w:rsid w:val="00F71871"/>
    <w:rsid w:val="00F7191C"/>
    <w:rsid w:val="00F71978"/>
    <w:rsid w:val="00F719C4"/>
    <w:rsid w:val="00F71A3F"/>
    <w:rsid w:val="00F71A75"/>
    <w:rsid w:val="00F724C1"/>
    <w:rsid w:val="00F72BF2"/>
    <w:rsid w:val="00F72DEB"/>
    <w:rsid w:val="00F72F61"/>
    <w:rsid w:val="00F73552"/>
    <w:rsid w:val="00F7396E"/>
    <w:rsid w:val="00F73E4A"/>
    <w:rsid w:val="00F74945"/>
    <w:rsid w:val="00F75190"/>
    <w:rsid w:val="00F75204"/>
    <w:rsid w:val="00F755F4"/>
    <w:rsid w:val="00F75653"/>
    <w:rsid w:val="00F75BC8"/>
    <w:rsid w:val="00F76272"/>
    <w:rsid w:val="00F768B6"/>
    <w:rsid w:val="00F76AB6"/>
    <w:rsid w:val="00F76D4D"/>
    <w:rsid w:val="00F77F19"/>
    <w:rsid w:val="00F77FDD"/>
    <w:rsid w:val="00F8067F"/>
    <w:rsid w:val="00F814E8"/>
    <w:rsid w:val="00F81644"/>
    <w:rsid w:val="00F81C09"/>
    <w:rsid w:val="00F81D4D"/>
    <w:rsid w:val="00F82A70"/>
    <w:rsid w:val="00F82B55"/>
    <w:rsid w:val="00F82DA0"/>
    <w:rsid w:val="00F82DE0"/>
    <w:rsid w:val="00F830FD"/>
    <w:rsid w:val="00F83413"/>
    <w:rsid w:val="00F83AD7"/>
    <w:rsid w:val="00F83DE0"/>
    <w:rsid w:val="00F84197"/>
    <w:rsid w:val="00F842DF"/>
    <w:rsid w:val="00F845EC"/>
    <w:rsid w:val="00F845FC"/>
    <w:rsid w:val="00F848F8"/>
    <w:rsid w:val="00F8496F"/>
    <w:rsid w:val="00F84A0E"/>
    <w:rsid w:val="00F8601B"/>
    <w:rsid w:val="00F86396"/>
    <w:rsid w:val="00F86518"/>
    <w:rsid w:val="00F877C4"/>
    <w:rsid w:val="00F87CD2"/>
    <w:rsid w:val="00F902A4"/>
    <w:rsid w:val="00F90383"/>
    <w:rsid w:val="00F903DB"/>
    <w:rsid w:val="00F907D4"/>
    <w:rsid w:val="00F91613"/>
    <w:rsid w:val="00F92EEE"/>
    <w:rsid w:val="00F931AE"/>
    <w:rsid w:val="00F941C3"/>
    <w:rsid w:val="00F94AD7"/>
    <w:rsid w:val="00F94E84"/>
    <w:rsid w:val="00F95D36"/>
    <w:rsid w:val="00F96679"/>
    <w:rsid w:val="00F96B9F"/>
    <w:rsid w:val="00F96CE6"/>
    <w:rsid w:val="00F96D0E"/>
    <w:rsid w:val="00F9788E"/>
    <w:rsid w:val="00FA0A51"/>
    <w:rsid w:val="00FA0C41"/>
    <w:rsid w:val="00FA1144"/>
    <w:rsid w:val="00FA1479"/>
    <w:rsid w:val="00FA1A2F"/>
    <w:rsid w:val="00FA1BFB"/>
    <w:rsid w:val="00FA1DBD"/>
    <w:rsid w:val="00FA347D"/>
    <w:rsid w:val="00FA36AC"/>
    <w:rsid w:val="00FA393C"/>
    <w:rsid w:val="00FA3A79"/>
    <w:rsid w:val="00FA3DF7"/>
    <w:rsid w:val="00FA3E6D"/>
    <w:rsid w:val="00FA4015"/>
    <w:rsid w:val="00FA441C"/>
    <w:rsid w:val="00FA4868"/>
    <w:rsid w:val="00FA4B55"/>
    <w:rsid w:val="00FA4EB9"/>
    <w:rsid w:val="00FA63D1"/>
    <w:rsid w:val="00FA74AE"/>
    <w:rsid w:val="00FA789E"/>
    <w:rsid w:val="00FA7905"/>
    <w:rsid w:val="00FA7A0F"/>
    <w:rsid w:val="00FA7A5A"/>
    <w:rsid w:val="00FB0382"/>
    <w:rsid w:val="00FB11BE"/>
    <w:rsid w:val="00FB1949"/>
    <w:rsid w:val="00FB1F58"/>
    <w:rsid w:val="00FB1FDC"/>
    <w:rsid w:val="00FB2C52"/>
    <w:rsid w:val="00FB2DB0"/>
    <w:rsid w:val="00FB31B5"/>
    <w:rsid w:val="00FB3370"/>
    <w:rsid w:val="00FB398E"/>
    <w:rsid w:val="00FB486E"/>
    <w:rsid w:val="00FB4D50"/>
    <w:rsid w:val="00FB5073"/>
    <w:rsid w:val="00FB55B3"/>
    <w:rsid w:val="00FB55E4"/>
    <w:rsid w:val="00FB5D4E"/>
    <w:rsid w:val="00FB5D66"/>
    <w:rsid w:val="00FB62FD"/>
    <w:rsid w:val="00FB64FB"/>
    <w:rsid w:val="00FB64FC"/>
    <w:rsid w:val="00FB69B3"/>
    <w:rsid w:val="00FB6AD8"/>
    <w:rsid w:val="00FB6BFB"/>
    <w:rsid w:val="00FB6FE7"/>
    <w:rsid w:val="00FB7020"/>
    <w:rsid w:val="00FB713C"/>
    <w:rsid w:val="00FB746C"/>
    <w:rsid w:val="00FB78A8"/>
    <w:rsid w:val="00FB7959"/>
    <w:rsid w:val="00FB7A14"/>
    <w:rsid w:val="00FB7F5B"/>
    <w:rsid w:val="00FC0379"/>
    <w:rsid w:val="00FC082F"/>
    <w:rsid w:val="00FC08AC"/>
    <w:rsid w:val="00FC09BC"/>
    <w:rsid w:val="00FC0BCA"/>
    <w:rsid w:val="00FC0F52"/>
    <w:rsid w:val="00FC10ED"/>
    <w:rsid w:val="00FC12FF"/>
    <w:rsid w:val="00FC22A9"/>
    <w:rsid w:val="00FC25B0"/>
    <w:rsid w:val="00FC2865"/>
    <w:rsid w:val="00FC2BDD"/>
    <w:rsid w:val="00FC3033"/>
    <w:rsid w:val="00FC32E8"/>
    <w:rsid w:val="00FC389F"/>
    <w:rsid w:val="00FC3C3C"/>
    <w:rsid w:val="00FC3E6F"/>
    <w:rsid w:val="00FC430C"/>
    <w:rsid w:val="00FC4AA7"/>
    <w:rsid w:val="00FC4DCD"/>
    <w:rsid w:val="00FC557D"/>
    <w:rsid w:val="00FC64EC"/>
    <w:rsid w:val="00FC689A"/>
    <w:rsid w:val="00FC779A"/>
    <w:rsid w:val="00FC780E"/>
    <w:rsid w:val="00FD0563"/>
    <w:rsid w:val="00FD0DF2"/>
    <w:rsid w:val="00FD0FD6"/>
    <w:rsid w:val="00FD11AA"/>
    <w:rsid w:val="00FD166F"/>
    <w:rsid w:val="00FD1866"/>
    <w:rsid w:val="00FD1E27"/>
    <w:rsid w:val="00FD2333"/>
    <w:rsid w:val="00FD2CD8"/>
    <w:rsid w:val="00FD2F8F"/>
    <w:rsid w:val="00FD41A0"/>
    <w:rsid w:val="00FD4776"/>
    <w:rsid w:val="00FD4AE2"/>
    <w:rsid w:val="00FD4B2B"/>
    <w:rsid w:val="00FD503E"/>
    <w:rsid w:val="00FD521C"/>
    <w:rsid w:val="00FD52C6"/>
    <w:rsid w:val="00FD5695"/>
    <w:rsid w:val="00FD5E34"/>
    <w:rsid w:val="00FD6222"/>
    <w:rsid w:val="00FD627D"/>
    <w:rsid w:val="00FD6629"/>
    <w:rsid w:val="00FD6D7C"/>
    <w:rsid w:val="00FD7BC6"/>
    <w:rsid w:val="00FE0135"/>
    <w:rsid w:val="00FE08A5"/>
    <w:rsid w:val="00FE0CAD"/>
    <w:rsid w:val="00FE0D32"/>
    <w:rsid w:val="00FE1095"/>
    <w:rsid w:val="00FE122B"/>
    <w:rsid w:val="00FE140A"/>
    <w:rsid w:val="00FE1C7D"/>
    <w:rsid w:val="00FE1F82"/>
    <w:rsid w:val="00FE242C"/>
    <w:rsid w:val="00FE2575"/>
    <w:rsid w:val="00FE272D"/>
    <w:rsid w:val="00FE28A9"/>
    <w:rsid w:val="00FE382D"/>
    <w:rsid w:val="00FE45E4"/>
    <w:rsid w:val="00FE4DD7"/>
    <w:rsid w:val="00FE4F62"/>
    <w:rsid w:val="00FE5518"/>
    <w:rsid w:val="00FE6866"/>
    <w:rsid w:val="00FE6C6A"/>
    <w:rsid w:val="00FE7E97"/>
    <w:rsid w:val="00FF02D3"/>
    <w:rsid w:val="00FF07CF"/>
    <w:rsid w:val="00FF1640"/>
    <w:rsid w:val="00FF1734"/>
    <w:rsid w:val="00FF25F8"/>
    <w:rsid w:val="00FF2DA0"/>
    <w:rsid w:val="00FF3836"/>
    <w:rsid w:val="00FF3A56"/>
    <w:rsid w:val="00FF3D12"/>
    <w:rsid w:val="00FF3FB0"/>
    <w:rsid w:val="00FF400A"/>
    <w:rsid w:val="00FF43D3"/>
    <w:rsid w:val="00FF4690"/>
    <w:rsid w:val="00FF4E46"/>
    <w:rsid w:val="00FF5135"/>
    <w:rsid w:val="00FF53F1"/>
    <w:rsid w:val="00FF5C59"/>
    <w:rsid w:val="00FF65D3"/>
    <w:rsid w:val="00FF71C8"/>
    <w:rsid w:val="00FF7491"/>
    <w:rsid w:val="00FF7F6D"/>
    <w:rsid w:val="00FF7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8E771A"/>
  <w15:docId w15:val="{4B11A79C-5035-40D8-9B67-A23DAEF74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20D"/>
    <w:pPr>
      <w:spacing w:after="160" w:line="259" w:lineRule="auto"/>
    </w:pPr>
    <w:rPr>
      <w:sz w:val="22"/>
      <w:szCs w:val="22"/>
    </w:rPr>
  </w:style>
  <w:style w:type="paragraph" w:styleId="Heading1">
    <w:name w:val="heading 1"/>
    <w:basedOn w:val="Normal"/>
    <w:next w:val="Normal"/>
    <w:link w:val="Heading1Char"/>
    <w:uiPriority w:val="9"/>
    <w:qFormat/>
    <w:rsid w:val="001E6B5B"/>
    <w:pPr>
      <w:keepNext/>
      <w:keepLines/>
      <w:spacing w:before="240" w:after="0"/>
      <w:jc w:val="center"/>
      <w:outlineLvl w:val="0"/>
    </w:pPr>
    <w:rPr>
      <w:rFonts w:ascii="Calibri Light" w:eastAsia="Times New Roman" w:hAnsi="Calibri Light" w:cs="Times New Roman"/>
      <w:color w:val="2E74B5"/>
      <w:sz w:val="32"/>
      <w:szCs w:val="32"/>
    </w:rPr>
  </w:style>
  <w:style w:type="paragraph" w:styleId="Heading2">
    <w:name w:val="heading 2"/>
    <w:basedOn w:val="Normal"/>
    <w:next w:val="Normal"/>
    <w:link w:val="Heading2Char"/>
    <w:uiPriority w:val="9"/>
    <w:unhideWhenUsed/>
    <w:qFormat/>
    <w:rsid w:val="001E6B5B"/>
    <w:pPr>
      <w:keepNext/>
      <w:keepLines/>
      <w:spacing w:before="40" w:after="0"/>
      <w:outlineLvl w:val="1"/>
    </w:pPr>
    <w:rPr>
      <w:rFonts w:ascii="Calibri Light" w:eastAsia="Times New Roman" w:hAnsi="Calibri Light" w:cs="Times New Roman"/>
      <w:color w:val="2E74B5"/>
      <w:sz w:val="26"/>
      <w:szCs w:val="26"/>
    </w:rPr>
  </w:style>
  <w:style w:type="paragraph" w:styleId="Heading3">
    <w:name w:val="heading 3"/>
    <w:basedOn w:val="Normal"/>
    <w:next w:val="Normal"/>
    <w:link w:val="Heading3Char"/>
    <w:uiPriority w:val="9"/>
    <w:unhideWhenUsed/>
    <w:qFormat/>
    <w:rsid w:val="00AD6C4E"/>
    <w:pPr>
      <w:keepNext/>
      <w:keepLines/>
      <w:spacing w:before="40" w:after="0"/>
      <w:outlineLvl w:val="2"/>
    </w:pPr>
    <w:rPr>
      <w:rFonts w:ascii="Calibri Light" w:eastAsia="Times New Roman" w:hAnsi="Calibri Light" w:cs="Times New Roman"/>
      <w:color w:val="1F4D78"/>
      <w:sz w:val="24"/>
      <w:szCs w:val="24"/>
    </w:rPr>
  </w:style>
  <w:style w:type="paragraph" w:styleId="Heading4">
    <w:name w:val="heading 4"/>
    <w:basedOn w:val="Normal"/>
    <w:next w:val="Normal"/>
    <w:link w:val="Heading4Char"/>
    <w:uiPriority w:val="9"/>
    <w:unhideWhenUsed/>
    <w:qFormat/>
    <w:rsid w:val="00A60A64"/>
    <w:pPr>
      <w:keepNext/>
      <w:keepLines/>
      <w:spacing w:before="40" w:after="0"/>
      <w:outlineLvl w:val="3"/>
    </w:pPr>
    <w:rPr>
      <w:rFonts w:ascii="Calibri Light" w:eastAsia="Times New Roman" w:hAnsi="Calibri Light" w:cs="Times New Roman"/>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6B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1E6B5B"/>
    <w:rPr>
      <w:rFonts w:ascii="Calibri Light" w:eastAsia="Times New Roman" w:hAnsi="Calibri Light" w:cs="Times New Roman"/>
      <w:color w:val="2E74B5"/>
      <w:sz w:val="32"/>
      <w:szCs w:val="32"/>
    </w:rPr>
  </w:style>
  <w:style w:type="character" w:customStyle="1" w:styleId="Heading2Char">
    <w:name w:val="Heading 2 Char"/>
    <w:link w:val="Heading2"/>
    <w:uiPriority w:val="9"/>
    <w:rsid w:val="001E6B5B"/>
    <w:rPr>
      <w:rFonts w:ascii="Calibri Light" w:eastAsia="Times New Roman" w:hAnsi="Calibri Light" w:cs="Times New Roman"/>
      <w:color w:val="2E74B5"/>
      <w:sz w:val="26"/>
      <w:szCs w:val="26"/>
    </w:rPr>
  </w:style>
  <w:style w:type="paragraph" w:customStyle="1" w:styleId="H1-TA">
    <w:name w:val="H1 - TA"/>
    <w:basedOn w:val="Normal"/>
    <w:link w:val="H1-TAChar"/>
    <w:rsid w:val="00390171"/>
    <w:rPr>
      <w:rFonts w:ascii="Times New Roman" w:hAnsi="Times New Roman"/>
      <w:b/>
      <w:sz w:val="32"/>
    </w:rPr>
  </w:style>
  <w:style w:type="paragraph" w:styleId="NoSpacing">
    <w:name w:val="No Spacing"/>
    <w:uiPriority w:val="1"/>
    <w:qFormat/>
    <w:rsid w:val="00390171"/>
    <w:rPr>
      <w:sz w:val="22"/>
      <w:szCs w:val="22"/>
    </w:rPr>
  </w:style>
  <w:style w:type="character" w:customStyle="1" w:styleId="H1-TAChar">
    <w:name w:val="H1 - TA Char"/>
    <w:link w:val="H1-TA"/>
    <w:rsid w:val="00390171"/>
    <w:rPr>
      <w:rFonts w:ascii="Times New Roman" w:hAnsi="Times New Roman"/>
      <w:b/>
      <w:sz w:val="32"/>
    </w:rPr>
  </w:style>
  <w:style w:type="paragraph" w:customStyle="1" w:styleId="Normal-TA">
    <w:name w:val="Normal - TA"/>
    <w:basedOn w:val="Normal"/>
    <w:link w:val="Normal-TAChar"/>
    <w:qFormat/>
    <w:rsid w:val="00390171"/>
    <w:pPr>
      <w:jc w:val="both"/>
    </w:pPr>
    <w:rPr>
      <w:rFonts w:ascii="Times New Roman" w:hAnsi="Times New Roman"/>
      <w:sz w:val="24"/>
    </w:rPr>
  </w:style>
  <w:style w:type="character" w:customStyle="1" w:styleId="Normal-TAChar">
    <w:name w:val="Normal - TA Char"/>
    <w:link w:val="Normal-TA"/>
    <w:rsid w:val="00390171"/>
    <w:rPr>
      <w:rFonts w:ascii="Times New Roman" w:hAnsi="Times New Roman"/>
      <w:sz w:val="24"/>
    </w:rPr>
  </w:style>
  <w:style w:type="paragraph" w:styleId="Caption">
    <w:name w:val="caption"/>
    <w:basedOn w:val="Normal"/>
    <w:next w:val="Normal"/>
    <w:link w:val="CaptionChar"/>
    <w:uiPriority w:val="35"/>
    <w:unhideWhenUsed/>
    <w:qFormat/>
    <w:rsid w:val="00A12C36"/>
    <w:pPr>
      <w:spacing w:after="200" w:line="240" w:lineRule="auto"/>
    </w:pPr>
    <w:rPr>
      <w:rFonts w:ascii="Times New Roman" w:hAnsi="Times New Roman"/>
      <w:iCs/>
      <w:sz w:val="18"/>
      <w:szCs w:val="18"/>
    </w:rPr>
  </w:style>
  <w:style w:type="character" w:styleId="PlaceholderText">
    <w:name w:val="Placeholder Text"/>
    <w:uiPriority w:val="99"/>
    <w:semiHidden/>
    <w:rsid w:val="00DD6B1A"/>
    <w:rPr>
      <w:color w:val="808080"/>
    </w:rPr>
  </w:style>
  <w:style w:type="paragraph" w:styleId="ListParagraph">
    <w:name w:val="List Paragraph"/>
    <w:basedOn w:val="Normal"/>
    <w:link w:val="ListParagraphChar"/>
    <w:uiPriority w:val="34"/>
    <w:qFormat/>
    <w:rsid w:val="00C23BCF"/>
    <w:pPr>
      <w:ind w:left="720"/>
      <w:contextualSpacing/>
    </w:pPr>
  </w:style>
  <w:style w:type="paragraph" w:styleId="EndnoteText">
    <w:name w:val="endnote text"/>
    <w:basedOn w:val="Normal"/>
    <w:link w:val="EndnoteTextChar"/>
    <w:uiPriority w:val="99"/>
    <w:semiHidden/>
    <w:unhideWhenUsed/>
    <w:rsid w:val="00C23BCF"/>
    <w:pPr>
      <w:spacing w:after="0" w:line="240" w:lineRule="auto"/>
    </w:pPr>
    <w:rPr>
      <w:sz w:val="20"/>
      <w:szCs w:val="20"/>
    </w:rPr>
  </w:style>
  <w:style w:type="character" w:customStyle="1" w:styleId="EndnoteTextChar">
    <w:name w:val="Endnote Text Char"/>
    <w:link w:val="EndnoteText"/>
    <w:uiPriority w:val="99"/>
    <w:semiHidden/>
    <w:rsid w:val="00C23BCF"/>
    <w:rPr>
      <w:sz w:val="20"/>
      <w:szCs w:val="20"/>
    </w:rPr>
  </w:style>
  <w:style w:type="character" w:styleId="EndnoteReference">
    <w:name w:val="endnote reference"/>
    <w:uiPriority w:val="99"/>
    <w:semiHidden/>
    <w:unhideWhenUsed/>
    <w:rsid w:val="00C23BCF"/>
    <w:rPr>
      <w:vertAlign w:val="superscript"/>
    </w:rPr>
  </w:style>
  <w:style w:type="character" w:customStyle="1" w:styleId="Heading4Char">
    <w:name w:val="Heading 4 Char"/>
    <w:link w:val="Heading4"/>
    <w:uiPriority w:val="9"/>
    <w:rsid w:val="00A60A64"/>
    <w:rPr>
      <w:rFonts w:ascii="Calibri Light" w:eastAsia="Times New Roman" w:hAnsi="Calibri Light" w:cs="Times New Roman"/>
      <w:i/>
      <w:iCs/>
      <w:color w:val="2E74B5"/>
    </w:rPr>
  </w:style>
  <w:style w:type="paragraph" w:styleId="Bibliography">
    <w:name w:val="Bibliography"/>
    <w:basedOn w:val="Normal"/>
    <w:next w:val="Normal"/>
    <w:uiPriority w:val="37"/>
    <w:unhideWhenUsed/>
    <w:rsid w:val="00924826"/>
  </w:style>
  <w:style w:type="paragraph" w:styleId="NormalWeb">
    <w:name w:val="Normal (Web)"/>
    <w:basedOn w:val="Normal"/>
    <w:unhideWhenUsed/>
    <w:rsid w:val="00B760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tionChar">
    <w:name w:val="Caption Char"/>
    <w:link w:val="Caption"/>
    <w:uiPriority w:val="35"/>
    <w:locked/>
    <w:rsid w:val="00A12C36"/>
    <w:rPr>
      <w:rFonts w:ascii="Times New Roman" w:hAnsi="Times New Roman"/>
      <w:iCs/>
      <w:sz w:val="18"/>
      <w:szCs w:val="18"/>
    </w:rPr>
  </w:style>
  <w:style w:type="character" w:customStyle="1" w:styleId="Heading3Char">
    <w:name w:val="Heading 3 Char"/>
    <w:link w:val="Heading3"/>
    <w:uiPriority w:val="9"/>
    <w:rsid w:val="00AD6C4E"/>
    <w:rPr>
      <w:rFonts w:ascii="Calibri Light" w:eastAsia="Times New Roman" w:hAnsi="Calibri Light" w:cs="Times New Roman"/>
      <w:color w:val="1F4D78"/>
      <w:sz w:val="24"/>
      <w:szCs w:val="24"/>
    </w:rPr>
  </w:style>
  <w:style w:type="character" w:styleId="Hyperlink">
    <w:name w:val="Hyperlink"/>
    <w:uiPriority w:val="99"/>
    <w:unhideWhenUsed/>
    <w:rsid w:val="0068151D"/>
    <w:rPr>
      <w:color w:val="0563C1"/>
      <w:u w:val="single"/>
    </w:rPr>
  </w:style>
  <w:style w:type="table" w:styleId="LightShading-Accent1">
    <w:name w:val="Light Shading Accent 1"/>
    <w:basedOn w:val="TableNormal"/>
    <w:uiPriority w:val="60"/>
    <w:rsid w:val="00FB746C"/>
    <w:rPr>
      <w:rFonts w:eastAsia="Times New Roman"/>
      <w:color w:val="2E74B5"/>
      <w:sz w:val="24"/>
      <w:szCs w:val="24"/>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paragraph" w:styleId="Header">
    <w:name w:val="header"/>
    <w:basedOn w:val="Normal"/>
    <w:link w:val="HeaderChar"/>
    <w:uiPriority w:val="99"/>
    <w:unhideWhenUsed/>
    <w:rsid w:val="00965F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F8A"/>
  </w:style>
  <w:style w:type="paragraph" w:styleId="Footer">
    <w:name w:val="footer"/>
    <w:basedOn w:val="Normal"/>
    <w:link w:val="FooterChar"/>
    <w:uiPriority w:val="99"/>
    <w:unhideWhenUsed/>
    <w:rsid w:val="00965F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F8A"/>
  </w:style>
  <w:style w:type="paragraph" w:styleId="FootnoteText">
    <w:name w:val="footnote text"/>
    <w:basedOn w:val="Normal"/>
    <w:link w:val="FootnoteTextChar"/>
    <w:uiPriority w:val="99"/>
    <w:semiHidden/>
    <w:unhideWhenUsed/>
    <w:rsid w:val="00965F8A"/>
    <w:pPr>
      <w:spacing w:after="0" w:line="240" w:lineRule="auto"/>
    </w:pPr>
    <w:rPr>
      <w:sz w:val="20"/>
      <w:szCs w:val="20"/>
    </w:rPr>
  </w:style>
  <w:style w:type="character" w:customStyle="1" w:styleId="FootnoteTextChar">
    <w:name w:val="Footnote Text Char"/>
    <w:link w:val="FootnoteText"/>
    <w:uiPriority w:val="99"/>
    <w:semiHidden/>
    <w:rsid w:val="00965F8A"/>
    <w:rPr>
      <w:sz w:val="20"/>
      <w:szCs w:val="20"/>
    </w:rPr>
  </w:style>
  <w:style w:type="character" w:styleId="FootnoteReference">
    <w:name w:val="footnote reference"/>
    <w:uiPriority w:val="99"/>
    <w:semiHidden/>
    <w:unhideWhenUsed/>
    <w:rsid w:val="00965F8A"/>
    <w:rPr>
      <w:vertAlign w:val="superscript"/>
    </w:rPr>
  </w:style>
  <w:style w:type="paragraph" w:styleId="BalloonText">
    <w:name w:val="Balloon Text"/>
    <w:basedOn w:val="Normal"/>
    <w:link w:val="BalloonTextChar"/>
    <w:uiPriority w:val="99"/>
    <w:semiHidden/>
    <w:unhideWhenUsed/>
    <w:rsid w:val="0086774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67747"/>
    <w:rPr>
      <w:rFonts w:ascii="Tahoma" w:hAnsi="Tahoma" w:cs="Tahoma"/>
      <w:sz w:val="16"/>
      <w:szCs w:val="16"/>
    </w:rPr>
  </w:style>
  <w:style w:type="character" w:customStyle="1" w:styleId="apple-converted-space">
    <w:name w:val="apple-converted-space"/>
    <w:basedOn w:val="DefaultParagraphFont"/>
    <w:rsid w:val="002A2B18"/>
  </w:style>
  <w:style w:type="character" w:customStyle="1" w:styleId="ListParagraphChar">
    <w:name w:val="List Paragraph Char"/>
    <w:basedOn w:val="DefaultParagraphFont"/>
    <w:link w:val="ListParagraph"/>
    <w:uiPriority w:val="34"/>
    <w:locked/>
    <w:rsid w:val="006A35B1"/>
  </w:style>
  <w:style w:type="paragraph" w:styleId="TableofFigures">
    <w:name w:val="table of figures"/>
    <w:basedOn w:val="Normal"/>
    <w:next w:val="Normal"/>
    <w:uiPriority w:val="99"/>
    <w:unhideWhenUsed/>
    <w:rsid w:val="00C06D06"/>
    <w:pPr>
      <w:spacing w:after="0"/>
    </w:pPr>
  </w:style>
  <w:style w:type="paragraph" w:styleId="TOCHeading">
    <w:name w:val="TOC Heading"/>
    <w:basedOn w:val="Heading1"/>
    <w:next w:val="Normal"/>
    <w:uiPriority w:val="39"/>
    <w:unhideWhenUsed/>
    <w:qFormat/>
    <w:rsid w:val="00D97486"/>
    <w:pPr>
      <w:jc w:val="left"/>
      <w:outlineLvl w:val="9"/>
    </w:pPr>
  </w:style>
  <w:style w:type="paragraph" w:styleId="TOC1">
    <w:name w:val="toc 1"/>
    <w:basedOn w:val="Normal"/>
    <w:next w:val="Normal"/>
    <w:autoRedefine/>
    <w:uiPriority w:val="39"/>
    <w:unhideWhenUsed/>
    <w:rsid w:val="00D97486"/>
    <w:pPr>
      <w:spacing w:after="100"/>
    </w:pPr>
  </w:style>
  <w:style w:type="paragraph" w:styleId="TOC2">
    <w:name w:val="toc 2"/>
    <w:basedOn w:val="Normal"/>
    <w:next w:val="Normal"/>
    <w:autoRedefine/>
    <w:uiPriority w:val="39"/>
    <w:unhideWhenUsed/>
    <w:rsid w:val="00D97486"/>
    <w:pPr>
      <w:spacing w:after="100"/>
      <w:ind w:left="220"/>
    </w:pPr>
  </w:style>
  <w:style w:type="paragraph" w:styleId="TOC3">
    <w:name w:val="toc 3"/>
    <w:basedOn w:val="Normal"/>
    <w:next w:val="Normal"/>
    <w:autoRedefine/>
    <w:uiPriority w:val="39"/>
    <w:unhideWhenUsed/>
    <w:rsid w:val="00D97486"/>
    <w:pPr>
      <w:spacing w:after="100"/>
      <w:ind w:left="440"/>
    </w:pPr>
  </w:style>
  <w:style w:type="table" w:styleId="ListTable1Light-Accent3">
    <w:name w:val="List Table 1 Light Accent 3"/>
    <w:basedOn w:val="TableNormal"/>
    <w:uiPriority w:val="46"/>
    <w:rsid w:val="00C3707C"/>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PlainTable1">
    <w:name w:val="Plain Table 1"/>
    <w:basedOn w:val="TableNormal"/>
    <w:uiPriority w:val="41"/>
    <w:rsid w:val="003622AB"/>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GridTable1Light-Accent3">
    <w:name w:val="Grid Table 1 Light Accent 3"/>
    <w:basedOn w:val="TableNormal"/>
    <w:uiPriority w:val="46"/>
    <w:rsid w:val="003622AB"/>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paragraph" w:styleId="TOC4">
    <w:name w:val="toc 4"/>
    <w:basedOn w:val="Normal"/>
    <w:next w:val="Normal"/>
    <w:autoRedefine/>
    <w:uiPriority w:val="39"/>
    <w:unhideWhenUsed/>
    <w:rsid w:val="008E52A0"/>
    <w:pPr>
      <w:spacing w:after="100"/>
      <w:ind w:left="660"/>
    </w:pPr>
    <w:rPr>
      <w:rFonts w:eastAsia="Times New Roman"/>
    </w:rPr>
  </w:style>
  <w:style w:type="paragraph" w:styleId="TOC5">
    <w:name w:val="toc 5"/>
    <w:basedOn w:val="Normal"/>
    <w:next w:val="Normal"/>
    <w:autoRedefine/>
    <w:uiPriority w:val="39"/>
    <w:unhideWhenUsed/>
    <w:rsid w:val="008E52A0"/>
    <w:pPr>
      <w:spacing w:after="100"/>
      <w:ind w:left="880"/>
    </w:pPr>
    <w:rPr>
      <w:rFonts w:eastAsia="Times New Roman"/>
    </w:rPr>
  </w:style>
  <w:style w:type="paragraph" w:styleId="TOC6">
    <w:name w:val="toc 6"/>
    <w:basedOn w:val="Normal"/>
    <w:next w:val="Normal"/>
    <w:autoRedefine/>
    <w:uiPriority w:val="39"/>
    <w:unhideWhenUsed/>
    <w:rsid w:val="008E52A0"/>
    <w:pPr>
      <w:spacing w:after="100"/>
      <w:ind w:left="1100"/>
    </w:pPr>
    <w:rPr>
      <w:rFonts w:eastAsia="Times New Roman"/>
    </w:rPr>
  </w:style>
  <w:style w:type="paragraph" w:styleId="TOC7">
    <w:name w:val="toc 7"/>
    <w:basedOn w:val="Normal"/>
    <w:next w:val="Normal"/>
    <w:autoRedefine/>
    <w:uiPriority w:val="39"/>
    <w:unhideWhenUsed/>
    <w:rsid w:val="008E52A0"/>
    <w:pPr>
      <w:spacing w:after="100"/>
      <w:ind w:left="1320"/>
    </w:pPr>
    <w:rPr>
      <w:rFonts w:eastAsia="Times New Roman"/>
    </w:rPr>
  </w:style>
  <w:style w:type="paragraph" w:styleId="TOC8">
    <w:name w:val="toc 8"/>
    <w:basedOn w:val="Normal"/>
    <w:next w:val="Normal"/>
    <w:autoRedefine/>
    <w:uiPriority w:val="39"/>
    <w:unhideWhenUsed/>
    <w:rsid w:val="008E52A0"/>
    <w:pPr>
      <w:spacing w:after="100"/>
      <w:ind w:left="1540"/>
    </w:pPr>
    <w:rPr>
      <w:rFonts w:eastAsia="Times New Roman"/>
    </w:rPr>
  </w:style>
  <w:style w:type="paragraph" w:styleId="TOC9">
    <w:name w:val="toc 9"/>
    <w:basedOn w:val="Normal"/>
    <w:next w:val="Normal"/>
    <w:autoRedefine/>
    <w:uiPriority w:val="39"/>
    <w:unhideWhenUsed/>
    <w:rsid w:val="008E52A0"/>
    <w:pPr>
      <w:spacing w:after="100"/>
      <w:ind w:left="1760"/>
    </w:pPr>
    <w:rPr>
      <w:rFonts w:eastAsia="Times New Roman"/>
    </w:rPr>
  </w:style>
  <w:style w:type="character" w:styleId="PageNumber">
    <w:name w:val="page number"/>
    <w:basedOn w:val="DefaultParagraphFont"/>
    <w:uiPriority w:val="99"/>
    <w:semiHidden/>
    <w:unhideWhenUsed/>
    <w:rsid w:val="008E0B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67384">
      <w:bodyDiv w:val="1"/>
      <w:marLeft w:val="0"/>
      <w:marRight w:val="0"/>
      <w:marTop w:val="0"/>
      <w:marBottom w:val="0"/>
      <w:divBdr>
        <w:top w:val="none" w:sz="0" w:space="0" w:color="auto"/>
        <w:left w:val="none" w:sz="0" w:space="0" w:color="auto"/>
        <w:bottom w:val="none" w:sz="0" w:space="0" w:color="auto"/>
        <w:right w:val="none" w:sz="0" w:space="0" w:color="auto"/>
      </w:divBdr>
    </w:div>
    <w:div w:id="9113137">
      <w:bodyDiv w:val="1"/>
      <w:marLeft w:val="0"/>
      <w:marRight w:val="0"/>
      <w:marTop w:val="0"/>
      <w:marBottom w:val="0"/>
      <w:divBdr>
        <w:top w:val="none" w:sz="0" w:space="0" w:color="auto"/>
        <w:left w:val="none" w:sz="0" w:space="0" w:color="auto"/>
        <w:bottom w:val="none" w:sz="0" w:space="0" w:color="auto"/>
        <w:right w:val="none" w:sz="0" w:space="0" w:color="auto"/>
      </w:divBdr>
    </w:div>
    <w:div w:id="9261209">
      <w:bodyDiv w:val="1"/>
      <w:marLeft w:val="0"/>
      <w:marRight w:val="0"/>
      <w:marTop w:val="0"/>
      <w:marBottom w:val="0"/>
      <w:divBdr>
        <w:top w:val="none" w:sz="0" w:space="0" w:color="auto"/>
        <w:left w:val="none" w:sz="0" w:space="0" w:color="auto"/>
        <w:bottom w:val="none" w:sz="0" w:space="0" w:color="auto"/>
        <w:right w:val="none" w:sz="0" w:space="0" w:color="auto"/>
      </w:divBdr>
    </w:div>
    <w:div w:id="10575205">
      <w:bodyDiv w:val="1"/>
      <w:marLeft w:val="0"/>
      <w:marRight w:val="0"/>
      <w:marTop w:val="0"/>
      <w:marBottom w:val="0"/>
      <w:divBdr>
        <w:top w:val="none" w:sz="0" w:space="0" w:color="auto"/>
        <w:left w:val="none" w:sz="0" w:space="0" w:color="auto"/>
        <w:bottom w:val="none" w:sz="0" w:space="0" w:color="auto"/>
        <w:right w:val="none" w:sz="0" w:space="0" w:color="auto"/>
      </w:divBdr>
    </w:div>
    <w:div w:id="10762477">
      <w:bodyDiv w:val="1"/>
      <w:marLeft w:val="0"/>
      <w:marRight w:val="0"/>
      <w:marTop w:val="0"/>
      <w:marBottom w:val="0"/>
      <w:divBdr>
        <w:top w:val="none" w:sz="0" w:space="0" w:color="auto"/>
        <w:left w:val="none" w:sz="0" w:space="0" w:color="auto"/>
        <w:bottom w:val="none" w:sz="0" w:space="0" w:color="auto"/>
        <w:right w:val="none" w:sz="0" w:space="0" w:color="auto"/>
      </w:divBdr>
    </w:div>
    <w:div w:id="15038294">
      <w:bodyDiv w:val="1"/>
      <w:marLeft w:val="0"/>
      <w:marRight w:val="0"/>
      <w:marTop w:val="0"/>
      <w:marBottom w:val="0"/>
      <w:divBdr>
        <w:top w:val="none" w:sz="0" w:space="0" w:color="auto"/>
        <w:left w:val="none" w:sz="0" w:space="0" w:color="auto"/>
        <w:bottom w:val="none" w:sz="0" w:space="0" w:color="auto"/>
        <w:right w:val="none" w:sz="0" w:space="0" w:color="auto"/>
      </w:divBdr>
    </w:div>
    <w:div w:id="29186350">
      <w:bodyDiv w:val="1"/>
      <w:marLeft w:val="0"/>
      <w:marRight w:val="0"/>
      <w:marTop w:val="0"/>
      <w:marBottom w:val="0"/>
      <w:divBdr>
        <w:top w:val="none" w:sz="0" w:space="0" w:color="auto"/>
        <w:left w:val="none" w:sz="0" w:space="0" w:color="auto"/>
        <w:bottom w:val="none" w:sz="0" w:space="0" w:color="auto"/>
        <w:right w:val="none" w:sz="0" w:space="0" w:color="auto"/>
      </w:divBdr>
    </w:div>
    <w:div w:id="31615749">
      <w:bodyDiv w:val="1"/>
      <w:marLeft w:val="0"/>
      <w:marRight w:val="0"/>
      <w:marTop w:val="0"/>
      <w:marBottom w:val="0"/>
      <w:divBdr>
        <w:top w:val="none" w:sz="0" w:space="0" w:color="auto"/>
        <w:left w:val="none" w:sz="0" w:space="0" w:color="auto"/>
        <w:bottom w:val="none" w:sz="0" w:space="0" w:color="auto"/>
        <w:right w:val="none" w:sz="0" w:space="0" w:color="auto"/>
      </w:divBdr>
    </w:div>
    <w:div w:id="34741770">
      <w:bodyDiv w:val="1"/>
      <w:marLeft w:val="0"/>
      <w:marRight w:val="0"/>
      <w:marTop w:val="0"/>
      <w:marBottom w:val="0"/>
      <w:divBdr>
        <w:top w:val="none" w:sz="0" w:space="0" w:color="auto"/>
        <w:left w:val="none" w:sz="0" w:space="0" w:color="auto"/>
        <w:bottom w:val="none" w:sz="0" w:space="0" w:color="auto"/>
        <w:right w:val="none" w:sz="0" w:space="0" w:color="auto"/>
      </w:divBdr>
    </w:div>
    <w:div w:id="42680977">
      <w:bodyDiv w:val="1"/>
      <w:marLeft w:val="0"/>
      <w:marRight w:val="0"/>
      <w:marTop w:val="0"/>
      <w:marBottom w:val="0"/>
      <w:divBdr>
        <w:top w:val="none" w:sz="0" w:space="0" w:color="auto"/>
        <w:left w:val="none" w:sz="0" w:space="0" w:color="auto"/>
        <w:bottom w:val="none" w:sz="0" w:space="0" w:color="auto"/>
        <w:right w:val="none" w:sz="0" w:space="0" w:color="auto"/>
      </w:divBdr>
    </w:div>
    <w:div w:id="42875438">
      <w:bodyDiv w:val="1"/>
      <w:marLeft w:val="0"/>
      <w:marRight w:val="0"/>
      <w:marTop w:val="0"/>
      <w:marBottom w:val="0"/>
      <w:divBdr>
        <w:top w:val="none" w:sz="0" w:space="0" w:color="auto"/>
        <w:left w:val="none" w:sz="0" w:space="0" w:color="auto"/>
        <w:bottom w:val="none" w:sz="0" w:space="0" w:color="auto"/>
        <w:right w:val="none" w:sz="0" w:space="0" w:color="auto"/>
      </w:divBdr>
    </w:div>
    <w:div w:id="56754689">
      <w:bodyDiv w:val="1"/>
      <w:marLeft w:val="0"/>
      <w:marRight w:val="0"/>
      <w:marTop w:val="0"/>
      <w:marBottom w:val="0"/>
      <w:divBdr>
        <w:top w:val="none" w:sz="0" w:space="0" w:color="auto"/>
        <w:left w:val="none" w:sz="0" w:space="0" w:color="auto"/>
        <w:bottom w:val="none" w:sz="0" w:space="0" w:color="auto"/>
        <w:right w:val="none" w:sz="0" w:space="0" w:color="auto"/>
      </w:divBdr>
    </w:div>
    <w:div w:id="56785371">
      <w:bodyDiv w:val="1"/>
      <w:marLeft w:val="0"/>
      <w:marRight w:val="0"/>
      <w:marTop w:val="0"/>
      <w:marBottom w:val="0"/>
      <w:divBdr>
        <w:top w:val="none" w:sz="0" w:space="0" w:color="auto"/>
        <w:left w:val="none" w:sz="0" w:space="0" w:color="auto"/>
        <w:bottom w:val="none" w:sz="0" w:space="0" w:color="auto"/>
        <w:right w:val="none" w:sz="0" w:space="0" w:color="auto"/>
      </w:divBdr>
    </w:div>
    <w:div w:id="63257452">
      <w:bodyDiv w:val="1"/>
      <w:marLeft w:val="0"/>
      <w:marRight w:val="0"/>
      <w:marTop w:val="0"/>
      <w:marBottom w:val="0"/>
      <w:divBdr>
        <w:top w:val="none" w:sz="0" w:space="0" w:color="auto"/>
        <w:left w:val="none" w:sz="0" w:space="0" w:color="auto"/>
        <w:bottom w:val="none" w:sz="0" w:space="0" w:color="auto"/>
        <w:right w:val="none" w:sz="0" w:space="0" w:color="auto"/>
      </w:divBdr>
    </w:div>
    <w:div w:id="69621472">
      <w:bodyDiv w:val="1"/>
      <w:marLeft w:val="0"/>
      <w:marRight w:val="0"/>
      <w:marTop w:val="0"/>
      <w:marBottom w:val="0"/>
      <w:divBdr>
        <w:top w:val="none" w:sz="0" w:space="0" w:color="auto"/>
        <w:left w:val="none" w:sz="0" w:space="0" w:color="auto"/>
        <w:bottom w:val="none" w:sz="0" w:space="0" w:color="auto"/>
        <w:right w:val="none" w:sz="0" w:space="0" w:color="auto"/>
      </w:divBdr>
    </w:div>
    <w:div w:id="77823614">
      <w:bodyDiv w:val="1"/>
      <w:marLeft w:val="0"/>
      <w:marRight w:val="0"/>
      <w:marTop w:val="0"/>
      <w:marBottom w:val="0"/>
      <w:divBdr>
        <w:top w:val="none" w:sz="0" w:space="0" w:color="auto"/>
        <w:left w:val="none" w:sz="0" w:space="0" w:color="auto"/>
        <w:bottom w:val="none" w:sz="0" w:space="0" w:color="auto"/>
        <w:right w:val="none" w:sz="0" w:space="0" w:color="auto"/>
      </w:divBdr>
    </w:div>
    <w:div w:id="82800768">
      <w:bodyDiv w:val="1"/>
      <w:marLeft w:val="0"/>
      <w:marRight w:val="0"/>
      <w:marTop w:val="0"/>
      <w:marBottom w:val="0"/>
      <w:divBdr>
        <w:top w:val="none" w:sz="0" w:space="0" w:color="auto"/>
        <w:left w:val="none" w:sz="0" w:space="0" w:color="auto"/>
        <w:bottom w:val="none" w:sz="0" w:space="0" w:color="auto"/>
        <w:right w:val="none" w:sz="0" w:space="0" w:color="auto"/>
      </w:divBdr>
    </w:div>
    <w:div w:id="89473346">
      <w:bodyDiv w:val="1"/>
      <w:marLeft w:val="0"/>
      <w:marRight w:val="0"/>
      <w:marTop w:val="0"/>
      <w:marBottom w:val="0"/>
      <w:divBdr>
        <w:top w:val="none" w:sz="0" w:space="0" w:color="auto"/>
        <w:left w:val="none" w:sz="0" w:space="0" w:color="auto"/>
        <w:bottom w:val="none" w:sz="0" w:space="0" w:color="auto"/>
        <w:right w:val="none" w:sz="0" w:space="0" w:color="auto"/>
      </w:divBdr>
    </w:div>
    <w:div w:id="95757711">
      <w:bodyDiv w:val="1"/>
      <w:marLeft w:val="0"/>
      <w:marRight w:val="0"/>
      <w:marTop w:val="0"/>
      <w:marBottom w:val="0"/>
      <w:divBdr>
        <w:top w:val="none" w:sz="0" w:space="0" w:color="auto"/>
        <w:left w:val="none" w:sz="0" w:space="0" w:color="auto"/>
        <w:bottom w:val="none" w:sz="0" w:space="0" w:color="auto"/>
        <w:right w:val="none" w:sz="0" w:space="0" w:color="auto"/>
      </w:divBdr>
    </w:div>
    <w:div w:id="100731592">
      <w:bodyDiv w:val="1"/>
      <w:marLeft w:val="0"/>
      <w:marRight w:val="0"/>
      <w:marTop w:val="0"/>
      <w:marBottom w:val="0"/>
      <w:divBdr>
        <w:top w:val="none" w:sz="0" w:space="0" w:color="auto"/>
        <w:left w:val="none" w:sz="0" w:space="0" w:color="auto"/>
        <w:bottom w:val="none" w:sz="0" w:space="0" w:color="auto"/>
        <w:right w:val="none" w:sz="0" w:space="0" w:color="auto"/>
      </w:divBdr>
    </w:div>
    <w:div w:id="103235023">
      <w:bodyDiv w:val="1"/>
      <w:marLeft w:val="0"/>
      <w:marRight w:val="0"/>
      <w:marTop w:val="0"/>
      <w:marBottom w:val="0"/>
      <w:divBdr>
        <w:top w:val="none" w:sz="0" w:space="0" w:color="auto"/>
        <w:left w:val="none" w:sz="0" w:space="0" w:color="auto"/>
        <w:bottom w:val="none" w:sz="0" w:space="0" w:color="auto"/>
        <w:right w:val="none" w:sz="0" w:space="0" w:color="auto"/>
      </w:divBdr>
    </w:div>
    <w:div w:id="112411535">
      <w:bodyDiv w:val="1"/>
      <w:marLeft w:val="0"/>
      <w:marRight w:val="0"/>
      <w:marTop w:val="0"/>
      <w:marBottom w:val="0"/>
      <w:divBdr>
        <w:top w:val="none" w:sz="0" w:space="0" w:color="auto"/>
        <w:left w:val="none" w:sz="0" w:space="0" w:color="auto"/>
        <w:bottom w:val="none" w:sz="0" w:space="0" w:color="auto"/>
        <w:right w:val="none" w:sz="0" w:space="0" w:color="auto"/>
      </w:divBdr>
    </w:div>
    <w:div w:id="114451247">
      <w:bodyDiv w:val="1"/>
      <w:marLeft w:val="0"/>
      <w:marRight w:val="0"/>
      <w:marTop w:val="0"/>
      <w:marBottom w:val="0"/>
      <w:divBdr>
        <w:top w:val="none" w:sz="0" w:space="0" w:color="auto"/>
        <w:left w:val="none" w:sz="0" w:space="0" w:color="auto"/>
        <w:bottom w:val="none" w:sz="0" w:space="0" w:color="auto"/>
        <w:right w:val="none" w:sz="0" w:space="0" w:color="auto"/>
      </w:divBdr>
    </w:div>
    <w:div w:id="122621434">
      <w:bodyDiv w:val="1"/>
      <w:marLeft w:val="0"/>
      <w:marRight w:val="0"/>
      <w:marTop w:val="0"/>
      <w:marBottom w:val="0"/>
      <w:divBdr>
        <w:top w:val="none" w:sz="0" w:space="0" w:color="auto"/>
        <w:left w:val="none" w:sz="0" w:space="0" w:color="auto"/>
        <w:bottom w:val="none" w:sz="0" w:space="0" w:color="auto"/>
        <w:right w:val="none" w:sz="0" w:space="0" w:color="auto"/>
      </w:divBdr>
    </w:div>
    <w:div w:id="145053967">
      <w:bodyDiv w:val="1"/>
      <w:marLeft w:val="0"/>
      <w:marRight w:val="0"/>
      <w:marTop w:val="0"/>
      <w:marBottom w:val="0"/>
      <w:divBdr>
        <w:top w:val="none" w:sz="0" w:space="0" w:color="auto"/>
        <w:left w:val="none" w:sz="0" w:space="0" w:color="auto"/>
        <w:bottom w:val="none" w:sz="0" w:space="0" w:color="auto"/>
        <w:right w:val="none" w:sz="0" w:space="0" w:color="auto"/>
      </w:divBdr>
    </w:div>
    <w:div w:id="151609495">
      <w:bodyDiv w:val="1"/>
      <w:marLeft w:val="0"/>
      <w:marRight w:val="0"/>
      <w:marTop w:val="0"/>
      <w:marBottom w:val="0"/>
      <w:divBdr>
        <w:top w:val="none" w:sz="0" w:space="0" w:color="auto"/>
        <w:left w:val="none" w:sz="0" w:space="0" w:color="auto"/>
        <w:bottom w:val="none" w:sz="0" w:space="0" w:color="auto"/>
        <w:right w:val="none" w:sz="0" w:space="0" w:color="auto"/>
      </w:divBdr>
    </w:div>
    <w:div w:id="152379393">
      <w:bodyDiv w:val="1"/>
      <w:marLeft w:val="0"/>
      <w:marRight w:val="0"/>
      <w:marTop w:val="0"/>
      <w:marBottom w:val="0"/>
      <w:divBdr>
        <w:top w:val="none" w:sz="0" w:space="0" w:color="auto"/>
        <w:left w:val="none" w:sz="0" w:space="0" w:color="auto"/>
        <w:bottom w:val="none" w:sz="0" w:space="0" w:color="auto"/>
        <w:right w:val="none" w:sz="0" w:space="0" w:color="auto"/>
      </w:divBdr>
    </w:div>
    <w:div w:id="154303957">
      <w:bodyDiv w:val="1"/>
      <w:marLeft w:val="0"/>
      <w:marRight w:val="0"/>
      <w:marTop w:val="0"/>
      <w:marBottom w:val="0"/>
      <w:divBdr>
        <w:top w:val="none" w:sz="0" w:space="0" w:color="auto"/>
        <w:left w:val="none" w:sz="0" w:space="0" w:color="auto"/>
        <w:bottom w:val="none" w:sz="0" w:space="0" w:color="auto"/>
        <w:right w:val="none" w:sz="0" w:space="0" w:color="auto"/>
      </w:divBdr>
    </w:div>
    <w:div w:id="156002269">
      <w:bodyDiv w:val="1"/>
      <w:marLeft w:val="0"/>
      <w:marRight w:val="0"/>
      <w:marTop w:val="0"/>
      <w:marBottom w:val="0"/>
      <w:divBdr>
        <w:top w:val="none" w:sz="0" w:space="0" w:color="auto"/>
        <w:left w:val="none" w:sz="0" w:space="0" w:color="auto"/>
        <w:bottom w:val="none" w:sz="0" w:space="0" w:color="auto"/>
        <w:right w:val="none" w:sz="0" w:space="0" w:color="auto"/>
      </w:divBdr>
    </w:div>
    <w:div w:id="164321238">
      <w:bodyDiv w:val="1"/>
      <w:marLeft w:val="0"/>
      <w:marRight w:val="0"/>
      <w:marTop w:val="0"/>
      <w:marBottom w:val="0"/>
      <w:divBdr>
        <w:top w:val="none" w:sz="0" w:space="0" w:color="auto"/>
        <w:left w:val="none" w:sz="0" w:space="0" w:color="auto"/>
        <w:bottom w:val="none" w:sz="0" w:space="0" w:color="auto"/>
        <w:right w:val="none" w:sz="0" w:space="0" w:color="auto"/>
      </w:divBdr>
    </w:div>
    <w:div w:id="165441466">
      <w:bodyDiv w:val="1"/>
      <w:marLeft w:val="0"/>
      <w:marRight w:val="0"/>
      <w:marTop w:val="0"/>
      <w:marBottom w:val="0"/>
      <w:divBdr>
        <w:top w:val="none" w:sz="0" w:space="0" w:color="auto"/>
        <w:left w:val="none" w:sz="0" w:space="0" w:color="auto"/>
        <w:bottom w:val="none" w:sz="0" w:space="0" w:color="auto"/>
        <w:right w:val="none" w:sz="0" w:space="0" w:color="auto"/>
      </w:divBdr>
    </w:div>
    <w:div w:id="168565833">
      <w:bodyDiv w:val="1"/>
      <w:marLeft w:val="0"/>
      <w:marRight w:val="0"/>
      <w:marTop w:val="0"/>
      <w:marBottom w:val="0"/>
      <w:divBdr>
        <w:top w:val="none" w:sz="0" w:space="0" w:color="auto"/>
        <w:left w:val="none" w:sz="0" w:space="0" w:color="auto"/>
        <w:bottom w:val="none" w:sz="0" w:space="0" w:color="auto"/>
        <w:right w:val="none" w:sz="0" w:space="0" w:color="auto"/>
      </w:divBdr>
    </w:div>
    <w:div w:id="185605887">
      <w:bodyDiv w:val="1"/>
      <w:marLeft w:val="0"/>
      <w:marRight w:val="0"/>
      <w:marTop w:val="0"/>
      <w:marBottom w:val="0"/>
      <w:divBdr>
        <w:top w:val="none" w:sz="0" w:space="0" w:color="auto"/>
        <w:left w:val="none" w:sz="0" w:space="0" w:color="auto"/>
        <w:bottom w:val="none" w:sz="0" w:space="0" w:color="auto"/>
        <w:right w:val="none" w:sz="0" w:space="0" w:color="auto"/>
      </w:divBdr>
    </w:div>
    <w:div w:id="191768935">
      <w:bodyDiv w:val="1"/>
      <w:marLeft w:val="0"/>
      <w:marRight w:val="0"/>
      <w:marTop w:val="0"/>
      <w:marBottom w:val="0"/>
      <w:divBdr>
        <w:top w:val="none" w:sz="0" w:space="0" w:color="auto"/>
        <w:left w:val="none" w:sz="0" w:space="0" w:color="auto"/>
        <w:bottom w:val="none" w:sz="0" w:space="0" w:color="auto"/>
        <w:right w:val="none" w:sz="0" w:space="0" w:color="auto"/>
      </w:divBdr>
    </w:div>
    <w:div w:id="201208592">
      <w:bodyDiv w:val="1"/>
      <w:marLeft w:val="0"/>
      <w:marRight w:val="0"/>
      <w:marTop w:val="0"/>
      <w:marBottom w:val="0"/>
      <w:divBdr>
        <w:top w:val="none" w:sz="0" w:space="0" w:color="auto"/>
        <w:left w:val="none" w:sz="0" w:space="0" w:color="auto"/>
        <w:bottom w:val="none" w:sz="0" w:space="0" w:color="auto"/>
        <w:right w:val="none" w:sz="0" w:space="0" w:color="auto"/>
      </w:divBdr>
    </w:div>
    <w:div w:id="206182453">
      <w:bodyDiv w:val="1"/>
      <w:marLeft w:val="0"/>
      <w:marRight w:val="0"/>
      <w:marTop w:val="0"/>
      <w:marBottom w:val="0"/>
      <w:divBdr>
        <w:top w:val="none" w:sz="0" w:space="0" w:color="auto"/>
        <w:left w:val="none" w:sz="0" w:space="0" w:color="auto"/>
        <w:bottom w:val="none" w:sz="0" w:space="0" w:color="auto"/>
        <w:right w:val="none" w:sz="0" w:space="0" w:color="auto"/>
      </w:divBdr>
    </w:div>
    <w:div w:id="207494561">
      <w:bodyDiv w:val="1"/>
      <w:marLeft w:val="0"/>
      <w:marRight w:val="0"/>
      <w:marTop w:val="0"/>
      <w:marBottom w:val="0"/>
      <w:divBdr>
        <w:top w:val="none" w:sz="0" w:space="0" w:color="auto"/>
        <w:left w:val="none" w:sz="0" w:space="0" w:color="auto"/>
        <w:bottom w:val="none" w:sz="0" w:space="0" w:color="auto"/>
        <w:right w:val="none" w:sz="0" w:space="0" w:color="auto"/>
      </w:divBdr>
    </w:div>
    <w:div w:id="218135057">
      <w:bodyDiv w:val="1"/>
      <w:marLeft w:val="0"/>
      <w:marRight w:val="0"/>
      <w:marTop w:val="0"/>
      <w:marBottom w:val="0"/>
      <w:divBdr>
        <w:top w:val="none" w:sz="0" w:space="0" w:color="auto"/>
        <w:left w:val="none" w:sz="0" w:space="0" w:color="auto"/>
        <w:bottom w:val="none" w:sz="0" w:space="0" w:color="auto"/>
        <w:right w:val="none" w:sz="0" w:space="0" w:color="auto"/>
      </w:divBdr>
    </w:div>
    <w:div w:id="220797107">
      <w:bodyDiv w:val="1"/>
      <w:marLeft w:val="0"/>
      <w:marRight w:val="0"/>
      <w:marTop w:val="0"/>
      <w:marBottom w:val="0"/>
      <w:divBdr>
        <w:top w:val="none" w:sz="0" w:space="0" w:color="auto"/>
        <w:left w:val="none" w:sz="0" w:space="0" w:color="auto"/>
        <w:bottom w:val="none" w:sz="0" w:space="0" w:color="auto"/>
        <w:right w:val="none" w:sz="0" w:space="0" w:color="auto"/>
      </w:divBdr>
    </w:div>
    <w:div w:id="230046410">
      <w:bodyDiv w:val="1"/>
      <w:marLeft w:val="0"/>
      <w:marRight w:val="0"/>
      <w:marTop w:val="0"/>
      <w:marBottom w:val="0"/>
      <w:divBdr>
        <w:top w:val="none" w:sz="0" w:space="0" w:color="auto"/>
        <w:left w:val="none" w:sz="0" w:space="0" w:color="auto"/>
        <w:bottom w:val="none" w:sz="0" w:space="0" w:color="auto"/>
        <w:right w:val="none" w:sz="0" w:space="0" w:color="auto"/>
      </w:divBdr>
    </w:div>
    <w:div w:id="238252682">
      <w:bodyDiv w:val="1"/>
      <w:marLeft w:val="0"/>
      <w:marRight w:val="0"/>
      <w:marTop w:val="0"/>
      <w:marBottom w:val="0"/>
      <w:divBdr>
        <w:top w:val="none" w:sz="0" w:space="0" w:color="auto"/>
        <w:left w:val="none" w:sz="0" w:space="0" w:color="auto"/>
        <w:bottom w:val="none" w:sz="0" w:space="0" w:color="auto"/>
        <w:right w:val="none" w:sz="0" w:space="0" w:color="auto"/>
      </w:divBdr>
    </w:div>
    <w:div w:id="241764565">
      <w:bodyDiv w:val="1"/>
      <w:marLeft w:val="0"/>
      <w:marRight w:val="0"/>
      <w:marTop w:val="0"/>
      <w:marBottom w:val="0"/>
      <w:divBdr>
        <w:top w:val="none" w:sz="0" w:space="0" w:color="auto"/>
        <w:left w:val="none" w:sz="0" w:space="0" w:color="auto"/>
        <w:bottom w:val="none" w:sz="0" w:space="0" w:color="auto"/>
        <w:right w:val="none" w:sz="0" w:space="0" w:color="auto"/>
      </w:divBdr>
    </w:div>
    <w:div w:id="245501176">
      <w:bodyDiv w:val="1"/>
      <w:marLeft w:val="0"/>
      <w:marRight w:val="0"/>
      <w:marTop w:val="0"/>
      <w:marBottom w:val="0"/>
      <w:divBdr>
        <w:top w:val="none" w:sz="0" w:space="0" w:color="auto"/>
        <w:left w:val="none" w:sz="0" w:space="0" w:color="auto"/>
        <w:bottom w:val="none" w:sz="0" w:space="0" w:color="auto"/>
        <w:right w:val="none" w:sz="0" w:space="0" w:color="auto"/>
      </w:divBdr>
    </w:div>
    <w:div w:id="246232866">
      <w:bodyDiv w:val="1"/>
      <w:marLeft w:val="0"/>
      <w:marRight w:val="0"/>
      <w:marTop w:val="0"/>
      <w:marBottom w:val="0"/>
      <w:divBdr>
        <w:top w:val="none" w:sz="0" w:space="0" w:color="auto"/>
        <w:left w:val="none" w:sz="0" w:space="0" w:color="auto"/>
        <w:bottom w:val="none" w:sz="0" w:space="0" w:color="auto"/>
        <w:right w:val="none" w:sz="0" w:space="0" w:color="auto"/>
      </w:divBdr>
    </w:div>
    <w:div w:id="249000526">
      <w:bodyDiv w:val="1"/>
      <w:marLeft w:val="0"/>
      <w:marRight w:val="0"/>
      <w:marTop w:val="0"/>
      <w:marBottom w:val="0"/>
      <w:divBdr>
        <w:top w:val="none" w:sz="0" w:space="0" w:color="auto"/>
        <w:left w:val="none" w:sz="0" w:space="0" w:color="auto"/>
        <w:bottom w:val="none" w:sz="0" w:space="0" w:color="auto"/>
        <w:right w:val="none" w:sz="0" w:space="0" w:color="auto"/>
      </w:divBdr>
    </w:div>
    <w:div w:id="251744592">
      <w:bodyDiv w:val="1"/>
      <w:marLeft w:val="0"/>
      <w:marRight w:val="0"/>
      <w:marTop w:val="0"/>
      <w:marBottom w:val="0"/>
      <w:divBdr>
        <w:top w:val="none" w:sz="0" w:space="0" w:color="auto"/>
        <w:left w:val="none" w:sz="0" w:space="0" w:color="auto"/>
        <w:bottom w:val="none" w:sz="0" w:space="0" w:color="auto"/>
        <w:right w:val="none" w:sz="0" w:space="0" w:color="auto"/>
      </w:divBdr>
    </w:div>
    <w:div w:id="254555018">
      <w:bodyDiv w:val="1"/>
      <w:marLeft w:val="0"/>
      <w:marRight w:val="0"/>
      <w:marTop w:val="0"/>
      <w:marBottom w:val="0"/>
      <w:divBdr>
        <w:top w:val="none" w:sz="0" w:space="0" w:color="auto"/>
        <w:left w:val="none" w:sz="0" w:space="0" w:color="auto"/>
        <w:bottom w:val="none" w:sz="0" w:space="0" w:color="auto"/>
        <w:right w:val="none" w:sz="0" w:space="0" w:color="auto"/>
      </w:divBdr>
    </w:div>
    <w:div w:id="257717905">
      <w:bodyDiv w:val="1"/>
      <w:marLeft w:val="0"/>
      <w:marRight w:val="0"/>
      <w:marTop w:val="0"/>
      <w:marBottom w:val="0"/>
      <w:divBdr>
        <w:top w:val="none" w:sz="0" w:space="0" w:color="auto"/>
        <w:left w:val="none" w:sz="0" w:space="0" w:color="auto"/>
        <w:bottom w:val="none" w:sz="0" w:space="0" w:color="auto"/>
        <w:right w:val="none" w:sz="0" w:space="0" w:color="auto"/>
      </w:divBdr>
    </w:div>
    <w:div w:id="260992659">
      <w:bodyDiv w:val="1"/>
      <w:marLeft w:val="0"/>
      <w:marRight w:val="0"/>
      <w:marTop w:val="0"/>
      <w:marBottom w:val="0"/>
      <w:divBdr>
        <w:top w:val="none" w:sz="0" w:space="0" w:color="auto"/>
        <w:left w:val="none" w:sz="0" w:space="0" w:color="auto"/>
        <w:bottom w:val="none" w:sz="0" w:space="0" w:color="auto"/>
        <w:right w:val="none" w:sz="0" w:space="0" w:color="auto"/>
      </w:divBdr>
    </w:div>
    <w:div w:id="261761810">
      <w:bodyDiv w:val="1"/>
      <w:marLeft w:val="0"/>
      <w:marRight w:val="0"/>
      <w:marTop w:val="0"/>
      <w:marBottom w:val="0"/>
      <w:divBdr>
        <w:top w:val="none" w:sz="0" w:space="0" w:color="auto"/>
        <w:left w:val="none" w:sz="0" w:space="0" w:color="auto"/>
        <w:bottom w:val="none" w:sz="0" w:space="0" w:color="auto"/>
        <w:right w:val="none" w:sz="0" w:space="0" w:color="auto"/>
      </w:divBdr>
    </w:div>
    <w:div w:id="269318013">
      <w:bodyDiv w:val="1"/>
      <w:marLeft w:val="0"/>
      <w:marRight w:val="0"/>
      <w:marTop w:val="0"/>
      <w:marBottom w:val="0"/>
      <w:divBdr>
        <w:top w:val="none" w:sz="0" w:space="0" w:color="auto"/>
        <w:left w:val="none" w:sz="0" w:space="0" w:color="auto"/>
        <w:bottom w:val="none" w:sz="0" w:space="0" w:color="auto"/>
        <w:right w:val="none" w:sz="0" w:space="0" w:color="auto"/>
      </w:divBdr>
    </w:div>
    <w:div w:id="269557529">
      <w:bodyDiv w:val="1"/>
      <w:marLeft w:val="0"/>
      <w:marRight w:val="0"/>
      <w:marTop w:val="0"/>
      <w:marBottom w:val="0"/>
      <w:divBdr>
        <w:top w:val="none" w:sz="0" w:space="0" w:color="auto"/>
        <w:left w:val="none" w:sz="0" w:space="0" w:color="auto"/>
        <w:bottom w:val="none" w:sz="0" w:space="0" w:color="auto"/>
        <w:right w:val="none" w:sz="0" w:space="0" w:color="auto"/>
      </w:divBdr>
    </w:div>
    <w:div w:id="289021535">
      <w:bodyDiv w:val="1"/>
      <w:marLeft w:val="0"/>
      <w:marRight w:val="0"/>
      <w:marTop w:val="0"/>
      <w:marBottom w:val="0"/>
      <w:divBdr>
        <w:top w:val="none" w:sz="0" w:space="0" w:color="auto"/>
        <w:left w:val="none" w:sz="0" w:space="0" w:color="auto"/>
        <w:bottom w:val="none" w:sz="0" w:space="0" w:color="auto"/>
        <w:right w:val="none" w:sz="0" w:space="0" w:color="auto"/>
      </w:divBdr>
    </w:div>
    <w:div w:id="291711766">
      <w:bodyDiv w:val="1"/>
      <w:marLeft w:val="0"/>
      <w:marRight w:val="0"/>
      <w:marTop w:val="0"/>
      <w:marBottom w:val="0"/>
      <w:divBdr>
        <w:top w:val="none" w:sz="0" w:space="0" w:color="auto"/>
        <w:left w:val="none" w:sz="0" w:space="0" w:color="auto"/>
        <w:bottom w:val="none" w:sz="0" w:space="0" w:color="auto"/>
        <w:right w:val="none" w:sz="0" w:space="0" w:color="auto"/>
      </w:divBdr>
    </w:div>
    <w:div w:id="297802104">
      <w:bodyDiv w:val="1"/>
      <w:marLeft w:val="0"/>
      <w:marRight w:val="0"/>
      <w:marTop w:val="0"/>
      <w:marBottom w:val="0"/>
      <w:divBdr>
        <w:top w:val="none" w:sz="0" w:space="0" w:color="auto"/>
        <w:left w:val="none" w:sz="0" w:space="0" w:color="auto"/>
        <w:bottom w:val="none" w:sz="0" w:space="0" w:color="auto"/>
        <w:right w:val="none" w:sz="0" w:space="0" w:color="auto"/>
      </w:divBdr>
    </w:div>
    <w:div w:id="306474778">
      <w:bodyDiv w:val="1"/>
      <w:marLeft w:val="0"/>
      <w:marRight w:val="0"/>
      <w:marTop w:val="0"/>
      <w:marBottom w:val="0"/>
      <w:divBdr>
        <w:top w:val="none" w:sz="0" w:space="0" w:color="auto"/>
        <w:left w:val="none" w:sz="0" w:space="0" w:color="auto"/>
        <w:bottom w:val="none" w:sz="0" w:space="0" w:color="auto"/>
        <w:right w:val="none" w:sz="0" w:space="0" w:color="auto"/>
      </w:divBdr>
    </w:div>
    <w:div w:id="323241506">
      <w:bodyDiv w:val="1"/>
      <w:marLeft w:val="0"/>
      <w:marRight w:val="0"/>
      <w:marTop w:val="0"/>
      <w:marBottom w:val="0"/>
      <w:divBdr>
        <w:top w:val="none" w:sz="0" w:space="0" w:color="auto"/>
        <w:left w:val="none" w:sz="0" w:space="0" w:color="auto"/>
        <w:bottom w:val="none" w:sz="0" w:space="0" w:color="auto"/>
        <w:right w:val="none" w:sz="0" w:space="0" w:color="auto"/>
      </w:divBdr>
    </w:div>
    <w:div w:id="336615869">
      <w:bodyDiv w:val="1"/>
      <w:marLeft w:val="0"/>
      <w:marRight w:val="0"/>
      <w:marTop w:val="0"/>
      <w:marBottom w:val="0"/>
      <w:divBdr>
        <w:top w:val="none" w:sz="0" w:space="0" w:color="auto"/>
        <w:left w:val="none" w:sz="0" w:space="0" w:color="auto"/>
        <w:bottom w:val="none" w:sz="0" w:space="0" w:color="auto"/>
        <w:right w:val="none" w:sz="0" w:space="0" w:color="auto"/>
      </w:divBdr>
    </w:div>
    <w:div w:id="343675007">
      <w:bodyDiv w:val="1"/>
      <w:marLeft w:val="0"/>
      <w:marRight w:val="0"/>
      <w:marTop w:val="0"/>
      <w:marBottom w:val="0"/>
      <w:divBdr>
        <w:top w:val="none" w:sz="0" w:space="0" w:color="auto"/>
        <w:left w:val="none" w:sz="0" w:space="0" w:color="auto"/>
        <w:bottom w:val="none" w:sz="0" w:space="0" w:color="auto"/>
        <w:right w:val="none" w:sz="0" w:space="0" w:color="auto"/>
      </w:divBdr>
    </w:div>
    <w:div w:id="350495890">
      <w:bodyDiv w:val="1"/>
      <w:marLeft w:val="0"/>
      <w:marRight w:val="0"/>
      <w:marTop w:val="0"/>
      <w:marBottom w:val="0"/>
      <w:divBdr>
        <w:top w:val="none" w:sz="0" w:space="0" w:color="auto"/>
        <w:left w:val="none" w:sz="0" w:space="0" w:color="auto"/>
        <w:bottom w:val="none" w:sz="0" w:space="0" w:color="auto"/>
        <w:right w:val="none" w:sz="0" w:space="0" w:color="auto"/>
      </w:divBdr>
    </w:div>
    <w:div w:id="365302606">
      <w:bodyDiv w:val="1"/>
      <w:marLeft w:val="0"/>
      <w:marRight w:val="0"/>
      <w:marTop w:val="0"/>
      <w:marBottom w:val="0"/>
      <w:divBdr>
        <w:top w:val="none" w:sz="0" w:space="0" w:color="auto"/>
        <w:left w:val="none" w:sz="0" w:space="0" w:color="auto"/>
        <w:bottom w:val="none" w:sz="0" w:space="0" w:color="auto"/>
        <w:right w:val="none" w:sz="0" w:space="0" w:color="auto"/>
      </w:divBdr>
    </w:div>
    <w:div w:id="368336658">
      <w:bodyDiv w:val="1"/>
      <w:marLeft w:val="0"/>
      <w:marRight w:val="0"/>
      <w:marTop w:val="0"/>
      <w:marBottom w:val="0"/>
      <w:divBdr>
        <w:top w:val="none" w:sz="0" w:space="0" w:color="auto"/>
        <w:left w:val="none" w:sz="0" w:space="0" w:color="auto"/>
        <w:bottom w:val="none" w:sz="0" w:space="0" w:color="auto"/>
        <w:right w:val="none" w:sz="0" w:space="0" w:color="auto"/>
      </w:divBdr>
    </w:div>
    <w:div w:id="372732754">
      <w:bodyDiv w:val="1"/>
      <w:marLeft w:val="0"/>
      <w:marRight w:val="0"/>
      <w:marTop w:val="0"/>
      <w:marBottom w:val="0"/>
      <w:divBdr>
        <w:top w:val="none" w:sz="0" w:space="0" w:color="auto"/>
        <w:left w:val="none" w:sz="0" w:space="0" w:color="auto"/>
        <w:bottom w:val="none" w:sz="0" w:space="0" w:color="auto"/>
        <w:right w:val="none" w:sz="0" w:space="0" w:color="auto"/>
      </w:divBdr>
    </w:div>
    <w:div w:id="374156456">
      <w:bodyDiv w:val="1"/>
      <w:marLeft w:val="0"/>
      <w:marRight w:val="0"/>
      <w:marTop w:val="0"/>
      <w:marBottom w:val="0"/>
      <w:divBdr>
        <w:top w:val="none" w:sz="0" w:space="0" w:color="auto"/>
        <w:left w:val="none" w:sz="0" w:space="0" w:color="auto"/>
        <w:bottom w:val="none" w:sz="0" w:space="0" w:color="auto"/>
        <w:right w:val="none" w:sz="0" w:space="0" w:color="auto"/>
      </w:divBdr>
    </w:div>
    <w:div w:id="394015202">
      <w:bodyDiv w:val="1"/>
      <w:marLeft w:val="0"/>
      <w:marRight w:val="0"/>
      <w:marTop w:val="0"/>
      <w:marBottom w:val="0"/>
      <w:divBdr>
        <w:top w:val="none" w:sz="0" w:space="0" w:color="auto"/>
        <w:left w:val="none" w:sz="0" w:space="0" w:color="auto"/>
        <w:bottom w:val="none" w:sz="0" w:space="0" w:color="auto"/>
        <w:right w:val="none" w:sz="0" w:space="0" w:color="auto"/>
      </w:divBdr>
    </w:div>
    <w:div w:id="397940546">
      <w:bodyDiv w:val="1"/>
      <w:marLeft w:val="0"/>
      <w:marRight w:val="0"/>
      <w:marTop w:val="0"/>
      <w:marBottom w:val="0"/>
      <w:divBdr>
        <w:top w:val="none" w:sz="0" w:space="0" w:color="auto"/>
        <w:left w:val="none" w:sz="0" w:space="0" w:color="auto"/>
        <w:bottom w:val="none" w:sz="0" w:space="0" w:color="auto"/>
        <w:right w:val="none" w:sz="0" w:space="0" w:color="auto"/>
      </w:divBdr>
    </w:div>
    <w:div w:id="398746638">
      <w:bodyDiv w:val="1"/>
      <w:marLeft w:val="0"/>
      <w:marRight w:val="0"/>
      <w:marTop w:val="0"/>
      <w:marBottom w:val="0"/>
      <w:divBdr>
        <w:top w:val="none" w:sz="0" w:space="0" w:color="auto"/>
        <w:left w:val="none" w:sz="0" w:space="0" w:color="auto"/>
        <w:bottom w:val="none" w:sz="0" w:space="0" w:color="auto"/>
        <w:right w:val="none" w:sz="0" w:space="0" w:color="auto"/>
      </w:divBdr>
    </w:div>
    <w:div w:id="400755006">
      <w:bodyDiv w:val="1"/>
      <w:marLeft w:val="0"/>
      <w:marRight w:val="0"/>
      <w:marTop w:val="0"/>
      <w:marBottom w:val="0"/>
      <w:divBdr>
        <w:top w:val="none" w:sz="0" w:space="0" w:color="auto"/>
        <w:left w:val="none" w:sz="0" w:space="0" w:color="auto"/>
        <w:bottom w:val="none" w:sz="0" w:space="0" w:color="auto"/>
        <w:right w:val="none" w:sz="0" w:space="0" w:color="auto"/>
      </w:divBdr>
    </w:div>
    <w:div w:id="403377526">
      <w:bodyDiv w:val="1"/>
      <w:marLeft w:val="0"/>
      <w:marRight w:val="0"/>
      <w:marTop w:val="0"/>
      <w:marBottom w:val="0"/>
      <w:divBdr>
        <w:top w:val="none" w:sz="0" w:space="0" w:color="auto"/>
        <w:left w:val="none" w:sz="0" w:space="0" w:color="auto"/>
        <w:bottom w:val="none" w:sz="0" w:space="0" w:color="auto"/>
        <w:right w:val="none" w:sz="0" w:space="0" w:color="auto"/>
      </w:divBdr>
    </w:div>
    <w:div w:id="403993448">
      <w:bodyDiv w:val="1"/>
      <w:marLeft w:val="0"/>
      <w:marRight w:val="0"/>
      <w:marTop w:val="0"/>
      <w:marBottom w:val="0"/>
      <w:divBdr>
        <w:top w:val="none" w:sz="0" w:space="0" w:color="auto"/>
        <w:left w:val="none" w:sz="0" w:space="0" w:color="auto"/>
        <w:bottom w:val="none" w:sz="0" w:space="0" w:color="auto"/>
        <w:right w:val="none" w:sz="0" w:space="0" w:color="auto"/>
      </w:divBdr>
    </w:div>
    <w:div w:id="405959775">
      <w:bodyDiv w:val="1"/>
      <w:marLeft w:val="0"/>
      <w:marRight w:val="0"/>
      <w:marTop w:val="0"/>
      <w:marBottom w:val="0"/>
      <w:divBdr>
        <w:top w:val="none" w:sz="0" w:space="0" w:color="auto"/>
        <w:left w:val="none" w:sz="0" w:space="0" w:color="auto"/>
        <w:bottom w:val="none" w:sz="0" w:space="0" w:color="auto"/>
        <w:right w:val="none" w:sz="0" w:space="0" w:color="auto"/>
      </w:divBdr>
    </w:div>
    <w:div w:id="409424217">
      <w:bodyDiv w:val="1"/>
      <w:marLeft w:val="0"/>
      <w:marRight w:val="0"/>
      <w:marTop w:val="0"/>
      <w:marBottom w:val="0"/>
      <w:divBdr>
        <w:top w:val="none" w:sz="0" w:space="0" w:color="auto"/>
        <w:left w:val="none" w:sz="0" w:space="0" w:color="auto"/>
        <w:bottom w:val="none" w:sz="0" w:space="0" w:color="auto"/>
        <w:right w:val="none" w:sz="0" w:space="0" w:color="auto"/>
      </w:divBdr>
    </w:div>
    <w:div w:id="410857940">
      <w:bodyDiv w:val="1"/>
      <w:marLeft w:val="0"/>
      <w:marRight w:val="0"/>
      <w:marTop w:val="0"/>
      <w:marBottom w:val="0"/>
      <w:divBdr>
        <w:top w:val="none" w:sz="0" w:space="0" w:color="auto"/>
        <w:left w:val="none" w:sz="0" w:space="0" w:color="auto"/>
        <w:bottom w:val="none" w:sz="0" w:space="0" w:color="auto"/>
        <w:right w:val="none" w:sz="0" w:space="0" w:color="auto"/>
      </w:divBdr>
    </w:div>
    <w:div w:id="414206869">
      <w:bodyDiv w:val="1"/>
      <w:marLeft w:val="0"/>
      <w:marRight w:val="0"/>
      <w:marTop w:val="0"/>
      <w:marBottom w:val="0"/>
      <w:divBdr>
        <w:top w:val="none" w:sz="0" w:space="0" w:color="auto"/>
        <w:left w:val="none" w:sz="0" w:space="0" w:color="auto"/>
        <w:bottom w:val="none" w:sz="0" w:space="0" w:color="auto"/>
        <w:right w:val="none" w:sz="0" w:space="0" w:color="auto"/>
      </w:divBdr>
    </w:div>
    <w:div w:id="421997199">
      <w:bodyDiv w:val="1"/>
      <w:marLeft w:val="0"/>
      <w:marRight w:val="0"/>
      <w:marTop w:val="0"/>
      <w:marBottom w:val="0"/>
      <w:divBdr>
        <w:top w:val="none" w:sz="0" w:space="0" w:color="auto"/>
        <w:left w:val="none" w:sz="0" w:space="0" w:color="auto"/>
        <w:bottom w:val="none" w:sz="0" w:space="0" w:color="auto"/>
        <w:right w:val="none" w:sz="0" w:space="0" w:color="auto"/>
      </w:divBdr>
    </w:div>
    <w:div w:id="423842223">
      <w:bodyDiv w:val="1"/>
      <w:marLeft w:val="0"/>
      <w:marRight w:val="0"/>
      <w:marTop w:val="0"/>
      <w:marBottom w:val="0"/>
      <w:divBdr>
        <w:top w:val="none" w:sz="0" w:space="0" w:color="auto"/>
        <w:left w:val="none" w:sz="0" w:space="0" w:color="auto"/>
        <w:bottom w:val="none" w:sz="0" w:space="0" w:color="auto"/>
        <w:right w:val="none" w:sz="0" w:space="0" w:color="auto"/>
      </w:divBdr>
    </w:div>
    <w:div w:id="425813825">
      <w:bodyDiv w:val="1"/>
      <w:marLeft w:val="0"/>
      <w:marRight w:val="0"/>
      <w:marTop w:val="0"/>
      <w:marBottom w:val="0"/>
      <w:divBdr>
        <w:top w:val="none" w:sz="0" w:space="0" w:color="auto"/>
        <w:left w:val="none" w:sz="0" w:space="0" w:color="auto"/>
        <w:bottom w:val="none" w:sz="0" w:space="0" w:color="auto"/>
        <w:right w:val="none" w:sz="0" w:space="0" w:color="auto"/>
      </w:divBdr>
    </w:div>
    <w:div w:id="427891897">
      <w:bodyDiv w:val="1"/>
      <w:marLeft w:val="0"/>
      <w:marRight w:val="0"/>
      <w:marTop w:val="0"/>
      <w:marBottom w:val="0"/>
      <w:divBdr>
        <w:top w:val="none" w:sz="0" w:space="0" w:color="auto"/>
        <w:left w:val="none" w:sz="0" w:space="0" w:color="auto"/>
        <w:bottom w:val="none" w:sz="0" w:space="0" w:color="auto"/>
        <w:right w:val="none" w:sz="0" w:space="0" w:color="auto"/>
      </w:divBdr>
    </w:div>
    <w:div w:id="431827983">
      <w:bodyDiv w:val="1"/>
      <w:marLeft w:val="0"/>
      <w:marRight w:val="0"/>
      <w:marTop w:val="0"/>
      <w:marBottom w:val="0"/>
      <w:divBdr>
        <w:top w:val="none" w:sz="0" w:space="0" w:color="auto"/>
        <w:left w:val="none" w:sz="0" w:space="0" w:color="auto"/>
        <w:bottom w:val="none" w:sz="0" w:space="0" w:color="auto"/>
        <w:right w:val="none" w:sz="0" w:space="0" w:color="auto"/>
      </w:divBdr>
    </w:div>
    <w:div w:id="433062136">
      <w:bodyDiv w:val="1"/>
      <w:marLeft w:val="0"/>
      <w:marRight w:val="0"/>
      <w:marTop w:val="0"/>
      <w:marBottom w:val="0"/>
      <w:divBdr>
        <w:top w:val="none" w:sz="0" w:space="0" w:color="auto"/>
        <w:left w:val="none" w:sz="0" w:space="0" w:color="auto"/>
        <w:bottom w:val="none" w:sz="0" w:space="0" w:color="auto"/>
        <w:right w:val="none" w:sz="0" w:space="0" w:color="auto"/>
      </w:divBdr>
    </w:div>
    <w:div w:id="433794934">
      <w:bodyDiv w:val="1"/>
      <w:marLeft w:val="0"/>
      <w:marRight w:val="0"/>
      <w:marTop w:val="0"/>
      <w:marBottom w:val="0"/>
      <w:divBdr>
        <w:top w:val="none" w:sz="0" w:space="0" w:color="auto"/>
        <w:left w:val="none" w:sz="0" w:space="0" w:color="auto"/>
        <w:bottom w:val="none" w:sz="0" w:space="0" w:color="auto"/>
        <w:right w:val="none" w:sz="0" w:space="0" w:color="auto"/>
      </w:divBdr>
    </w:div>
    <w:div w:id="436213955">
      <w:bodyDiv w:val="1"/>
      <w:marLeft w:val="0"/>
      <w:marRight w:val="0"/>
      <w:marTop w:val="0"/>
      <w:marBottom w:val="0"/>
      <w:divBdr>
        <w:top w:val="none" w:sz="0" w:space="0" w:color="auto"/>
        <w:left w:val="none" w:sz="0" w:space="0" w:color="auto"/>
        <w:bottom w:val="none" w:sz="0" w:space="0" w:color="auto"/>
        <w:right w:val="none" w:sz="0" w:space="0" w:color="auto"/>
      </w:divBdr>
    </w:div>
    <w:div w:id="438109467">
      <w:bodyDiv w:val="1"/>
      <w:marLeft w:val="0"/>
      <w:marRight w:val="0"/>
      <w:marTop w:val="0"/>
      <w:marBottom w:val="0"/>
      <w:divBdr>
        <w:top w:val="none" w:sz="0" w:space="0" w:color="auto"/>
        <w:left w:val="none" w:sz="0" w:space="0" w:color="auto"/>
        <w:bottom w:val="none" w:sz="0" w:space="0" w:color="auto"/>
        <w:right w:val="none" w:sz="0" w:space="0" w:color="auto"/>
      </w:divBdr>
    </w:div>
    <w:div w:id="456796764">
      <w:bodyDiv w:val="1"/>
      <w:marLeft w:val="0"/>
      <w:marRight w:val="0"/>
      <w:marTop w:val="0"/>
      <w:marBottom w:val="0"/>
      <w:divBdr>
        <w:top w:val="none" w:sz="0" w:space="0" w:color="auto"/>
        <w:left w:val="none" w:sz="0" w:space="0" w:color="auto"/>
        <w:bottom w:val="none" w:sz="0" w:space="0" w:color="auto"/>
        <w:right w:val="none" w:sz="0" w:space="0" w:color="auto"/>
      </w:divBdr>
    </w:div>
    <w:div w:id="457530066">
      <w:bodyDiv w:val="1"/>
      <w:marLeft w:val="0"/>
      <w:marRight w:val="0"/>
      <w:marTop w:val="0"/>
      <w:marBottom w:val="0"/>
      <w:divBdr>
        <w:top w:val="none" w:sz="0" w:space="0" w:color="auto"/>
        <w:left w:val="none" w:sz="0" w:space="0" w:color="auto"/>
        <w:bottom w:val="none" w:sz="0" w:space="0" w:color="auto"/>
        <w:right w:val="none" w:sz="0" w:space="0" w:color="auto"/>
      </w:divBdr>
    </w:div>
    <w:div w:id="459033230">
      <w:bodyDiv w:val="1"/>
      <w:marLeft w:val="0"/>
      <w:marRight w:val="0"/>
      <w:marTop w:val="0"/>
      <w:marBottom w:val="0"/>
      <w:divBdr>
        <w:top w:val="none" w:sz="0" w:space="0" w:color="auto"/>
        <w:left w:val="none" w:sz="0" w:space="0" w:color="auto"/>
        <w:bottom w:val="none" w:sz="0" w:space="0" w:color="auto"/>
        <w:right w:val="none" w:sz="0" w:space="0" w:color="auto"/>
      </w:divBdr>
    </w:div>
    <w:div w:id="462773529">
      <w:bodyDiv w:val="1"/>
      <w:marLeft w:val="0"/>
      <w:marRight w:val="0"/>
      <w:marTop w:val="0"/>
      <w:marBottom w:val="0"/>
      <w:divBdr>
        <w:top w:val="none" w:sz="0" w:space="0" w:color="auto"/>
        <w:left w:val="none" w:sz="0" w:space="0" w:color="auto"/>
        <w:bottom w:val="none" w:sz="0" w:space="0" w:color="auto"/>
        <w:right w:val="none" w:sz="0" w:space="0" w:color="auto"/>
      </w:divBdr>
    </w:div>
    <w:div w:id="471098532">
      <w:bodyDiv w:val="1"/>
      <w:marLeft w:val="0"/>
      <w:marRight w:val="0"/>
      <w:marTop w:val="0"/>
      <w:marBottom w:val="0"/>
      <w:divBdr>
        <w:top w:val="none" w:sz="0" w:space="0" w:color="auto"/>
        <w:left w:val="none" w:sz="0" w:space="0" w:color="auto"/>
        <w:bottom w:val="none" w:sz="0" w:space="0" w:color="auto"/>
        <w:right w:val="none" w:sz="0" w:space="0" w:color="auto"/>
      </w:divBdr>
    </w:div>
    <w:div w:id="476998851">
      <w:bodyDiv w:val="1"/>
      <w:marLeft w:val="0"/>
      <w:marRight w:val="0"/>
      <w:marTop w:val="0"/>
      <w:marBottom w:val="0"/>
      <w:divBdr>
        <w:top w:val="none" w:sz="0" w:space="0" w:color="auto"/>
        <w:left w:val="none" w:sz="0" w:space="0" w:color="auto"/>
        <w:bottom w:val="none" w:sz="0" w:space="0" w:color="auto"/>
        <w:right w:val="none" w:sz="0" w:space="0" w:color="auto"/>
      </w:divBdr>
    </w:div>
    <w:div w:id="479269364">
      <w:bodyDiv w:val="1"/>
      <w:marLeft w:val="0"/>
      <w:marRight w:val="0"/>
      <w:marTop w:val="0"/>
      <w:marBottom w:val="0"/>
      <w:divBdr>
        <w:top w:val="none" w:sz="0" w:space="0" w:color="auto"/>
        <w:left w:val="none" w:sz="0" w:space="0" w:color="auto"/>
        <w:bottom w:val="none" w:sz="0" w:space="0" w:color="auto"/>
        <w:right w:val="none" w:sz="0" w:space="0" w:color="auto"/>
      </w:divBdr>
    </w:div>
    <w:div w:id="481577278">
      <w:bodyDiv w:val="1"/>
      <w:marLeft w:val="0"/>
      <w:marRight w:val="0"/>
      <w:marTop w:val="0"/>
      <w:marBottom w:val="0"/>
      <w:divBdr>
        <w:top w:val="none" w:sz="0" w:space="0" w:color="auto"/>
        <w:left w:val="none" w:sz="0" w:space="0" w:color="auto"/>
        <w:bottom w:val="none" w:sz="0" w:space="0" w:color="auto"/>
        <w:right w:val="none" w:sz="0" w:space="0" w:color="auto"/>
      </w:divBdr>
    </w:div>
    <w:div w:id="484589286">
      <w:bodyDiv w:val="1"/>
      <w:marLeft w:val="0"/>
      <w:marRight w:val="0"/>
      <w:marTop w:val="0"/>
      <w:marBottom w:val="0"/>
      <w:divBdr>
        <w:top w:val="none" w:sz="0" w:space="0" w:color="auto"/>
        <w:left w:val="none" w:sz="0" w:space="0" w:color="auto"/>
        <w:bottom w:val="none" w:sz="0" w:space="0" w:color="auto"/>
        <w:right w:val="none" w:sz="0" w:space="0" w:color="auto"/>
      </w:divBdr>
    </w:div>
    <w:div w:id="490487642">
      <w:bodyDiv w:val="1"/>
      <w:marLeft w:val="0"/>
      <w:marRight w:val="0"/>
      <w:marTop w:val="0"/>
      <w:marBottom w:val="0"/>
      <w:divBdr>
        <w:top w:val="none" w:sz="0" w:space="0" w:color="auto"/>
        <w:left w:val="none" w:sz="0" w:space="0" w:color="auto"/>
        <w:bottom w:val="none" w:sz="0" w:space="0" w:color="auto"/>
        <w:right w:val="none" w:sz="0" w:space="0" w:color="auto"/>
      </w:divBdr>
    </w:div>
    <w:div w:id="497618790">
      <w:bodyDiv w:val="1"/>
      <w:marLeft w:val="0"/>
      <w:marRight w:val="0"/>
      <w:marTop w:val="0"/>
      <w:marBottom w:val="0"/>
      <w:divBdr>
        <w:top w:val="none" w:sz="0" w:space="0" w:color="auto"/>
        <w:left w:val="none" w:sz="0" w:space="0" w:color="auto"/>
        <w:bottom w:val="none" w:sz="0" w:space="0" w:color="auto"/>
        <w:right w:val="none" w:sz="0" w:space="0" w:color="auto"/>
      </w:divBdr>
    </w:div>
    <w:div w:id="500464902">
      <w:bodyDiv w:val="1"/>
      <w:marLeft w:val="0"/>
      <w:marRight w:val="0"/>
      <w:marTop w:val="0"/>
      <w:marBottom w:val="0"/>
      <w:divBdr>
        <w:top w:val="none" w:sz="0" w:space="0" w:color="auto"/>
        <w:left w:val="none" w:sz="0" w:space="0" w:color="auto"/>
        <w:bottom w:val="none" w:sz="0" w:space="0" w:color="auto"/>
        <w:right w:val="none" w:sz="0" w:space="0" w:color="auto"/>
      </w:divBdr>
    </w:div>
    <w:div w:id="504172308">
      <w:bodyDiv w:val="1"/>
      <w:marLeft w:val="0"/>
      <w:marRight w:val="0"/>
      <w:marTop w:val="0"/>
      <w:marBottom w:val="0"/>
      <w:divBdr>
        <w:top w:val="none" w:sz="0" w:space="0" w:color="auto"/>
        <w:left w:val="none" w:sz="0" w:space="0" w:color="auto"/>
        <w:bottom w:val="none" w:sz="0" w:space="0" w:color="auto"/>
        <w:right w:val="none" w:sz="0" w:space="0" w:color="auto"/>
      </w:divBdr>
    </w:div>
    <w:div w:id="510412586">
      <w:bodyDiv w:val="1"/>
      <w:marLeft w:val="0"/>
      <w:marRight w:val="0"/>
      <w:marTop w:val="0"/>
      <w:marBottom w:val="0"/>
      <w:divBdr>
        <w:top w:val="none" w:sz="0" w:space="0" w:color="auto"/>
        <w:left w:val="none" w:sz="0" w:space="0" w:color="auto"/>
        <w:bottom w:val="none" w:sz="0" w:space="0" w:color="auto"/>
        <w:right w:val="none" w:sz="0" w:space="0" w:color="auto"/>
      </w:divBdr>
    </w:div>
    <w:div w:id="510947683">
      <w:bodyDiv w:val="1"/>
      <w:marLeft w:val="0"/>
      <w:marRight w:val="0"/>
      <w:marTop w:val="0"/>
      <w:marBottom w:val="0"/>
      <w:divBdr>
        <w:top w:val="none" w:sz="0" w:space="0" w:color="auto"/>
        <w:left w:val="none" w:sz="0" w:space="0" w:color="auto"/>
        <w:bottom w:val="none" w:sz="0" w:space="0" w:color="auto"/>
        <w:right w:val="none" w:sz="0" w:space="0" w:color="auto"/>
      </w:divBdr>
    </w:div>
    <w:div w:id="510996849">
      <w:bodyDiv w:val="1"/>
      <w:marLeft w:val="0"/>
      <w:marRight w:val="0"/>
      <w:marTop w:val="0"/>
      <w:marBottom w:val="0"/>
      <w:divBdr>
        <w:top w:val="none" w:sz="0" w:space="0" w:color="auto"/>
        <w:left w:val="none" w:sz="0" w:space="0" w:color="auto"/>
        <w:bottom w:val="none" w:sz="0" w:space="0" w:color="auto"/>
        <w:right w:val="none" w:sz="0" w:space="0" w:color="auto"/>
      </w:divBdr>
    </w:div>
    <w:div w:id="513424763">
      <w:bodyDiv w:val="1"/>
      <w:marLeft w:val="0"/>
      <w:marRight w:val="0"/>
      <w:marTop w:val="0"/>
      <w:marBottom w:val="0"/>
      <w:divBdr>
        <w:top w:val="none" w:sz="0" w:space="0" w:color="auto"/>
        <w:left w:val="none" w:sz="0" w:space="0" w:color="auto"/>
        <w:bottom w:val="none" w:sz="0" w:space="0" w:color="auto"/>
        <w:right w:val="none" w:sz="0" w:space="0" w:color="auto"/>
      </w:divBdr>
    </w:div>
    <w:div w:id="516429811">
      <w:bodyDiv w:val="1"/>
      <w:marLeft w:val="0"/>
      <w:marRight w:val="0"/>
      <w:marTop w:val="0"/>
      <w:marBottom w:val="0"/>
      <w:divBdr>
        <w:top w:val="none" w:sz="0" w:space="0" w:color="auto"/>
        <w:left w:val="none" w:sz="0" w:space="0" w:color="auto"/>
        <w:bottom w:val="none" w:sz="0" w:space="0" w:color="auto"/>
        <w:right w:val="none" w:sz="0" w:space="0" w:color="auto"/>
      </w:divBdr>
    </w:div>
    <w:div w:id="527063653">
      <w:bodyDiv w:val="1"/>
      <w:marLeft w:val="0"/>
      <w:marRight w:val="0"/>
      <w:marTop w:val="0"/>
      <w:marBottom w:val="0"/>
      <w:divBdr>
        <w:top w:val="none" w:sz="0" w:space="0" w:color="auto"/>
        <w:left w:val="none" w:sz="0" w:space="0" w:color="auto"/>
        <w:bottom w:val="none" w:sz="0" w:space="0" w:color="auto"/>
        <w:right w:val="none" w:sz="0" w:space="0" w:color="auto"/>
      </w:divBdr>
    </w:div>
    <w:div w:id="534463871">
      <w:bodyDiv w:val="1"/>
      <w:marLeft w:val="0"/>
      <w:marRight w:val="0"/>
      <w:marTop w:val="0"/>
      <w:marBottom w:val="0"/>
      <w:divBdr>
        <w:top w:val="none" w:sz="0" w:space="0" w:color="auto"/>
        <w:left w:val="none" w:sz="0" w:space="0" w:color="auto"/>
        <w:bottom w:val="none" w:sz="0" w:space="0" w:color="auto"/>
        <w:right w:val="none" w:sz="0" w:space="0" w:color="auto"/>
      </w:divBdr>
    </w:div>
    <w:div w:id="539246606">
      <w:bodyDiv w:val="1"/>
      <w:marLeft w:val="0"/>
      <w:marRight w:val="0"/>
      <w:marTop w:val="0"/>
      <w:marBottom w:val="0"/>
      <w:divBdr>
        <w:top w:val="none" w:sz="0" w:space="0" w:color="auto"/>
        <w:left w:val="none" w:sz="0" w:space="0" w:color="auto"/>
        <w:bottom w:val="none" w:sz="0" w:space="0" w:color="auto"/>
        <w:right w:val="none" w:sz="0" w:space="0" w:color="auto"/>
      </w:divBdr>
    </w:div>
    <w:div w:id="551041647">
      <w:bodyDiv w:val="1"/>
      <w:marLeft w:val="0"/>
      <w:marRight w:val="0"/>
      <w:marTop w:val="0"/>
      <w:marBottom w:val="0"/>
      <w:divBdr>
        <w:top w:val="none" w:sz="0" w:space="0" w:color="auto"/>
        <w:left w:val="none" w:sz="0" w:space="0" w:color="auto"/>
        <w:bottom w:val="none" w:sz="0" w:space="0" w:color="auto"/>
        <w:right w:val="none" w:sz="0" w:space="0" w:color="auto"/>
      </w:divBdr>
    </w:div>
    <w:div w:id="562328691">
      <w:bodyDiv w:val="1"/>
      <w:marLeft w:val="0"/>
      <w:marRight w:val="0"/>
      <w:marTop w:val="0"/>
      <w:marBottom w:val="0"/>
      <w:divBdr>
        <w:top w:val="none" w:sz="0" w:space="0" w:color="auto"/>
        <w:left w:val="none" w:sz="0" w:space="0" w:color="auto"/>
        <w:bottom w:val="none" w:sz="0" w:space="0" w:color="auto"/>
        <w:right w:val="none" w:sz="0" w:space="0" w:color="auto"/>
      </w:divBdr>
    </w:div>
    <w:div w:id="568461985">
      <w:bodyDiv w:val="1"/>
      <w:marLeft w:val="0"/>
      <w:marRight w:val="0"/>
      <w:marTop w:val="0"/>
      <w:marBottom w:val="0"/>
      <w:divBdr>
        <w:top w:val="none" w:sz="0" w:space="0" w:color="auto"/>
        <w:left w:val="none" w:sz="0" w:space="0" w:color="auto"/>
        <w:bottom w:val="none" w:sz="0" w:space="0" w:color="auto"/>
        <w:right w:val="none" w:sz="0" w:space="0" w:color="auto"/>
      </w:divBdr>
    </w:div>
    <w:div w:id="571500469">
      <w:bodyDiv w:val="1"/>
      <w:marLeft w:val="0"/>
      <w:marRight w:val="0"/>
      <w:marTop w:val="0"/>
      <w:marBottom w:val="0"/>
      <w:divBdr>
        <w:top w:val="none" w:sz="0" w:space="0" w:color="auto"/>
        <w:left w:val="none" w:sz="0" w:space="0" w:color="auto"/>
        <w:bottom w:val="none" w:sz="0" w:space="0" w:color="auto"/>
        <w:right w:val="none" w:sz="0" w:space="0" w:color="auto"/>
      </w:divBdr>
    </w:div>
    <w:div w:id="573928994">
      <w:bodyDiv w:val="1"/>
      <w:marLeft w:val="0"/>
      <w:marRight w:val="0"/>
      <w:marTop w:val="0"/>
      <w:marBottom w:val="0"/>
      <w:divBdr>
        <w:top w:val="none" w:sz="0" w:space="0" w:color="auto"/>
        <w:left w:val="none" w:sz="0" w:space="0" w:color="auto"/>
        <w:bottom w:val="none" w:sz="0" w:space="0" w:color="auto"/>
        <w:right w:val="none" w:sz="0" w:space="0" w:color="auto"/>
      </w:divBdr>
    </w:div>
    <w:div w:id="585656147">
      <w:bodyDiv w:val="1"/>
      <w:marLeft w:val="0"/>
      <w:marRight w:val="0"/>
      <w:marTop w:val="0"/>
      <w:marBottom w:val="0"/>
      <w:divBdr>
        <w:top w:val="none" w:sz="0" w:space="0" w:color="auto"/>
        <w:left w:val="none" w:sz="0" w:space="0" w:color="auto"/>
        <w:bottom w:val="none" w:sz="0" w:space="0" w:color="auto"/>
        <w:right w:val="none" w:sz="0" w:space="0" w:color="auto"/>
      </w:divBdr>
    </w:div>
    <w:div w:id="586505225">
      <w:bodyDiv w:val="1"/>
      <w:marLeft w:val="0"/>
      <w:marRight w:val="0"/>
      <w:marTop w:val="0"/>
      <w:marBottom w:val="0"/>
      <w:divBdr>
        <w:top w:val="none" w:sz="0" w:space="0" w:color="auto"/>
        <w:left w:val="none" w:sz="0" w:space="0" w:color="auto"/>
        <w:bottom w:val="none" w:sz="0" w:space="0" w:color="auto"/>
        <w:right w:val="none" w:sz="0" w:space="0" w:color="auto"/>
      </w:divBdr>
    </w:div>
    <w:div w:id="593323527">
      <w:bodyDiv w:val="1"/>
      <w:marLeft w:val="0"/>
      <w:marRight w:val="0"/>
      <w:marTop w:val="0"/>
      <w:marBottom w:val="0"/>
      <w:divBdr>
        <w:top w:val="none" w:sz="0" w:space="0" w:color="auto"/>
        <w:left w:val="none" w:sz="0" w:space="0" w:color="auto"/>
        <w:bottom w:val="none" w:sz="0" w:space="0" w:color="auto"/>
        <w:right w:val="none" w:sz="0" w:space="0" w:color="auto"/>
      </w:divBdr>
    </w:div>
    <w:div w:id="604578591">
      <w:bodyDiv w:val="1"/>
      <w:marLeft w:val="0"/>
      <w:marRight w:val="0"/>
      <w:marTop w:val="0"/>
      <w:marBottom w:val="0"/>
      <w:divBdr>
        <w:top w:val="none" w:sz="0" w:space="0" w:color="auto"/>
        <w:left w:val="none" w:sz="0" w:space="0" w:color="auto"/>
        <w:bottom w:val="none" w:sz="0" w:space="0" w:color="auto"/>
        <w:right w:val="none" w:sz="0" w:space="0" w:color="auto"/>
      </w:divBdr>
    </w:div>
    <w:div w:id="612832360">
      <w:bodyDiv w:val="1"/>
      <w:marLeft w:val="0"/>
      <w:marRight w:val="0"/>
      <w:marTop w:val="0"/>
      <w:marBottom w:val="0"/>
      <w:divBdr>
        <w:top w:val="none" w:sz="0" w:space="0" w:color="auto"/>
        <w:left w:val="none" w:sz="0" w:space="0" w:color="auto"/>
        <w:bottom w:val="none" w:sz="0" w:space="0" w:color="auto"/>
        <w:right w:val="none" w:sz="0" w:space="0" w:color="auto"/>
      </w:divBdr>
    </w:div>
    <w:div w:id="617487159">
      <w:bodyDiv w:val="1"/>
      <w:marLeft w:val="0"/>
      <w:marRight w:val="0"/>
      <w:marTop w:val="0"/>
      <w:marBottom w:val="0"/>
      <w:divBdr>
        <w:top w:val="none" w:sz="0" w:space="0" w:color="auto"/>
        <w:left w:val="none" w:sz="0" w:space="0" w:color="auto"/>
        <w:bottom w:val="none" w:sz="0" w:space="0" w:color="auto"/>
        <w:right w:val="none" w:sz="0" w:space="0" w:color="auto"/>
      </w:divBdr>
    </w:div>
    <w:div w:id="618798843">
      <w:bodyDiv w:val="1"/>
      <w:marLeft w:val="0"/>
      <w:marRight w:val="0"/>
      <w:marTop w:val="0"/>
      <w:marBottom w:val="0"/>
      <w:divBdr>
        <w:top w:val="none" w:sz="0" w:space="0" w:color="auto"/>
        <w:left w:val="none" w:sz="0" w:space="0" w:color="auto"/>
        <w:bottom w:val="none" w:sz="0" w:space="0" w:color="auto"/>
        <w:right w:val="none" w:sz="0" w:space="0" w:color="auto"/>
      </w:divBdr>
    </w:div>
    <w:div w:id="624387158">
      <w:bodyDiv w:val="1"/>
      <w:marLeft w:val="0"/>
      <w:marRight w:val="0"/>
      <w:marTop w:val="0"/>
      <w:marBottom w:val="0"/>
      <w:divBdr>
        <w:top w:val="none" w:sz="0" w:space="0" w:color="auto"/>
        <w:left w:val="none" w:sz="0" w:space="0" w:color="auto"/>
        <w:bottom w:val="none" w:sz="0" w:space="0" w:color="auto"/>
        <w:right w:val="none" w:sz="0" w:space="0" w:color="auto"/>
      </w:divBdr>
    </w:div>
    <w:div w:id="627786058">
      <w:bodyDiv w:val="1"/>
      <w:marLeft w:val="0"/>
      <w:marRight w:val="0"/>
      <w:marTop w:val="0"/>
      <w:marBottom w:val="0"/>
      <w:divBdr>
        <w:top w:val="none" w:sz="0" w:space="0" w:color="auto"/>
        <w:left w:val="none" w:sz="0" w:space="0" w:color="auto"/>
        <w:bottom w:val="none" w:sz="0" w:space="0" w:color="auto"/>
        <w:right w:val="none" w:sz="0" w:space="0" w:color="auto"/>
      </w:divBdr>
    </w:div>
    <w:div w:id="634524894">
      <w:bodyDiv w:val="1"/>
      <w:marLeft w:val="0"/>
      <w:marRight w:val="0"/>
      <w:marTop w:val="0"/>
      <w:marBottom w:val="0"/>
      <w:divBdr>
        <w:top w:val="none" w:sz="0" w:space="0" w:color="auto"/>
        <w:left w:val="none" w:sz="0" w:space="0" w:color="auto"/>
        <w:bottom w:val="none" w:sz="0" w:space="0" w:color="auto"/>
        <w:right w:val="none" w:sz="0" w:space="0" w:color="auto"/>
      </w:divBdr>
    </w:div>
    <w:div w:id="637300949">
      <w:bodyDiv w:val="1"/>
      <w:marLeft w:val="0"/>
      <w:marRight w:val="0"/>
      <w:marTop w:val="0"/>
      <w:marBottom w:val="0"/>
      <w:divBdr>
        <w:top w:val="none" w:sz="0" w:space="0" w:color="auto"/>
        <w:left w:val="none" w:sz="0" w:space="0" w:color="auto"/>
        <w:bottom w:val="none" w:sz="0" w:space="0" w:color="auto"/>
        <w:right w:val="none" w:sz="0" w:space="0" w:color="auto"/>
      </w:divBdr>
    </w:div>
    <w:div w:id="638270703">
      <w:bodyDiv w:val="1"/>
      <w:marLeft w:val="0"/>
      <w:marRight w:val="0"/>
      <w:marTop w:val="0"/>
      <w:marBottom w:val="0"/>
      <w:divBdr>
        <w:top w:val="none" w:sz="0" w:space="0" w:color="auto"/>
        <w:left w:val="none" w:sz="0" w:space="0" w:color="auto"/>
        <w:bottom w:val="none" w:sz="0" w:space="0" w:color="auto"/>
        <w:right w:val="none" w:sz="0" w:space="0" w:color="auto"/>
      </w:divBdr>
    </w:div>
    <w:div w:id="648707946">
      <w:bodyDiv w:val="1"/>
      <w:marLeft w:val="0"/>
      <w:marRight w:val="0"/>
      <w:marTop w:val="0"/>
      <w:marBottom w:val="0"/>
      <w:divBdr>
        <w:top w:val="none" w:sz="0" w:space="0" w:color="auto"/>
        <w:left w:val="none" w:sz="0" w:space="0" w:color="auto"/>
        <w:bottom w:val="none" w:sz="0" w:space="0" w:color="auto"/>
        <w:right w:val="none" w:sz="0" w:space="0" w:color="auto"/>
      </w:divBdr>
    </w:div>
    <w:div w:id="648825905">
      <w:bodyDiv w:val="1"/>
      <w:marLeft w:val="0"/>
      <w:marRight w:val="0"/>
      <w:marTop w:val="0"/>
      <w:marBottom w:val="0"/>
      <w:divBdr>
        <w:top w:val="none" w:sz="0" w:space="0" w:color="auto"/>
        <w:left w:val="none" w:sz="0" w:space="0" w:color="auto"/>
        <w:bottom w:val="none" w:sz="0" w:space="0" w:color="auto"/>
        <w:right w:val="none" w:sz="0" w:space="0" w:color="auto"/>
      </w:divBdr>
    </w:div>
    <w:div w:id="649212579">
      <w:bodyDiv w:val="1"/>
      <w:marLeft w:val="0"/>
      <w:marRight w:val="0"/>
      <w:marTop w:val="0"/>
      <w:marBottom w:val="0"/>
      <w:divBdr>
        <w:top w:val="none" w:sz="0" w:space="0" w:color="auto"/>
        <w:left w:val="none" w:sz="0" w:space="0" w:color="auto"/>
        <w:bottom w:val="none" w:sz="0" w:space="0" w:color="auto"/>
        <w:right w:val="none" w:sz="0" w:space="0" w:color="auto"/>
      </w:divBdr>
    </w:div>
    <w:div w:id="649214358">
      <w:bodyDiv w:val="1"/>
      <w:marLeft w:val="0"/>
      <w:marRight w:val="0"/>
      <w:marTop w:val="0"/>
      <w:marBottom w:val="0"/>
      <w:divBdr>
        <w:top w:val="none" w:sz="0" w:space="0" w:color="auto"/>
        <w:left w:val="none" w:sz="0" w:space="0" w:color="auto"/>
        <w:bottom w:val="none" w:sz="0" w:space="0" w:color="auto"/>
        <w:right w:val="none" w:sz="0" w:space="0" w:color="auto"/>
      </w:divBdr>
    </w:div>
    <w:div w:id="651256921">
      <w:bodyDiv w:val="1"/>
      <w:marLeft w:val="0"/>
      <w:marRight w:val="0"/>
      <w:marTop w:val="0"/>
      <w:marBottom w:val="0"/>
      <w:divBdr>
        <w:top w:val="none" w:sz="0" w:space="0" w:color="auto"/>
        <w:left w:val="none" w:sz="0" w:space="0" w:color="auto"/>
        <w:bottom w:val="none" w:sz="0" w:space="0" w:color="auto"/>
        <w:right w:val="none" w:sz="0" w:space="0" w:color="auto"/>
      </w:divBdr>
    </w:div>
    <w:div w:id="652367861">
      <w:bodyDiv w:val="1"/>
      <w:marLeft w:val="0"/>
      <w:marRight w:val="0"/>
      <w:marTop w:val="0"/>
      <w:marBottom w:val="0"/>
      <w:divBdr>
        <w:top w:val="none" w:sz="0" w:space="0" w:color="auto"/>
        <w:left w:val="none" w:sz="0" w:space="0" w:color="auto"/>
        <w:bottom w:val="none" w:sz="0" w:space="0" w:color="auto"/>
        <w:right w:val="none" w:sz="0" w:space="0" w:color="auto"/>
      </w:divBdr>
    </w:div>
    <w:div w:id="652567863">
      <w:bodyDiv w:val="1"/>
      <w:marLeft w:val="0"/>
      <w:marRight w:val="0"/>
      <w:marTop w:val="0"/>
      <w:marBottom w:val="0"/>
      <w:divBdr>
        <w:top w:val="none" w:sz="0" w:space="0" w:color="auto"/>
        <w:left w:val="none" w:sz="0" w:space="0" w:color="auto"/>
        <w:bottom w:val="none" w:sz="0" w:space="0" w:color="auto"/>
        <w:right w:val="none" w:sz="0" w:space="0" w:color="auto"/>
      </w:divBdr>
    </w:div>
    <w:div w:id="665860041">
      <w:bodyDiv w:val="1"/>
      <w:marLeft w:val="0"/>
      <w:marRight w:val="0"/>
      <w:marTop w:val="0"/>
      <w:marBottom w:val="0"/>
      <w:divBdr>
        <w:top w:val="none" w:sz="0" w:space="0" w:color="auto"/>
        <w:left w:val="none" w:sz="0" w:space="0" w:color="auto"/>
        <w:bottom w:val="none" w:sz="0" w:space="0" w:color="auto"/>
        <w:right w:val="none" w:sz="0" w:space="0" w:color="auto"/>
      </w:divBdr>
    </w:div>
    <w:div w:id="666326715">
      <w:bodyDiv w:val="1"/>
      <w:marLeft w:val="0"/>
      <w:marRight w:val="0"/>
      <w:marTop w:val="0"/>
      <w:marBottom w:val="0"/>
      <w:divBdr>
        <w:top w:val="none" w:sz="0" w:space="0" w:color="auto"/>
        <w:left w:val="none" w:sz="0" w:space="0" w:color="auto"/>
        <w:bottom w:val="none" w:sz="0" w:space="0" w:color="auto"/>
        <w:right w:val="none" w:sz="0" w:space="0" w:color="auto"/>
      </w:divBdr>
    </w:div>
    <w:div w:id="670302445">
      <w:bodyDiv w:val="1"/>
      <w:marLeft w:val="0"/>
      <w:marRight w:val="0"/>
      <w:marTop w:val="0"/>
      <w:marBottom w:val="0"/>
      <w:divBdr>
        <w:top w:val="none" w:sz="0" w:space="0" w:color="auto"/>
        <w:left w:val="none" w:sz="0" w:space="0" w:color="auto"/>
        <w:bottom w:val="none" w:sz="0" w:space="0" w:color="auto"/>
        <w:right w:val="none" w:sz="0" w:space="0" w:color="auto"/>
      </w:divBdr>
    </w:div>
    <w:div w:id="672562453">
      <w:bodyDiv w:val="1"/>
      <w:marLeft w:val="0"/>
      <w:marRight w:val="0"/>
      <w:marTop w:val="0"/>
      <w:marBottom w:val="0"/>
      <w:divBdr>
        <w:top w:val="none" w:sz="0" w:space="0" w:color="auto"/>
        <w:left w:val="none" w:sz="0" w:space="0" w:color="auto"/>
        <w:bottom w:val="none" w:sz="0" w:space="0" w:color="auto"/>
        <w:right w:val="none" w:sz="0" w:space="0" w:color="auto"/>
      </w:divBdr>
    </w:div>
    <w:div w:id="674460519">
      <w:bodyDiv w:val="1"/>
      <w:marLeft w:val="0"/>
      <w:marRight w:val="0"/>
      <w:marTop w:val="0"/>
      <w:marBottom w:val="0"/>
      <w:divBdr>
        <w:top w:val="none" w:sz="0" w:space="0" w:color="auto"/>
        <w:left w:val="none" w:sz="0" w:space="0" w:color="auto"/>
        <w:bottom w:val="none" w:sz="0" w:space="0" w:color="auto"/>
        <w:right w:val="none" w:sz="0" w:space="0" w:color="auto"/>
      </w:divBdr>
    </w:div>
    <w:div w:id="678124975">
      <w:bodyDiv w:val="1"/>
      <w:marLeft w:val="0"/>
      <w:marRight w:val="0"/>
      <w:marTop w:val="0"/>
      <w:marBottom w:val="0"/>
      <w:divBdr>
        <w:top w:val="none" w:sz="0" w:space="0" w:color="auto"/>
        <w:left w:val="none" w:sz="0" w:space="0" w:color="auto"/>
        <w:bottom w:val="none" w:sz="0" w:space="0" w:color="auto"/>
        <w:right w:val="none" w:sz="0" w:space="0" w:color="auto"/>
      </w:divBdr>
    </w:div>
    <w:div w:id="682826582">
      <w:bodyDiv w:val="1"/>
      <w:marLeft w:val="0"/>
      <w:marRight w:val="0"/>
      <w:marTop w:val="0"/>
      <w:marBottom w:val="0"/>
      <w:divBdr>
        <w:top w:val="none" w:sz="0" w:space="0" w:color="auto"/>
        <w:left w:val="none" w:sz="0" w:space="0" w:color="auto"/>
        <w:bottom w:val="none" w:sz="0" w:space="0" w:color="auto"/>
        <w:right w:val="none" w:sz="0" w:space="0" w:color="auto"/>
      </w:divBdr>
    </w:div>
    <w:div w:id="686253679">
      <w:bodyDiv w:val="1"/>
      <w:marLeft w:val="0"/>
      <w:marRight w:val="0"/>
      <w:marTop w:val="0"/>
      <w:marBottom w:val="0"/>
      <w:divBdr>
        <w:top w:val="none" w:sz="0" w:space="0" w:color="auto"/>
        <w:left w:val="none" w:sz="0" w:space="0" w:color="auto"/>
        <w:bottom w:val="none" w:sz="0" w:space="0" w:color="auto"/>
        <w:right w:val="none" w:sz="0" w:space="0" w:color="auto"/>
      </w:divBdr>
    </w:div>
    <w:div w:id="693923810">
      <w:bodyDiv w:val="1"/>
      <w:marLeft w:val="0"/>
      <w:marRight w:val="0"/>
      <w:marTop w:val="0"/>
      <w:marBottom w:val="0"/>
      <w:divBdr>
        <w:top w:val="none" w:sz="0" w:space="0" w:color="auto"/>
        <w:left w:val="none" w:sz="0" w:space="0" w:color="auto"/>
        <w:bottom w:val="none" w:sz="0" w:space="0" w:color="auto"/>
        <w:right w:val="none" w:sz="0" w:space="0" w:color="auto"/>
      </w:divBdr>
    </w:div>
    <w:div w:id="694616473">
      <w:bodyDiv w:val="1"/>
      <w:marLeft w:val="0"/>
      <w:marRight w:val="0"/>
      <w:marTop w:val="0"/>
      <w:marBottom w:val="0"/>
      <w:divBdr>
        <w:top w:val="none" w:sz="0" w:space="0" w:color="auto"/>
        <w:left w:val="none" w:sz="0" w:space="0" w:color="auto"/>
        <w:bottom w:val="none" w:sz="0" w:space="0" w:color="auto"/>
        <w:right w:val="none" w:sz="0" w:space="0" w:color="auto"/>
      </w:divBdr>
    </w:div>
    <w:div w:id="698438148">
      <w:bodyDiv w:val="1"/>
      <w:marLeft w:val="0"/>
      <w:marRight w:val="0"/>
      <w:marTop w:val="0"/>
      <w:marBottom w:val="0"/>
      <w:divBdr>
        <w:top w:val="none" w:sz="0" w:space="0" w:color="auto"/>
        <w:left w:val="none" w:sz="0" w:space="0" w:color="auto"/>
        <w:bottom w:val="none" w:sz="0" w:space="0" w:color="auto"/>
        <w:right w:val="none" w:sz="0" w:space="0" w:color="auto"/>
      </w:divBdr>
    </w:div>
    <w:div w:id="710493588">
      <w:bodyDiv w:val="1"/>
      <w:marLeft w:val="0"/>
      <w:marRight w:val="0"/>
      <w:marTop w:val="0"/>
      <w:marBottom w:val="0"/>
      <w:divBdr>
        <w:top w:val="none" w:sz="0" w:space="0" w:color="auto"/>
        <w:left w:val="none" w:sz="0" w:space="0" w:color="auto"/>
        <w:bottom w:val="none" w:sz="0" w:space="0" w:color="auto"/>
        <w:right w:val="none" w:sz="0" w:space="0" w:color="auto"/>
      </w:divBdr>
    </w:div>
    <w:div w:id="710614561">
      <w:bodyDiv w:val="1"/>
      <w:marLeft w:val="0"/>
      <w:marRight w:val="0"/>
      <w:marTop w:val="0"/>
      <w:marBottom w:val="0"/>
      <w:divBdr>
        <w:top w:val="none" w:sz="0" w:space="0" w:color="auto"/>
        <w:left w:val="none" w:sz="0" w:space="0" w:color="auto"/>
        <w:bottom w:val="none" w:sz="0" w:space="0" w:color="auto"/>
        <w:right w:val="none" w:sz="0" w:space="0" w:color="auto"/>
      </w:divBdr>
    </w:div>
    <w:div w:id="719133010">
      <w:bodyDiv w:val="1"/>
      <w:marLeft w:val="0"/>
      <w:marRight w:val="0"/>
      <w:marTop w:val="0"/>
      <w:marBottom w:val="0"/>
      <w:divBdr>
        <w:top w:val="none" w:sz="0" w:space="0" w:color="auto"/>
        <w:left w:val="none" w:sz="0" w:space="0" w:color="auto"/>
        <w:bottom w:val="none" w:sz="0" w:space="0" w:color="auto"/>
        <w:right w:val="none" w:sz="0" w:space="0" w:color="auto"/>
      </w:divBdr>
    </w:div>
    <w:div w:id="725303069">
      <w:bodyDiv w:val="1"/>
      <w:marLeft w:val="0"/>
      <w:marRight w:val="0"/>
      <w:marTop w:val="0"/>
      <w:marBottom w:val="0"/>
      <w:divBdr>
        <w:top w:val="none" w:sz="0" w:space="0" w:color="auto"/>
        <w:left w:val="none" w:sz="0" w:space="0" w:color="auto"/>
        <w:bottom w:val="none" w:sz="0" w:space="0" w:color="auto"/>
        <w:right w:val="none" w:sz="0" w:space="0" w:color="auto"/>
      </w:divBdr>
    </w:div>
    <w:div w:id="729890302">
      <w:bodyDiv w:val="1"/>
      <w:marLeft w:val="0"/>
      <w:marRight w:val="0"/>
      <w:marTop w:val="0"/>
      <w:marBottom w:val="0"/>
      <w:divBdr>
        <w:top w:val="none" w:sz="0" w:space="0" w:color="auto"/>
        <w:left w:val="none" w:sz="0" w:space="0" w:color="auto"/>
        <w:bottom w:val="none" w:sz="0" w:space="0" w:color="auto"/>
        <w:right w:val="none" w:sz="0" w:space="0" w:color="auto"/>
      </w:divBdr>
    </w:div>
    <w:div w:id="744689300">
      <w:bodyDiv w:val="1"/>
      <w:marLeft w:val="0"/>
      <w:marRight w:val="0"/>
      <w:marTop w:val="0"/>
      <w:marBottom w:val="0"/>
      <w:divBdr>
        <w:top w:val="none" w:sz="0" w:space="0" w:color="auto"/>
        <w:left w:val="none" w:sz="0" w:space="0" w:color="auto"/>
        <w:bottom w:val="none" w:sz="0" w:space="0" w:color="auto"/>
        <w:right w:val="none" w:sz="0" w:space="0" w:color="auto"/>
      </w:divBdr>
    </w:div>
    <w:div w:id="745224856">
      <w:bodyDiv w:val="1"/>
      <w:marLeft w:val="0"/>
      <w:marRight w:val="0"/>
      <w:marTop w:val="0"/>
      <w:marBottom w:val="0"/>
      <w:divBdr>
        <w:top w:val="none" w:sz="0" w:space="0" w:color="auto"/>
        <w:left w:val="none" w:sz="0" w:space="0" w:color="auto"/>
        <w:bottom w:val="none" w:sz="0" w:space="0" w:color="auto"/>
        <w:right w:val="none" w:sz="0" w:space="0" w:color="auto"/>
      </w:divBdr>
    </w:div>
    <w:div w:id="746804132">
      <w:bodyDiv w:val="1"/>
      <w:marLeft w:val="0"/>
      <w:marRight w:val="0"/>
      <w:marTop w:val="0"/>
      <w:marBottom w:val="0"/>
      <w:divBdr>
        <w:top w:val="none" w:sz="0" w:space="0" w:color="auto"/>
        <w:left w:val="none" w:sz="0" w:space="0" w:color="auto"/>
        <w:bottom w:val="none" w:sz="0" w:space="0" w:color="auto"/>
        <w:right w:val="none" w:sz="0" w:space="0" w:color="auto"/>
      </w:divBdr>
    </w:div>
    <w:div w:id="753235827">
      <w:bodyDiv w:val="1"/>
      <w:marLeft w:val="0"/>
      <w:marRight w:val="0"/>
      <w:marTop w:val="0"/>
      <w:marBottom w:val="0"/>
      <w:divBdr>
        <w:top w:val="none" w:sz="0" w:space="0" w:color="auto"/>
        <w:left w:val="none" w:sz="0" w:space="0" w:color="auto"/>
        <w:bottom w:val="none" w:sz="0" w:space="0" w:color="auto"/>
        <w:right w:val="none" w:sz="0" w:space="0" w:color="auto"/>
      </w:divBdr>
    </w:div>
    <w:div w:id="757019956">
      <w:bodyDiv w:val="1"/>
      <w:marLeft w:val="0"/>
      <w:marRight w:val="0"/>
      <w:marTop w:val="0"/>
      <w:marBottom w:val="0"/>
      <w:divBdr>
        <w:top w:val="none" w:sz="0" w:space="0" w:color="auto"/>
        <w:left w:val="none" w:sz="0" w:space="0" w:color="auto"/>
        <w:bottom w:val="none" w:sz="0" w:space="0" w:color="auto"/>
        <w:right w:val="none" w:sz="0" w:space="0" w:color="auto"/>
      </w:divBdr>
    </w:div>
    <w:div w:id="770205953">
      <w:bodyDiv w:val="1"/>
      <w:marLeft w:val="0"/>
      <w:marRight w:val="0"/>
      <w:marTop w:val="0"/>
      <w:marBottom w:val="0"/>
      <w:divBdr>
        <w:top w:val="none" w:sz="0" w:space="0" w:color="auto"/>
        <w:left w:val="none" w:sz="0" w:space="0" w:color="auto"/>
        <w:bottom w:val="none" w:sz="0" w:space="0" w:color="auto"/>
        <w:right w:val="none" w:sz="0" w:space="0" w:color="auto"/>
      </w:divBdr>
    </w:div>
    <w:div w:id="773015343">
      <w:bodyDiv w:val="1"/>
      <w:marLeft w:val="0"/>
      <w:marRight w:val="0"/>
      <w:marTop w:val="0"/>
      <w:marBottom w:val="0"/>
      <w:divBdr>
        <w:top w:val="none" w:sz="0" w:space="0" w:color="auto"/>
        <w:left w:val="none" w:sz="0" w:space="0" w:color="auto"/>
        <w:bottom w:val="none" w:sz="0" w:space="0" w:color="auto"/>
        <w:right w:val="none" w:sz="0" w:space="0" w:color="auto"/>
      </w:divBdr>
    </w:div>
    <w:div w:id="773356474">
      <w:bodyDiv w:val="1"/>
      <w:marLeft w:val="0"/>
      <w:marRight w:val="0"/>
      <w:marTop w:val="0"/>
      <w:marBottom w:val="0"/>
      <w:divBdr>
        <w:top w:val="none" w:sz="0" w:space="0" w:color="auto"/>
        <w:left w:val="none" w:sz="0" w:space="0" w:color="auto"/>
        <w:bottom w:val="none" w:sz="0" w:space="0" w:color="auto"/>
        <w:right w:val="none" w:sz="0" w:space="0" w:color="auto"/>
      </w:divBdr>
    </w:div>
    <w:div w:id="777259222">
      <w:bodyDiv w:val="1"/>
      <w:marLeft w:val="0"/>
      <w:marRight w:val="0"/>
      <w:marTop w:val="0"/>
      <w:marBottom w:val="0"/>
      <w:divBdr>
        <w:top w:val="none" w:sz="0" w:space="0" w:color="auto"/>
        <w:left w:val="none" w:sz="0" w:space="0" w:color="auto"/>
        <w:bottom w:val="none" w:sz="0" w:space="0" w:color="auto"/>
        <w:right w:val="none" w:sz="0" w:space="0" w:color="auto"/>
      </w:divBdr>
    </w:div>
    <w:div w:id="787285859">
      <w:bodyDiv w:val="1"/>
      <w:marLeft w:val="0"/>
      <w:marRight w:val="0"/>
      <w:marTop w:val="0"/>
      <w:marBottom w:val="0"/>
      <w:divBdr>
        <w:top w:val="none" w:sz="0" w:space="0" w:color="auto"/>
        <w:left w:val="none" w:sz="0" w:space="0" w:color="auto"/>
        <w:bottom w:val="none" w:sz="0" w:space="0" w:color="auto"/>
        <w:right w:val="none" w:sz="0" w:space="0" w:color="auto"/>
      </w:divBdr>
    </w:div>
    <w:div w:id="791442836">
      <w:bodyDiv w:val="1"/>
      <w:marLeft w:val="0"/>
      <w:marRight w:val="0"/>
      <w:marTop w:val="0"/>
      <w:marBottom w:val="0"/>
      <w:divBdr>
        <w:top w:val="none" w:sz="0" w:space="0" w:color="auto"/>
        <w:left w:val="none" w:sz="0" w:space="0" w:color="auto"/>
        <w:bottom w:val="none" w:sz="0" w:space="0" w:color="auto"/>
        <w:right w:val="none" w:sz="0" w:space="0" w:color="auto"/>
      </w:divBdr>
    </w:div>
    <w:div w:id="793523575">
      <w:bodyDiv w:val="1"/>
      <w:marLeft w:val="0"/>
      <w:marRight w:val="0"/>
      <w:marTop w:val="0"/>
      <w:marBottom w:val="0"/>
      <w:divBdr>
        <w:top w:val="none" w:sz="0" w:space="0" w:color="auto"/>
        <w:left w:val="none" w:sz="0" w:space="0" w:color="auto"/>
        <w:bottom w:val="none" w:sz="0" w:space="0" w:color="auto"/>
        <w:right w:val="none" w:sz="0" w:space="0" w:color="auto"/>
      </w:divBdr>
    </w:div>
    <w:div w:id="798839701">
      <w:bodyDiv w:val="1"/>
      <w:marLeft w:val="0"/>
      <w:marRight w:val="0"/>
      <w:marTop w:val="0"/>
      <w:marBottom w:val="0"/>
      <w:divBdr>
        <w:top w:val="none" w:sz="0" w:space="0" w:color="auto"/>
        <w:left w:val="none" w:sz="0" w:space="0" w:color="auto"/>
        <w:bottom w:val="none" w:sz="0" w:space="0" w:color="auto"/>
        <w:right w:val="none" w:sz="0" w:space="0" w:color="auto"/>
      </w:divBdr>
    </w:div>
    <w:div w:id="799156542">
      <w:bodyDiv w:val="1"/>
      <w:marLeft w:val="0"/>
      <w:marRight w:val="0"/>
      <w:marTop w:val="0"/>
      <w:marBottom w:val="0"/>
      <w:divBdr>
        <w:top w:val="none" w:sz="0" w:space="0" w:color="auto"/>
        <w:left w:val="none" w:sz="0" w:space="0" w:color="auto"/>
        <w:bottom w:val="none" w:sz="0" w:space="0" w:color="auto"/>
        <w:right w:val="none" w:sz="0" w:space="0" w:color="auto"/>
      </w:divBdr>
    </w:div>
    <w:div w:id="805859350">
      <w:bodyDiv w:val="1"/>
      <w:marLeft w:val="0"/>
      <w:marRight w:val="0"/>
      <w:marTop w:val="0"/>
      <w:marBottom w:val="0"/>
      <w:divBdr>
        <w:top w:val="none" w:sz="0" w:space="0" w:color="auto"/>
        <w:left w:val="none" w:sz="0" w:space="0" w:color="auto"/>
        <w:bottom w:val="none" w:sz="0" w:space="0" w:color="auto"/>
        <w:right w:val="none" w:sz="0" w:space="0" w:color="auto"/>
      </w:divBdr>
    </w:div>
    <w:div w:id="816607505">
      <w:bodyDiv w:val="1"/>
      <w:marLeft w:val="0"/>
      <w:marRight w:val="0"/>
      <w:marTop w:val="0"/>
      <w:marBottom w:val="0"/>
      <w:divBdr>
        <w:top w:val="none" w:sz="0" w:space="0" w:color="auto"/>
        <w:left w:val="none" w:sz="0" w:space="0" w:color="auto"/>
        <w:bottom w:val="none" w:sz="0" w:space="0" w:color="auto"/>
        <w:right w:val="none" w:sz="0" w:space="0" w:color="auto"/>
      </w:divBdr>
    </w:div>
    <w:div w:id="817038547">
      <w:bodyDiv w:val="1"/>
      <w:marLeft w:val="0"/>
      <w:marRight w:val="0"/>
      <w:marTop w:val="0"/>
      <w:marBottom w:val="0"/>
      <w:divBdr>
        <w:top w:val="none" w:sz="0" w:space="0" w:color="auto"/>
        <w:left w:val="none" w:sz="0" w:space="0" w:color="auto"/>
        <w:bottom w:val="none" w:sz="0" w:space="0" w:color="auto"/>
        <w:right w:val="none" w:sz="0" w:space="0" w:color="auto"/>
      </w:divBdr>
    </w:div>
    <w:div w:id="819271027">
      <w:bodyDiv w:val="1"/>
      <w:marLeft w:val="0"/>
      <w:marRight w:val="0"/>
      <w:marTop w:val="0"/>
      <w:marBottom w:val="0"/>
      <w:divBdr>
        <w:top w:val="none" w:sz="0" w:space="0" w:color="auto"/>
        <w:left w:val="none" w:sz="0" w:space="0" w:color="auto"/>
        <w:bottom w:val="none" w:sz="0" w:space="0" w:color="auto"/>
        <w:right w:val="none" w:sz="0" w:space="0" w:color="auto"/>
      </w:divBdr>
    </w:div>
    <w:div w:id="820849109">
      <w:bodyDiv w:val="1"/>
      <w:marLeft w:val="0"/>
      <w:marRight w:val="0"/>
      <w:marTop w:val="0"/>
      <w:marBottom w:val="0"/>
      <w:divBdr>
        <w:top w:val="none" w:sz="0" w:space="0" w:color="auto"/>
        <w:left w:val="none" w:sz="0" w:space="0" w:color="auto"/>
        <w:bottom w:val="none" w:sz="0" w:space="0" w:color="auto"/>
        <w:right w:val="none" w:sz="0" w:space="0" w:color="auto"/>
      </w:divBdr>
    </w:div>
    <w:div w:id="844824858">
      <w:bodyDiv w:val="1"/>
      <w:marLeft w:val="0"/>
      <w:marRight w:val="0"/>
      <w:marTop w:val="0"/>
      <w:marBottom w:val="0"/>
      <w:divBdr>
        <w:top w:val="none" w:sz="0" w:space="0" w:color="auto"/>
        <w:left w:val="none" w:sz="0" w:space="0" w:color="auto"/>
        <w:bottom w:val="none" w:sz="0" w:space="0" w:color="auto"/>
        <w:right w:val="none" w:sz="0" w:space="0" w:color="auto"/>
      </w:divBdr>
    </w:div>
    <w:div w:id="846020057">
      <w:bodyDiv w:val="1"/>
      <w:marLeft w:val="0"/>
      <w:marRight w:val="0"/>
      <w:marTop w:val="0"/>
      <w:marBottom w:val="0"/>
      <w:divBdr>
        <w:top w:val="none" w:sz="0" w:space="0" w:color="auto"/>
        <w:left w:val="none" w:sz="0" w:space="0" w:color="auto"/>
        <w:bottom w:val="none" w:sz="0" w:space="0" w:color="auto"/>
        <w:right w:val="none" w:sz="0" w:space="0" w:color="auto"/>
      </w:divBdr>
    </w:div>
    <w:div w:id="859122838">
      <w:bodyDiv w:val="1"/>
      <w:marLeft w:val="0"/>
      <w:marRight w:val="0"/>
      <w:marTop w:val="0"/>
      <w:marBottom w:val="0"/>
      <w:divBdr>
        <w:top w:val="none" w:sz="0" w:space="0" w:color="auto"/>
        <w:left w:val="none" w:sz="0" w:space="0" w:color="auto"/>
        <w:bottom w:val="none" w:sz="0" w:space="0" w:color="auto"/>
        <w:right w:val="none" w:sz="0" w:space="0" w:color="auto"/>
      </w:divBdr>
    </w:div>
    <w:div w:id="861672090">
      <w:bodyDiv w:val="1"/>
      <w:marLeft w:val="0"/>
      <w:marRight w:val="0"/>
      <w:marTop w:val="0"/>
      <w:marBottom w:val="0"/>
      <w:divBdr>
        <w:top w:val="none" w:sz="0" w:space="0" w:color="auto"/>
        <w:left w:val="none" w:sz="0" w:space="0" w:color="auto"/>
        <w:bottom w:val="none" w:sz="0" w:space="0" w:color="auto"/>
        <w:right w:val="none" w:sz="0" w:space="0" w:color="auto"/>
      </w:divBdr>
    </w:div>
    <w:div w:id="872693933">
      <w:bodyDiv w:val="1"/>
      <w:marLeft w:val="0"/>
      <w:marRight w:val="0"/>
      <w:marTop w:val="0"/>
      <w:marBottom w:val="0"/>
      <w:divBdr>
        <w:top w:val="none" w:sz="0" w:space="0" w:color="auto"/>
        <w:left w:val="none" w:sz="0" w:space="0" w:color="auto"/>
        <w:bottom w:val="none" w:sz="0" w:space="0" w:color="auto"/>
        <w:right w:val="none" w:sz="0" w:space="0" w:color="auto"/>
      </w:divBdr>
    </w:div>
    <w:div w:id="874733514">
      <w:bodyDiv w:val="1"/>
      <w:marLeft w:val="0"/>
      <w:marRight w:val="0"/>
      <w:marTop w:val="0"/>
      <w:marBottom w:val="0"/>
      <w:divBdr>
        <w:top w:val="none" w:sz="0" w:space="0" w:color="auto"/>
        <w:left w:val="none" w:sz="0" w:space="0" w:color="auto"/>
        <w:bottom w:val="none" w:sz="0" w:space="0" w:color="auto"/>
        <w:right w:val="none" w:sz="0" w:space="0" w:color="auto"/>
      </w:divBdr>
    </w:div>
    <w:div w:id="885793349">
      <w:bodyDiv w:val="1"/>
      <w:marLeft w:val="0"/>
      <w:marRight w:val="0"/>
      <w:marTop w:val="0"/>
      <w:marBottom w:val="0"/>
      <w:divBdr>
        <w:top w:val="none" w:sz="0" w:space="0" w:color="auto"/>
        <w:left w:val="none" w:sz="0" w:space="0" w:color="auto"/>
        <w:bottom w:val="none" w:sz="0" w:space="0" w:color="auto"/>
        <w:right w:val="none" w:sz="0" w:space="0" w:color="auto"/>
      </w:divBdr>
    </w:div>
    <w:div w:id="888955846">
      <w:bodyDiv w:val="1"/>
      <w:marLeft w:val="0"/>
      <w:marRight w:val="0"/>
      <w:marTop w:val="0"/>
      <w:marBottom w:val="0"/>
      <w:divBdr>
        <w:top w:val="none" w:sz="0" w:space="0" w:color="auto"/>
        <w:left w:val="none" w:sz="0" w:space="0" w:color="auto"/>
        <w:bottom w:val="none" w:sz="0" w:space="0" w:color="auto"/>
        <w:right w:val="none" w:sz="0" w:space="0" w:color="auto"/>
      </w:divBdr>
    </w:div>
    <w:div w:id="892035306">
      <w:bodyDiv w:val="1"/>
      <w:marLeft w:val="0"/>
      <w:marRight w:val="0"/>
      <w:marTop w:val="0"/>
      <w:marBottom w:val="0"/>
      <w:divBdr>
        <w:top w:val="none" w:sz="0" w:space="0" w:color="auto"/>
        <w:left w:val="none" w:sz="0" w:space="0" w:color="auto"/>
        <w:bottom w:val="none" w:sz="0" w:space="0" w:color="auto"/>
        <w:right w:val="none" w:sz="0" w:space="0" w:color="auto"/>
      </w:divBdr>
    </w:div>
    <w:div w:id="900597587">
      <w:bodyDiv w:val="1"/>
      <w:marLeft w:val="0"/>
      <w:marRight w:val="0"/>
      <w:marTop w:val="0"/>
      <w:marBottom w:val="0"/>
      <w:divBdr>
        <w:top w:val="none" w:sz="0" w:space="0" w:color="auto"/>
        <w:left w:val="none" w:sz="0" w:space="0" w:color="auto"/>
        <w:bottom w:val="none" w:sz="0" w:space="0" w:color="auto"/>
        <w:right w:val="none" w:sz="0" w:space="0" w:color="auto"/>
      </w:divBdr>
    </w:div>
    <w:div w:id="901871074">
      <w:bodyDiv w:val="1"/>
      <w:marLeft w:val="0"/>
      <w:marRight w:val="0"/>
      <w:marTop w:val="0"/>
      <w:marBottom w:val="0"/>
      <w:divBdr>
        <w:top w:val="none" w:sz="0" w:space="0" w:color="auto"/>
        <w:left w:val="none" w:sz="0" w:space="0" w:color="auto"/>
        <w:bottom w:val="none" w:sz="0" w:space="0" w:color="auto"/>
        <w:right w:val="none" w:sz="0" w:space="0" w:color="auto"/>
      </w:divBdr>
    </w:div>
    <w:div w:id="904798620">
      <w:bodyDiv w:val="1"/>
      <w:marLeft w:val="0"/>
      <w:marRight w:val="0"/>
      <w:marTop w:val="0"/>
      <w:marBottom w:val="0"/>
      <w:divBdr>
        <w:top w:val="none" w:sz="0" w:space="0" w:color="auto"/>
        <w:left w:val="none" w:sz="0" w:space="0" w:color="auto"/>
        <w:bottom w:val="none" w:sz="0" w:space="0" w:color="auto"/>
        <w:right w:val="none" w:sz="0" w:space="0" w:color="auto"/>
      </w:divBdr>
    </w:div>
    <w:div w:id="906648572">
      <w:bodyDiv w:val="1"/>
      <w:marLeft w:val="0"/>
      <w:marRight w:val="0"/>
      <w:marTop w:val="0"/>
      <w:marBottom w:val="0"/>
      <w:divBdr>
        <w:top w:val="none" w:sz="0" w:space="0" w:color="auto"/>
        <w:left w:val="none" w:sz="0" w:space="0" w:color="auto"/>
        <w:bottom w:val="none" w:sz="0" w:space="0" w:color="auto"/>
        <w:right w:val="none" w:sz="0" w:space="0" w:color="auto"/>
      </w:divBdr>
    </w:div>
    <w:div w:id="918829890">
      <w:bodyDiv w:val="1"/>
      <w:marLeft w:val="0"/>
      <w:marRight w:val="0"/>
      <w:marTop w:val="0"/>
      <w:marBottom w:val="0"/>
      <w:divBdr>
        <w:top w:val="none" w:sz="0" w:space="0" w:color="auto"/>
        <w:left w:val="none" w:sz="0" w:space="0" w:color="auto"/>
        <w:bottom w:val="none" w:sz="0" w:space="0" w:color="auto"/>
        <w:right w:val="none" w:sz="0" w:space="0" w:color="auto"/>
      </w:divBdr>
    </w:div>
    <w:div w:id="920482329">
      <w:bodyDiv w:val="1"/>
      <w:marLeft w:val="0"/>
      <w:marRight w:val="0"/>
      <w:marTop w:val="0"/>
      <w:marBottom w:val="0"/>
      <w:divBdr>
        <w:top w:val="none" w:sz="0" w:space="0" w:color="auto"/>
        <w:left w:val="none" w:sz="0" w:space="0" w:color="auto"/>
        <w:bottom w:val="none" w:sz="0" w:space="0" w:color="auto"/>
        <w:right w:val="none" w:sz="0" w:space="0" w:color="auto"/>
      </w:divBdr>
    </w:div>
    <w:div w:id="922639654">
      <w:bodyDiv w:val="1"/>
      <w:marLeft w:val="0"/>
      <w:marRight w:val="0"/>
      <w:marTop w:val="0"/>
      <w:marBottom w:val="0"/>
      <w:divBdr>
        <w:top w:val="none" w:sz="0" w:space="0" w:color="auto"/>
        <w:left w:val="none" w:sz="0" w:space="0" w:color="auto"/>
        <w:bottom w:val="none" w:sz="0" w:space="0" w:color="auto"/>
        <w:right w:val="none" w:sz="0" w:space="0" w:color="auto"/>
      </w:divBdr>
    </w:div>
    <w:div w:id="923489763">
      <w:bodyDiv w:val="1"/>
      <w:marLeft w:val="0"/>
      <w:marRight w:val="0"/>
      <w:marTop w:val="0"/>
      <w:marBottom w:val="0"/>
      <w:divBdr>
        <w:top w:val="none" w:sz="0" w:space="0" w:color="auto"/>
        <w:left w:val="none" w:sz="0" w:space="0" w:color="auto"/>
        <w:bottom w:val="none" w:sz="0" w:space="0" w:color="auto"/>
        <w:right w:val="none" w:sz="0" w:space="0" w:color="auto"/>
      </w:divBdr>
    </w:div>
    <w:div w:id="923496871">
      <w:bodyDiv w:val="1"/>
      <w:marLeft w:val="0"/>
      <w:marRight w:val="0"/>
      <w:marTop w:val="0"/>
      <w:marBottom w:val="0"/>
      <w:divBdr>
        <w:top w:val="none" w:sz="0" w:space="0" w:color="auto"/>
        <w:left w:val="none" w:sz="0" w:space="0" w:color="auto"/>
        <w:bottom w:val="none" w:sz="0" w:space="0" w:color="auto"/>
        <w:right w:val="none" w:sz="0" w:space="0" w:color="auto"/>
      </w:divBdr>
    </w:div>
    <w:div w:id="939685157">
      <w:bodyDiv w:val="1"/>
      <w:marLeft w:val="0"/>
      <w:marRight w:val="0"/>
      <w:marTop w:val="0"/>
      <w:marBottom w:val="0"/>
      <w:divBdr>
        <w:top w:val="none" w:sz="0" w:space="0" w:color="auto"/>
        <w:left w:val="none" w:sz="0" w:space="0" w:color="auto"/>
        <w:bottom w:val="none" w:sz="0" w:space="0" w:color="auto"/>
        <w:right w:val="none" w:sz="0" w:space="0" w:color="auto"/>
      </w:divBdr>
    </w:div>
    <w:div w:id="947081089">
      <w:bodyDiv w:val="1"/>
      <w:marLeft w:val="0"/>
      <w:marRight w:val="0"/>
      <w:marTop w:val="0"/>
      <w:marBottom w:val="0"/>
      <w:divBdr>
        <w:top w:val="none" w:sz="0" w:space="0" w:color="auto"/>
        <w:left w:val="none" w:sz="0" w:space="0" w:color="auto"/>
        <w:bottom w:val="none" w:sz="0" w:space="0" w:color="auto"/>
        <w:right w:val="none" w:sz="0" w:space="0" w:color="auto"/>
      </w:divBdr>
    </w:div>
    <w:div w:id="949237308">
      <w:bodyDiv w:val="1"/>
      <w:marLeft w:val="0"/>
      <w:marRight w:val="0"/>
      <w:marTop w:val="0"/>
      <w:marBottom w:val="0"/>
      <w:divBdr>
        <w:top w:val="none" w:sz="0" w:space="0" w:color="auto"/>
        <w:left w:val="none" w:sz="0" w:space="0" w:color="auto"/>
        <w:bottom w:val="none" w:sz="0" w:space="0" w:color="auto"/>
        <w:right w:val="none" w:sz="0" w:space="0" w:color="auto"/>
      </w:divBdr>
    </w:div>
    <w:div w:id="952631379">
      <w:bodyDiv w:val="1"/>
      <w:marLeft w:val="0"/>
      <w:marRight w:val="0"/>
      <w:marTop w:val="0"/>
      <w:marBottom w:val="0"/>
      <w:divBdr>
        <w:top w:val="none" w:sz="0" w:space="0" w:color="auto"/>
        <w:left w:val="none" w:sz="0" w:space="0" w:color="auto"/>
        <w:bottom w:val="none" w:sz="0" w:space="0" w:color="auto"/>
        <w:right w:val="none" w:sz="0" w:space="0" w:color="auto"/>
      </w:divBdr>
    </w:div>
    <w:div w:id="957415426">
      <w:bodyDiv w:val="1"/>
      <w:marLeft w:val="0"/>
      <w:marRight w:val="0"/>
      <w:marTop w:val="0"/>
      <w:marBottom w:val="0"/>
      <w:divBdr>
        <w:top w:val="none" w:sz="0" w:space="0" w:color="auto"/>
        <w:left w:val="none" w:sz="0" w:space="0" w:color="auto"/>
        <w:bottom w:val="none" w:sz="0" w:space="0" w:color="auto"/>
        <w:right w:val="none" w:sz="0" w:space="0" w:color="auto"/>
      </w:divBdr>
    </w:div>
    <w:div w:id="959192961">
      <w:bodyDiv w:val="1"/>
      <w:marLeft w:val="0"/>
      <w:marRight w:val="0"/>
      <w:marTop w:val="0"/>
      <w:marBottom w:val="0"/>
      <w:divBdr>
        <w:top w:val="none" w:sz="0" w:space="0" w:color="auto"/>
        <w:left w:val="none" w:sz="0" w:space="0" w:color="auto"/>
        <w:bottom w:val="none" w:sz="0" w:space="0" w:color="auto"/>
        <w:right w:val="none" w:sz="0" w:space="0" w:color="auto"/>
      </w:divBdr>
    </w:div>
    <w:div w:id="959458599">
      <w:bodyDiv w:val="1"/>
      <w:marLeft w:val="0"/>
      <w:marRight w:val="0"/>
      <w:marTop w:val="0"/>
      <w:marBottom w:val="0"/>
      <w:divBdr>
        <w:top w:val="none" w:sz="0" w:space="0" w:color="auto"/>
        <w:left w:val="none" w:sz="0" w:space="0" w:color="auto"/>
        <w:bottom w:val="none" w:sz="0" w:space="0" w:color="auto"/>
        <w:right w:val="none" w:sz="0" w:space="0" w:color="auto"/>
      </w:divBdr>
    </w:div>
    <w:div w:id="972101235">
      <w:bodyDiv w:val="1"/>
      <w:marLeft w:val="0"/>
      <w:marRight w:val="0"/>
      <w:marTop w:val="0"/>
      <w:marBottom w:val="0"/>
      <w:divBdr>
        <w:top w:val="none" w:sz="0" w:space="0" w:color="auto"/>
        <w:left w:val="none" w:sz="0" w:space="0" w:color="auto"/>
        <w:bottom w:val="none" w:sz="0" w:space="0" w:color="auto"/>
        <w:right w:val="none" w:sz="0" w:space="0" w:color="auto"/>
      </w:divBdr>
    </w:div>
    <w:div w:id="973482811">
      <w:bodyDiv w:val="1"/>
      <w:marLeft w:val="0"/>
      <w:marRight w:val="0"/>
      <w:marTop w:val="0"/>
      <w:marBottom w:val="0"/>
      <w:divBdr>
        <w:top w:val="none" w:sz="0" w:space="0" w:color="auto"/>
        <w:left w:val="none" w:sz="0" w:space="0" w:color="auto"/>
        <w:bottom w:val="none" w:sz="0" w:space="0" w:color="auto"/>
        <w:right w:val="none" w:sz="0" w:space="0" w:color="auto"/>
      </w:divBdr>
    </w:div>
    <w:div w:id="978264000">
      <w:bodyDiv w:val="1"/>
      <w:marLeft w:val="0"/>
      <w:marRight w:val="0"/>
      <w:marTop w:val="0"/>
      <w:marBottom w:val="0"/>
      <w:divBdr>
        <w:top w:val="none" w:sz="0" w:space="0" w:color="auto"/>
        <w:left w:val="none" w:sz="0" w:space="0" w:color="auto"/>
        <w:bottom w:val="none" w:sz="0" w:space="0" w:color="auto"/>
        <w:right w:val="none" w:sz="0" w:space="0" w:color="auto"/>
      </w:divBdr>
    </w:div>
    <w:div w:id="980311945">
      <w:bodyDiv w:val="1"/>
      <w:marLeft w:val="0"/>
      <w:marRight w:val="0"/>
      <w:marTop w:val="0"/>
      <w:marBottom w:val="0"/>
      <w:divBdr>
        <w:top w:val="none" w:sz="0" w:space="0" w:color="auto"/>
        <w:left w:val="none" w:sz="0" w:space="0" w:color="auto"/>
        <w:bottom w:val="none" w:sz="0" w:space="0" w:color="auto"/>
        <w:right w:val="none" w:sz="0" w:space="0" w:color="auto"/>
      </w:divBdr>
    </w:div>
    <w:div w:id="1000697691">
      <w:bodyDiv w:val="1"/>
      <w:marLeft w:val="0"/>
      <w:marRight w:val="0"/>
      <w:marTop w:val="0"/>
      <w:marBottom w:val="0"/>
      <w:divBdr>
        <w:top w:val="none" w:sz="0" w:space="0" w:color="auto"/>
        <w:left w:val="none" w:sz="0" w:space="0" w:color="auto"/>
        <w:bottom w:val="none" w:sz="0" w:space="0" w:color="auto"/>
        <w:right w:val="none" w:sz="0" w:space="0" w:color="auto"/>
      </w:divBdr>
    </w:div>
    <w:div w:id="1010645676">
      <w:bodyDiv w:val="1"/>
      <w:marLeft w:val="0"/>
      <w:marRight w:val="0"/>
      <w:marTop w:val="0"/>
      <w:marBottom w:val="0"/>
      <w:divBdr>
        <w:top w:val="none" w:sz="0" w:space="0" w:color="auto"/>
        <w:left w:val="none" w:sz="0" w:space="0" w:color="auto"/>
        <w:bottom w:val="none" w:sz="0" w:space="0" w:color="auto"/>
        <w:right w:val="none" w:sz="0" w:space="0" w:color="auto"/>
      </w:divBdr>
    </w:div>
    <w:div w:id="1012953255">
      <w:bodyDiv w:val="1"/>
      <w:marLeft w:val="0"/>
      <w:marRight w:val="0"/>
      <w:marTop w:val="0"/>
      <w:marBottom w:val="0"/>
      <w:divBdr>
        <w:top w:val="none" w:sz="0" w:space="0" w:color="auto"/>
        <w:left w:val="none" w:sz="0" w:space="0" w:color="auto"/>
        <w:bottom w:val="none" w:sz="0" w:space="0" w:color="auto"/>
        <w:right w:val="none" w:sz="0" w:space="0" w:color="auto"/>
      </w:divBdr>
    </w:div>
    <w:div w:id="1015960160">
      <w:bodyDiv w:val="1"/>
      <w:marLeft w:val="0"/>
      <w:marRight w:val="0"/>
      <w:marTop w:val="0"/>
      <w:marBottom w:val="0"/>
      <w:divBdr>
        <w:top w:val="none" w:sz="0" w:space="0" w:color="auto"/>
        <w:left w:val="none" w:sz="0" w:space="0" w:color="auto"/>
        <w:bottom w:val="none" w:sz="0" w:space="0" w:color="auto"/>
        <w:right w:val="none" w:sz="0" w:space="0" w:color="auto"/>
      </w:divBdr>
    </w:div>
    <w:div w:id="1019087274">
      <w:bodyDiv w:val="1"/>
      <w:marLeft w:val="0"/>
      <w:marRight w:val="0"/>
      <w:marTop w:val="0"/>
      <w:marBottom w:val="0"/>
      <w:divBdr>
        <w:top w:val="none" w:sz="0" w:space="0" w:color="auto"/>
        <w:left w:val="none" w:sz="0" w:space="0" w:color="auto"/>
        <w:bottom w:val="none" w:sz="0" w:space="0" w:color="auto"/>
        <w:right w:val="none" w:sz="0" w:space="0" w:color="auto"/>
      </w:divBdr>
    </w:div>
    <w:div w:id="1026172781">
      <w:bodyDiv w:val="1"/>
      <w:marLeft w:val="0"/>
      <w:marRight w:val="0"/>
      <w:marTop w:val="0"/>
      <w:marBottom w:val="0"/>
      <w:divBdr>
        <w:top w:val="none" w:sz="0" w:space="0" w:color="auto"/>
        <w:left w:val="none" w:sz="0" w:space="0" w:color="auto"/>
        <w:bottom w:val="none" w:sz="0" w:space="0" w:color="auto"/>
        <w:right w:val="none" w:sz="0" w:space="0" w:color="auto"/>
      </w:divBdr>
    </w:div>
    <w:div w:id="1034423674">
      <w:bodyDiv w:val="1"/>
      <w:marLeft w:val="0"/>
      <w:marRight w:val="0"/>
      <w:marTop w:val="0"/>
      <w:marBottom w:val="0"/>
      <w:divBdr>
        <w:top w:val="none" w:sz="0" w:space="0" w:color="auto"/>
        <w:left w:val="none" w:sz="0" w:space="0" w:color="auto"/>
        <w:bottom w:val="none" w:sz="0" w:space="0" w:color="auto"/>
        <w:right w:val="none" w:sz="0" w:space="0" w:color="auto"/>
      </w:divBdr>
    </w:div>
    <w:div w:id="1034500389">
      <w:bodyDiv w:val="1"/>
      <w:marLeft w:val="0"/>
      <w:marRight w:val="0"/>
      <w:marTop w:val="0"/>
      <w:marBottom w:val="0"/>
      <w:divBdr>
        <w:top w:val="none" w:sz="0" w:space="0" w:color="auto"/>
        <w:left w:val="none" w:sz="0" w:space="0" w:color="auto"/>
        <w:bottom w:val="none" w:sz="0" w:space="0" w:color="auto"/>
        <w:right w:val="none" w:sz="0" w:space="0" w:color="auto"/>
      </w:divBdr>
    </w:div>
    <w:div w:id="1042024840">
      <w:bodyDiv w:val="1"/>
      <w:marLeft w:val="0"/>
      <w:marRight w:val="0"/>
      <w:marTop w:val="0"/>
      <w:marBottom w:val="0"/>
      <w:divBdr>
        <w:top w:val="none" w:sz="0" w:space="0" w:color="auto"/>
        <w:left w:val="none" w:sz="0" w:space="0" w:color="auto"/>
        <w:bottom w:val="none" w:sz="0" w:space="0" w:color="auto"/>
        <w:right w:val="none" w:sz="0" w:space="0" w:color="auto"/>
      </w:divBdr>
    </w:div>
    <w:div w:id="1051995683">
      <w:bodyDiv w:val="1"/>
      <w:marLeft w:val="0"/>
      <w:marRight w:val="0"/>
      <w:marTop w:val="0"/>
      <w:marBottom w:val="0"/>
      <w:divBdr>
        <w:top w:val="none" w:sz="0" w:space="0" w:color="auto"/>
        <w:left w:val="none" w:sz="0" w:space="0" w:color="auto"/>
        <w:bottom w:val="none" w:sz="0" w:space="0" w:color="auto"/>
        <w:right w:val="none" w:sz="0" w:space="0" w:color="auto"/>
      </w:divBdr>
    </w:div>
    <w:div w:id="1064378234">
      <w:bodyDiv w:val="1"/>
      <w:marLeft w:val="0"/>
      <w:marRight w:val="0"/>
      <w:marTop w:val="0"/>
      <w:marBottom w:val="0"/>
      <w:divBdr>
        <w:top w:val="none" w:sz="0" w:space="0" w:color="auto"/>
        <w:left w:val="none" w:sz="0" w:space="0" w:color="auto"/>
        <w:bottom w:val="none" w:sz="0" w:space="0" w:color="auto"/>
        <w:right w:val="none" w:sz="0" w:space="0" w:color="auto"/>
      </w:divBdr>
    </w:div>
    <w:div w:id="1071153050">
      <w:bodyDiv w:val="1"/>
      <w:marLeft w:val="0"/>
      <w:marRight w:val="0"/>
      <w:marTop w:val="0"/>
      <w:marBottom w:val="0"/>
      <w:divBdr>
        <w:top w:val="none" w:sz="0" w:space="0" w:color="auto"/>
        <w:left w:val="none" w:sz="0" w:space="0" w:color="auto"/>
        <w:bottom w:val="none" w:sz="0" w:space="0" w:color="auto"/>
        <w:right w:val="none" w:sz="0" w:space="0" w:color="auto"/>
      </w:divBdr>
    </w:div>
    <w:div w:id="1071658157">
      <w:bodyDiv w:val="1"/>
      <w:marLeft w:val="0"/>
      <w:marRight w:val="0"/>
      <w:marTop w:val="0"/>
      <w:marBottom w:val="0"/>
      <w:divBdr>
        <w:top w:val="none" w:sz="0" w:space="0" w:color="auto"/>
        <w:left w:val="none" w:sz="0" w:space="0" w:color="auto"/>
        <w:bottom w:val="none" w:sz="0" w:space="0" w:color="auto"/>
        <w:right w:val="none" w:sz="0" w:space="0" w:color="auto"/>
      </w:divBdr>
    </w:div>
    <w:div w:id="1071931505">
      <w:bodyDiv w:val="1"/>
      <w:marLeft w:val="0"/>
      <w:marRight w:val="0"/>
      <w:marTop w:val="0"/>
      <w:marBottom w:val="0"/>
      <w:divBdr>
        <w:top w:val="none" w:sz="0" w:space="0" w:color="auto"/>
        <w:left w:val="none" w:sz="0" w:space="0" w:color="auto"/>
        <w:bottom w:val="none" w:sz="0" w:space="0" w:color="auto"/>
        <w:right w:val="none" w:sz="0" w:space="0" w:color="auto"/>
      </w:divBdr>
    </w:div>
    <w:div w:id="1073888083">
      <w:bodyDiv w:val="1"/>
      <w:marLeft w:val="0"/>
      <w:marRight w:val="0"/>
      <w:marTop w:val="0"/>
      <w:marBottom w:val="0"/>
      <w:divBdr>
        <w:top w:val="none" w:sz="0" w:space="0" w:color="auto"/>
        <w:left w:val="none" w:sz="0" w:space="0" w:color="auto"/>
        <w:bottom w:val="none" w:sz="0" w:space="0" w:color="auto"/>
        <w:right w:val="none" w:sz="0" w:space="0" w:color="auto"/>
      </w:divBdr>
    </w:div>
    <w:div w:id="1075936006">
      <w:bodyDiv w:val="1"/>
      <w:marLeft w:val="0"/>
      <w:marRight w:val="0"/>
      <w:marTop w:val="0"/>
      <w:marBottom w:val="0"/>
      <w:divBdr>
        <w:top w:val="none" w:sz="0" w:space="0" w:color="auto"/>
        <w:left w:val="none" w:sz="0" w:space="0" w:color="auto"/>
        <w:bottom w:val="none" w:sz="0" w:space="0" w:color="auto"/>
        <w:right w:val="none" w:sz="0" w:space="0" w:color="auto"/>
      </w:divBdr>
    </w:div>
    <w:div w:id="1079256081">
      <w:bodyDiv w:val="1"/>
      <w:marLeft w:val="0"/>
      <w:marRight w:val="0"/>
      <w:marTop w:val="0"/>
      <w:marBottom w:val="0"/>
      <w:divBdr>
        <w:top w:val="none" w:sz="0" w:space="0" w:color="auto"/>
        <w:left w:val="none" w:sz="0" w:space="0" w:color="auto"/>
        <w:bottom w:val="none" w:sz="0" w:space="0" w:color="auto"/>
        <w:right w:val="none" w:sz="0" w:space="0" w:color="auto"/>
      </w:divBdr>
    </w:div>
    <w:div w:id="1080828603">
      <w:bodyDiv w:val="1"/>
      <w:marLeft w:val="0"/>
      <w:marRight w:val="0"/>
      <w:marTop w:val="0"/>
      <w:marBottom w:val="0"/>
      <w:divBdr>
        <w:top w:val="none" w:sz="0" w:space="0" w:color="auto"/>
        <w:left w:val="none" w:sz="0" w:space="0" w:color="auto"/>
        <w:bottom w:val="none" w:sz="0" w:space="0" w:color="auto"/>
        <w:right w:val="none" w:sz="0" w:space="0" w:color="auto"/>
      </w:divBdr>
    </w:div>
    <w:div w:id="1081105502">
      <w:bodyDiv w:val="1"/>
      <w:marLeft w:val="0"/>
      <w:marRight w:val="0"/>
      <w:marTop w:val="0"/>
      <w:marBottom w:val="0"/>
      <w:divBdr>
        <w:top w:val="none" w:sz="0" w:space="0" w:color="auto"/>
        <w:left w:val="none" w:sz="0" w:space="0" w:color="auto"/>
        <w:bottom w:val="none" w:sz="0" w:space="0" w:color="auto"/>
        <w:right w:val="none" w:sz="0" w:space="0" w:color="auto"/>
      </w:divBdr>
    </w:div>
    <w:div w:id="1095243870">
      <w:bodyDiv w:val="1"/>
      <w:marLeft w:val="0"/>
      <w:marRight w:val="0"/>
      <w:marTop w:val="0"/>
      <w:marBottom w:val="0"/>
      <w:divBdr>
        <w:top w:val="none" w:sz="0" w:space="0" w:color="auto"/>
        <w:left w:val="none" w:sz="0" w:space="0" w:color="auto"/>
        <w:bottom w:val="none" w:sz="0" w:space="0" w:color="auto"/>
        <w:right w:val="none" w:sz="0" w:space="0" w:color="auto"/>
      </w:divBdr>
    </w:div>
    <w:div w:id="1096364203">
      <w:bodyDiv w:val="1"/>
      <w:marLeft w:val="0"/>
      <w:marRight w:val="0"/>
      <w:marTop w:val="0"/>
      <w:marBottom w:val="0"/>
      <w:divBdr>
        <w:top w:val="none" w:sz="0" w:space="0" w:color="auto"/>
        <w:left w:val="none" w:sz="0" w:space="0" w:color="auto"/>
        <w:bottom w:val="none" w:sz="0" w:space="0" w:color="auto"/>
        <w:right w:val="none" w:sz="0" w:space="0" w:color="auto"/>
      </w:divBdr>
    </w:div>
    <w:div w:id="1102534042">
      <w:bodyDiv w:val="1"/>
      <w:marLeft w:val="0"/>
      <w:marRight w:val="0"/>
      <w:marTop w:val="0"/>
      <w:marBottom w:val="0"/>
      <w:divBdr>
        <w:top w:val="none" w:sz="0" w:space="0" w:color="auto"/>
        <w:left w:val="none" w:sz="0" w:space="0" w:color="auto"/>
        <w:bottom w:val="none" w:sz="0" w:space="0" w:color="auto"/>
        <w:right w:val="none" w:sz="0" w:space="0" w:color="auto"/>
      </w:divBdr>
    </w:div>
    <w:div w:id="1107584770">
      <w:bodyDiv w:val="1"/>
      <w:marLeft w:val="0"/>
      <w:marRight w:val="0"/>
      <w:marTop w:val="0"/>
      <w:marBottom w:val="0"/>
      <w:divBdr>
        <w:top w:val="none" w:sz="0" w:space="0" w:color="auto"/>
        <w:left w:val="none" w:sz="0" w:space="0" w:color="auto"/>
        <w:bottom w:val="none" w:sz="0" w:space="0" w:color="auto"/>
        <w:right w:val="none" w:sz="0" w:space="0" w:color="auto"/>
      </w:divBdr>
    </w:div>
    <w:div w:id="1109008893">
      <w:bodyDiv w:val="1"/>
      <w:marLeft w:val="0"/>
      <w:marRight w:val="0"/>
      <w:marTop w:val="0"/>
      <w:marBottom w:val="0"/>
      <w:divBdr>
        <w:top w:val="none" w:sz="0" w:space="0" w:color="auto"/>
        <w:left w:val="none" w:sz="0" w:space="0" w:color="auto"/>
        <w:bottom w:val="none" w:sz="0" w:space="0" w:color="auto"/>
        <w:right w:val="none" w:sz="0" w:space="0" w:color="auto"/>
      </w:divBdr>
    </w:div>
    <w:div w:id="1115441374">
      <w:bodyDiv w:val="1"/>
      <w:marLeft w:val="0"/>
      <w:marRight w:val="0"/>
      <w:marTop w:val="0"/>
      <w:marBottom w:val="0"/>
      <w:divBdr>
        <w:top w:val="none" w:sz="0" w:space="0" w:color="auto"/>
        <w:left w:val="none" w:sz="0" w:space="0" w:color="auto"/>
        <w:bottom w:val="none" w:sz="0" w:space="0" w:color="auto"/>
        <w:right w:val="none" w:sz="0" w:space="0" w:color="auto"/>
      </w:divBdr>
    </w:div>
    <w:div w:id="1122381615">
      <w:bodyDiv w:val="1"/>
      <w:marLeft w:val="0"/>
      <w:marRight w:val="0"/>
      <w:marTop w:val="0"/>
      <w:marBottom w:val="0"/>
      <w:divBdr>
        <w:top w:val="none" w:sz="0" w:space="0" w:color="auto"/>
        <w:left w:val="none" w:sz="0" w:space="0" w:color="auto"/>
        <w:bottom w:val="none" w:sz="0" w:space="0" w:color="auto"/>
        <w:right w:val="none" w:sz="0" w:space="0" w:color="auto"/>
      </w:divBdr>
    </w:div>
    <w:div w:id="1133526234">
      <w:bodyDiv w:val="1"/>
      <w:marLeft w:val="0"/>
      <w:marRight w:val="0"/>
      <w:marTop w:val="0"/>
      <w:marBottom w:val="0"/>
      <w:divBdr>
        <w:top w:val="none" w:sz="0" w:space="0" w:color="auto"/>
        <w:left w:val="none" w:sz="0" w:space="0" w:color="auto"/>
        <w:bottom w:val="none" w:sz="0" w:space="0" w:color="auto"/>
        <w:right w:val="none" w:sz="0" w:space="0" w:color="auto"/>
      </w:divBdr>
    </w:div>
    <w:div w:id="1138649132">
      <w:bodyDiv w:val="1"/>
      <w:marLeft w:val="0"/>
      <w:marRight w:val="0"/>
      <w:marTop w:val="0"/>
      <w:marBottom w:val="0"/>
      <w:divBdr>
        <w:top w:val="none" w:sz="0" w:space="0" w:color="auto"/>
        <w:left w:val="none" w:sz="0" w:space="0" w:color="auto"/>
        <w:bottom w:val="none" w:sz="0" w:space="0" w:color="auto"/>
        <w:right w:val="none" w:sz="0" w:space="0" w:color="auto"/>
      </w:divBdr>
    </w:div>
    <w:div w:id="1147435783">
      <w:bodyDiv w:val="1"/>
      <w:marLeft w:val="0"/>
      <w:marRight w:val="0"/>
      <w:marTop w:val="0"/>
      <w:marBottom w:val="0"/>
      <w:divBdr>
        <w:top w:val="none" w:sz="0" w:space="0" w:color="auto"/>
        <w:left w:val="none" w:sz="0" w:space="0" w:color="auto"/>
        <w:bottom w:val="none" w:sz="0" w:space="0" w:color="auto"/>
        <w:right w:val="none" w:sz="0" w:space="0" w:color="auto"/>
      </w:divBdr>
    </w:div>
    <w:div w:id="1160269128">
      <w:bodyDiv w:val="1"/>
      <w:marLeft w:val="0"/>
      <w:marRight w:val="0"/>
      <w:marTop w:val="0"/>
      <w:marBottom w:val="0"/>
      <w:divBdr>
        <w:top w:val="none" w:sz="0" w:space="0" w:color="auto"/>
        <w:left w:val="none" w:sz="0" w:space="0" w:color="auto"/>
        <w:bottom w:val="none" w:sz="0" w:space="0" w:color="auto"/>
        <w:right w:val="none" w:sz="0" w:space="0" w:color="auto"/>
      </w:divBdr>
    </w:div>
    <w:div w:id="1163158119">
      <w:bodyDiv w:val="1"/>
      <w:marLeft w:val="0"/>
      <w:marRight w:val="0"/>
      <w:marTop w:val="0"/>
      <w:marBottom w:val="0"/>
      <w:divBdr>
        <w:top w:val="none" w:sz="0" w:space="0" w:color="auto"/>
        <w:left w:val="none" w:sz="0" w:space="0" w:color="auto"/>
        <w:bottom w:val="none" w:sz="0" w:space="0" w:color="auto"/>
        <w:right w:val="none" w:sz="0" w:space="0" w:color="auto"/>
      </w:divBdr>
    </w:div>
    <w:div w:id="1163275191">
      <w:bodyDiv w:val="1"/>
      <w:marLeft w:val="0"/>
      <w:marRight w:val="0"/>
      <w:marTop w:val="0"/>
      <w:marBottom w:val="0"/>
      <w:divBdr>
        <w:top w:val="none" w:sz="0" w:space="0" w:color="auto"/>
        <w:left w:val="none" w:sz="0" w:space="0" w:color="auto"/>
        <w:bottom w:val="none" w:sz="0" w:space="0" w:color="auto"/>
        <w:right w:val="none" w:sz="0" w:space="0" w:color="auto"/>
      </w:divBdr>
    </w:div>
    <w:div w:id="1163661748">
      <w:bodyDiv w:val="1"/>
      <w:marLeft w:val="0"/>
      <w:marRight w:val="0"/>
      <w:marTop w:val="0"/>
      <w:marBottom w:val="0"/>
      <w:divBdr>
        <w:top w:val="none" w:sz="0" w:space="0" w:color="auto"/>
        <w:left w:val="none" w:sz="0" w:space="0" w:color="auto"/>
        <w:bottom w:val="none" w:sz="0" w:space="0" w:color="auto"/>
        <w:right w:val="none" w:sz="0" w:space="0" w:color="auto"/>
      </w:divBdr>
    </w:div>
    <w:div w:id="1164466521">
      <w:bodyDiv w:val="1"/>
      <w:marLeft w:val="0"/>
      <w:marRight w:val="0"/>
      <w:marTop w:val="0"/>
      <w:marBottom w:val="0"/>
      <w:divBdr>
        <w:top w:val="none" w:sz="0" w:space="0" w:color="auto"/>
        <w:left w:val="none" w:sz="0" w:space="0" w:color="auto"/>
        <w:bottom w:val="none" w:sz="0" w:space="0" w:color="auto"/>
        <w:right w:val="none" w:sz="0" w:space="0" w:color="auto"/>
      </w:divBdr>
    </w:div>
    <w:div w:id="1165976011">
      <w:bodyDiv w:val="1"/>
      <w:marLeft w:val="0"/>
      <w:marRight w:val="0"/>
      <w:marTop w:val="0"/>
      <w:marBottom w:val="0"/>
      <w:divBdr>
        <w:top w:val="none" w:sz="0" w:space="0" w:color="auto"/>
        <w:left w:val="none" w:sz="0" w:space="0" w:color="auto"/>
        <w:bottom w:val="none" w:sz="0" w:space="0" w:color="auto"/>
        <w:right w:val="none" w:sz="0" w:space="0" w:color="auto"/>
      </w:divBdr>
    </w:div>
    <w:div w:id="1170026987">
      <w:bodyDiv w:val="1"/>
      <w:marLeft w:val="0"/>
      <w:marRight w:val="0"/>
      <w:marTop w:val="0"/>
      <w:marBottom w:val="0"/>
      <w:divBdr>
        <w:top w:val="none" w:sz="0" w:space="0" w:color="auto"/>
        <w:left w:val="none" w:sz="0" w:space="0" w:color="auto"/>
        <w:bottom w:val="none" w:sz="0" w:space="0" w:color="auto"/>
        <w:right w:val="none" w:sz="0" w:space="0" w:color="auto"/>
      </w:divBdr>
    </w:div>
    <w:div w:id="1173645948">
      <w:bodyDiv w:val="1"/>
      <w:marLeft w:val="0"/>
      <w:marRight w:val="0"/>
      <w:marTop w:val="0"/>
      <w:marBottom w:val="0"/>
      <w:divBdr>
        <w:top w:val="none" w:sz="0" w:space="0" w:color="auto"/>
        <w:left w:val="none" w:sz="0" w:space="0" w:color="auto"/>
        <w:bottom w:val="none" w:sz="0" w:space="0" w:color="auto"/>
        <w:right w:val="none" w:sz="0" w:space="0" w:color="auto"/>
      </w:divBdr>
    </w:div>
    <w:div w:id="1179392515">
      <w:bodyDiv w:val="1"/>
      <w:marLeft w:val="0"/>
      <w:marRight w:val="0"/>
      <w:marTop w:val="0"/>
      <w:marBottom w:val="0"/>
      <w:divBdr>
        <w:top w:val="none" w:sz="0" w:space="0" w:color="auto"/>
        <w:left w:val="none" w:sz="0" w:space="0" w:color="auto"/>
        <w:bottom w:val="none" w:sz="0" w:space="0" w:color="auto"/>
        <w:right w:val="none" w:sz="0" w:space="0" w:color="auto"/>
      </w:divBdr>
    </w:div>
    <w:div w:id="1186868277">
      <w:bodyDiv w:val="1"/>
      <w:marLeft w:val="0"/>
      <w:marRight w:val="0"/>
      <w:marTop w:val="0"/>
      <w:marBottom w:val="0"/>
      <w:divBdr>
        <w:top w:val="none" w:sz="0" w:space="0" w:color="auto"/>
        <w:left w:val="none" w:sz="0" w:space="0" w:color="auto"/>
        <w:bottom w:val="none" w:sz="0" w:space="0" w:color="auto"/>
        <w:right w:val="none" w:sz="0" w:space="0" w:color="auto"/>
      </w:divBdr>
    </w:div>
    <w:div w:id="1189828715">
      <w:bodyDiv w:val="1"/>
      <w:marLeft w:val="0"/>
      <w:marRight w:val="0"/>
      <w:marTop w:val="0"/>
      <w:marBottom w:val="0"/>
      <w:divBdr>
        <w:top w:val="none" w:sz="0" w:space="0" w:color="auto"/>
        <w:left w:val="none" w:sz="0" w:space="0" w:color="auto"/>
        <w:bottom w:val="none" w:sz="0" w:space="0" w:color="auto"/>
        <w:right w:val="none" w:sz="0" w:space="0" w:color="auto"/>
      </w:divBdr>
    </w:div>
    <w:div w:id="1191838342">
      <w:bodyDiv w:val="1"/>
      <w:marLeft w:val="0"/>
      <w:marRight w:val="0"/>
      <w:marTop w:val="0"/>
      <w:marBottom w:val="0"/>
      <w:divBdr>
        <w:top w:val="none" w:sz="0" w:space="0" w:color="auto"/>
        <w:left w:val="none" w:sz="0" w:space="0" w:color="auto"/>
        <w:bottom w:val="none" w:sz="0" w:space="0" w:color="auto"/>
        <w:right w:val="none" w:sz="0" w:space="0" w:color="auto"/>
      </w:divBdr>
    </w:div>
    <w:div w:id="1200122557">
      <w:bodyDiv w:val="1"/>
      <w:marLeft w:val="0"/>
      <w:marRight w:val="0"/>
      <w:marTop w:val="0"/>
      <w:marBottom w:val="0"/>
      <w:divBdr>
        <w:top w:val="none" w:sz="0" w:space="0" w:color="auto"/>
        <w:left w:val="none" w:sz="0" w:space="0" w:color="auto"/>
        <w:bottom w:val="none" w:sz="0" w:space="0" w:color="auto"/>
        <w:right w:val="none" w:sz="0" w:space="0" w:color="auto"/>
      </w:divBdr>
    </w:div>
    <w:div w:id="1203057658">
      <w:bodyDiv w:val="1"/>
      <w:marLeft w:val="0"/>
      <w:marRight w:val="0"/>
      <w:marTop w:val="0"/>
      <w:marBottom w:val="0"/>
      <w:divBdr>
        <w:top w:val="none" w:sz="0" w:space="0" w:color="auto"/>
        <w:left w:val="none" w:sz="0" w:space="0" w:color="auto"/>
        <w:bottom w:val="none" w:sz="0" w:space="0" w:color="auto"/>
        <w:right w:val="none" w:sz="0" w:space="0" w:color="auto"/>
      </w:divBdr>
    </w:div>
    <w:div w:id="1214080383">
      <w:bodyDiv w:val="1"/>
      <w:marLeft w:val="0"/>
      <w:marRight w:val="0"/>
      <w:marTop w:val="0"/>
      <w:marBottom w:val="0"/>
      <w:divBdr>
        <w:top w:val="none" w:sz="0" w:space="0" w:color="auto"/>
        <w:left w:val="none" w:sz="0" w:space="0" w:color="auto"/>
        <w:bottom w:val="none" w:sz="0" w:space="0" w:color="auto"/>
        <w:right w:val="none" w:sz="0" w:space="0" w:color="auto"/>
      </w:divBdr>
    </w:div>
    <w:div w:id="1216041260">
      <w:bodyDiv w:val="1"/>
      <w:marLeft w:val="0"/>
      <w:marRight w:val="0"/>
      <w:marTop w:val="0"/>
      <w:marBottom w:val="0"/>
      <w:divBdr>
        <w:top w:val="none" w:sz="0" w:space="0" w:color="auto"/>
        <w:left w:val="none" w:sz="0" w:space="0" w:color="auto"/>
        <w:bottom w:val="none" w:sz="0" w:space="0" w:color="auto"/>
        <w:right w:val="none" w:sz="0" w:space="0" w:color="auto"/>
      </w:divBdr>
    </w:div>
    <w:div w:id="1220480282">
      <w:bodyDiv w:val="1"/>
      <w:marLeft w:val="0"/>
      <w:marRight w:val="0"/>
      <w:marTop w:val="0"/>
      <w:marBottom w:val="0"/>
      <w:divBdr>
        <w:top w:val="none" w:sz="0" w:space="0" w:color="auto"/>
        <w:left w:val="none" w:sz="0" w:space="0" w:color="auto"/>
        <w:bottom w:val="none" w:sz="0" w:space="0" w:color="auto"/>
        <w:right w:val="none" w:sz="0" w:space="0" w:color="auto"/>
      </w:divBdr>
    </w:div>
    <w:div w:id="1221673518">
      <w:bodyDiv w:val="1"/>
      <w:marLeft w:val="0"/>
      <w:marRight w:val="0"/>
      <w:marTop w:val="0"/>
      <w:marBottom w:val="0"/>
      <w:divBdr>
        <w:top w:val="none" w:sz="0" w:space="0" w:color="auto"/>
        <w:left w:val="none" w:sz="0" w:space="0" w:color="auto"/>
        <w:bottom w:val="none" w:sz="0" w:space="0" w:color="auto"/>
        <w:right w:val="none" w:sz="0" w:space="0" w:color="auto"/>
      </w:divBdr>
    </w:div>
    <w:div w:id="1222867102">
      <w:bodyDiv w:val="1"/>
      <w:marLeft w:val="0"/>
      <w:marRight w:val="0"/>
      <w:marTop w:val="0"/>
      <w:marBottom w:val="0"/>
      <w:divBdr>
        <w:top w:val="none" w:sz="0" w:space="0" w:color="auto"/>
        <w:left w:val="none" w:sz="0" w:space="0" w:color="auto"/>
        <w:bottom w:val="none" w:sz="0" w:space="0" w:color="auto"/>
        <w:right w:val="none" w:sz="0" w:space="0" w:color="auto"/>
      </w:divBdr>
    </w:div>
    <w:div w:id="1223835690">
      <w:bodyDiv w:val="1"/>
      <w:marLeft w:val="0"/>
      <w:marRight w:val="0"/>
      <w:marTop w:val="0"/>
      <w:marBottom w:val="0"/>
      <w:divBdr>
        <w:top w:val="none" w:sz="0" w:space="0" w:color="auto"/>
        <w:left w:val="none" w:sz="0" w:space="0" w:color="auto"/>
        <w:bottom w:val="none" w:sz="0" w:space="0" w:color="auto"/>
        <w:right w:val="none" w:sz="0" w:space="0" w:color="auto"/>
      </w:divBdr>
    </w:div>
    <w:div w:id="1231036219">
      <w:bodyDiv w:val="1"/>
      <w:marLeft w:val="0"/>
      <w:marRight w:val="0"/>
      <w:marTop w:val="0"/>
      <w:marBottom w:val="0"/>
      <w:divBdr>
        <w:top w:val="none" w:sz="0" w:space="0" w:color="auto"/>
        <w:left w:val="none" w:sz="0" w:space="0" w:color="auto"/>
        <w:bottom w:val="none" w:sz="0" w:space="0" w:color="auto"/>
        <w:right w:val="none" w:sz="0" w:space="0" w:color="auto"/>
      </w:divBdr>
    </w:div>
    <w:div w:id="1232274091">
      <w:bodyDiv w:val="1"/>
      <w:marLeft w:val="0"/>
      <w:marRight w:val="0"/>
      <w:marTop w:val="0"/>
      <w:marBottom w:val="0"/>
      <w:divBdr>
        <w:top w:val="none" w:sz="0" w:space="0" w:color="auto"/>
        <w:left w:val="none" w:sz="0" w:space="0" w:color="auto"/>
        <w:bottom w:val="none" w:sz="0" w:space="0" w:color="auto"/>
        <w:right w:val="none" w:sz="0" w:space="0" w:color="auto"/>
      </w:divBdr>
    </w:div>
    <w:div w:id="1233855968">
      <w:bodyDiv w:val="1"/>
      <w:marLeft w:val="0"/>
      <w:marRight w:val="0"/>
      <w:marTop w:val="0"/>
      <w:marBottom w:val="0"/>
      <w:divBdr>
        <w:top w:val="none" w:sz="0" w:space="0" w:color="auto"/>
        <w:left w:val="none" w:sz="0" w:space="0" w:color="auto"/>
        <w:bottom w:val="none" w:sz="0" w:space="0" w:color="auto"/>
        <w:right w:val="none" w:sz="0" w:space="0" w:color="auto"/>
      </w:divBdr>
    </w:div>
    <w:div w:id="1241673808">
      <w:bodyDiv w:val="1"/>
      <w:marLeft w:val="0"/>
      <w:marRight w:val="0"/>
      <w:marTop w:val="0"/>
      <w:marBottom w:val="0"/>
      <w:divBdr>
        <w:top w:val="none" w:sz="0" w:space="0" w:color="auto"/>
        <w:left w:val="none" w:sz="0" w:space="0" w:color="auto"/>
        <w:bottom w:val="none" w:sz="0" w:space="0" w:color="auto"/>
        <w:right w:val="none" w:sz="0" w:space="0" w:color="auto"/>
      </w:divBdr>
    </w:div>
    <w:div w:id="1249264843">
      <w:bodyDiv w:val="1"/>
      <w:marLeft w:val="0"/>
      <w:marRight w:val="0"/>
      <w:marTop w:val="0"/>
      <w:marBottom w:val="0"/>
      <w:divBdr>
        <w:top w:val="none" w:sz="0" w:space="0" w:color="auto"/>
        <w:left w:val="none" w:sz="0" w:space="0" w:color="auto"/>
        <w:bottom w:val="none" w:sz="0" w:space="0" w:color="auto"/>
        <w:right w:val="none" w:sz="0" w:space="0" w:color="auto"/>
      </w:divBdr>
    </w:div>
    <w:div w:id="1253587524">
      <w:bodyDiv w:val="1"/>
      <w:marLeft w:val="0"/>
      <w:marRight w:val="0"/>
      <w:marTop w:val="0"/>
      <w:marBottom w:val="0"/>
      <w:divBdr>
        <w:top w:val="none" w:sz="0" w:space="0" w:color="auto"/>
        <w:left w:val="none" w:sz="0" w:space="0" w:color="auto"/>
        <w:bottom w:val="none" w:sz="0" w:space="0" w:color="auto"/>
        <w:right w:val="none" w:sz="0" w:space="0" w:color="auto"/>
      </w:divBdr>
    </w:div>
    <w:div w:id="1257246917">
      <w:bodyDiv w:val="1"/>
      <w:marLeft w:val="0"/>
      <w:marRight w:val="0"/>
      <w:marTop w:val="0"/>
      <w:marBottom w:val="0"/>
      <w:divBdr>
        <w:top w:val="none" w:sz="0" w:space="0" w:color="auto"/>
        <w:left w:val="none" w:sz="0" w:space="0" w:color="auto"/>
        <w:bottom w:val="none" w:sz="0" w:space="0" w:color="auto"/>
        <w:right w:val="none" w:sz="0" w:space="0" w:color="auto"/>
      </w:divBdr>
    </w:div>
    <w:div w:id="1259869575">
      <w:bodyDiv w:val="1"/>
      <w:marLeft w:val="0"/>
      <w:marRight w:val="0"/>
      <w:marTop w:val="0"/>
      <w:marBottom w:val="0"/>
      <w:divBdr>
        <w:top w:val="none" w:sz="0" w:space="0" w:color="auto"/>
        <w:left w:val="none" w:sz="0" w:space="0" w:color="auto"/>
        <w:bottom w:val="none" w:sz="0" w:space="0" w:color="auto"/>
        <w:right w:val="none" w:sz="0" w:space="0" w:color="auto"/>
      </w:divBdr>
    </w:div>
    <w:div w:id="1260941368">
      <w:bodyDiv w:val="1"/>
      <w:marLeft w:val="0"/>
      <w:marRight w:val="0"/>
      <w:marTop w:val="0"/>
      <w:marBottom w:val="0"/>
      <w:divBdr>
        <w:top w:val="none" w:sz="0" w:space="0" w:color="auto"/>
        <w:left w:val="none" w:sz="0" w:space="0" w:color="auto"/>
        <w:bottom w:val="none" w:sz="0" w:space="0" w:color="auto"/>
        <w:right w:val="none" w:sz="0" w:space="0" w:color="auto"/>
      </w:divBdr>
    </w:div>
    <w:div w:id="1265187020">
      <w:bodyDiv w:val="1"/>
      <w:marLeft w:val="0"/>
      <w:marRight w:val="0"/>
      <w:marTop w:val="0"/>
      <w:marBottom w:val="0"/>
      <w:divBdr>
        <w:top w:val="none" w:sz="0" w:space="0" w:color="auto"/>
        <w:left w:val="none" w:sz="0" w:space="0" w:color="auto"/>
        <w:bottom w:val="none" w:sz="0" w:space="0" w:color="auto"/>
        <w:right w:val="none" w:sz="0" w:space="0" w:color="auto"/>
      </w:divBdr>
    </w:div>
    <w:div w:id="1271283594">
      <w:bodyDiv w:val="1"/>
      <w:marLeft w:val="0"/>
      <w:marRight w:val="0"/>
      <w:marTop w:val="0"/>
      <w:marBottom w:val="0"/>
      <w:divBdr>
        <w:top w:val="none" w:sz="0" w:space="0" w:color="auto"/>
        <w:left w:val="none" w:sz="0" w:space="0" w:color="auto"/>
        <w:bottom w:val="none" w:sz="0" w:space="0" w:color="auto"/>
        <w:right w:val="none" w:sz="0" w:space="0" w:color="auto"/>
      </w:divBdr>
    </w:div>
    <w:div w:id="1271627399">
      <w:bodyDiv w:val="1"/>
      <w:marLeft w:val="0"/>
      <w:marRight w:val="0"/>
      <w:marTop w:val="0"/>
      <w:marBottom w:val="0"/>
      <w:divBdr>
        <w:top w:val="none" w:sz="0" w:space="0" w:color="auto"/>
        <w:left w:val="none" w:sz="0" w:space="0" w:color="auto"/>
        <w:bottom w:val="none" w:sz="0" w:space="0" w:color="auto"/>
        <w:right w:val="none" w:sz="0" w:space="0" w:color="auto"/>
      </w:divBdr>
    </w:div>
    <w:div w:id="1272471150">
      <w:bodyDiv w:val="1"/>
      <w:marLeft w:val="0"/>
      <w:marRight w:val="0"/>
      <w:marTop w:val="0"/>
      <w:marBottom w:val="0"/>
      <w:divBdr>
        <w:top w:val="none" w:sz="0" w:space="0" w:color="auto"/>
        <w:left w:val="none" w:sz="0" w:space="0" w:color="auto"/>
        <w:bottom w:val="none" w:sz="0" w:space="0" w:color="auto"/>
        <w:right w:val="none" w:sz="0" w:space="0" w:color="auto"/>
      </w:divBdr>
    </w:div>
    <w:div w:id="1277758518">
      <w:bodyDiv w:val="1"/>
      <w:marLeft w:val="0"/>
      <w:marRight w:val="0"/>
      <w:marTop w:val="0"/>
      <w:marBottom w:val="0"/>
      <w:divBdr>
        <w:top w:val="none" w:sz="0" w:space="0" w:color="auto"/>
        <w:left w:val="none" w:sz="0" w:space="0" w:color="auto"/>
        <w:bottom w:val="none" w:sz="0" w:space="0" w:color="auto"/>
        <w:right w:val="none" w:sz="0" w:space="0" w:color="auto"/>
      </w:divBdr>
    </w:div>
    <w:div w:id="1278219973">
      <w:bodyDiv w:val="1"/>
      <w:marLeft w:val="0"/>
      <w:marRight w:val="0"/>
      <w:marTop w:val="0"/>
      <w:marBottom w:val="0"/>
      <w:divBdr>
        <w:top w:val="none" w:sz="0" w:space="0" w:color="auto"/>
        <w:left w:val="none" w:sz="0" w:space="0" w:color="auto"/>
        <w:bottom w:val="none" w:sz="0" w:space="0" w:color="auto"/>
        <w:right w:val="none" w:sz="0" w:space="0" w:color="auto"/>
      </w:divBdr>
    </w:div>
    <w:div w:id="1288661675">
      <w:bodyDiv w:val="1"/>
      <w:marLeft w:val="0"/>
      <w:marRight w:val="0"/>
      <w:marTop w:val="0"/>
      <w:marBottom w:val="0"/>
      <w:divBdr>
        <w:top w:val="none" w:sz="0" w:space="0" w:color="auto"/>
        <w:left w:val="none" w:sz="0" w:space="0" w:color="auto"/>
        <w:bottom w:val="none" w:sz="0" w:space="0" w:color="auto"/>
        <w:right w:val="none" w:sz="0" w:space="0" w:color="auto"/>
      </w:divBdr>
    </w:div>
    <w:div w:id="1292831041">
      <w:bodyDiv w:val="1"/>
      <w:marLeft w:val="0"/>
      <w:marRight w:val="0"/>
      <w:marTop w:val="0"/>
      <w:marBottom w:val="0"/>
      <w:divBdr>
        <w:top w:val="none" w:sz="0" w:space="0" w:color="auto"/>
        <w:left w:val="none" w:sz="0" w:space="0" w:color="auto"/>
        <w:bottom w:val="none" w:sz="0" w:space="0" w:color="auto"/>
        <w:right w:val="none" w:sz="0" w:space="0" w:color="auto"/>
      </w:divBdr>
    </w:div>
    <w:div w:id="1293751551">
      <w:bodyDiv w:val="1"/>
      <w:marLeft w:val="0"/>
      <w:marRight w:val="0"/>
      <w:marTop w:val="0"/>
      <w:marBottom w:val="0"/>
      <w:divBdr>
        <w:top w:val="none" w:sz="0" w:space="0" w:color="auto"/>
        <w:left w:val="none" w:sz="0" w:space="0" w:color="auto"/>
        <w:bottom w:val="none" w:sz="0" w:space="0" w:color="auto"/>
        <w:right w:val="none" w:sz="0" w:space="0" w:color="auto"/>
      </w:divBdr>
    </w:div>
    <w:div w:id="1296329944">
      <w:bodyDiv w:val="1"/>
      <w:marLeft w:val="0"/>
      <w:marRight w:val="0"/>
      <w:marTop w:val="0"/>
      <w:marBottom w:val="0"/>
      <w:divBdr>
        <w:top w:val="none" w:sz="0" w:space="0" w:color="auto"/>
        <w:left w:val="none" w:sz="0" w:space="0" w:color="auto"/>
        <w:bottom w:val="none" w:sz="0" w:space="0" w:color="auto"/>
        <w:right w:val="none" w:sz="0" w:space="0" w:color="auto"/>
      </w:divBdr>
    </w:div>
    <w:div w:id="1299144101">
      <w:bodyDiv w:val="1"/>
      <w:marLeft w:val="0"/>
      <w:marRight w:val="0"/>
      <w:marTop w:val="0"/>
      <w:marBottom w:val="0"/>
      <w:divBdr>
        <w:top w:val="none" w:sz="0" w:space="0" w:color="auto"/>
        <w:left w:val="none" w:sz="0" w:space="0" w:color="auto"/>
        <w:bottom w:val="none" w:sz="0" w:space="0" w:color="auto"/>
        <w:right w:val="none" w:sz="0" w:space="0" w:color="auto"/>
      </w:divBdr>
    </w:div>
    <w:div w:id="1304655546">
      <w:bodyDiv w:val="1"/>
      <w:marLeft w:val="0"/>
      <w:marRight w:val="0"/>
      <w:marTop w:val="0"/>
      <w:marBottom w:val="0"/>
      <w:divBdr>
        <w:top w:val="none" w:sz="0" w:space="0" w:color="auto"/>
        <w:left w:val="none" w:sz="0" w:space="0" w:color="auto"/>
        <w:bottom w:val="none" w:sz="0" w:space="0" w:color="auto"/>
        <w:right w:val="none" w:sz="0" w:space="0" w:color="auto"/>
      </w:divBdr>
    </w:div>
    <w:div w:id="1305113015">
      <w:bodyDiv w:val="1"/>
      <w:marLeft w:val="0"/>
      <w:marRight w:val="0"/>
      <w:marTop w:val="0"/>
      <w:marBottom w:val="0"/>
      <w:divBdr>
        <w:top w:val="none" w:sz="0" w:space="0" w:color="auto"/>
        <w:left w:val="none" w:sz="0" w:space="0" w:color="auto"/>
        <w:bottom w:val="none" w:sz="0" w:space="0" w:color="auto"/>
        <w:right w:val="none" w:sz="0" w:space="0" w:color="auto"/>
      </w:divBdr>
    </w:div>
    <w:div w:id="1306010856">
      <w:bodyDiv w:val="1"/>
      <w:marLeft w:val="0"/>
      <w:marRight w:val="0"/>
      <w:marTop w:val="0"/>
      <w:marBottom w:val="0"/>
      <w:divBdr>
        <w:top w:val="none" w:sz="0" w:space="0" w:color="auto"/>
        <w:left w:val="none" w:sz="0" w:space="0" w:color="auto"/>
        <w:bottom w:val="none" w:sz="0" w:space="0" w:color="auto"/>
        <w:right w:val="none" w:sz="0" w:space="0" w:color="auto"/>
      </w:divBdr>
    </w:div>
    <w:div w:id="1307587841">
      <w:bodyDiv w:val="1"/>
      <w:marLeft w:val="0"/>
      <w:marRight w:val="0"/>
      <w:marTop w:val="0"/>
      <w:marBottom w:val="0"/>
      <w:divBdr>
        <w:top w:val="none" w:sz="0" w:space="0" w:color="auto"/>
        <w:left w:val="none" w:sz="0" w:space="0" w:color="auto"/>
        <w:bottom w:val="none" w:sz="0" w:space="0" w:color="auto"/>
        <w:right w:val="none" w:sz="0" w:space="0" w:color="auto"/>
      </w:divBdr>
    </w:div>
    <w:div w:id="1308589938">
      <w:bodyDiv w:val="1"/>
      <w:marLeft w:val="0"/>
      <w:marRight w:val="0"/>
      <w:marTop w:val="0"/>
      <w:marBottom w:val="0"/>
      <w:divBdr>
        <w:top w:val="none" w:sz="0" w:space="0" w:color="auto"/>
        <w:left w:val="none" w:sz="0" w:space="0" w:color="auto"/>
        <w:bottom w:val="none" w:sz="0" w:space="0" w:color="auto"/>
        <w:right w:val="none" w:sz="0" w:space="0" w:color="auto"/>
      </w:divBdr>
    </w:div>
    <w:div w:id="1318534193">
      <w:bodyDiv w:val="1"/>
      <w:marLeft w:val="0"/>
      <w:marRight w:val="0"/>
      <w:marTop w:val="0"/>
      <w:marBottom w:val="0"/>
      <w:divBdr>
        <w:top w:val="none" w:sz="0" w:space="0" w:color="auto"/>
        <w:left w:val="none" w:sz="0" w:space="0" w:color="auto"/>
        <w:bottom w:val="none" w:sz="0" w:space="0" w:color="auto"/>
        <w:right w:val="none" w:sz="0" w:space="0" w:color="auto"/>
      </w:divBdr>
    </w:div>
    <w:div w:id="1322273047">
      <w:bodyDiv w:val="1"/>
      <w:marLeft w:val="0"/>
      <w:marRight w:val="0"/>
      <w:marTop w:val="0"/>
      <w:marBottom w:val="0"/>
      <w:divBdr>
        <w:top w:val="none" w:sz="0" w:space="0" w:color="auto"/>
        <w:left w:val="none" w:sz="0" w:space="0" w:color="auto"/>
        <w:bottom w:val="none" w:sz="0" w:space="0" w:color="auto"/>
        <w:right w:val="none" w:sz="0" w:space="0" w:color="auto"/>
      </w:divBdr>
    </w:div>
    <w:div w:id="1326934548">
      <w:bodyDiv w:val="1"/>
      <w:marLeft w:val="0"/>
      <w:marRight w:val="0"/>
      <w:marTop w:val="0"/>
      <w:marBottom w:val="0"/>
      <w:divBdr>
        <w:top w:val="none" w:sz="0" w:space="0" w:color="auto"/>
        <w:left w:val="none" w:sz="0" w:space="0" w:color="auto"/>
        <w:bottom w:val="none" w:sz="0" w:space="0" w:color="auto"/>
        <w:right w:val="none" w:sz="0" w:space="0" w:color="auto"/>
      </w:divBdr>
    </w:div>
    <w:div w:id="1334184720">
      <w:bodyDiv w:val="1"/>
      <w:marLeft w:val="0"/>
      <w:marRight w:val="0"/>
      <w:marTop w:val="0"/>
      <w:marBottom w:val="0"/>
      <w:divBdr>
        <w:top w:val="none" w:sz="0" w:space="0" w:color="auto"/>
        <w:left w:val="none" w:sz="0" w:space="0" w:color="auto"/>
        <w:bottom w:val="none" w:sz="0" w:space="0" w:color="auto"/>
        <w:right w:val="none" w:sz="0" w:space="0" w:color="auto"/>
      </w:divBdr>
    </w:div>
    <w:div w:id="1337734940">
      <w:bodyDiv w:val="1"/>
      <w:marLeft w:val="0"/>
      <w:marRight w:val="0"/>
      <w:marTop w:val="0"/>
      <w:marBottom w:val="0"/>
      <w:divBdr>
        <w:top w:val="none" w:sz="0" w:space="0" w:color="auto"/>
        <w:left w:val="none" w:sz="0" w:space="0" w:color="auto"/>
        <w:bottom w:val="none" w:sz="0" w:space="0" w:color="auto"/>
        <w:right w:val="none" w:sz="0" w:space="0" w:color="auto"/>
      </w:divBdr>
    </w:div>
    <w:div w:id="1358234597">
      <w:bodyDiv w:val="1"/>
      <w:marLeft w:val="0"/>
      <w:marRight w:val="0"/>
      <w:marTop w:val="0"/>
      <w:marBottom w:val="0"/>
      <w:divBdr>
        <w:top w:val="none" w:sz="0" w:space="0" w:color="auto"/>
        <w:left w:val="none" w:sz="0" w:space="0" w:color="auto"/>
        <w:bottom w:val="none" w:sz="0" w:space="0" w:color="auto"/>
        <w:right w:val="none" w:sz="0" w:space="0" w:color="auto"/>
      </w:divBdr>
    </w:div>
    <w:div w:id="1361128301">
      <w:bodyDiv w:val="1"/>
      <w:marLeft w:val="0"/>
      <w:marRight w:val="0"/>
      <w:marTop w:val="0"/>
      <w:marBottom w:val="0"/>
      <w:divBdr>
        <w:top w:val="none" w:sz="0" w:space="0" w:color="auto"/>
        <w:left w:val="none" w:sz="0" w:space="0" w:color="auto"/>
        <w:bottom w:val="none" w:sz="0" w:space="0" w:color="auto"/>
        <w:right w:val="none" w:sz="0" w:space="0" w:color="auto"/>
      </w:divBdr>
    </w:div>
    <w:div w:id="1365206782">
      <w:bodyDiv w:val="1"/>
      <w:marLeft w:val="0"/>
      <w:marRight w:val="0"/>
      <w:marTop w:val="0"/>
      <w:marBottom w:val="0"/>
      <w:divBdr>
        <w:top w:val="none" w:sz="0" w:space="0" w:color="auto"/>
        <w:left w:val="none" w:sz="0" w:space="0" w:color="auto"/>
        <w:bottom w:val="none" w:sz="0" w:space="0" w:color="auto"/>
        <w:right w:val="none" w:sz="0" w:space="0" w:color="auto"/>
      </w:divBdr>
      <w:divsChild>
        <w:div w:id="65422293">
          <w:marLeft w:val="0"/>
          <w:marRight w:val="0"/>
          <w:marTop w:val="0"/>
          <w:marBottom w:val="0"/>
          <w:divBdr>
            <w:top w:val="none" w:sz="0" w:space="0" w:color="auto"/>
            <w:left w:val="none" w:sz="0" w:space="0" w:color="auto"/>
            <w:bottom w:val="none" w:sz="0" w:space="0" w:color="auto"/>
            <w:right w:val="none" w:sz="0" w:space="0" w:color="auto"/>
          </w:divBdr>
        </w:div>
        <w:div w:id="1120614386">
          <w:marLeft w:val="0"/>
          <w:marRight w:val="0"/>
          <w:marTop w:val="0"/>
          <w:marBottom w:val="0"/>
          <w:divBdr>
            <w:top w:val="none" w:sz="0" w:space="0" w:color="auto"/>
            <w:left w:val="none" w:sz="0" w:space="0" w:color="auto"/>
            <w:bottom w:val="none" w:sz="0" w:space="0" w:color="auto"/>
            <w:right w:val="none" w:sz="0" w:space="0" w:color="auto"/>
          </w:divBdr>
        </w:div>
        <w:div w:id="1729064853">
          <w:marLeft w:val="0"/>
          <w:marRight w:val="0"/>
          <w:marTop w:val="0"/>
          <w:marBottom w:val="0"/>
          <w:divBdr>
            <w:top w:val="none" w:sz="0" w:space="0" w:color="auto"/>
            <w:left w:val="none" w:sz="0" w:space="0" w:color="auto"/>
            <w:bottom w:val="none" w:sz="0" w:space="0" w:color="auto"/>
            <w:right w:val="none" w:sz="0" w:space="0" w:color="auto"/>
          </w:divBdr>
        </w:div>
      </w:divsChild>
    </w:div>
    <w:div w:id="1367944770">
      <w:bodyDiv w:val="1"/>
      <w:marLeft w:val="0"/>
      <w:marRight w:val="0"/>
      <w:marTop w:val="0"/>
      <w:marBottom w:val="0"/>
      <w:divBdr>
        <w:top w:val="none" w:sz="0" w:space="0" w:color="auto"/>
        <w:left w:val="none" w:sz="0" w:space="0" w:color="auto"/>
        <w:bottom w:val="none" w:sz="0" w:space="0" w:color="auto"/>
        <w:right w:val="none" w:sz="0" w:space="0" w:color="auto"/>
      </w:divBdr>
    </w:div>
    <w:div w:id="1368287495">
      <w:bodyDiv w:val="1"/>
      <w:marLeft w:val="0"/>
      <w:marRight w:val="0"/>
      <w:marTop w:val="0"/>
      <w:marBottom w:val="0"/>
      <w:divBdr>
        <w:top w:val="none" w:sz="0" w:space="0" w:color="auto"/>
        <w:left w:val="none" w:sz="0" w:space="0" w:color="auto"/>
        <w:bottom w:val="none" w:sz="0" w:space="0" w:color="auto"/>
        <w:right w:val="none" w:sz="0" w:space="0" w:color="auto"/>
      </w:divBdr>
    </w:div>
    <w:div w:id="1378238436">
      <w:bodyDiv w:val="1"/>
      <w:marLeft w:val="0"/>
      <w:marRight w:val="0"/>
      <w:marTop w:val="0"/>
      <w:marBottom w:val="0"/>
      <w:divBdr>
        <w:top w:val="none" w:sz="0" w:space="0" w:color="auto"/>
        <w:left w:val="none" w:sz="0" w:space="0" w:color="auto"/>
        <w:bottom w:val="none" w:sz="0" w:space="0" w:color="auto"/>
        <w:right w:val="none" w:sz="0" w:space="0" w:color="auto"/>
      </w:divBdr>
    </w:div>
    <w:div w:id="1383558103">
      <w:bodyDiv w:val="1"/>
      <w:marLeft w:val="0"/>
      <w:marRight w:val="0"/>
      <w:marTop w:val="0"/>
      <w:marBottom w:val="0"/>
      <w:divBdr>
        <w:top w:val="none" w:sz="0" w:space="0" w:color="auto"/>
        <w:left w:val="none" w:sz="0" w:space="0" w:color="auto"/>
        <w:bottom w:val="none" w:sz="0" w:space="0" w:color="auto"/>
        <w:right w:val="none" w:sz="0" w:space="0" w:color="auto"/>
      </w:divBdr>
    </w:div>
    <w:div w:id="1391537119">
      <w:bodyDiv w:val="1"/>
      <w:marLeft w:val="0"/>
      <w:marRight w:val="0"/>
      <w:marTop w:val="0"/>
      <w:marBottom w:val="0"/>
      <w:divBdr>
        <w:top w:val="none" w:sz="0" w:space="0" w:color="auto"/>
        <w:left w:val="none" w:sz="0" w:space="0" w:color="auto"/>
        <w:bottom w:val="none" w:sz="0" w:space="0" w:color="auto"/>
        <w:right w:val="none" w:sz="0" w:space="0" w:color="auto"/>
      </w:divBdr>
    </w:div>
    <w:div w:id="1392733096">
      <w:bodyDiv w:val="1"/>
      <w:marLeft w:val="0"/>
      <w:marRight w:val="0"/>
      <w:marTop w:val="0"/>
      <w:marBottom w:val="0"/>
      <w:divBdr>
        <w:top w:val="none" w:sz="0" w:space="0" w:color="auto"/>
        <w:left w:val="none" w:sz="0" w:space="0" w:color="auto"/>
        <w:bottom w:val="none" w:sz="0" w:space="0" w:color="auto"/>
        <w:right w:val="none" w:sz="0" w:space="0" w:color="auto"/>
      </w:divBdr>
    </w:div>
    <w:div w:id="1399279190">
      <w:bodyDiv w:val="1"/>
      <w:marLeft w:val="0"/>
      <w:marRight w:val="0"/>
      <w:marTop w:val="0"/>
      <w:marBottom w:val="0"/>
      <w:divBdr>
        <w:top w:val="none" w:sz="0" w:space="0" w:color="auto"/>
        <w:left w:val="none" w:sz="0" w:space="0" w:color="auto"/>
        <w:bottom w:val="none" w:sz="0" w:space="0" w:color="auto"/>
        <w:right w:val="none" w:sz="0" w:space="0" w:color="auto"/>
      </w:divBdr>
    </w:div>
    <w:div w:id="1412390616">
      <w:bodyDiv w:val="1"/>
      <w:marLeft w:val="0"/>
      <w:marRight w:val="0"/>
      <w:marTop w:val="0"/>
      <w:marBottom w:val="0"/>
      <w:divBdr>
        <w:top w:val="none" w:sz="0" w:space="0" w:color="auto"/>
        <w:left w:val="none" w:sz="0" w:space="0" w:color="auto"/>
        <w:bottom w:val="none" w:sz="0" w:space="0" w:color="auto"/>
        <w:right w:val="none" w:sz="0" w:space="0" w:color="auto"/>
      </w:divBdr>
    </w:div>
    <w:div w:id="1419011864">
      <w:bodyDiv w:val="1"/>
      <w:marLeft w:val="0"/>
      <w:marRight w:val="0"/>
      <w:marTop w:val="0"/>
      <w:marBottom w:val="0"/>
      <w:divBdr>
        <w:top w:val="none" w:sz="0" w:space="0" w:color="auto"/>
        <w:left w:val="none" w:sz="0" w:space="0" w:color="auto"/>
        <w:bottom w:val="none" w:sz="0" w:space="0" w:color="auto"/>
        <w:right w:val="none" w:sz="0" w:space="0" w:color="auto"/>
      </w:divBdr>
    </w:div>
    <w:div w:id="1424300407">
      <w:bodyDiv w:val="1"/>
      <w:marLeft w:val="0"/>
      <w:marRight w:val="0"/>
      <w:marTop w:val="0"/>
      <w:marBottom w:val="0"/>
      <w:divBdr>
        <w:top w:val="none" w:sz="0" w:space="0" w:color="auto"/>
        <w:left w:val="none" w:sz="0" w:space="0" w:color="auto"/>
        <w:bottom w:val="none" w:sz="0" w:space="0" w:color="auto"/>
        <w:right w:val="none" w:sz="0" w:space="0" w:color="auto"/>
      </w:divBdr>
    </w:div>
    <w:div w:id="1424565737">
      <w:bodyDiv w:val="1"/>
      <w:marLeft w:val="0"/>
      <w:marRight w:val="0"/>
      <w:marTop w:val="0"/>
      <w:marBottom w:val="0"/>
      <w:divBdr>
        <w:top w:val="none" w:sz="0" w:space="0" w:color="auto"/>
        <w:left w:val="none" w:sz="0" w:space="0" w:color="auto"/>
        <w:bottom w:val="none" w:sz="0" w:space="0" w:color="auto"/>
        <w:right w:val="none" w:sz="0" w:space="0" w:color="auto"/>
      </w:divBdr>
    </w:div>
    <w:div w:id="1424835532">
      <w:bodyDiv w:val="1"/>
      <w:marLeft w:val="0"/>
      <w:marRight w:val="0"/>
      <w:marTop w:val="0"/>
      <w:marBottom w:val="0"/>
      <w:divBdr>
        <w:top w:val="none" w:sz="0" w:space="0" w:color="auto"/>
        <w:left w:val="none" w:sz="0" w:space="0" w:color="auto"/>
        <w:bottom w:val="none" w:sz="0" w:space="0" w:color="auto"/>
        <w:right w:val="none" w:sz="0" w:space="0" w:color="auto"/>
      </w:divBdr>
    </w:div>
    <w:div w:id="1429158700">
      <w:bodyDiv w:val="1"/>
      <w:marLeft w:val="0"/>
      <w:marRight w:val="0"/>
      <w:marTop w:val="0"/>
      <w:marBottom w:val="0"/>
      <w:divBdr>
        <w:top w:val="none" w:sz="0" w:space="0" w:color="auto"/>
        <w:left w:val="none" w:sz="0" w:space="0" w:color="auto"/>
        <w:bottom w:val="none" w:sz="0" w:space="0" w:color="auto"/>
        <w:right w:val="none" w:sz="0" w:space="0" w:color="auto"/>
      </w:divBdr>
    </w:div>
    <w:div w:id="1430004341">
      <w:bodyDiv w:val="1"/>
      <w:marLeft w:val="0"/>
      <w:marRight w:val="0"/>
      <w:marTop w:val="0"/>
      <w:marBottom w:val="0"/>
      <w:divBdr>
        <w:top w:val="none" w:sz="0" w:space="0" w:color="auto"/>
        <w:left w:val="none" w:sz="0" w:space="0" w:color="auto"/>
        <w:bottom w:val="none" w:sz="0" w:space="0" w:color="auto"/>
        <w:right w:val="none" w:sz="0" w:space="0" w:color="auto"/>
      </w:divBdr>
    </w:div>
    <w:div w:id="1443527315">
      <w:bodyDiv w:val="1"/>
      <w:marLeft w:val="0"/>
      <w:marRight w:val="0"/>
      <w:marTop w:val="0"/>
      <w:marBottom w:val="0"/>
      <w:divBdr>
        <w:top w:val="none" w:sz="0" w:space="0" w:color="auto"/>
        <w:left w:val="none" w:sz="0" w:space="0" w:color="auto"/>
        <w:bottom w:val="none" w:sz="0" w:space="0" w:color="auto"/>
        <w:right w:val="none" w:sz="0" w:space="0" w:color="auto"/>
      </w:divBdr>
    </w:div>
    <w:div w:id="1445422818">
      <w:bodyDiv w:val="1"/>
      <w:marLeft w:val="0"/>
      <w:marRight w:val="0"/>
      <w:marTop w:val="0"/>
      <w:marBottom w:val="0"/>
      <w:divBdr>
        <w:top w:val="none" w:sz="0" w:space="0" w:color="auto"/>
        <w:left w:val="none" w:sz="0" w:space="0" w:color="auto"/>
        <w:bottom w:val="none" w:sz="0" w:space="0" w:color="auto"/>
        <w:right w:val="none" w:sz="0" w:space="0" w:color="auto"/>
      </w:divBdr>
    </w:div>
    <w:div w:id="1446585144">
      <w:bodyDiv w:val="1"/>
      <w:marLeft w:val="0"/>
      <w:marRight w:val="0"/>
      <w:marTop w:val="0"/>
      <w:marBottom w:val="0"/>
      <w:divBdr>
        <w:top w:val="none" w:sz="0" w:space="0" w:color="auto"/>
        <w:left w:val="none" w:sz="0" w:space="0" w:color="auto"/>
        <w:bottom w:val="none" w:sz="0" w:space="0" w:color="auto"/>
        <w:right w:val="none" w:sz="0" w:space="0" w:color="auto"/>
      </w:divBdr>
    </w:div>
    <w:div w:id="1471745829">
      <w:bodyDiv w:val="1"/>
      <w:marLeft w:val="0"/>
      <w:marRight w:val="0"/>
      <w:marTop w:val="0"/>
      <w:marBottom w:val="0"/>
      <w:divBdr>
        <w:top w:val="none" w:sz="0" w:space="0" w:color="auto"/>
        <w:left w:val="none" w:sz="0" w:space="0" w:color="auto"/>
        <w:bottom w:val="none" w:sz="0" w:space="0" w:color="auto"/>
        <w:right w:val="none" w:sz="0" w:space="0" w:color="auto"/>
      </w:divBdr>
    </w:div>
    <w:div w:id="1483280380">
      <w:bodyDiv w:val="1"/>
      <w:marLeft w:val="0"/>
      <w:marRight w:val="0"/>
      <w:marTop w:val="0"/>
      <w:marBottom w:val="0"/>
      <w:divBdr>
        <w:top w:val="none" w:sz="0" w:space="0" w:color="auto"/>
        <w:left w:val="none" w:sz="0" w:space="0" w:color="auto"/>
        <w:bottom w:val="none" w:sz="0" w:space="0" w:color="auto"/>
        <w:right w:val="none" w:sz="0" w:space="0" w:color="auto"/>
      </w:divBdr>
    </w:div>
    <w:div w:id="1487281602">
      <w:bodyDiv w:val="1"/>
      <w:marLeft w:val="0"/>
      <w:marRight w:val="0"/>
      <w:marTop w:val="0"/>
      <w:marBottom w:val="0"/>
      <w:divBdr>
        <w:top w:val="none" w:sz="0" w:space="0" w:color="auto"/>
        <w:left w:val="none" w:sz="0" w:space="0" w:color="auto"/>
        <w:bottom w:val="none" w:sz="0" w:space="0" w:color="auto"/>
        <w:right w:val="none" w:sz="0" w:space="0" w:color="auto"/>
      </w:divBdr>
    </w:div>
    <w:div w:id="1487622302">
      <w:bodyDiv w:val="1"/>
      <w:marLeft w:val="0"/>
      <w:marRight w:val="0"/>
      <w:marTop w:val="0"/>
      <w:marBottom w:val="0"/>
      <w:divBdr>
        <w:top w:val="none" w:sz="0" w:space="0" w:color="auto"/>
        <w:left w:val="none" w:sz="0" w:space="0" w:color="auto"/>
        <w:bottom w:val="none" w:sz="0" w:space="0" w:color="auto"/>
        <w:right w:val="none" w:sz="0" w:space="0" w:color="auto"/>
      </w:divBdr>
    </w:div>
    <w:div w:id="1492941702">
      <w:bodyDiv w:val="1"/>
      <w:marLeft w:val="0"/>
      <w:marRight w:val="0"/>
      <w:marTop w:val="0"/>
      <w:marBottom w:val="0"/>
      <w:divBdr>
        <w:top w:val="none" w:sz="0" w:space="0" w:color="auto"/>
        <w:left w:val="none" w:sz="0" w:space="0" w:color="auto"/>
        <w:bottom w:val="none" w:sz="0" w:space="0" w:color="auto"/>
        <w:right w:val="none" w:sz="0" w:space="0" w:color="auto"/>
      </w:divBdr>
    </w:div>
    <w:div w:id="1504734207">
      <w:bodyDiv w:val="1"/>
      <w:marLeft w:val="0"/>
      <w:marRight w:val="0"/>
      <w:marTop w:val="0"/>
      <w:marBottom w:val="0"/>
      <w:divBdr>
        <w:top w:val="none" w:sz="0" w:space="0" w:color="auto"/>
        <w:left w:val="none" w:sz="0" w:space="0" w:color="auto"/>
        <w:bottom w:val="none" w:sz="0" w:space="0" w:color="auto"/>
        <w:right w:val="none" w:sz="0" w:space="0" w:color="auto"/>
      </w:divBdr>
    </w:div>
    <w:div w:id="1515151144">
      <w:bodyDiv w:val="1"/>
      <w:marLeft w:val="0"/>
      <w:marRight w:val="0"/>
      <w:marTop w:val="0"/>
      <w:marBottom w:val="0"/>
      <w:divBdr>
        <w:top w:val="none" w:sz="0" w:space="0" w:color="auto"/>
        <w:left w:val="none" w:sz="0" w:space="0" w:color="auto"/>
        <w:bottom w:val="none" w:sz="0" w:space="0" w:color="auto"/>
        <w:right w:val="none" w:sz="0" w:space="0" w:color="auto"/>
      </w:divBdr>
    </w:div>
    <w:div w:id="1523013160">
      <w:bodyDiv w:val="1"/>
      <w:marLeft w:val="0"/>
      <w:marRight w:val="0"/>
      <w:marTop w:val="0"/>
      <w:marBottom w:val="0"/>
      <w:divBdr>
        <w:top w:val="none" w:sz="0" w:space="0" w:color="auto"/>
        <w:left w:val="none" w:sz="0" w:space="0" w:color="auto"/>
        <w:bottom w:val="none" w:sz="0" w:space="0" w:color="auto"/>
        <w:right w:val="none" w:sz="0" w:space="0" w:color="auto"/>
      </w:divBdr>
    </w:div>
    <w:div w:id="1529174762">
      <w:bodyDiv w:val="1"/>
      <w:marLeft w:val="0"/>
      <w:marRight w:val="0"/>
      <w:marTop w:val="0"/>
      <w:marBottom w:val="0"/>
      <w:divBdr>
        <w:top w:val="none" w:sz="0" w:space="0" w:color="auto"/>
        <w:left w:val="none" w:sz="0" w:space="0" w:color="auto"/>
        <w:bottom w:val="none" w:sz="0" w:space="0" w:color="auto"/>
        <w:right w:val="none" w:sz="0" w:space="0" w:color="auto"/>
      </w:divBdr>
    </w:div>
    <w:div w:id="1532450540">
      <w:bodyDiv w:val="1"/>
      <w:marLeft w:val="0"/>
      <w:marRight w:val="0"/>
      <w:marTop w:val="0"/>
      <w:marBottom w:val="0"/>
      <w:divBdr>
        <w:top w:val="none" w:sz="0" w:space="0" w:color="auto"/>
        <w:left w:val="none" w:sz="0" w:space="0" w:color="auto"/>
        <w:bottom w:val="none" w:sz="0" w:space="0" w:color="auto"/>
        <w:right w:val="none" w:sz="0" w:space="0" w:color="auto"/>
      </w:divBdr>
    </w:div>
    <w:div w:id="1542133199">
      <w:bodyDiv w:val="1"/>
      <w:marLeft w:val="0"/>
      <w:marRight w:val="0"/>
      <w:marTop w:val="0"/>
      <w:marBottom w:val="0"/>
      <w:divBdr>
        <w:top w:val="none" w:sz="0" w:space="0" w:color="auto"/>
        <w:left w:val="none" w:sz="0" w:space="0" w:color="auto"/>
        <w:bottom w:val="none" w:sz="0" w:space="0" w:color="auto"/>
        <w:right w:val="none" w:sz="0" w:space="0" w:color="auto"/>
      </w:divBdr>
    </w:div>
    <w:div w:id="1544832371">
      <w:bodyDiv w:val="1"/>
      <w:marLeft w:val="0"/>
      <w:marRight w:val="0"/>
      <w:marTop w:val="0"/>
      <w:marBottom w:val="0"/>
      <w:divBdr>
        <w:top w:val="none" w:sz="0" w:space="0" w:color="auto"/>
        <w:left w:val="none" w:sz="0" w:space="0" w:color="auto"/>
        <w:bottom w:val="none" w:sz="0" w:space="0" w:color="auto"/>
        <w:right w:val="none" w:sz="0" w:space="0" w:color="auto"/>
      </w:divBdr>
    </w:div>
    <w:div w:id="1545676157">
      <w:bodyDiv w:val="1"/>
      <w:marLeft w:val="0"/>
      <w:marRight w:val="0"/>
      <w:marTop w:val="0"/>
      <w:marBottom w:val="0"/>
      <w:divBdr>
        <w:top w:val="none" w:sz="0" w:space="0" w:color="auto"/>
        <w:left w:val="none" w:sz="0" w:space="0" w:color="auto"/>
        <w:bottom w:val="none" w:sz="0" w:space="0" w:color="auto"/>
        <w:right w:val="none" w:sz="0" w:space="0" w:color="auto"/>
      </w:divBdr>
    </w:div>
    <w:div w:id="1553081307">
      <w:bodyDiv w:val="1"/>
      <w:marLeft w:val="0"/>
      <w:marRight w:val="0"/>
      <w:marTop w:val="0"/>
      <w:marBottom w:val="0"/>
      <w:divBdr>
        <w:top w:val="none" w:sz="0" w:space="0" w:color="auto"/>
        <w:left w:val="none" w:sz="0" w:space="0" w:color="auto"/>
        <w:bottom w:val="none" w:sz="0" w:space="0" w:color="auto"/>
        <w:right w:val="none" w:sz="0" w:space="0" w:color="auto"/>
      </w:divBdr>
    </w:div>
    <w:div w:id="1557857351">
      <w:bodyDiv w:val="1"/>
      <w:marLeft w:val="0"/>
      <w:marRight w:val="0"/>
      <w:marTop w:val="0"/>
      <w:marBottom w:val="0"/>
      <w:divBdr>
        <w:top w:val="none" w:sz="0" w:space="0" w:color="auto"/>
        <w:left w:val="none" w:sz="0" w:space="0" w:color="auto"/>
        <w:bottom w:val="none" w:sz="0" w:space="0" w:color="auto"/>
        <w:right w:val="none" w:sz="0" w:space="0" w:color="auto"/>
      </w:divBdr>
    </w:div>
    <w:div w:id="1561473905">
      <w:bodyDiv w:val="1"/>
      <w:marLeft w:val="0"/>
      <w:marRight w:val="0"/>
      <w:marTop w:val="0"/>
      <w:marBottom w:val="0"/>
      <w:divBdr>
        <w:top w:val="none" w:sz="0" w:space="0" w:color="auto"/>
        <w:left w:val="none" w:sz="0" w:space="0" w:color="auto"/>
        <w:bottom w:val="none" w:sz="0" w:space="0" w:color="auto"/>
        <w:right w:val="none" w:sz="0" w:space="0" w:color="auto"/>
      </w:divBdr>
    </w:div>
    <w:div w:id="1571964701">
      <w:bodyDiv w:val="1"/>
      <w:marLeft w:val="0"/>
      <w:marRight w:val="0"/>
      <w:marTop w:val="0"/>
      <w:marBottom w:val="0"/>
      <w:divBdr>
        <w:top w:val="none" w:sz="0" w:space="0" w:color="auto"/>
        <w:left w:val="none" w:sz="0" w:space="0" w:color="auto"/>
        <w:bottom w:val="none" w:sz="0" w:space="0" w:color="auto"/>
        <w:right w:val="none" w:sz="0" w:space="0" w:color="auto"/>
      </w:divBdr>
    </w:div>
    <w:div w:id="1584682275">
      <w:bodyDiv w:val="1"/>
      <w:marLeft w:val="0"/>
      <w:marRight w:val="0"/>
      <w:marTop w:val="0"/>
      <w:marBottom w:val="0"/>
      <w:divBdr>
        <w:top w:val="none" w:sz="0" w:space="0" w:color="auto"/>
        <w:left w:val="none" w:sz="0" w:space="0" w:color="auto"/>
        <w:bottom w:val="none" w:sz="0" w:space="0" w:color="auto"/>
        <w:right w:val="none" w:sz="0" w:space="0" w:color="auto"/>
      </w:divBdr>
    </w:div>
    <w:div w:id="1584948250">
      <w:bodyDiv w:val="1"/>
      <w:marLeft w:val="0"/>
      <w:marRight w:val="0"/>
      <w:marTop w:val="0"/>
      <w:marBottom w:val="0"/>
      <w:divBdr>
        <w:top w:val="none" w:sz="0" w:space="0" w:color="auto"/>
        <w:left w:val="none" w:sz="0" w:space="0" w:color="auto"/>
        <w:bottom w:val="none" w:sz="0" w:space="0" w:color="auto"/>
        <w:right w:val="none" w:sz="0" w:space="0" w:color="auto"/>
      </w:divBdr>
    </w:div>
    <w:div w:id="1588228942">
      <w:bodyDiv w:val="1"/>
      <w:marLeft w:val="0"/>
      <w:marRight w:val="0"/>
      <w:marTop w:val="0"/>
      <w:marBottom w:val="0"/>
      <w:divBdr>
        <w:top w:val="none" w:sz="0" w:space="0" w:color="auto"/>
        <w:left w:val="none" w:sz="0" w:space="0" w:color="auto"/>
        <w:bottom w:val="none" w:sz="0" w:space="0" w:color="auto"/>
        <w:right w:val="none" w:sz="0" w:space="0" w:color="auto"/>
      </w:divBdr>
    </w:div>
    <w:div w:id="1597245166">
      <w:bodyDiv w:val="1"/>
      <w:marLeft w:val="0"/>
      <w:marRight w:val="0"/>
      <w:marTop w:val="0"/>
      <w:marBottom w:val="0"/>
      <w:divBdr>
        <w:top w:val="none" w:sz="0" w:space="0" w:color="auto"/>
        <w:left w:val="none" w:sz="0" w:space="0" w:color="auto"/>
        <w:bottom w:val="none" w:sz="0" w:space="0" w:color="auto"/>
        <w:right w:val="none" w:sz="0" w:space="0" w:color="auto"/>
      </w:divBdr>
    </w:div>
    <w:div w:id="1601524280">
      <w:bodyDiv w:val="1"/>
      <w:marLeft w:val="0"/>
      <w:marRight w:val="0"/>
      <w:marTop w:val="0"/>
      <w:marBottom w:val="0"/>
      <w:divBdr>
        <w:top w:val="none" w:sz="0" w:space="0" w:color="auto"/>
        <w:left w:val="none" w:sz="0" w:space="0" w:color="auto"/>
        <w:bottom w:val="none" w:sz="0" w:space="0" w:color="auto"/>
        <w:right w:val="none" w:sz="0" w:space="0" w:color="auto"/>
      </w:divBdr>
    </w:div>
    <w:div w:id="1602298847">
      <w:bodyDiv w:val="1"/>
      <w:marLeft w:val="0"/>
      <w:marRight w:val="0"/>
      <w:marTop w:val="0"/>
      <w:marBottom w:val="0"/>
      <w:divBdr>
        <w:top w:val="none" w:sz="0" w:space="0" w:color="auto"/>
        <w:left w:val="none" w:sz="0" w:space="0" w:color="auto"/>
        <w:bottom w:val="none" w:sz="0" w:space="0" w:color="auto"/>
        <w:right w:val="none" w:sz="0" w:space="0" w:color="auto"/>
      </w:divBdr>
    </w:div>
    <w:div w:id="1608852515">
      <w:bodyDiv w:val="1"/>
      <w:marLeft w:val="0"/>
      <w:marRight w:val="0"/>
      <w:marTop w:val="0"/>
      <w:marBottom w:val="0"/>
      <w:divBdr>
        <w:top w:val="none" w:sz="0" w:space="0" w:color="auto"/>
        <w:left w:val="none" w:sz="0" w:space="0" w:color="auto"/>
        <w:bottom w:val="none" w:sz="0" w:space="0" w:color="auto"/>
        <w:right w:val="none" w:sz="0" w:space="0" w:color="auto"/>
      </w:divBdr>
    </w:div>
    <w:div w:id="1610314844">
      <w:bodyDiv w:val="1"/>
      <w:marLeft w:val="0"/>
      <w:marRight w:val="0"/>
      <w:marTop w:val="0"/>
      <w:marBottom w:val="0"/>
      <w:divBdr>
        <w:top w:val="none" w:sz="0" w:space="0" w:color="auto"/>
        <w:left w:val="none" w:sz="0" w:space="0" w:color="auto"/>
        <w:bottom w:val="none" w:sz="0" w:space="0" w:color="auto"/>
        <w:right w:val="none" w:sz="0" w:space="0" w:color="auto"/>
      </w:divBdr>
    </w:div>
    <w:div w:id="1623027200">
      <w:bodyDiv w:val="1"/>
      <w:marLeft w:val="0"/>
      <w:marRight w:val="0"/>
      <w:marTop w:val="0"/>
      <w:marBottom w:val="0"/>
      <w:divBdr>
        <w:top w:val="none" w:sz="0" w:space="0" w:color="auto"/>
        <w:left w:val="none" w:sz="0" w:space="0" w:color="auto"/>
        <w:bottom w:val="none" w:sz="0" w:space="0" w:color="auto"/>
        <w:right w:val="none" w:sz="0" w:space="0" w:color="auto"/>
      </w:divBdr>
    </w:div>
    <w:div w:id="1623654902">
      <w:bodyDiv w:val="1"/>
      <w:marLeft w:val="0"/>
      <w:marRight w:val="0"/>
      <w:marTop w:val="0"/>
      <w:marBottom w:val="0"/>
      <w:divBdr>
        <w:top w:val="none" w:sz="0" w:space="0" w:color="auto"/>
        <w:left w:val="none" w:sz="0" w:space="0" w:color="auto"/>
        <w:bottom w:val="none" w:sz="0" w:space="0" w:color="auto"/>
        <w:right w:val="none" w:sz="0" w:space="0" w:color="auto"/>
      </w:divBdr>
    </w:div>
    <w:div w:id="1624464026">
      <w:bodyDiv w:val="1"/>
      <w:marLeft w:val="0"/>
      <w:marRight w:val="0"/>
      <w:marTop w:val="0"/>
      <w:marBottom w:val="0"/>
      <w:divBdr>
        <w:top w:val="none" w:sz="0" w:space="0" w:color="auto"/>
        <w:left w:val="none" w:sz="0" w:space="0" w:color="auto"/>
        <w:bottom w:val="none" w:sz="0" w:space="0" w:color="auto"/>
        <w:right w:val="none" w:sz="0" w:space="0" w:color="auto"/>
      </w:divBdr>
    </w:div>
    <w:div w:id="1626307419">
      <w:bodyDiv w:val="1"/>
      <w:marLeft w:val="0"/>
      <w:marRight w:val="0"/>
      <w:marTop w:val="0"/>
      <w:marBottom w:val="0"/>
      <w:divBdr>
        <w:top w:val="none" w:sz="0" w:space="0" w:color="auto"/>
        <w:left w:val="none" w:sz="0" w:space="0" w:color="auto"/>
        <w:bottom w:val="none" w:sz="0" w:space="0" w:color="auto"/>
        <w:right w:val="none" w:sz="0" w:space="0" w:color="auto"/>
      </w:divBdr>
    </w:div>
    <w:div w:id="1626690648">
      <w:bodyDiv w:val="1"/>
      <w:marLeft w:val="0"/>
      <w:marRight w:val="0"/>
      <w:marTop w:val="0"/>
      <w:marBottom w:val="0"/>
      <w:divBdr>
        <w:top w:val="none" w:sz="0" w:space="0" w:color="auto"/>
        <w:left w:val="none" w:sz="0" w:space="0" w:color="auto"/>
        <w:bottom w:val="none" w:sz="0" w:space="0" w:color="auto"/>
        <w:right w:val="none" w:sz="0" w:space="0" w:color="auto"/>
      </w:divBdr>
    </w:div>
    <w:div w:id="1634629024">
      <w:bodyDiv w:val="1"/>
      <w:marLeft w:val="0"/>
      <w:marRight w:val="0"/>
      <w:marTop w:val="0"/>
      <w:marBottom w:val="0"/>
      <w:divBdr>
        <w:top w:val="none" w:sz="0" w:space="0" w:color="auto"/>
        <w:left w:val="none" w:sz="0" w:space="0" w:color="auto"/>
        <w:bottom w:val="none" w:sz="0" w:space="0" w:color="auto"/>
        <w:right w:val="none" w:sz="0" w:space="0" w:color="auto"/>
      </w:divBdr>
    </w:div>
    <w:div w:id="1639528441">
      <w:bodyDiv w:val="1"/>
      <w:marLeft w:val="0"/>
      <w:marRight w:val="0"/>
      <w:marTop w:val="0"/>
      <w:marBottom w:val="0"/>
      <w:divBdr>
        <w:top w:val="none" w:sz="0" w:space="0" w:color="auto"/>
        <w:left w:val="none" w:sz="0" w:space="0" w:color="auto"/>
        <w:bottom w:val="none" w:sz="0" w:space="0" w:color="auto"/>
        <w:right w:val="none" w:sz="0" w:space="0" w:color="auto"/>
      </w:divBdr>
    </w:div>
    <w:div w:id="1650331390">
      <w:bodyDiv w:val="1"/>
      <w:marLeft w:val="0"/>
      <w:marRight w:val="0"/>
      <w:marTop w:val="0"/>
      <w:marBottom w:val="0"/>
      <w:divBdr>
        <w:top w:val="none" w:sz="0" w:space="0" w:color="auto"/>
        <w:left w:val="none" w:sz="0" w:space="0" w:color="auto"/>
        <w:bottom w:val="none" w:sz="0" w:space="0" w:color="auto"/>
        <w:right w:val="none" w:sz="0" w:space="0" w:color="auto"/>
      </w:divBdr>
    </w:div>
    <w:div w:id="1653175048">
      <w:bodyDiv w:val="1"/>
      <w:marLeft w:val="0"/>
      <w:marRight w:val="0"/>
      <w:marTop w:val="0"/>
      <w:marBottom w:val="0"/>
      <w:divBdr>
        <w:top w:val="none" w:sz="0" w:space="0" w:color="auto"/>
        <w:left w:val="none" w:sz="0" w:space="0" w:color="auto"/>
        <w:bottom w:val="none" w:sz="0" w:space="0" w:color="auto"/>
        <w:right w:val="none" w:sz="0" w:space="0" w:color="auto"/>
      </w:divBdr>
    </w:div>
    <w:div w:id="1657101634">
      <w:bodyDiv w:val="1"/>
      <w:marLeft w:val="0"/>
      <w:marRight w:val="0"/>
      <w:marTop w:val="0"/>
      <w:marBottom w:val="0"/>
      <w:divBdr>
        <w:top w:val="none" w:sz="0" w:space="0" w:color="auto"/>
        <w:left w:val="none" w:sz="0" w:space="0" w:color="auto"/>
        <w:bottom w:val="none" w:sz="0" w:space="0" w:color="auto"/>
        <w:right w:val="none" w:sz="0" w:space="0" w:color="auto"/>
      </w:divBdr>
    </w:div>
    <w:div w:id="1659839508">
      <w:bodyDiv w:val="1"/>
      <w:marLeft w:val="0"/>
      <w:marRight w:val="0"/>
      <w:marTop w:val="0"/>
      <w:marBottom w:val="0"/>
      <w:divBdr>
        <w:top w:val="none" w:sz="0" w:space="0" w:color="auto"/>
        <w:left w:val="none" w:sz="0" w:space="0" w:color="auto"/>
        <w:bottom w:val="none" w:sz="0" w:space="0" w:color="auto"/>
        <w:right w:val="none" w:sz="0" w:space="0" w:color="auto"/>
      </w:divBdr>
    </w:div>
    <w:div w:id="1667395797">
      <w:bodyDiv w:val="1"/>
      <w:marLeft w:val="0"/>
      <w:marRight w:val="0"/>
      <w:marTop w:val="0"/>
      <w:marBottom w:val="0"/>
      <w:divBdr>
        <w:top w:val="none" w:sz="0" w:space="0" w:color="auto"/>
        <w:left w:val="none" w:sz="0" w:space="0" w:color="auto"/>
        <w:bottom w:val="none" w:sz="0" w:space="0" w:color="auto"/>
        <w:right w:val="none" w:sz="0" w:space="0" w:color="auto"/>
      </w:divBdr>
    </w:div>
    <w:div w:id="1675648967">
      <w:bodyDiv w:val="1"/>
      <w:marLeft w:val="0"/>
      <w:marRight w:val="0"/>
      <w:marTop w:val="0"/>
      <w:marBottom w:val="0"/>
      <w:divBdr>
        <w:top w:val="none" w:sz="0" w:space="0" w:color="auto"/>
        <w:left w:val="none" w:sz="0" w:space="0" w:color="auto"/>
        <w:bottom w:val="none" w:sz="0" w:space="0" w:color="auto"/>
        <w:right w:val="none" w:sz="0" w:space="0" w:color="auto"/>
      </w:divBdr>
    </w:div>
    <w:div w:id="1676154517">
      <w:bodyDiv w:val="1"/>
      <w:marLeft w:val="0"/>
      <w:marRight w:val="0"/>
      <w:marTop w:val="0"/>
      <w:marBottom w:val="0"/>
      <w:divBdr>
        <w:top w:val="none" w:sz="0" w:space="0" w:color="auto"/>
        <w:left w:val="none" w:sz="0" w:space="0" w:color="auto"/>
        <w:bottom w:val="none" w:sz="0" w:space="0" w:color="auto"/>
        <w:right w:val="none" w:sz="0" w:space="0" w:color="auto"/>
      </w:divBdr>
    </w:div>
    <w:div w:id="1685396342">
      <w:bodyDiv w:val="1"/>
      <w:marLeft w:val="0"/>
      <w:marRight w:val="0"/>
      <w:marTop w:val="0"/>
      <w:marBottom w:val="0"/>
      <w:divBdr>
        <w:top w:val="none" w:sz="0" w:space="0" w:color="auto"/>
        <w:left w:val="none" w:sz="0" w:space="0" w:color="auto"/>
        <w:bottom w:val="none" w:sz="0" w:space="0" w:color="auto"/>
        <w:right w:val="none" w:sz="0" w:space="0" w:color="auto"/>
      </w:divBdr>
    </w:div>
    <w:div w:id="1691568510">
      <w:bodyDiv w:val="1"/>
      <w:marLeft w:val="0"/>
      <w:marRight w:val="0"/>
      <w:marTop w:val="0"/>
      <w:marBottom w:val="0"/>
      <w:divBdr>
        <w:top w:val="none" w:sz="0" w:space="0" w:color="auto"/>
        <w:left w:val="none" w:sz="0" w:space="0" w:color="auto"/>
        <w:bottom w:val="none" w:sz="0" w:space="0" w:color="auto"/>
        <w:right w:val="none" w:sz="0" w:space="0" w:color="auto"/>
      </w:divBdr>
    </w:div>
    <w:div w:id="1702123468">
      <w:bodyDiv w:val="1"/>
      <w:marLeft w:val="0"/>
      <w:marRight w:val="0"/>
      <w:marTop w:val="0"/>
      <w:marBottom w:val="0"/>
      <w:divBdr>
        <w:top w:val="none" w:sz="0" w:space="0" w:color="auto"/>
        <w:left w:val="none" w:sz="0" w:space="0" w:color="auto"/>
        <w:bottom w:val="none" w:sz="0" w:space="0" w:color="auto"/>
        <w:right w:val="none" w:sz="0" w:space="0" w:color="auto"/>
      </w:divBdr>
    </w:div>
    <w:div w:id="1705326528">
      <w:bodyDiv w:val="1"/>
      <w:marLeft w:val="0"/>
      <w:marRight w:val="0"/>
      <w:marTop w:val="0"/>
      <w:marBottom w:val="0"/>
      <w:divBdr>
        <w:top w:val="none" w:sz="0" w:space="0" w:color="auto"/>
        <w:left w:val="none" w:sz="0" w:space="0" w:color="auto"/>
        <w:bottom w:val="none" w:sz="0" w:space="0" w:color="auto"/>
        <w:right w:val="none" w:sz="0" w:space="0" w:color="auto"/>
      </w:divBdr>
    </w:div>
    <w:div w:id="1709143688">
      <w:bodyDiv w:val="1"/>
      <w:marLeft w:val="0"/>
      <w:marRight w:val="0"/>
      <w:marTop w:val="0"/>
      <w:marBottom w:val="0"/>
      <w:divBdr>
        <w:top w:val="none" w:sz="0" w:space="0" w:color="auto"/>
        <w:left w:val="none" w:sz="0" w:space="0" w:color="auto"/>
        <w:bottom w:val="none" w:sz="0" w:space="0" w:color="auto"/>
        <w:right w:val="none" w:sz="0" w:space="0" w:color="auto"/>
      </w:divBdr>
    </w:div>
    <w:div w:id="1731079617">
      <w:bodyDiv w:val="1"/>
      <w:marLeft w:val="0"/>
      <w:marRight w:val="0"/>
      <w:marTop w:val="0"/>
      <w:marBottom w:val="0"/>
      <w:divBdr>
        <w:top w:val="none" w:sz="0" w:space="0" w:color="auto"/>
        <w:left w:val="none" w:sz="0" w:space="0" w:color="auto"/>
        <w:bottom w:val="none" w:sz="0" w:space="0" w:color="auto"/>
        <w:right w:val="none" w:sz="0" w:space="0" w:color="auto"/>
      </w:divBdr>
    </w:div>
    <w:div w:id="1735274373">
      <w:bodyDiv w:val="1"/>
      <w:marLeft w:val="0"/>
      <w:marRight w:val="0"/>
      <w:marTop w:val="0"/>
      <w:marBottom w:val="0"/>
      <w:divBdr>
        <w:top w:val="none" w:sz="0" w:space="0" w:color="auto"/>
        <w:left w:val="none" w:sz="0" w:space="0" w:color="auto"/>
        <w:bottom w:val="none" w:sz="0" w:space="0" w:color="auto"/>
        <w:right w:val="none" w:sz="0" w:space="0" w:color="auto"/>
      </w:divBdr>
    </w:div>
    <w:div w:id="1740472085">
      <w:bodyDiv w:val="1"/>
      <w:marLeft w:val="0"/>
      <w:marRight w:val="0"/>
      <w:marTop w:val="0"/>
      <w:marBottom w:val="0"/>
      <w:divBdr>
        <w:top w:val="none" w:sz="0" w:space="0" w:color="auto"/>
        <w:left w:val="none" w:sz="0" w:space="0" w:color="auto"/>
        <w:bottom w:val="none" w:sz="0" w:space="0" w:color="auto"/>
        <w:right w:val="none" w:sz="0" w:space="0" w:color="auto"/>
      </w:divBdr>
    </w:div>
    <w:div w:id="1740788964">
      <w:bodyDiv w:val="1"/>
      <w:marLeft w:val="0"/>
      <w:marRight w:val="0"/>
      <w:marTop w:val="0"/>
      <w:marBottom w:val="0"/>
      <w:divBdr>
        <w:top w:val="none" w:sz="0" w:space="0" w:color="auto"/>
        <w:left w:val="none" w:sz="0" w:space="0" w:color="auto"/>
        <w:bottom w:val="none" w:sz="0" w:space="0" w:color="auto"/>
        <w:right w:val="none" w:sz="0" w:space="0" w:color="auto"/>
      </w:divBdr>
    </w:div>
    <w:div w:id="1746369345">
      <w:bodyDiv w:val="1"/>
      <w:marLeft w:val="0"/>
      <w:marRight w:val="0"/>
      <w:marTop w:val="0"/>
      <w:marBottom w:val="0"/>
      <w:divBdr>
        <w:top w:val="none" w:sz="0" w:space="0" w:color="auto"/>
        <w:left w:val="none" w:sz="0" w:space="0" w:color="auto"/>
        <w:bottom w:val="none" w:sz="0" w:space="0" w:color="auto"/>
        <w:right w:val="none" w:sz="0" w:space="0" w:color="auto"/>
      </w:divBdr>
    </w:div>
    <w:div w:id="1751002942">
      <w:bodyDiv w:val="1"/>
      <w:marLeft w:val="0"/>
      <w:marRight w:val="0"/>
      <w:marTop w:val="0"/>
      <w:marBottom w:val="0"/>
      <w:divBdr>
        <w:top w:val="none" w:sz="0" w:space="0" w:color="auto"/>
        <w:left w:val="none" w:sz="0" w:space="0" w:color="auto"/>
        <w:bottom w:val="none" w:sz="0" w:space="0" w:color="auto"/>
        <w:right w:val="none" w:sz="0" w:space="0" w:color="auto"/>
      </w:divBdr>
    </w:div>
    <w:div w:id="1762677918">
      <w:bodyDiv w:val="1"/>
      <w:marLeft w:val="0"/>
      <w:marRight w:val="0"/>
      <w:marTop w:val="0"/>
      <w:marBottom w:val="0"/>
      <w:divBdr>
        <w:top w:val="none" w:sz="0" w:space="0" w:color="auto"/>
        <w:left w:val="none" w:sz="0" w:space="0" w:color="auto"/>
        <w:bottom w:val="none" w:sz="0" w:space="0" w:color="auto"/>
        <w:right w:val="none" w:sz="0" w:space="0" w:color="auto"/>
      </w:divBdr>
    </w:div>
    <w:div w:id="1769736486">
      <w:bodyDiv w:val="1"/>
      <w:marLeft w:val="0"/>
      <w:marRight w:val="0"/>
      <w:marTop w:val="0"/>
      <w:marBottom w:val="0"/>
      <w:divBdr>
        <w:top w:val="none" w:sz="0" w:space="0" w:color="auto"/>
        <w:left w:val="none" w:sz="0" w:space="0" w:color="auto"/>
        <w:bottom w:val="none" w:sz="0" w:space="0" w:color="auto"/>
        <w:right w:val="none" w:sz="0" w:space="0" w:color="auto"/>
      </w:divBdr>
    </w:div>
    <w:div w:id="1774277661">
      <w:bodyDiv w:val="1"/>
      <w:marLeft w:val="0"/>
      <w:marRight w:val="0"/>
      <w:marTop w:val="0"/>
      <w:marBottom w:val="0"/>
      <w:divBdr>
        <w:top w:val="none" w:sz="0" w:space="0" w:color="auto"/>
        <w:left w:val="none" w:sz="0" w:space="0" w:color="auto"/>
        <w:bottom w:val="none" w:sz="0" w:space="0" w:color="auto"/>
        <w:right w:val="none" w:sz="0" w:space="0" w:color="auto"/>
      </w:divBdr>
    </w:div>
    <w:div w:id="1778674652">
      <w:bodyDiv w:val="1"/>
      <w:marLeft w:val="0"/>
      <w:marRight w:val="0"/>
      <w:marTop w:val="0"/>
      <w:marBottom w:val="0"/>
      <w:divBdr>
        <w:top w:val="none" w:sz="0" w:space="0" w:color="auto"/>
        <w:left w:val="none" w:sz="0" w:space="0" w:color="auto"/>
        <w:bottom w:val="none" w:sz="0" w:space="0" w:color="auto"/>
        <w:right w:val="none" w:sz="0" w:space="0" w:color="auto"/>
      </w:divBdr>
    </w:div>
    <w:div w:id="1779787502">
      <w:bodyDiv w:val="1"/>
      <w:marLeft w:val="0"/>
      <w:marRight w:val="0"/>
      <w:marTop w:val="0"/>
      <w:marBottom w:val="0"/>
      <w:divBdr>
        <w:top w:val="none" w:sz="0" w:space="0" w:color="auto"/>
        <w:left w:val="none" w:sz="0" w:space="0" w:color="auto"/>
        <w:bottom w:val="none" w:sz="0" w:space="0" w:color="auto"/>
        <w:right w:val="none" w:sz="0" w:space="0" w:color="auto"/>
      </w:divBdr>
    </w:div>
    <w:div w:id="1784887174">
      <w:bodyDiv w:val="1"/>
      <w:marLeft w:val="0"/>
      <w:marRight w:val="0"/>
      <w:marTop w:val="0"/>
      <w:marBottom w:val="0"/>
      <w:divBdr>
        <w:top w:val="none" w:sz="0" w:space="0" w:color="auto"/>
        <w:left w:val="none" w:sz="0" w:space="0" w:color="auto"/>
        <w:bottom w:val="none" w:sz="0" w:space="0" w:color="auto"/>
        <w:right w:val="none" w:sz="0" w:space="0" w:color="auto"/>
      </w:divBdr>
    </w:div>
    <w:div w:id="1794441242">
      <w:bodyDiv w:val="1"/>
      <w:marLeft w:val="0"/>
      <w:marRight w:val="0"/>
      <w:marTop w:val="0"/>
      <w:marBottom w:val="0"/>
      <w:divBdr>
        <w:top w:val="none" w:sz="0" w:space="0" w:color="auto"/>
        <w:left w:val="none" w:sz="0" w:space="0" w:color="auto"/>
        <w:bottom w:val="none" w:sz="0" w:space="0" w:color="auto"/>
        <w:right w:val="none" w:sz="0" w:space="0" w:color="auto"/>
      </w:divBdr>
    </w:div>
    <w:div w:id="1795902346">
      <w:bodyDiv w:val="1"/>
      <w:marLeft w:val="0"/>
      <w:marRight w:val="0"/>
      <w:marTop w:val="0"/>
      <w:marBottom w:val="0"/>
      <w:divBdr>
        <w:top w:val="none" w:sz="0" w:space="0" w:color="auto"/>
        <w:left w:val="none" w:sz="0" w:space="0" w:color="auto"/>
        <w:bottom w:val="none" w:sz="0" w:space="0" w:color="auto"/>
        <w:right w:val="none" w:sz="0" w:space="0" w:color="auto"/>
      </w:divBdr>
    </w:div>
    <w:div w:id="1806462617">
      <w:bodyDiv w:val="1"/>
      <w:marLeft w:val="0"/>
      <w:marRight w:val="0"/>
      <w:marTop w:val="0"/>
      <w:marBottom w:val="0"/>
      <w:divBdr>
        <w:top w:val="none" w:sz="0" w:space="0" w:color="auto"/>
        <w:left w:val="none" w:sz="0" w:space="0" w:color="auto"/>
        <w:bottom w:val="none" w:sz="0" w:space="0" w:color="auto"/>
        <w:right w:val="none" w:sz="0" w:space="0" w:color="auto"/>
      </w:divBdr>
    </w:div>
    <w:div w:id="1810366498">
      <w:bodyDiv w:val="1"/>
      <w:marLeft w:val="0"/>
      <w:marRight w:val="0"/>
      <w:marTop w:val="0"/>
      <w:marBottom w:val="0"/>
      <w:divBdr>
        <w:top w:val="none" w:sz="0" w:space="0" w:color="auto"/>
        <w:left w:val="none" w:sz="0" w:space="0" w:color="auto"/>
        <w:bottom w:val="none" w:sz="0" w:space="0" w:color="auto"/>
        <w:right w:val="none" w:sz="0" w:space="0" w:color="auto"/>
      </w:divBdr>
    </w:div>
    <w:div w:id="1815444586">
      <w:bodyDiv w:val="1"/>
      <w:marLeft w:val="0"/>
      <w:marRight w:val="0"/>
      <w:marTop w:val="0"/>
      <w:marBottom w:val="0"/>
      <w:divBdr>
        <w:top w:val="none" w:sz="0" w:space="0" w:color="auto"/>
        <w:left w:val="none" w:sz="0" w:space="0" w:color="auto"/>
        <w:bottom w:val="none" w:sz="0" w:space="0" w:color="auto"/>
        <w:right w:val="none" w:sz="0" w:space="0" w:color="auto"/>
      </w:divBdr>
    </w:div>
    <w:div w:id="1815566787">
      <w:bodyDiv w:val="1"/>
      <w:marLeft w:val="0"/>
      <w:marRight w:val="0"/>
      <w:marTop w:val="0"/>
      <w:marBottom w:val="0"/>
      <w:divBdr>
        <w:top w:val="none" w:sz="0" w:space="0" w:color="auto"/>
        <w:left w:val="none" w:sz="0" w:space="0" w:color="auto"/>
        <w:bottom w:val="none" w:sz="0" w:space="0" w:color="auto"/>
        <w:right w:val="none" w:sz="0" w:space="0" w:color="auto"/>
      </w:divBdr>
    </w:div>
    <w:div w:id="1824273888">
      <w:bodyDiv w:val="1"/>
      <w:marLeft w:val="0"/>
      <w:marRight w:val="0"/>
      <w:marTop w:val="0"/>
      <w:marBottom w:val="0"/>
      <w:divBdr>
        <w:top w:val="none" w:sz="0" w:space="0" w:color="auto"/>
        <w:left w:val="none" w:sz="0" w:space="0" w:color="auto"/>
        <w:bottom w:val="none" w:sz="0" w:space="0" w:color="auto"/>
        <w:right w:val="none" w:sz="0" w:space="0" w:color="auto"/>
      </w:divBdr>
    </w:div>
    <w:div w:id="1825196351">
      <w:bodyDiv w:val="1"/>
      <w:marLeft w:val="0"/>
      <w:marRight w:val="0"/>
      <w:marTop w:val="0"/>
      <w:marBottom w:val="0"/>
      <w:divBdr>
        <w:top w:val="none" w:sz="0" w:space="0" w:color="auto"/>
        <w:left w:val="none" w:sz="0" w:space="0" w:color="auto"/>
        <w:bottom w:val="none" w:sz="0" w:space="0" w:color="auto"/>
        <w:right w:val="none" w:sz="0" w:space="0" w:color="auto"/>
      </w:divBdr>
    </w:div>
    <w:div w:id="1825858079">
      <w:bodyDiv w:val="1"/>
      <w:marLeft w:val="0"/>
      <w:marRight w:val="0"/>
      <w:marTop w:val="0"/>
      <w:marBottom w:val="0"/>
      <w:divBdr>
        <w:top w:val="none" w:sz="0" w:space="0" w:color="auto"/>
        <w:left w:val="none" w:sz="0" w:space="0" w:color="auto"/>
        <w:bottom w:val="none" w:sz="0" w:space="0" w:color="auto"/>
        <w:right w:val="none" w:sz="0" w:space="0" w:color="auto"/>
      </w:divBdr>
    </w:div>
    <w:div w:id="1833064940">
      <w:bodyDiv w:val="1"/>
      <w:marLeft w:val="0"/>
      <w:marRight w:val="0"/>
      <w:marTop w:val="0"/>
      <w:marBottom w:val="0"/>
      <w:divBdr>
        <w:top w:val="none" w:sz="0" w:space="0" w:color="auto"/>
        <w:left w:val="none" w:sz="0" w:space="0" w:color="auto"/>
        <w:bottom w:val="none" w:sz="0" w:space="0" w:color="auto"/>
        <w:right w:val="none" w:sz="0" w:space="0" w:color="auto"/>
      </w:divBdr>
    </w:div>
    <w:div w:id="1837575899">
      <w:bodyDiv w:val="1"/>
      <w:marLeft w:val="0"/>
      <w:marRight w:val="0"/>
      <w:marTop w:val="0"/>
      <w:marBottom w:val="0"/>
      <w:divBdr>
        <w:top w:val="none" w:sz="0" w:space="0" w:color="auto"/>
        <w:left w:val="none" w:sz="0" w:space="0" w:color="auto"/>
        <w:bottom w:val="none" w:sz="0" w:space="0" w:color="auto"/>
        <w:right w:val="none" w:sz="0" w:space="0" w:color="auto"/>
      </w:divBdr>
    </w:div>
    <w:div w:id="1839232089">
      <w:bodyDiv w:val="1"/>
      <w:marLeft w:val="0"/>
      <w:marRight w:val="0"/>
      <w:marTop w:val="0"/>
      <w:marBottom w:val="0"/>
      <w:divBdr>
        <w:top w:val="none" w:sz="0" w:space="0" w:color="auto"/>
        <w:left w:val="none" w:sz="0" w:space="0" w:color="auto"/>
        <w:bottom w:val="none" w:sz="0" w:space="0" w:color="auto"/>
        <w:right w:val="none" w:sz="0" w:space="0" w:color="auto"/>
      </w:divBdr>
    </w:div>
    <w:div w:id="1840580111">
      <w:bodyDiv w:val="1"/>
      <w:marLeft w:val="0"/>
      <w:marRight w:val="0"/>
      <w:marTop w:val="0"/>
      <w:marBottom w:val="0"/>
      <w:divBdr>
        <w:top w:val="none" w:sz="0" w:space="0" w:color="auto"/>
        <w:left w:val="none" w:sz="0" w:space="0" w:color="auto"/>
        <w:bottom w:val="none" w:sz="0" w:space="0" w:color="auto"/>
        <w:right w:val="none" w:sz="0" w:space="0" w:color="auto"/>
      </w:divBdr>
    </w:div>
    <w:div w:id="1840655584">
      <w:bodyDiv w:val="1"/>
      <w:marLeft w:val="0"/>
      <w:marRight w:val="0"/>
      <w:marTop w:val="0"/>
      <w:marBottom w:val="0"/>
      <w:divBdr>
        <w:top w:val="none" w:sz="0" w:space="0" w:color="auto"/>
        <w:left w:val="none" w:sz="0" w:space="0" w:color="auto"/>
        <w:bottom w:val="none" w:sz="0" w:space="0" w:color="auto"/>
        <w:right w:val="none" w:sz="0" w:space="0" w:color="auto"/>
      </w:divBdr>
    </w:div>
    <w:div w:id="1856572403">
      <w:bodyDiv w:val="1"/>
      <w:marLeft w:val="0"/>
      <w:marRight w:val="0"/>
      <w:marTop w:val="0"/>
      <w:marBottom w:val="0"/>
      <w:divBdr>
        <w:top w:val="none" w:sz="0" w:space="0" w:color="auto"/>
        <w:left w:val="none" w:sz="0" w:space="0" w:color="auto"/>
        <w:bottom w:val="none" w:sz="0" w:space="0" w:color="auto"/>
        <w:right w:val="none" w:sz="0" w:space="0" w:color="auto"/>
      </w:divBdr>
    </w:div>
    <w:div w:id="1861233403">
      <w:bodyDiv w:val="1"/>
      <w:marLeft w:val="0"/>
      <w:marRight w:val="0"/>
      <w:marTop w:val="0"/>
      <w:marBottom w:val="0"/>
      <w:divBdr>
        <w:top w:val="none" w:sz="0" w:space="0" w:color="auto"/>
        <w:left w:val="none" w:sz="0" w:space="0" w:color="auto"/>
        <w:bottom w:val="none" w:sz="0" w:space="0" w:color="auto"/>
        <w:right w:val="none" w:sz="0" w:space="0" w:color="auto"/>
      </w:divBdr>
    </w:div>
    <w:div w:id="1875801230">
      <w:bodyDiv w:val="1"/>
      <w:marLeft w:val="0"/>
      <w:marRight w:val="0"/>
      <w:marTop w:val="0"/>
      <w:marBottom w:val="0"/>
      <w:divBdr>
        <w:top w:val="none" w:sz="0" w:space="0" w:color="auto"/>
        <w:left w:val="none" w:sz="0" w:space="0" w:color="auto"/>
        <w:bottom w:val="none" w:sz="0" w:space="0" w:color="auto"/>
        <w:right w:val="none" w:sz="0" w:space="0" w:color="auto"/>
      </w:divBdr>
    </w:div>
    <w:div w:id="1881237404">
      <w:bodyDiv w:val="1"/>
      <w:marLeft w:val="0"/>
      <w:marRight w:val="0"/>
      <w:marTop w:val="0"/>
      <w:marBottom w:val="0"/>
      <w:divBdr>
        <w:top w:val="none" w:sz="0" w:space="0" w:color="auto"/>
        <w:left w:val="none" w:sz="0" w:space="0" w:color="auto"/>
        <w:bottom w:val="none" w:sz="0" w:space="0" w:color="auto"/>
        <w:right w:val="none" w:sz="0" w:space="0" w:color="auto"/>
      </w:divBdr>
    </w:div>
    <w:div w:id="1881277712">
      <w:bodyDiv w:val="1"/>
      <w:marLeft w:val="0"/>
      <w:marRight w:val="0"/>
      <w:marTop w:val="0"/>
      <w:marBottom w:val="0"/>
      <w:divBdr>
        <w:top w:val="none" w:sz="0" w:space="0" w:color="auto"/>
        <w:left w:val="none" w:sz="0" w:space="0" w:color="auto"/>
        <w:bottom w:val="none" w:sz="0" w:space="0" w:color="auto"/>
        <w:right w:val="none" w:sz="0" w:space="0" w:color="auto"/>
      </w:divBdr>
    </w:div>
    <w:div w:id="1893881744">
      <w:bodyDiv w:val="1"/>
      <w:marLeft w:val="0"/>
      <w:marRight w:val="0"/>
      <w:marTop w:val="0"/>
      <w:marBottom w:val="0"/>
      <w:divBdr>
        <w:top w:val="none" w:sz="0" w:space="0" w:color="auto"/>
        <w:left w:val="none" w:sz="0" w:space="0" w:color="auto"/>
        <w:bottom w:val="none" w:sz="0" w:space="0" w:color="auto"/>
        <w:right w:val="none" w:sz="0" w:space="0" w:color="auto"/>
      </w:divBdr>
    </w:div>
    <w:div w:id="1897427411">
      <w:bodyDiv w:val="1"/>
      <w:marLeft w:val="0"/>
      <w:marRight w:val="0"/>
      <w:marTop w:val="0"/>
      <w:marBottom w:val="0"/>
      <w:divBdr>
        <w:top w:val="none" w:sz="0" w:space="0" w:color="auto"/>
        <w:left w:val="none" w:sz="0" w:space="0" w:color="auto"/>
        <w:bottom w:val="none" w:sz="0" w:space="0" w:color="auto"/>
        <w:right w:val="none" w:sz="0" w:space="0" w:color="auto"/>
      </w:divBdr>
    </w:div>
    <w:div w:id="1900747532">
      <w:bodyDiv w:val="1"/>
      <w:marLeft w:val="0"/>
      <w:marRight w:val="0"/>
      <w:marTop w:val="0"/>
      <w:marBottom w:val="0"/>
      <w:divBdr>
        <w:top w:val="none" w:sz="0" w:space="0" w:color="auto"/>
        <w:left w:val="none" w:sz="0" w:space="0" w:color="auto"/>
        <w:bottom w:val="none" w:sz="0" w:space="0" w:color="auto"/>
        <w:right w:val="none" w:sz="0" w:space="0" w:color="auto"/>
      </w:divBdr>
    </w:div>
    <w:div w:id="1903982944">
      <w:bodyDiv w:val="1"/>
      <w:marLeft w:val="0"/>
      <w:marRight w:val="0"/>
      <w:marTop w:val="0"/>
      <w:marBottom w:val="0"/>
      <w:divBdr>
        <w:top w:val="none" w:sz="0" w:space="0" w:color="auto"/>
        <w:left w:val="none" w:sz="0" w:space="0" w:color="auto"/>
        <w:bottom w:val="none" w:sz="0" w:space="0" w:color="auto"/>
        <w:right w:val="none" w:sz="0" w:space="0" w:color="auto"/>
      </w:divBdr>
    </w:div>
    <w:div w:id="1922371537">
      <w:bodyDiv w:val="1"/>
      <w:marLeft w:val="0"/>
      <w:marRight w:val="0"/>
      <w:marTop w:val="0"/>
      <w:marBottom w:val="0"/>
      <w:divBdr>
        <w:top w:val="none" w:sz="0" w:space="0" w:color="auto"/>
        <w:left w:val="none" w:sz="0" w:space="0" w:color="auto"/>
        <w:bottom w:val="none" w:sz="0" w:space="0" w:color="auto"/>
        <w:right w:val="none" w:sz="0" w:space="0" w:color="auto"/>
      </w:divBdr>
    </w:div>
    <w:div w:id="1922908720">
      <w:bodyDiv w:val="1"/>
      <w:marLeft w:val="0"/>
      <w:marRight w:val="0"/>
      <w:marTop w:val="0"/>
      <w:marBottom w:val="0"/>
      <w:divBdr>
        <w:top w:val="none" w:sz="0" w:space="0" w:color="auto"/>
        <w:left w:val="none" w:sz="0" w:space="0" w:color="auto"/>
        <w:bottom w:val="none" w:sz="0" w:space="0" w:color="auto"/>
        <w:right w:val="none" w:sz="0" w:space="0" w:color="auto"/>
      </w:divBdr>
    </w:div>
    <w:div w:id="1925920020">
      <w:bodyDiv w:val="1"/>
      <w:marLeft w:val="0"/>
      <w:marRight w:val="0"/>
      <w:marTop w:val="0"/>
      <w:marBottom w:val="0"/>
      <w:divBdr>
        <w:top w:val="none" w:sz="0" w:space="0" w:color="auto"/>
        <w:left w:val="none" w:sz="0" w:space="0" w:color="auto"/>
        <w:bottom w:val="none" w:sz="0" w:space="0" w:color="auto"/>
        <w:right w:val="none" w:sz="0" w:space="0" w:color="auto"/>
      </w:divBdr>
    </w:div>
    <w:div w:id="1934046347">
      <w:bodyDiv w:val="1"/>
      <w:marLeft w:val="0"/>
      <w:marRight w:val="0"/>
      <w:marTop w:val="0"/>
      <w:marBottom w:val="0"/>
      <w:divBdr>
        <w:top w:val="none" w:sz="0" w:space="0" w:color="auto"/>
        <w:left w:val="none" w:sz="0" w:space="0" w:color="auto"/>
        <w:bottom w:val="none" w:sz="0" w:space="0" w:color="auto"/>
        <w:right w:val="none" w:sz="0" w:space="0" w:color="auto"/>
      </w:divBdr>
    </w:div>
    <w:div w:id="1936472926">
      <w:bodyDiv w:val="1"/>
      <w:marLeft w:val="0"/>
      <w:marRight w:val="0"/>
      <w:marTop w:val="0"/>
      <w:marBottom w:val="0"/>
      <w:divBdr>
        <w:top w:val="none" w:sz="0" w:space="0" w:color="auto"/>
        <w:left w:val="none" w:sz="0" w:space="0" w:color="auto"/>
        <w:bottom w:val="none" w:sz="0" w:space="0" w:color="auto"/>
        <w:right w:val="none" w:sz="0" w:space="0" w:color="auto"/>
      </w:divBdr>
    </w:div>
    <w:div w:id="1939677879">
      <w:bodyDiv w:val="1"/>
      <w:marLeft w:val="0"/>
      <w:marRight w:val="0"/>
      <w:marTop w:val="0"/>
      <w:marBottom w:val="0"/>
      <w:divBdr>
        <w:top w:val="none" w:sz="0" w:space="0" w:color="auto"/>
        <w:left w:val="none" w:sz="0" w:space="0" w:color="auto"/>
        <w:bottom w:val="none" w:sz="0" w:space="0" w:color="auto"/>
        <w:right w:val="none" w:sz="0" w:space="0" w:color="auto"/>
      </w:divBdr>
    </w:div>
    <w:div w:id="1950819922">
      <w:bodyDiv w:val="1"/>
      <w:marLeft w:val="0"/>
      <w:marRight w:val="0"/>
      <w:marTop w:val="0"/>
      <w:marBottom w:val="0"/>
      <w:divBdr>
        <w:top w:val="none" w:sz="0" w:space="0" w:color="auto"/>
        <w:left w:val="none" w:sz="0" w:space="0" w:color="auto"/>
        <w:bottom w:val="none" w:sz="0" w:space="0" w:color="auto"/>
        <w:right w:val="none" w:sz="0" w:space="0" w:color="auto"/>
      </w:divBdr>
    </w:div>
    <w:div w:id="1952470572">
      <w:bodyDiv w:val="1"/>
      <w:marLeft w:val="0"/>
      <w:marRight w:val="0"/>
      <w:marTop w:val="0"/>
      <w:marBottom w:val="0"/>
      <w:divBdr>
        <w:top w:val="none" w:sz="0" w:space="0" w:color="auto"/>
        <w:left w:val="none" w:sz="0" w:space="0" w:color="auto"/>
        <w:bottom w:val="none" w:sz="0" w:space="0" w:color="auto"/>
        <w:right w:val="none" w:sz="0" w:space="0" w:color="auto"/>
      </w:divBdr>
    </w:div>
    <w:div w:id="1955363955">
      <w:bodyDiv w:val="1"/>
      <w:marLeft w:val="0"/>
      <w:marRight w:val="0"/>
      <w:marTop w:val="0"/>
      <w:marBottom w:val="0"/>
      <w:divBdr>
        <w:top w:val="none" w:sz="0" w:space="0" w:color="auto"/>
        <w:left w:val="none" w:sz="0" w:space="0" w:color="auto"/>
        <w:bottom w:val="none" w:sz="0" w:space="0" w:color="auto"/>
        <w:right w:val="none" w:sz="0" w:space="0" w:color="auto"/>
      </w:divBdr>
    </w:div>
    <w:div w:id="1957641106">
      <w:bodyDiv w:val="1"/>
      <w:marLeft w:val="0"/>
      <w:marRight w:val="0"/>
      <w:marTop w:val="0"/>
      <w:marBottom w:val="0"/>
      <w:divBdr>
        <w:top w:val="none" w:sz="0" w:space="0" w:color="auto"/>
        <w:left w:val="none" w:sz="0" w:space="0" w:color="auto"/>
        <w:bottom w:val="none" w:sz="0" w:space="0" w:color="auto"/>
        <w:right w:val="none" w:sz="0" w:space="0" w:color="auto"/>
      </w:divBdr>
    </w:div>
    <w:div w:id="1959993584">
      <w:bodyDiv w:val="1"/>
      <w:marLeft w:val="0"/>
      <w:marRight w:val="0"/>
      <w:marTop w:val="0"/>
      <w:marBottom w:val="0"/>
      <w:divBdr>
        <w:top w:val="none" w:sz="0" w:space="0" w:color="auto"/>
        <w:left w:val="none" w:sz="0" w:space="0" w:color="auto"/>
        <w:bottom w:val="none" w:sz="0" w:space="0" w:color="auto"/>
        <w:right w:val="none" w:sz="0" w:space="0" w:color="auto"/>
      </w:divBdr>
    </w:div>
    <w:div w:id="1972125090">
      <w:bodyDiv w:val="1"/>
      <w:marLeft w:val="0"/>
      <w:marRight w:val="0"/>
      <w:marTop w:val="0"/>
      <w:marBottom w:val="0"/>
      <w:divBdr>
        <w:top w:val="none" w:sz="0" w:space="0" w:color="auto"/>
        <w:left w:val="none" w:sz="0" w:space="0" w:color="auto"/>
        <w:bottom w:val="none" w:sz="0" w:space="0" w:color="auto"/>
        <w:right w:val="none" w:sz="0" w:space="0" w:color="auto"/>
      </w:divBdr>
    </w:div>
    <w:div w:id="1975213673">
      <w:bodyDiv w:val="1"/>
      <w:marLeft w:val="0"/>
      <w:marRight w:val="0"/>
      <w:marTop w:val="0"/>
      <w:marBottom w:val="0"/>
      <w:divBdr>
        <w:top w:val="none" w:sz="0" w:space="0" w:color="auto"/>
        <w:left w:val="none" w:sz="0" w:space="0" w:color="auto"/>
        <w:bottom w:val="none" w:sz="0" w:space="0" w:color="auto"/>
        <w:right w:val="none" w:sz="0" w:space="0" w:color="auto"/>
      </w:divBdr>
    </w:div>
    <w:div w:id="1978760116">
      <w:bodyDiv w:val="1"/>
      <w:marLeft w:val="0"/>
      <w:marRight w:val="0"/>
      <w:marTop w:val="0"/>
      <w:marBottom w:val="0"/>
      <w:divBdr>
        <w:top w:val="none" w:sz="0" w:space="0" w:color="auto"/>
        <w:left w:val="none" w:sz="0" w:space="0" w:color="auto"/>
        <w:bottom w:val="none" w:sz="0" w:space="0" w:color="auto"/>
        <w:right w:val="none" w:sz="0" w:space="0" w:color="auto"/>
      </w:divBdr>
    </w:div>
    <w:div w:id="1982465678">
      <w:bodyDiv w:val="1"/>
      <w:marLeft w:val="0"/>
      <w:marRight w:val="0"/>
      <w:marTop w:val="0"/>
      <w:marBottom w:val="0"/>
      <w:divBdr>
        <w:top w:val="none" w:sz="0" w:space="0" w:color="auto"/>
        <w:left w:val="none" w:sz="0" w:space="0" w:color="auto"/>
        <w:bottom w:val="none" w:sz="0" w:space="0" w:color="auto"/>
        <w:right w:val="none" w:sz="0" w:space="0" w:color="auto"/>
      </w:divBdr>
    </w:div>
    <w:div w:id="1986161391">
      <w:bodyDiv w:val="1"/>
      <w:marLeft w:val="0"/>
      <w:marRight w:val="0"/>
      <w:marTop w:val="0"/>
      <w:marBottom w:val="0"/>
      <w:divBdr>
        <w:top w:val="none" w:sz="0" w:space="0" w:color="auto"/>
        <w:left w:val="none" w:sz="0" w:space="0" w:color="auto"/>
        <w:bottom w:val="none" w:sz="0" w:space="0" w:color="auto"/>
        <w:right w:val="none" w:sz="0" w:space="0" w:color="auto"/>
      </w:divBdr>
    </w:div>
    <w:div w:id="1990666748">
      <w:bodyDiv w:val="1"/>
      <w:marLeft w:val="0"/>
      <w:marRight w:val="0"/>
      <w:marTop w:val="0"/>
      <w:marBottom w:val="0"/>
      <w:divBdr>
        <w:top w:val="none" w:sz="0" w:space="0" w:color="auto"/>
        <w:left w:val="none" w:sz="0" w:space="0" w:color="auto"/>
        <w:bottom w:val="none" w:sz="0" w:space="0" w:color="auto"/>
        <w:right w:val="none" w:sz="0" w:space="0" w:color="auto"/>
      </w:divBdr>
    </w:div>
    <w:div w:id="1993943886">
      <w:bodyDiv w:val="1"/>
      <w:marLeft w:val="0"/>
      <w:marRight w:val="0"/>
      <w:marTop w:val="0"/>
      <w:marBottom w:val="0"/>
      <w:divBdr>
        <w:top w:val="none" w:sz="0" w:space="0" w:color="auto"/>
        <w:left w:val="none" w:sz="0" w:space="0" w:color="auto"/>
        <w:bottom w:val="none" w:sz="0" w:space="0" w:color="auto"/>
        <w:right w:val="none" w:sz="0" w:space="0" w:color="auto"/>
      </w:divBdr>
    </w:div>
    <w:div w:id="2008288501">
      <w:bodyDiv w:val="1"/>
      <w:marLeft w:val="0"/>
      <w:marRight w:val="0"/>
      <w:marTop w:val="0"/>
      <w:marBottom w:val="0"/>
      <w:divBdr>
        <w:top w:val="none" w:sz="0" w:space="0" w:color="auto"/>
        <w:left w:val="none" w:sz="0" w:space="0" w:color="auto"/>
        <w:bottom w:val="none" w:sz="0" w:space="0" w:color="auto"/>
        <w:right w:val="none" w:sz="0" w:space="0" w:color="auto"/>
      </w:divBdr>
    </w:div>
    <w:div w:id="2011710178">
      <w:bodyDiv w:val="1"/>
      <w:marLeft w:val="0"/>
      <w:marRight w:val="0"/>
      <w:marTop w:val="0"/>
      <w:marBottom w:val="0"/>
      <w:divBdr>
        <w:top w:val="none" w:sz="0" w:space="0" w:color="auto"/>
        <w:left w:val="none" w:sz="0" w:space="0" w:color="auto"/>
        <w:bottom w:val="none" w:sz="0" w:space="0" w:color="auto"/>
        <w:right w:val="none" w:sz="0" w:space="0" w:color="auto"/>
      </w:divBdr>
    </w:div>
    <w:div w:id="2015956734">
      <w:bodyDiv w:val="1"/>
      <w:marLeft w:val="0"/>
      <w:marRight w:val="0"/>
      <w:marTop w:val="0"/>
      <w:marBottom w:val="0"/>
      <w:divBdr>
        <w:top w:val="none" w:sz="0" w:space="0" w:color="auto"/>
        <w:left w:val="none" w:sz="0" w:space="0" w:color="auto"/>
        <w:bottom w:val="none" w:sz="0" w:space="0" w:color="auto"/>
        <w:right w:val="none" w:sz="0" w:space="0" w:color="auto"/>
      </w:divBdr>
    </w:div>
    <w:div w:id="2016876326">
      <w:bodyDiv w:val="1"/>
      <w:marLeft w:val="0"/>
      <w:marRight w:val="0"/>
      <w:marTop w:val="0"/>
      <w:marBottom w:val="0"/>
      <w:divBdr>
        <w:top w:val="none" w:sz="0" w:space="0" w:color="auto"/>
        <w:left w:val="none" w:sz="0" w:space="0" w:color="auto"/>
        <w:bottom w:val="none" w:sz="0" w:space="0" w:color="auto"/>
        <w:right w:val="none" w:sz="0" w:space="0" w:color="auto"/>
      </w:divBdr>
    </w:div>
    <w:div w:id="2042700624">
      <w:bodyDiv w:val="1"/>
      <w:marLeft w:val="0"/>
      <w:marRight w:val="0"/>
      <w:marTop w:val="0"/>
      <w:marBottom w:val="0"/>
      <w:divBdr>
        <w:top w:val="none" w:sz="0" w:space="0" w:color="auto"/>
        <w:left w:val="none" w:sz="0" w:space="0" w:color="auto"/>
        <w:bottom w:val="none" w:sz="0" w:space="0" w:color="auto"/>
        <w:right w:val="none" w:sz="0" w:space="0" w:color="auto"/>
      </w:divBdr>
    </w:div>
    <w:div w:id="2051222288">
      <w:bodyDiv w:val="1"/>
      <w:marLeft w:val="0"/>
      <w:marRight w:val="0"/>
      <w:marTop w:val="0"/>
      <w:marBottom w:val="0"/>
      <w:divBdr>
        <w:top w:val="none" w:sz="0" w:space="0" w:color="auto"/>
        <w:left w:val="none" w:sz="0" w:space="0" w:color="auto"/>
        <w:bottom w:val="none" w:sz="0" w:space="0" w:color="auto"/>
        <w:right w:val="none" w:sz="0" w:space="0" w:color="auto"/>
      </w:divBdr>
    </w:div>
    <w:div w:id="2062902586">
      <w:bodyDiv w:val="1"/>
      <w:marLeft w:val="0"/>
      <w:marRight w:val="0"/>
      <w:marTop w:val="0"/>
      <w:marBottom w:val="0"/>
      <w:divBdr>
        <w:top w:val="none" w:sz="0" w:space="0" w:color="auto"/>
        <w:left w:val="none" w:sz="0" w:space="0" w:color="auto"/>
        <w:bottom w:val="none" w:sz="0" w:space="0" w:color="auto"/>
        <w:right w:val="none" w:sz="0" w:space="0" w:color="auto"/>
      </w:divBdr>
    </w:div>
    <w:div w:id="2063863204">
      <w:bodyDiv w:val="1"/>
      <w:marLeft w:val="0"/>
      <w:marRight w:val="0"/>
      <w:marTop w:val="0"/>
      <w:marBottom w:val="0"/>
      <w:divBdr>
        <w:top w:val="none" w:sz="0" w:space="0" w:color="auto"/>
        <w:left w:val="none" w:sz="0" w:space="0" w:color="auto"/>
        <w:bottom w:val="none" w:sz="0" w:space="0" w:color="auto"/>
        <w:right w:val="none" w:sz="0" w:space="0" w:color="auto"/>
      </w:divBdr>
    </w:div>
    <w:div w:id="2068455904">
      <w:bodyDiv w:val="1"/>
      <w:marLeft w:val="0"/>
      <w:marRight w:val="0"/>
      <w:marTop w:val="0"/>
      <w:marBottom w:val="0"/>
      <w:divBdr>
        <w:top w:val="none" w:sz="0" w:space="0" w:color="auto"/>
        <w:left w:val="none" w:sz="0" w:space="0" w:color="auto"/>
        <w:bottom w:val="none" w:sz="0" w:space="0" w:color="auto"/>
        <w:right w:val="none" w:sz="0" w:space="0" w:color="auto"/>
      </w:divBdr>
    </w:div>
    <w:div w:id="2081366417">
      <w:bodyDiv w:val="1"/>
      <w:marLeft w:val="0"/>
      <w:marRight w:val="0"/>
      <w:marTop w:val="0"/>
      <w:marBottom w:val="0"/>
      <w:divBdr>
        <w:top w:val="none" w:sz="0" w:space="0" w:color="auto"/>
        <w:left w:val="none" w:sz="0" w:space="0" w:color="auto"/>
        <w:bottom w:val="none" w:sz="0" w:space="0" w:color="auto"/>
        <w:right w:val="none" w:sz="0" w:space="0" w:color="auto"/>
      </w:divBdr>
    </w:div>
    <w:div w:id="2086411389">
      <w:bodyDiv w:val="1"/>
      <w:marLeft w:val="0"/>
      <w:marRight w:val="0"/>
      <w:marTop w:val="0"/>
      <w:marBottom w:val="0"/>
      <w:divBdr>
        <w:top w:val="none" w:sz="0" w:space="0" w:color="auto"/>
        <w:left w:val="none" w:sz="0" w:space="0" w:color="auto"/>
        <w:bottom w:val="none" w:sz="0" w:space="0" w:color="auto"/>
        <w:right w:val="none" w:sz="0" w:space="0" w:color="auto"/>
      </w:divBdr>
    </w:div>
    <w:div w:id="2088456115">
      <w:bodyDiv w:val="1"/>
      <w:marLeft w:val="0"/>
      <w:marRight w:val="0"/>
      <w:marTop w:val="0"/>
      <w:marBottom w:val="0"/>
      <w:divBdr>
        <w:top w:val="none" w:sz="0" w:space="0" w:color="auto"/>
        <w:left w:val="none" w:sz="0" w:space="0" w:color="auto"/>
        <w:bottom w:val="none" w:sz="0" w:space="0" w:color="auto"/>
        <w:right w:val="none" w:sz="0" w:space="0" w:color="auto"/>
      </w:divBdr>
    </w:div>
    <w:div w:id="2093163954">
      <w:bodyDiv w:val="1"/>
      <w:marLeft w:val="0"/>
      <w:marRight w:val="0"/>
      <w:marTop w:val="0"/>
      <w:marBottom w:val="0"/>
      <w:divBdr>
        <w:top w:val="none" w:sz="0" w:space="0" w:color="auto"/>
        <w:left w:val="none" w:sz="0" w:space="0" w:color="auto"/>
        <w:bottom w:val="none" w:sz="0" w:space="0" w:color="auto"/>
        <w:right w:val="none" w:sz="0" w:space="0" w:color="auto"/>
      </w:divBdr>
    </w:div>
    <w:div w:id="2094273738">
      <w:bodyDiv w:val="1"/>
      <w:marLeft w:val="0"/>
      <w:marRight w:val="0"/>
      <w:marTop w:val="0"/>
      <w:marBottom w:val="0"/>
      <w:divBdr>
        <w:top w:val="none" w:sz="0" w:space="0" w:color="auto"/>
        <w:left w:val="none" w:sz="0" w:space="0" w:color="auto"/>
        <w:bottom w:val="none" w:sz="0" w:space="0" w:color="auto"/>
        <w:right w:val="none" w:sz="0" w:space="0" w:color="auto"/>
      </w:divBdr>
    </w:div>
    <w:div w:id="2096854984">
      <w:bodyDiv w:val="1"/>
      <w:marLeft w:val="0"/>
      <w:marRight w:val="0"/>
      <w:marTop w:val="0"/>
      <w:marBottom w:val="0"/>
      <w:divBdr>
        <w:top w:val="none" w:sz="0" w:space="0" w:color="auto"/>
        <w:left w:val="none" w:sz="0" w:space="0" w:color="auto"/>
        <w:bottom w:val="none" w:sz="0" w:space="0" w:color="auto"/>
        <w:right w:val="none" w:sz="0" w:space="0" w:color="auto"/>
      </w:divBdr>
    </w:div>
    <w:div w:id="2109889572">
      <w:bodyDiv w:val="1"/>
      <w:marLeft w:val="0"/>
      <w:marRight w:val="0"/>
      <w:marTop w:val="0"/>
      <w:marBottom w:val="0"/>
      <w:divBdr>
        <w:top w:val="none" w:sz="0" w:space="0" w:color="auto"/>
        <w:left w:val="none" w:sz="0" w:space="0" w:color="auto"/>
        <w:bottom w:val="none" w:sz="0" w:space="0" w:color="auto"/>
        <w:right w:val="none" w:sz="0" w:space="0" w:color="auto"/>
      </w:divBdr>
      <w:divsChild>
        <w:div w:id="475341953">
          <w:marLeft w:val="0"/>
          <w:marRight w:val="0"/>
          <w:marTop w:val="0"/>
          <w:marBottom w:val="0"/>
          <w:divBdr>
            <w:top w:val="none" w:sz="0" w:space="0" w:color="auto"/>
            <w:left w:val="none" w:sz="0" w:space="0" w:color="auto"/>
            <w:bottom w:val="none" w:sz="0" w:space="0" w:color="auto"/>
            <w:right w:val="none" w:sz="0" w:space="0" w:color="auto"/>
          </w:divBdr>
        </w:div>
        <w:div w:id="629362739">
          <w:marLeft w:val="0"/>
          <w:marRight w:val="0"/>
          <w:marTop w:val="0"/>
          <w:marBottom w:val="0"/>
          <w:divBdr>
            <w:top w:val="none" w:sz="0" w:space="0" w:color="auto"/>
            <w:left w:val="none" w:sz="0" w:space="0" w:color="auto"/>
            <w:bottom w:val="none" w:sz="0" w:space="0" w:color="auto"/>
            <w:right w:val="none" w:sz="0" w:space="0" w:color="auto"/>
          </w:divBdr>
        </w:div>
        <w:div w:id="1577519689">
          <w:marLeft w:val="0"/>
          <w:marRight w:val="0"/>
          <w:marTop w:val="0"/>
          <w:marBottom w:val="0"/>
          <w:divBdr>
            <w:top w:val="none" w:sz="0" w:space="0" w:color="auto"/>
            <w:left w:val="none" w:sz="0" w:space="0" w:color="auto"/>
            <w:bottom w:val="none" w:sz="0" w:space="0" w:color="auto"/>
            <w:right w:val="none" w:sz="0" w:space="0" w:color="auto"/>
          </w:divBdr>
        </w:div>
      </w:divsChild>
    </w:div>
    <w:div w:id="2115206494">
      <w:bodyDiv w:val="1"/>
      <w:marLeft w:val="0"/>
      <w:marRight w:val="0"/>
      <w:marTop w:val="0"/>
      <w:marBottom w:val="0"/>
      <w:divBdr>
        <w:top w:val="none" w:sz="0" w:space="0" w:color="auto"/>
        <w:left w:val="none" w:sz="0" w:space="0" w:color="auto"/>
        <w:bottom w:val="none" w:sz="0" w:space="0" w:color="auto"/>
        <w:right w:val="none" w:sz="0" w:space="0" w:color="auto"/>
      </w:divBdr>
    </w:div>
    <w:div w:id="2119762671">
      <w:bodyDiv w:val="1"/>
      <w:marLeft w:val="0"/>
      <w:marRight w:val="0"/>
      <w:marTop w:val="0"/>
      <w:marBottom w:val="0"/>
      <w:divBdr>
        <w:top w:val="none" w:sz="0" w:space="0" w:color="auto"/>
        <w:left w:val="none" w:sz="0" w:space="0" w:color="auto"/>
        <w:bottom w:val="none" w:sz="0" w:space="0" w:color="auto"/>
        <w:right w:val="none" w:sz="0" w:space="0" w:color="auto"/>
      </w:divBdr>
    </w:div>
    <w:div w:id="2129002813">
      <w:bodyDiv w:val="1"/>
      <w:marLeft w:val="0"/>
      <w:marRight w:val="0"/>
      <w:marTop w:val="0"/>
      <w:marBottom w:val="0"/>
      <w:divBdr>
        <w:top w:val="none" w:sz="0" w:space="0" w:color="auto"/>
        <w:left w:val="none" w:sz="0" w:space="0" w:color="auto"/>
        <w:bottom w:val="none" w:sz="0" w:space="0" w:color="auto"/>
        <w:right w:val="none" w:sz="0" w:space="0" w:color="auto"/>
      </w:divBdr>
    </w:div>
    <w:div w:id="2139109181">
      <w:bodyDiv w:val="1"/>
      <w:marLeft w:val="0"/>
      <w:marRight w:val="0"/>
      <w:marTop w:val="0"/>
      <w:marBottom w:val="0"/>
      <w:divBdr>
        <w:top w:val="none" w:sz="0" w:space="0" w:color="auto"/>
        <w:left w:val="none" w:sz="0" w:space="0" w:color="auto"/>
        <w:bottom w:val="none" w:sz="0" w:space="0" w:color="auto"/>
        <w:right w:val="none" w:sz="0" w:space="0" w:color="auto"/>
      </w:divBdr>
    </w:div>
    <w:div w:id="2144080730">
      <w:bodyDiv w:val="1"/>
      <w:marLeft w:val="0"/>
      <w:marRight w:val="0"/>
      <w:marTop w:val="0"/>
      <w:marBottom w:val="0"/>
      <w:divBdr>
        <w:top w:val="none" w:sz="0" w:space="0" w:color="auto"/>
        <w:left w:val="none" w:sz="0" w:space="0" w:color="auto"/>
        <w:bottom w:val="none" w:sz="0" w:space="0" w:color="auto"/>
        <w:right w:val="none" w:sz="0" w:space="0" w:color="auto"/>
      </w:divBdr>
    </w:div>
    <w:div w:id="214508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tmp"/><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9.jpeg"/><Relationship Id="rId7" Type="http://schemas.openxmlformats.org/officeDocument/2006/relationships/footnotes" Target="footnotes.xml"/><Relationship Id="rId12" Type="http://schemas.microsoft.com/office/2007/relationships/hdphoto" Target="media/hdphoto1.wdp"/><Relationship Id="rId17" Type="http://schemas.openxmlformats.org/officeDocument/2006/relationships/image" Target="media/image5.tmp"/><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tmp"/><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2.jpeg"/><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image" Target="media/image11.jpeg"/><Relationship Id="rId10" Type="http://schemas.openxmlformats.org/officeDocument/2006/relationships/footer" Target="footer1.xml"/><Relationship Id="rId19" Type="http://schemas.openxmlformats.org/officeDocument/2006/relationships/image" Target="media/image7.tm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di\Downloads\template-proposal-tugas-akhir-program-sarjana-fakultas-informatika-2017-template-word-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&lt;Tanggal/Bulan/Tahun&gt;</PublishDate>
  <Abstract/>
  <CompanyAddress>Bandung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Kra</b:Tag>
    <b:SourceType>JournalArticle</b:SourceType>
    <b:Guid>{E4BF010F-4BC4-4A0F-8F7D-B6D18EAA49E8}</b:Guid>
    <b:Author>
      <b:Author>
        <b:NameList>
          <b:Person>
            <b:Last>Kramer</b:Last>
            <b:First>A.</b:First>
            <b:Middle>D.</b:Middle>
          </b:Person>
        </b:NameList>
      </b:Author>
    </b:Author>
    <b:Title>An Unobtrusive Behavioral Model of “Gross National Happiness</b:Title>
    <b:JournalName>Gross National Happiness</b:JournalName>
    <b:Year>2010</b:Year>
    <b:Pages>287-290</b:Pages>
    <b:RefOrder>1</b:RefOrder>
  </b:Source>
  <b:Source>
    <b:Tag>Hel</b:Tag>
    <b:SourceType>Book</b:SourceType>
    <b:Guid>{B82EB67A-BB87-478F-A2B8-62D4027C4088}</b:Guid>
    <b:Title>Word Happiness Report</b:Title>
    <b:Year>2015</b:Year>
    <b:Author>
      <b:Author>
        <b:Corporate>Helliwell, J. F., Layard, R., &amp; Sachs, J.</b:Corporate>
      </b:Author>
    </b:Author>
    <b:City>New York</b:City>
    <b:Publisher>Sustainable Development Solutions Network</b:Publisher>
    <b:RefOrder>2</b:RefOrder>
  </b:Source>
  <b:Source>
    <b:Tag>Ben10</b:Tag>
    <b:SourceType>Book</b:SourceType>
    <b:Guid>{2F37BE55-2E85-4DE0-A5FB-890C664AEB41}</b:Guid>
    <b:Title>Sistem Question Answering Sederhana Berbasis Ontologi Sebagai Aplikasi Web Semantik</b:Title>
    <b:Year>2010</b:Year>
    <b:City>Yogyakarta</b:City>
    <b:Publisher>Universitas Gadjah Mada</b:Publisher>
    <b:Author>
      <b:Author>
        <b:NameList>
          <b:Person>
            <b:Last> Bendi</b:Last>
            <b:Middle> Jawa</b:Middle>
            <b:First>Reginaldus Kristoforus</b:First>
          </b:Person>
        </b:NameList>
      </b:Author>
    </b:Author>
    <b:RefOrder>3</b:RefOrder>
  </b:Source>
  <b:Source>
    <b:Tag>Ura</b:Tag>
    <b:SourceType>Book</b:SourceType>
    <b:Guid>{ADC74A73-7E23-48E1-B6D9-4604AA9D4EF1}</b:Guid>
    <b:Title>A Short Guide to Gross National Happiness Index</b:Title>
    <b:Year>2012</b:Year>
    <b:Author>
      <b:Author>
        <b:Corporate>Ura, K., Alkire, S., Zangmo, T., &amp; Wangdi, K. </b:Corporate>
        <b:NameList>
          <b:Person>
            <b:Last>Ura</b:Last>
            <b:First>Karma</b:First>
          </b:Person>
          <b:Person>
            <b:Last>Alkire</b:Last>
            <b:First>Sabina</b:First>
          </b:Person>
          <b:Person>
            <b:Last>Zangmo</b:Last>
            <b:First>Tshoki</b:First>
          </b:Person>
          <b:Person>
            <b:Last>Wangdi</b:Last>
            <b:First>Karma</b:First>
          </b:Person>
        </b:NameList>
      </b:Author>
    </b:Author>
    <b:Issue>Happiness Index</b:Issue>
    <b:Publisher>The Centre for Bhutan Studies</b:Publisher>
    <b:RefOrder>4</b:RefOrder>
  </b:Source>
  <b:Source>
    <b:Tag>Ilh15</b:Tag>
    <b:SourceType>InternetSite</b:SourceType>
    <b:Guid>{D3255F31-C615-42AE-8942-6E4340E4BD9A}</b:Guid>
    <b:Author>
      <b:Author>
        <b:NameList>
          <b:Person>
            <b:Last>Ilhamnoor</b:Last>
          </b:Person>
        </b:NameList>
      </b:Author>
    </b:Author>
    <b:Title>Survei Membuktikan, Warga Kota Bandung Bahagia</b:Title>
    <b:Year>2015</b:Year>
    <b:Month>Januari</b:Month>
    <b:Day>14</b:Day>
    <b:YearAccessed>2015</b:YearAccessed>
    <b:MonthAccessed>Oktober</b:MonthAccessed>
    <b:DayAccessed>20</b:DayAccessed>
    <b:URL>http://infobandung.co.id/survei-membuktikan-warga-kota-bandung-bahagia/</b:URL>
    <b:InternetSiteTitle>infobandung</b:InternetSiteTitle>
    <b:RefOrder>5</b:RefOrder>
  </b:Source>
  <b:Source>
    <b:Tag>KBB14</b:Tag>
    <b:SourceType>InternetSite</b:SourceType>
    <b:Guid>{F01B4383-6E12-4349-BD72-1B92706DF38A}</b:Guid>
    <b:Author>
      <b:Author>
        <b:Corporate>KBBI</b:Corporate>
      </b:Author>
    </b:Author>
    <b:Title>Kamus Besar Bahasa Indonesia (KBBI)</b:Title>
    <b:Year>2012</b:Year>
    <b:YearAccessed>2015</b:YearAccessed>
    <b:MonthAccessed>Oktober</b:MonthAccessed>
    <b:DayAccessed>24</b:DayAccessed>
    <b:URL>http://kbbi.web.id/parameter</b:URL>
    <b:RefOrder>6</b:RefOrder>
  </b:Source>
  <b:Source>
    <b:Tag>Eko</b:Tag>
    <b:SourceType>Book</b:SourceType>
    <b:Guid>{510B25B5-ACE8-4E96-BA7F-8C2A79A588C4}</b:Guid>
    <b:Author>
      <b:Author>
        <b:NameList>
          <b:Person>
            <b:Last>Sujatmiko</b:Last>
            <b:First>Eko</b:First>
          </b:Person>
        </b:NameList>
      </b:Author>
    </b:Author>
    <b:Title>Kamus IPS</b:Title>
    <b:Year>2014</b:Year>
    <b:City>Surakarta</b:City>
    <b:Publisher>Aksara Sinergi Media Cetakan I</b:Publisher>
    <b:Pages>225</b:Pages>
    <b:RefOrder>7</b:RefOrder>
  </b:Source>
  <b:Source>
    <b:Tag>Yen15</b:Tag>
    <b:SourceType>InternetSite</b:SourceType>
    <b:Guid>{A8896DF7-E117-408F-A0AC-22257F537860}</b:Guid>
    <b:Title>Galamedianews</b:Title>
    <b:Year>2015</b:Year>
    <b:Author>
      <b:Author>
        <b:NameList>
          <b:Person>
            <b:Last>Apriani</b:Last>
            <b:Middle>Siti</b:Middle>
            <b:First>Yeni</b:First>
          </b:Person>
        </b:NameList>
      </b:Author>
    </b:Author>
    <b:Month>Januari</b:Month>
    <b:Day>14</b:Day>
    <b:YearAccessed>2015</b:YearAccessed>
    <b:MonthAccessed>Oktober</b:MonthAccessed>
    <b:DayAccessed>23</b:DayAccessed>
    <b:URL>http://www.galamedianews.com/bandung-raya/6389/1080-warga-kota-bandung-di--survei-indeks-bahagia.html</b:URL>
    <b:RefOrder>8</b:RefOrder>
  </b:Source>
  <b:Source>
    <b:Tag>Ant03</b:Tag>
    <b:SourceType>Book</b:SourceType>
    <b:Guid>{6F472C38-390D-4906-A9E6-7B815E46BEDC}</b:Guid>
    <b:Author>
      <b:Author>
        <b:NameList>
          <b:Person>
            <b:Last>Antoniou</b:Last>
            <b:First>Grigoris</b:First>
          </b:Person>
          <b:Person>
            <b:Last>Harmelen</b:Last>
            <b:Middle>van</b:Middle>
            <b:First>Frank</b:First>
          </b:Person>
        </b:NameList>
      </b:Author>
    </b:Author>
    <b:Title>A Semantic Web Primer</b:Title>
    <b:JournalName>MIT Press</b:JournalName>
    <b:Year>2003</b:Year>
    <b:City>London</b:City>
    <b:Publisher>The MIT Press Cambridge</b:Publisher>
    <b:CountryRegion>England</b:CountryRegion>
    <b:RefOrder>9</b:RefOrder>
  </b:Source>
  <b:Source>
    <b:Tag>Dav03</b:Tag>
    <b:SourceType>Book</b:SourceType>
    <b:Guid>{62B28858-A975-452D-9251-ED5235353C90}</b:Guid>
    <b:Author>
      <b:Author>
        <b:NameList>
          <b:Person>
            <b:Last>Davies</b:Last>
            <b:First>John</b:First>
          </b:Person>
          <b:Person>
            <b:Last>Fensel</b:Last>
            <b:First>Dieter</b:First>
          </b:Person>
          <b:Person>
            <b:Last>Harmelen</b:Last>
            <b:Middle>van</b:Middle>
            <b:First>Frank</b:First>
          </b:Person>
        </b:NameList>
      </b:Author>
    </b:Author>
    <b:Title>Towards The Semantic Web Ontology-driven Knowledge Management</b:Title>
    <b:Year>2003</b:Year>
    <b:Publisher>John Wiley &amp; Sons, Ltd</b:Publisher>
    <b:RefOrder>10</b:RefOrder>
  </b:Source>
  <b:Source>
    <b:Tag>Bre07</b:Tag>
    <b:SourceType>JournalArticle</b:SourceType>
    <b:Guid>{ABF13655-D85D-4B0F-BF64-375C0B5FA825}</b:Guid>
    <b:Author>
      <b:Author>
        <b:NameList>
          <b:Person>
            <b:Last>Casanova</b:Last>
            <b:First>M.A.</b:First>
          </b:Person>
          <b:Person>
            <b:Last>Breitman</b:Last>
            <b:First>K.K.</b:First>
          </b:Person>
          <b:Person>
            <b:Last>Truszkowski</b:Last>
            <b:First>W</b:First>
          </b:Person>
        </b:NameList>
      </b:Author>
    </b:Author>
    <b:Title>Semantic Web: Concepts, Technologies and Applications</b:Title>
    <b:Year>2007</b:Year>
    <b:Pages>155-173</b:Pages>
    <b:Issue>3</b:Issue>
    <b:RefOrder>11</b:RefOrder>
  </b:Source>
  <b:Source>
    <b:Tag>Gus08</b:Tag>
    <b:SourceType>Book</b:SourceType>
    <b:Guid>{CF770855-41BC-414D-85AF-2558FD07D09C}</b:Guid>
    <b:Title>Augmenting Data Retrieval with Information Retrieval Techniques by Using Word Similarity</b:Title>
    <b:Year>2008</b:Year>
    <b:City>London</b:City>
    <b:Publisher>Springer Berlin Heidelberg</b:Publisher>
    <b:DOI>10.1007/978-3-540-69858-6_17</b:DOI>
    <b:Author>
      <b:Author>
        <b:NameList>
          <b:Person>
            <b:Last>Gustafson</b:Last>
            <b:First>Nathaniel</b:First>
          </b:Person>
          <b:Person>
            <b:Last> Ng</b:Last>
            <b:First>Yiu-Kai</b:First>
          </b:Person>
        </b:NameList>
      </b:Author>
    </b:Author>
    <b:RefOrder>12</b:RefOrder>
  </b:Source>
  <b:Source>
    <b:Tag>Liu12</b:Tag>
    <b:SourceType>Book</b:SourceType>
    <b:Guid>{BC0605B9-C45D-4063-888F-7BBBD99F21BC}</b:Guid>
    <b:Title>Sentiment Analysis and Opinion Mining</b:Title>
    <b:Year>2012</b:Year>
    <b:Publisher>Morgan &amp; Claypool Publishers</b:Publisher>
    <b:Author>
      <b:Author>
        <b:NameList>
          <b:Person>
            <b:Last>Liu</b:Last>
            <b:First>Bing</b:First>
          </b:Person>
        </b:NameList>
      </b:Author>
    </b:Author>
    <b:RefOrder>13</b:RefOrder>
  </b:Source>
  <b:Source>
    <b:Tag>Sem10</b:Tag>
    <b:SourceType>Report</b:SourceType>
    <b:Guid>{54B3FBC6-3847-416D-91AA-FEBA522B9273}</b:Guid>
    <b:Title>Penerapan Teknik Support Vector Machine untuk Pendeteksian Instrusi pada Jaringan</b:Title>
    <b:Year>2010</b:Year>
    <b:City>Bandung</b:City>
    <b:Publisher>Institute Teknologi Bandung</b:Publisher>
    <b:Author>
      <b:Author>
        <b:NameList>
          <b:Person>
            <b:Last>Sembiring</b:Last>
            <b:First>Krisantus</b:First>
          </b:Person>
        </b:NameList>
      </b:Author>
    </b:Author>
    <b:RefOrder>14</b:RefOrder>
  </b:Source>
  <b:Source>
    <b:Tag>Yuk13</b:Tag>
    <b:SourceType>Book</b:SourceType>
    <b:Guid>{468B9C92-28FD-49A3-B066-58BBB690F1A0}</b:Guid>
    <b:Title>K-SVM : An Effective SVM Algorithm Based on K-Means Clustering</b:Title>
    <b:Year>2013</b:Year>
    <b:Publisher>Academy Publisher</b:Publisher>
    <b:Author>
      <b:Author>
        <b:NameList>
          <b:Person>
            <b:Last>Yukai </b:Last>
            <b:First>Yao</b:First>
          </b:Person>
          <b:Person>
            <b:Last>Yang</b:Last>
            <b:First>Liu</b:First>
          </b:Person>
          <b:Person>
            <b:Last>Yongging</b:Last>
            <b:First>Yu</b:First>
          </b:Person>
          <b:Person>
            <b:Last>Hong</b:Last>
            <b:First>Xu</b:First>
          </b:Person>
          <b:Person>
            <b:Last>Weiming</b:Last>
            <b:First>Lv</b:First>
          </b:Person>
          <b:Person>
            <b:Last>Zhao</b:Last>
            <b:First>Li</b:First>
          </b:Person>
          <b:Person>
            <b:Last>Xiaoyun</b:Last>
            <b:First>Chen</b:First>
          </b:Person>
        </b:NameList>
      </b:Author>
    </b:Author>
    <b:RefOrder>15</b:RefOrder>
  </b:Source>
  <b:Source>
    <b:Tag>Mar</b:Tag>
    <b:SourceType>Book</b:SourceType>
    <b:Guid>{50458620-EE80-44D2-A3C0-44B89FC5D3DC}</b:Guid>
    <b:Title>An Introduction to the WEKA Data Mining System</b:Title>
    <b:Publisher>Central Connecticut State University &amp; University of Hartford</b:Publisher>
    <b:Author>
      <b:Author>
        <b:NameList>
          <b:Person>
            <b:Last>Markov</b:Last>
            <b:First>Z</b:First>
          </b:Person>
          <b:Person>
            <b:Last>Russell</b:Last>
            <b:First>I</b:First>
          </b:Person>
        </b:NameList>
      </b:Author>
    </b:Author>
    <b:RefOrder>16</b:RefOrder>
  </b:Source>
  <b:Source>
    <b:Tag>Kri11</b:Tag>
    <b:SourceType>Report</b:SourceType>
    <b:Guid>{C1804E18-446A-4704-A1EF-91433A882639}</b:Guid>
    <b:Title>Klasifikasi Dokumen Tumbuhan Obat Menggunakan Algoritma KNN Fuzzy</b:Title>
    <b:Year>2011</b:Year>
    <b:City>Bogor</b:City>
    <b:Publisher>Institut Pertanian Bogor</b:Publisher>
    <b:Author>
      <b:Author>
        <b:NameList>
          <b:Person>
            <b:Last>Kristina</b:Last>
            <b:First>Paskianti</b:First>
          </b:Person>
        </b:NameList>
      </b:Author>
    </b:Author>
    <b:RefOrder>17</b:RefOrder>
  </b:Source>
  <b:Source>
    <b:Tag>Hae10</b:Tag>
    <b:SourceType>ConferenceProceedings</b:SourceType>
    <b:Guid>{8D5780CE-2096-4CE3-8636-1520D845EEC5}</b:Guid>
    <b:Title>What is Twitter, a social network or a news media?</b:Title>
    <b:Year>2010</b:Year>
    <b:Author>
      <b:Author>
        <b:NameList>
          <b:Person>
            <b:Last>Haewoon Kwak</b:Last>
            <b:First>Changhyun</b:First>
            <b:Middle>Lee, Hosung Park, Sue Moon</b:Middle>
          </b:Person>
        </b:NameList>
      </b:Author>
    </b:Author>
    <b:ConferenceName>Proceedings of the 19th international conference on World wide web</b:ConferenceName>
    <b:RefOrder>18</b:RefOrder>
  </b:Source>
  <b:Source>
    <b:Tag>Gar15</b:Tag>
    <b:SourceType>Book</b:SourceType>
    <b:Guid>{7E126CB3-C115-417B-BDF9-2EEC81265373}</b:Guid>
    <b:Title>Data preprocessing in data mining</b:Title>
    <b:Year>2015</b:Year>
    <b:Publisher>Springer</b:Publisher>
    <b:City>Switzerland</b:City>
    <b:Author>
      <b:Author>
        <b:NameList>
          <b:Person>
            <b:Last>Garcia</b:Last>
            <b:First>Salvador,</b:First>
            <b:Middle>Julian Luengo, Francisco Herrera</b:Middle>
          </b:Person>
        </b:NameList>
      </b:Author>
    </b:Author>
    <b:RefOrder>19</b:RefOrder>
  </b:Source>
  <b:Source>
    <b:Tag>Nir09</b:Tag>
    <b:SourceType>JournalArticle</b:SourceType>
    <b:Guid>{2B85508D-DAA0-4EB2-A379-00F34BB0850F}</b:Guid>
    <b:Title>Language Engineering for Lesser-Studied Languages</b:Title>
    <b:Year>2009</b:Year>
    <b:Author>
      <b:Author>
        <b:NameList>
          <b:Person>
            <b:Last>Nirenburg</b:Last>
            <b:First>Sergei,</b:First>
            <b:Middle>ed</b:Middle>
          </b:Person>
        </b:NameList>
      </b:Author>
    </b:Author>
    <b:JournalName>Ios Press</b:JournalName>
    <b:Volume>21</b:Volume>
    <b:RefOrder>20</b:RefOrder>
  </b:Source>
  <b:Source>
    <b:Tag>Lan06</b:Tag>
    <b:SourceType>JournalArticle</b:SourceType>
    <b:Guid>{927007C1-13D6-49D2-B9EA-AE2828EC1275}</b:Guid>
    <b:Author>
      <b:Author>
        <b:NameList>
          <b:Person>
            <b:Last>Lan</b:Last>
            <b:First>Man,</b:First>
            <b:Middle>Chew Lim Tan, and Hwee-Boon Low</b:Middle>
          </b:Person>
        </b:NameList>
      </b:Author>
    </b:Author>
    <b:Title>Proposing a new term weighting scheme for text categorization</b:Title>
    <b:JournalName>AAAI</b:JournalName>
    <b:Year>2006</b:Year>
    <b:Volume>6</b:Volume>
    <b:RefOrder>21</b:RefOrder>
  </b:Source>
  <b:Source>
    <b:Tag>Tok94</b:Tag>
    <b:SourceType>JournalArticle</b:SourceType>
    <b:Guid>{9E2DDA9E-E777-47D2-97A2-5CA986312443}</b:Guid>
    <b:Author>
      <b:Author>
        <b:NameList>
          <b:Person>
            <b:Last>Tokunaga</b:Last>
            <b:First>Takenobu,</b:First>
            <b:Middle>Iwayama Makoto</b:Middle>
          </b:Person>
        </b:NameList>
      </b:Author>
    </b:Author>
    <b:Title>Text categorization based on weighted inverse document frequency</b:Title>
    <b:JournalName>Special Interest Groups and Information Process Society of Japan (SIG-IPSJ</b:JournalName>
    <b:Year>1994</b:Year>
    <b:RefOrder>22</b:RefOrder>
  </b:Source>
  <b:Source>
    <b:Tag>Man08</b:Tag>
    <b:SourceType>BookSection</b:SourceType>
    <b:Guid>{606DE6D2-4978-4BE0-8F9C-0FE2ED5EDC24}</b:Guid>
    <b:Title>Introduction to information retrieval</b:Title>
    <b:Year>2008</b:Year>
    <b:City>Cambridge</b:City>
    <b:Publisher>Cambridge university press</b:Publisher>
    <b:Author>
      <b:Author>
        <b:NameList>
          <b:Person>
            <b:Last>Manning</b:Last>
            <b:First>Christopher</b:First>
            <b:Middle>D., Prabhakar Raghavan, Hinrich Schütze</b:Middle>
          </b:Person>
        </b:NameList>
      </b:Author>
    </b:Author>
    <b:RefOrder>23</b:RefOrder>
  </b:Source>
  <b:Source>
    <b:Tag>Lan09</b:Tag>
    <b:SourceType>JournalArticle</b:SourceType>
    <b:Guid>{6B25E9AE-41F1-446D-BA19-8B01EF26C7D9}</b:Guid>
    <b:Title>Supervised and traditional term weighting methods for automatic text categorization</b:Title>
    <b:Year>2009</b:Year>
    <b:Pages>721-735</b:Pages>
    <b:Author>
      <b:Author>
        <b:NameList>
          <b:Person>
            <b:Last>Lan</b:Last>
            <b:First>Man,</b:First>
            <b:Middle>et al</b:Middle>
          </b:Person>
        </b:NameList>
      </b:Author>
    </b:Author>
    <b:JournalName>Pattern Analysis and Machine Intelligence</b:JournalName>
    <b:RefOrder>24</b:RefOrder>
  </b:Source>
  <b:Source>
    <b:Tag>Cri00</b:Tag>
    <b:SourceType>Book</b:SourceType>
    <b:Guid>{209C2862-AC3A-45DA-8813-211D27E44330}</b:Guid>
    <b:Title>An introduction to support vector machines and other kernel-based learning methods</b:Title>
    <b:Year>2000</b:Year>
    <b:Author>
      <b:Author>
        <b:NameList>
          <b:Person>
            <b:Last>Cristianini</b:Last>
            <b:First>Nello,</b:First>
            <b:Middle>John Shawe-Taylor</b:Middle>
          </b:Person>
        </b:NameList>
      </b:Author>
    </b:Author>
    <b:Publisher>Cambridge university press</b:Publisher>
    <b:RefOrder>25</b:RefOrder>
  </b:Source>
  <b:Source>
    <b:Tag>Nus12</b:Tag>
    <b:SourceType>Book</b:SourceType>
    <b:Guid>{DE94DCAC-6815-4903-A645-2F335941AB55}</b:Guid>
    <b:Author>
      <b:Author>
        <b:NameList>
          <b:Person>
            <b:Last>Nuswantoro</b:Last>
          </b:Person>
        </b:NameList>
      </b:Author>
    </b:Author>
    <b:Title>CREDIT SCORING MENGGUNAKAN METODE SUPPORT VECTOR MACHINE DENGAN TEKNIK SELEKSI ATRIBUT BERBASIS CHI SQUARED STATISTIC DAN PARTICLE SWARM OPTIMIZATION</b:Title>
    <b:Year>2012</b:Year>
    <b:Publisher>Pascasarjana Teknik Informatika Universitas Dian</b:Publisher>
    <b:RefOrder>26</b:RefOrder>
  </b:Source>
  <b:Source>
    <b:Tag>BSa07</b:Tag>
    <b:SourceType>Book</b:SourceType>
    <b:Guid>{92589B2F-F249-476B-9018-26AE0425E8A4}</b:Guid>
    <b:Author>
      <b:Author>
        <b:NameList>
          <b:Person>
            <b:Last>Santosa</b:Last>
            <b:First>B.</b:First>
          </b:Person>
        </b:NameList>
      </b:Author>
    </b:Author>
    <b:Title>Data mining: teknik pemanfaatan data untuk keperluan bisnis</b:Title>
    <b:Year>2007</b:Year>
    <b:City>Yogyakarta</b:City>
    <b:Publisher>Graha Ilmu</b:Publisher>
    <b:RefOrder>27</b:RefOrder>
  </b:Source>
  <b:Source>
    <b:Tag>Wan15</b:Tag>
    <b:SourceType>JournalArticle</b:SourceType>
    <b:Guid>{503F0205-5AF4-4B53-A23F-20989B18AE97}</b:Guid>
    <b:Title>A two-stage feature selection method for text categorization by using category correlation degree and latent semantic indexing</b:Title>
    <b:Year>2015</b:Year>
    <b:Author>
      <b:Author>
        <b:NameList>
          <b:Person>
            <b:Last>Wang</b:Last>
            <b:First>Fei,</b:First>
            <b:Middle>et al</b:Middle>
          </b:Person>
        </b:NameList>
      </b:Author>
    </b:Author>
    <b:JournalName>Journal of Shanghai Jiaotong University (Science) 20</b:JournalName>
    <b:Pages>44-50</b:Pages>
    <b:RefOrder>28</b:RefOrder>
  </b:Source>
  <b:Source>
    <b:Tag>Suh14</b:Tag>
    <b:SourceType>JournalArticle</b:SourceType>
    <b:Guid>{7D0D7105-D02F-47B0-A589-142A4C0A3E2B}</b:Guid>
    <b:Title>Lemmatization technique in Bahasa: Indonesian language</b:Title>
    <b:Year>2014</b:Year>
    <b:Author>
      <b:Author>
        <b:NameList>
          <b:Person>
            <b:Last>Suhartono</b:Last>
            <b:First>Derwin,</b:First>
            <b:Middle>David Christiandy, Rolando Rolando</b:Middle>
          </b:Person>
        </b:NameList>
      </b:Author>
    </b:Author>
    <b:JournalName>Journal of Software 9.5</b:JournalName>
    <b:Pages>1202-1209</b:Pages>
    <b:RefOrder>29</b:RefOrder>
  </b:Source>
  <b:Source>
    <b:Tag>Fal10</b:Tag>
    <b:SourceType>DocumentFromInternetSite</b:SourceType>
    <b:Guid>{2D837DB3-B9A6-426D-BF7A-406C793480BA}</b:Guid>
    <b:Title>Crawler Crawler Search Engines</b:Title>
    <b:Year>2010</b:Year>
    <b:Author>
      <b:Author>
        <b:NameList>
          <b:Person>
            <b:Last>Zakki</b:Last>
            <b:First>Falani</b:First>
          </b:Person>
        </b:NameList>
      </b:Author>
    </b:Author>
    <b:Publisher>http://mfile.narotama.ac.id/files/Zakki%20Falani/Study%20STTS%20all%20smt/Crawler.pdf</b:Publisher>
    <b:URL>http://mfile.narotama.ac.id/files/Zakki%20Falani/Study%20STTS%20all%20smt/Crawler.pdf</b:URL>
    <b:YearAccessed>2016</b:YearAccessed>
    <b:MonthAccessed>Januari</b:MonthAccessed>
    <b:DayAccessed>05</b:DayAccessed>
    <b:RefOrder>30</b:RefOrder>
  </b:Source>
  <b:Source>
    <b:Tag>Bra14</b:Tag>
    <b:SourceType>InternetSite</b:SourceType>
    <b:Guid>{B77B8BCD-3083-45FD-B0F4-5169F58CA4DD}</b:Guid>
    <b:Author>
      <b:Author>
        <b:NameList>
          <b:Person>
            <b:Last>S</b:Last>
            <b:First>Bramanda</b:First>
            <b:Middle>Febri</b:Middle>
          </b:Person>
        </b:NameList>
      </b:Author>
    </b:Author>
    <b:Title>[Pengenalan] Apa Itu Twitter API dan Pembuatan Consumer Key dan Consumer Secret ?</b:Title>
    <b:Year>2014</b:Year>
    <b:Publisher>http://jagocoding.com/tutorial/427/Pengenalan_Apa_Itu_Twitter_API_dan_Pembuatan_C%20onsumer_Key_dan_Consumer_Secret.%20</b:Publisher>
    <b:URL>http://jagocoding.com/tutorial/427/Pengenalan_Apa_Itu_Twitter_API_dan_Pembuatan_C%20onsumer_Key_dan_Consumer_Secret.%20</b:URL>
    <b:YearAccessed>21</b:YearAccessed>
    <b:MonthAccessed>Januari</b:MonthAccessed>
    <b:DayAccessed>2016</b:DayAccessed>
    <b:RefOrder>31</b:RefOrder>
  </b:Source>
  <b:Source>
    <b:Tag>Rus12</b:Tag>
    <b:SourceType>InternetSite</b:SourceType>
    <b:Guid>{4605C1FB-E0BC-447E-94C6-C4D5084D7C4E}</b:Guid>
    <b:Author>
      <b:Author>
        <b:NameList>
          <b:Person>
            <b:Last>Widiati</b:Last>
            <b:Middle>Ritanita Nur</b:Middle>
            <b:First>Ajeng</b:First>
          </b:Person>
        </b:NameList>
      </b:Author>
    </b:Author>
    <b:Title>Preprocessing</b:Title>
    <b:Year>2012</b:Year>
    <b:Publisher>Available: http://unpas.ac.id/archives/597</b:Publisher>
    <b:Month>April</b:Month>
    <b:Day>29</b:Day>
    <b:YearAccessed>2016</b:YearAccessed>
    <b:MonthAccessed>Mei</b:MonthAccessed>
    <b:DayAccessed>19</b:DayAccessed>
    <b:URL>http://tugasakhirkami.blogspot.co.id/2012/04/preprocessing.html</b:URL>
    <b:RefOrder>32</b:RefOrder>
  </b:Source>
  <b:Source>
    <b:Tag>Set13</b:Tag>
    <b:SourceType>JournalArticle</b:SourceType>
    <b:Guid>{2654A0D0-B006-48F1-BD9A-C1426E27CED4}</b:Guid>
    <b:Title>IMPLEMENTASI STOP WORD REMOVAL UNTUK PEMBANGUNAN APPLIKASI ALKITAB BERBASIS WINDOWS 8</b:Title>
    <b:Year>2013</b:Year>
    <b:JournalName>EKSIS </b:JournalName>
    <b:Pages>3</b:Pages>
    <b:Volume>06</b:Volume>
    <b:Author>
      <b:Author>
        <b:NameList>
          <b:Person>
            <b:Last>Setiawan</b:Last>
            <b:First>Alvin</b:First>
          </b:Person>
          <b:Person>
            <b:Last>Kurniawan</b:Last>
            <b:First>Erick</b:First>
          </b:Person>
          <b:Person>
            <b:Last>Handiwidjojo</b:Last>
            <b:First>Wimmie</b:First>
          </b:Person>
        </b:NameList>
      </b:Author>
    </b:Author>
    <b:RefOrder>33</b:RefOrder>
  </b:Source>
  <b:Source>
    <b:Tag>Wik161</b:Tag>
    <b:SourceType>InternetSite</b:SourceType>
    <b:Guid>{DB4E3BD6-A81D-44E7-B6E8-E4CF82FBCCAC}</b:Guid>
    <b:Author>
      <b:Author>
        <b:NameList>
          <b:Person>
            <b:Last>Wikipedia</b:Last>
          </b:Person>
        </b:NameList>
      </b:Author>
    </b:Author>
    <b:Title>Bag-of-words model</b:Title>
    <b:YearAccessed>2016</b:YearAccessed>
    <b:MonthAccessed>Mei</b:MonthAccessed>
    <b:DayAccessed>23</b:DayAccessed>
    <b:URL>https://en.wikipedia.org/wiki/Bag-of-words_model</b:URL>
    <b:RefOrder>34</b:RefOrder>
  </b:Source>
  <b:Source>
    <b:Tag>Zha09</b:Tag>
    <b:SourceType>BookSection</b:SourceType>
    <b:Guid>{7335B5D0-6044-40E8-AF34-EE2E5DD2136C}</b:Guid>
    <b:Title>F-measure</b:Title>
    <b:Year>2009</b:Year>
    <b:Pages>1147–1147</b:Pages>
    <b:City>Springer</b:City>
    <b:BookTitle>In Encyclopedia of Database Systems</b:BookTitle>
    <b:Author>
      <b:Author>
        <b:NameList>
          <b:Person>
            <b:Last>Zhang</b:Last>
            <b:First>Ethan</b:First>
          </b:Person>
          <b:Person>
            <b:Last>Zhang</b:Last>
            <b:First>Yi</b:First>
          </b:Person>
        </b:NameList>
      </b:Author>
    </b:Author>
    <b:RefOrder>35</b:RefOrder>
  </b:Source>
  <b:Source>
    <b:Tag>Veg05</b:Tag>
    <b:SourceType>Book</b:SourceType>
    <b:Guid>{2D27B62D-209A-1743-BAC9-14723239A704}</b:Guid>
    <b:Title>Fundamental of Digital Signal Processing</b:Title>
    <b:Year>2005</b:Year>
    <b:Author>
      <b:Author>
        <b:NameList>
          <b:Person>
            <b:Last>Vegte</b:Last>
            <b:First>de</b:First>
          </b:Person>
          <b:Person>
            <b:Last>Van</b:Last>
            <b:First>Joyce </b:First>
          </b:Person>
        </b:NameList>
      </b:Author>
    </b:Author>
    <b:RefOrder>36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99E60B-DA4D-408B-A65C-27358C7FD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template-proposal-tugas-akhir-program-sarjana-fakultas-informatika-2017-template-word-dot(1)</Template>
  <TotalTime>16</TotalTime>
  <Pages>23</Pages>
  <Words>3958</Words>
  <Characters>22566</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Judul Proposal TA Singkat dan Spesifik, Tetapi Cukup Jelas Memberi Gambaran Mengenai TA yang Diusulkan</vt:lpstr>
    </vt:vector>
  </TitlesOfParts>
  <Company>Universitas Telkom</Company>
  <LinksUpToDate>false</LinksUpToDate>
  <CharactersWithSpaces>26472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Proposal TA Singkat dan Spesifik, Tetapi Cukup Jelas Memberi Gambaran Mengenai TA yang Diusulkan</dc:title>
  <dc:subject/>
  <dc:creator>Aldi</dc:creator>
  <cp:keywords/>
  <dc:description/>
  <cp:lastModifiedBy>Dzalfa Tsalsabila</cp:lastModifiedBy>
  <cp:revision>8</cp:revision>
  <cp:lastPrinted>2016-06-29T03:32:00Z</cp:lastPrinted>
  <dcterms:created xsi:type="dcterms:W3CDTF">2020-11-12T12:07:00Z</dcterms:created>
  <dcterms:modified xsi:type="dcterms:W3CDTF">2020-11-13T02:25:00Z</dcterms:modified>
  <cp:category>Proposal Tugas Akhir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330007e8-344a-3afd-9b6f-9b19da2dc73b</vt:lpwstr>
  </property>
  <property fmtid="{D5CDD505-2E9C-101B-9397-08002B2CF9AE}" pid="24" name="Mendeley Citation Style_1">
    <vt:lpwstr>http://www.zotero.org/styles/ieee</vt:lpwstr>
  </property>
</Properties>
</file>